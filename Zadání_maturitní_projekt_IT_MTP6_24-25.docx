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E0B94" w14:textId="77777777" w:rsidR="004A6E35" w:rsidRPr="006B0571" w:rsidRDefault="00F33FB6" w:rsidP="0020276F">
      <w:pPr>
        <w:pStyle w:val="Standard"/>
        <w:jc w:val="center"/>
        <w:rPr>
          <w:rFonts w:ascii="Encode Sans" w:hAnsi="Encode Sans"/>
          <w:b/>
          <w:bCs/>
        </w:rPr>
      </w:pPr>
      <w:r>
        <w:rPr>
          <w:rFonts w:ascii="Encode Sans" w:hAnsi="Encode Sans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7E4E25E" wp14:editId="521213E9">
            <wp:simplePos x="0" y="0"/>
            <wp:positionH relativeFrom="column">
              <wp:posOffset>-47244</wp:posOffset>
            </wp:positionH>
            <wp:positionV relativeFrom="paragraph">
              <wp:posOffset>57557</wp:posOffset>
            </wp:positionV>
            <wp:extent cx="746302" cy="747547"/>
            <wp:effectExtent l="0" t="0" r="0" b="0"/>
            <wp:wrapTight wrapText="bothSides">
              <wp:wrapPolygon edited="0">
                <wp:start x="6066" y="0"/>
                <wp:lineTo x="0" y="3303"/>
                <wp:lineTo x="0" y="13764"/>
                <wp:lineTo x="1654" y="19269"/>
                <wp:lineTo x="3860" y="20921"/>
                <wp:lineTo x="6066" y="20921"/>
                <wp:lineTo x="14890" y="20921"/>
                <wp:lineTo x="15442" y="20921"/>
                <wp:lineTo x="19854" y="17618"/>
                <wp:lineTo x="20957" y="14314"/>
                <wp:lineTo x="20957" y="1652"/>
                <wp:lineTo x="14890" y="0"/>
                <wp:lineTo x="6066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302" cy="747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65EE" w:rsidRPr="006B0571">
        <w:rPr>
          <w:rFonts w:ascii="Encode Sans" w:hAnsi="Encode Sans"/>
          <w:b/>
          <w:bCs/>
        </w:rPr>
        <w:t>Vyšší odborná škola</w:t>
      </w:r>
    </w:p>
    <w:p w14:paraId="025C6645" w14:textId="77777777" w:rsidR="004A6E35" w:rsidRPr="006B0571" w:rsidRDefault="007F65EE" w:rsidP="0020276F">
      <w:pPr>
        <w:pStyle w:val="Standard"/>
        <w:jc w:val="center"/>
        <w:rPr>
          <w:rFonts w:ascii="Encode Sans" w:hAnsi="Encode Sans"/>
          <w:b/>
          <w:bCs/>
        </w:rPr>
      </w:pPr>
      <w:r w:rsidRPr="006B0571">
        <w:rPr>
          <w:rFonts w:ascii="Encode Sans" w:hAnsi="Encode Sans"/>
          <w:b/>
          <w:bCs/>
        </w:rPr>
        <w:t>a Střední průmyslová škola elektrotechnická</w:t>
      </w:r>
    </w:p>
    <w:p w14:paraId="5B3FDAF3" w14:textId="77777777" w:rsidR="004A6E35" w:rsidRPr="006B0571" w:rsidRDefault="007F65EE" w:rsidP="0020276F">
      <w:pPr>
        <w:pStyle w:val="Standard"/>
        <w:jc w:val="center"/>
        <w:rPr>
          <w:rFonts w:ascii="Encode Sans" w:hAnsi="Encode Sans"/>
          <w:b/>
          <w:bCs/>
        </w:rPr>
      </w:pPr>
      <w:r w:rsidRPr="006B0571">
        <w:rPr>
          <w:rFonts w:ascii="Encode Sans" w:hAnsi="Encode Sans"/>
          <w:b/>
          <w:bCs/>
        </w:rPr>
        <w:t>Plzeň, Koterovská 85</w:t>
      </w:r>
    </w:p>
    <w:p w14:paraId="672A6659" w14:textId="77777777" w:rsidR="004A6E35" w:rsidRPr="006B0571" w:rsidRDefault="004A6E35">
      <w:pPr>
        <w:pStyle w:val="Standard"/>
        <w:tabs>
          <w:tab w:val="clear" w:pos="3402"/>
          <w:tab w:val="left" w:pos="0"/>
        </w:tabs>
        <w:jc w:val="both"/>
        <w:rPr>
          <w:rFonts w:ascii="Encode Sans" w:hAnsi="Encode Sans"/>
          <w:sz w:val="20"/>
        </w:rPr>
      </w:pPr>
    </w:p>
    <w:p w14:paraId="0A37501D" w14:textId="77777777" w:rsidR="0020276F" w:rsidRPr="006B0571" w:rsidRDefault="0020276F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3D729F76" w14:textId="77777777" w:rsidR="004A6E35" w:rsidRPr="006B0571" w:rsidRDefault="007F65EE">
      <w:pPr>
        <w:pStyle w:val="Standard"/>
        <w:jc w:val="center"/>
        <w:rPr>
          <w:rFonts w:ascii="Encode Sans" w:hAnsi="Encode Sans"/>
          <w:sz w:val="40"/>
          <w:szCs w:val="40"/>
        </w:rPr>
      </w:pPr>
      <w:r w:rsidRPr="0010EB18">
        <w:rPr>
          <w:rFonts w:ascii="Encode Sans" w:hAnsi="Encode Sans"/>
          <w:b/>
          <w:bCs/>
          <w:sz w:val="40"/>
          <w:szCs w:val="40"/>
        </w:rPr>
        <w:t>Zadání dlouhodobé maturitní práce</w:t>
      </w:r>
    </w:p>
    <w:p w14:paraId="5DAB6C7B" w14:textId="77777777" w:rsidR="004A6E35" w:rsidRPr="006B0571" w:rsidRDefault="004A6E35">
      <w:pPr>
        <w:pStyle w:val="Standard"/>
        <w:rPr>
          <w:rFonts w:ascii="Encode Sans" w:hAnsi="Encode Sans"/>
          <w:b/>
          <w:sz w:val="28"/>
          <w:u w:val="single"/>
        </w:rPr>
      </w:pPr>
    </w:p>
    <w:p w14:paraId="6C04BD9F" w14:textId="16358CEA" w:rsidR="004A6E35" w:rsidRPr="009313C2" w:rsidRDefault="001301A0" w:rsidP="47779BD1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  <w:bCs/>
          <w:lang w:val="en-US"/>
        </w:rPr>
      </w:pPr>
      <w:r w:rsidRPr="47779BD1">
        <w:rPr>
          <w:rFonts w:ascii="Encode Sans" w:hAnsi="Encode Sans"/>
          <w:b/>
          <w:bCs/>
        </w:rPr>
        <w:t>Žák</w:t>
      </w:r>
      <w:r w:rsidR="007F65EE" w:rsidRPr="47779BD1">
        <w:rPr>
          <w:rFonts w:ascii="Encode Sans" w:hAnsi="Encode Sans"/>
          <w:b/>
          <w:bCs/>
        </w:rPr>
        <w:t>:</w:t>
      </w:r>
      <w:r w:rsidR="00BD3C0D">
        <w:tab/>
      </w:r>
      <w:r w:rsidR="00BD3C0D">
        <w:rPr>
          <w:rFonts w:ascii="Encode Sans" w:hAnsi="Encode Sans"/>
          <w:b/>
          <w:bCs/>
        </w:rPr>
        <w:t xml:space="preserve">Ernst Christoph Leschka, </w:t>
      </w:r>
      <w:r w:rsidR="00424109">
        <w:rPr>
          <w:rFonts w:ascii="Encode Sans" w:hAnsi="Encode Sans"/>
          <w:b/>
          <w:bCs/>
        </w:rPr>
        <w:t xml:space="preserve"> Bui</w:t>
      </w:r>
      <w:r w:rsidR="00BD3C0D">
        <w:rPr>
          <w:rFonts w:ascii="Encode Sans" w:hAnsi="Encode Sans"/>
          <w:b/>
          <w:bCs/>
        </w:rPr>
        <w:t xml:space="preserve"> Dai Duong, Vojtěch </w:t>
      </w:r>
      <w:r w:rsidR="00424109">
        <w:rPr>
          <w:rFonts w:ascii="Encode Sans" w:hAnsi="Encode Sans"/>
          <w:b/>
          <w:bCs/>
        </w:rPr>
        <w:t>Šebek</w:t>
      </w:r>
    </w:p>
    <w:p w14:paraId="17AB204F" w14:textId="1334782A" w:rsidR="004A6E35" w:rsidRPr="00785FDE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785FDE">
        <w:rPr>
          <w:rFonts w:ascii="Encode Sans" w:hAnsi="Encode Sans"/>
          <w:b/>
        </w:rPr>
        <w:t>Třída:</w:t>
      </w:r>
      <w:r w:rsidRPr="00785FDE">
        <w:rPr>
          <w:rFonts w:ascii="Encode Sans" w:hAnsi="Encode Sans"/>
          <w:b/>
        </w:rPr>
        <w:tab/>
      </w:r>
      <w:r w:rsidRPr="00785FDE">
        <w:rPr>
          <w:rFonts w:ascii="Encode Sans" w:hAnsi="Encode Sans"/>
          <w:b/>
          <w:bCs/>
        </w:rPr>
        <w:t>4.</w:t>
      </w:r>
      <w:r w:rsidR="00424109">
        <w:rPr>
          <w:rFonts w:ascii="Encode Sans" w:hAnsi="Encode Sans"/>
          <w:b/>
          <w:bCs/>
        </w:rPr>
        <w:t>H</w:t>
      </w:r>
    </w:p>
    <w:p w14:paraId="3EB88CF4" w14:textId="77777777" w:rsidR="004A6E35" w:rsidRPr="00785FDE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10EB18">
        <w:rPr>
          <w:rFonts w:ascii="Encode Sans" w:hAnsi="Encode Sans"/>
          <w:b/>
          <w:bCs/>
        </w:rPr>
        <w:t>Studijní obor:</w:t>
      </w:r>
      <w:r>
        <w:tab/>
      </w:r>
      <w:r w:rsidR="00785FDE" w:rsidRPr="0010EB18">
        <w:rPr>
          <w:rFonts w:ascii="Encode Sans" w:hAnsi="Encode Sans"/>
          <w:b/>
          <w:bCs/>
        </w:rPr>
        <w:t>18-20-M/01 Informační technologie</w:t>
      </w:r>
    </w:p>
    <w:p w14:paraId="296BAA80" w14:textId="0DC2769A" w:rsidR="00EC77BE" w:rsidRDefault="007F65EE">
      <w:pPr>
        <w:pStyle w:val="Standard"/>
        <w:tabs>
          <w:tab w:val="clear" w:pos="3402"/>
          <w:tab w:val="left" w:pos="1719"/>
        </w:tabs>
        <w:rPr>
          <w:rStyle w:val="normaltextrun"/>
          <w:rFonts w:ascii="Encode Sans" w:hAnsi="Encode Sans"/>
          <w:b/>
          <w:bCs/>
          <w:color w:val="000000"/>
          <w:shd w:val="clear" w:color="auto" w:fill="FFFFFF"/>
        </w:rPr>
      </w:pPr>
      <w:r w:rsidRPr="0010EB18">
        <w:rPr>
          <w:rFonts w:ascii="Encode Sans" w:hAnsi="Encode Sans"/>
          <w:b/>
          <w:bCs/>
        </w:rPr>
        <w:t>Zaměření:</w:t>
      </w:r>
      <w:r>
        <w:tab/>
      </w:r>
      <w:r w:rsidR="00EC77BE">
        <w:rPr>
          <w:rStyle w:val="normaltextrun"/>
          <w:rFonts w:ascii="Encode Sans" w:hAnsi="Encode Sans"/>
          <w:b/>
          <w:bCs/>
          <w:color w:val="000000"/>
          <w:shd w:val="clear" w:color="auto" w:fill="FFFFFF"/>
        </w:rPr>
        <w:t>Vývoj aplikací</w:t>
      </w:r>
      <w:r w:rsidR="00D411BD">
        <w:rPr>
          <w:rStyle w:val="normaltextrun"/>
          <w:rFonts w:ascii="Encode Sans" w:hAnsi="Encode Sans"/>
          <w:b/>
          <w:bCs/>
          <w:color w:val="000000"/>
          <w:shd w:val="clear" w:color="auto" w:fill="FFFFFF"/>
        </w:rPr>
        <w:t>, Počítačové sítě</w:t>
      </w:r>
    </w:p>
    <w:p w14:paraId="3502BC82" w14:textId="605A8BA6" w:rsidR="004A6E35" w:rsidRPr="006B0571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47779BD1">
        <w:rPr>
          <w:rFonts w:ascii="Encode Sans" w:hAnsi="Encode Sans"/>
          <w:b/>
          <w:bCs/>
        </w:rPr>
        <w:t>Školní rok:</w:t>
      </w:r>
      <w:r w:rsidRPr="47779BD1">
        <w:rPr>
          <w:rFonts w:ascii="Encode Sans" w:hAnsi="Encode Sans"/>
        </w:rPr>
        <w:t xml:space="preserve"> </w:t>
      </w:r>
      <w:r>
        <w:tab/>
      </w:r>
      <w:r w:rsidR="0043137B" w:rsidRPr="47779BD1">
        <w:rPr>
          <w:rFonts w:ascii="Encode Sans" w:hAnsi="Encode Sans"/>
          <w:b/>
          <w:bCs/>
        </w:rPr>
        <w:t>202</w:t>
      </w:r>
      <w:r w:rsidR="00424109">
        <w:rPr>
          <w:rFonts w:ascii="Encode Sans" w:hAnsi="Encode Sans"/>
          <w:b/>
          <w:bCs/>
        </w:rPr>
        <w:t>4</w:t>
      </w:r>
      <w:r w:rsidR="0043137B" w:rsidRPr="47779BD1">
        <w:rPr>
          <w:rFonts w:ascii="Encode Sans" w:hAnsi="Encode Sans"/>
          <w:b/>
          <w:bCs/>
        </w:rPr>
        <w:t>–202</w:t>
      </w:r>
      <w:r w:rsidR="3F5E6D56" w:rsidRPr="47779BD1">
        <w:rPr>
          <w:rFonts w:ascii="Encode Sans" w:hAnsi="Encode Sans"/>
          <w:b/>
          <w:bCs/>
        </w:rPr>
        <w:t>5</w:t>
      </w:r>
    </w:p>
    <w:p w14:paraId="02EB378F" w14:textId="77777777" w:rsidR="004A6E35" w:rsidRPr="006B0571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</w:rPr>
      </w:pPr>
      <w:r w:rsidRPr="006B0571">
        <w:rPr>
          <w:rFonts w:ascii="Encode Sans" w:hAnsi="Encode Sans"/>
          <w:b/>
        </w:rPr>
        <w:tab/>
      </w:r>
    </w:p>
    <w:p w14:paraId="0E51CECD" w14:textId="4D31BC4F" w:rsidR="004A6E35" w:rsidRDefault="007F65EE" w:rsidP="47779BD1">
      <w:pPr>
        <w:pStyle w:val="Standard"/>
        <w:tabs>
          <w:tab w:val="clear" w:pos="3402"/>
          <w:tab w:val="left" w:pos="1719"/>
        </w:tabs>
        <w:ind w:left="1719" w:hanging="1719"/>
        <w:rPr>
          <w:rFonts w:ascii="Encode Sans" w:hAnsi="Encode Sans"/>
          <w:b/>
          <w:bCs/>
          <w:i/>
          <w:iCs/>
          <w:sz w:val="36"/>
          <w:szCs w:val="36"/>
        </w:rPr>
      </w:pPr>
      <w:r w:rsidRPr="47779BD1">
        <w:rPr>
          <w:rFonts w:ascii="Encode Sans" w:hAnsi="Encode Sans"/>
          <w:i/>
          <w:iCs/>
        </w:rPr>
        <w:t xml:space="preserve">Téma práce: </w:t>
      </w:r>
      <w:r>
        <w:tab/>
      </w:r>
      <w:r w:rsidRPr="47779BD1">
        <w:rPr>
          <w:rFonts w:ascii="Encode Sans" w:hAnsi="Encode Sans"/>
          <w:i/>
          <w:iCs/>
        </w:rPr>
        <w:t xml:space="preserve"> </w:t>
      </w:r>
      <w:r w:rsidR="007E5F07" w:rsidRPr="47779BD1">
        <w:rPr>
          <w:rFonts w:ascii="Encode Sans" w:hAnsi="Encode Sans"/>
          <w:b/>
          <w:bCs/>
          <w:i/>
          <w:iCs/>
          <w:sz w:val="36"/>
          <w:szCs w:val="36"/>
        </w:rPr>
        <w:t xml:space="preserve">Vývoj </w:t>
      </w:r>
      <w:r w:rsidR="00D411BD" w:rsidRPr="47779BD1">
        <w:rPr>
          <w:rFonts w:ascii="Encode Sans" w:hAnsi="Encode Sans"/>
          <w:b/>
          <w:bCs/>
          <w:i/>
          <w:iCs/>
          <w:sz w:val="36"/>
          <w:szCs w:val="36"/>
        </w:rPr>
        <w:t>webov</w:t>
      </w:r>
      <w:r w:rsidR="00EE3D0E" w:rsidRPr="47779BD1">
        <w:rPr>
          <w:rFonts w:ascii="Encode Sans" w:hAnsi="Encode Sans"/>
          <w:b/>
          <w:bCs/>
          <w:i/>
          <w:iCs/>
          <w:sz w:val="36"/>
          <w:szCs w:val="36"/>
        </w:rPr>
        <w:t xml:space="preserve">ou aplikaci </w:t>
      </w:r>
      <w:r w:rsidR="00D411BD" w:rsidRPr="47779BD1">
        <w:rPr>
          <w:rFonts w:ascii="Encode Sans" w:hAnsi="Encode Sans"/>
          <w:b/>
          <w:bCs/>
          <w:i/>
          <w:iCs/>
          <w:sz w:val="36"/>
          <w:szCs w:val="36"/>
        </w:rPr>
        <w:t xml:space="preserve">na prodej </w:t>
      </w:r>
      <w:r w:rsidR="007D4FD9">
        <w:rPr>
          <w:rFonts w:ascii="Encode Sans" w:hAnsi="Encode Sans"/>
          <w:b/>
          <w:bCs/>
          <w:i/>
          <w:iCs/>
          <w:sz w:val="36"/>
          <w:szCs w:val="36"/>
        </w:rPr>
        <w:t xml:space="preserve">tenisek </w:t>
      </w:r>
      <w:r w:rsidR="00185C81" w:rsidRPr="47779BD1">
        <w:rPr>
          <w:rFonts w:ascii="Encode Sans" w:hAnsi="Encode Sans"/>
          <w:b/>
          <w:bCs/>
          <w:i/>
          <w:iCs/>
          <w:sz w:val="36"/>
          <w:szCs w:val="36"/>
        </w:rPr>
        <w:t>„</w:t>
      </w:r>
      <w:r w:rsidR="007D4FD9">
        <w:rPr>
          <w:rFonts w:ascii="Encode Sans" w:hAnsi="Encode Sans"/>
          <w:b/>
          <w:bCs/>
          <w:i/>
          <w:iCs/>
          <w:sz w:val="36"/>
          <w:szCs w:val="36"/>
        </w:rPr>
        <w:t>L</w:t>
      </w:r>
      <w:r w:rsidR="007D4FD9" w:rsidRPr="007D4FD9">
        <w:rPr>
          <w:rFonts w:ascii="Encode Sans" w:hAnsi="Encode Sans"/>
          <w:b/>
          <w:bCs/>
          <w:i/>
          <w:iCs/>
          <w:sz w:val="36"/>
          <w:szCs w:val="36"/>
        </w:rPr>
        <w:t>aceHub</w:t>
      </w:r>
      <w:r w:rsidR="007D4FD9">
        <w:rPr>
          <w:rFonts w:ascii="Encode Sans" w:hAnsi="Encode Sans"/>
          <w:b/>
          <w:bCs/>
          <w:i/>
          <w:iCs/>
          <w:sz w:val="36"/>
          <w:szCs w:val="36"/>
        </w:rPr>
        <w:t>.cz</w:t>
      </w:r>
      <w:r w:rsidR="00185C81" w:rsidRPr="47779BD1">
        <w:rPr>
          <w:rFonts w:ascii="Encode Sans" w:hAnsi="Encode Sans"/>
          <w:b/>
          <w:bCs/>
          <w:i/>
          <w:iCs/>
          <w:sz w:val="36"/>
          <w:szCs w:val="36"/>
        </w:rPr>
        <w:t>“</w:t>
      </w:r>
    </w:p>
    <w:p w14:paraId="6A05A809" w14:textId="77777777" w:rsidR="00061DA3" w:rsidRPr="00785FDE" w:rsidRDefault="00061DA3" w:rsidP="00061DA3">
      <w:pPr>
        <w:pStyle w:val="Standard"/>
        <w:tabs>
          <w:tab w:val="clear" w:pos="3402"/>
          <w:tab w:val="left" w:pos="1719"/>
        </w:tabs>
        <w:ind w:left="1719" w:hanging="1719"/>
        <w:rPr>
          <w:rFonts w:ascii="Encode Sans" w:hAnsi="Encode Sans"/>
          <w:b/>
          <w:bCs/>
          <w:i/>
        </w:rPr>
      </w:pPr>
    </w:p>
    <w:p w14:paraId="06BCC72F" w14:textId="77777777" w:rsidR="004A6E35" w:rsidRDefault="007F65EE">
      <w:pPr>
        <w:pStyle w:val="Zhlav"/>
        <w:tabs>
          <w:tab w:val="clear" w:pos="4818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 w:rsidRPr="006B0571">
        <w:rPr>
          <w:rFonts w:ascii="Encode Sans" w:hAnsi="Encode Sans"/>
          <w:b/>
          <w:bCs/>
          <w:i/>
        </w:rPr>
        <w:t>Pokyny k obsahu a rozsahu práce:</w:t>
      </w:r>
    </w:p>
    <w:p w14:paraId="0EB49209" w14:textId="63A8725B" w:rsidR="00A56663" w:rsidRPr="00A56663" w:rsidRDefault="00A56663" w:rsidP="00A56663">
      <w:pPr>
        <w:pStyle w:val="Zhlav"/>
        <w:numPr>
          <w:ilvl w:val="0"/>
          <w:numId w:val="4"/>
        </w:numPr>
        <w:rPr>
          <w:rFonts w:ascii="Encode Sans" w:hAnsi="Encode Sans"/>
          <w:i/>
        </w:rPr>
      </w:pPr>
      <w:r w:rsidRPr="00A56663">
        <w:rPr>
          <w:rFonts w:ascii="Encode Sans" w:hAnsi="Encode Sans"/>
          <w:i/>
        </w:rPr>
        <w:t>Navrhněte a vytvořte responzivní webovou aplikaci, která bude fungovat jako platforma pro prodejce tenisek a oděvů. Uživatelé budou mít možnost nahrávat své produktové zásoby pomocí SKU kódů a velikostí jednotlivě, nebo importovat data z .xlsx souboru</w:t>
      </w:r>
      <w:r w:rsidR="002505E9">
        <w:rPr>
          <w:rFonts w:ascii="Encode Sans" w:hAnsi="Encode Sans"/>
          <w:i/>
        </w:rPr>
        <w:t xml:space="preserve"> podle vzoru</w:t>
      </w:r>
      <w:r w:rsidRPr="00A56663">
        <w:rPr>
          <w:rFonts w:ascii="Encode Sans" w:hAnsi="Encode Sans"/>
          <w:i/>
        </w:rPr>
        <w:t>.</w:t>
      </w:r>
    </w:p>
    <w:p w14:paraId="40531060" w14:textId="69DF7B22" w:rsidR="00A56663" w:rsidRPr="00A56663" w:rsidRDefault="00A56663" w:rsidP="00A56663">
      <w:pPr>
        <w:pStyle w:val="Zhlav"/>
        <w:numPr>
          <w:ilvl w:val="0"/>
          <w:numId w:val="4"/>
        </w:numPr>
        <w:rPr>
          <w:rFonts w:ascii="Encode Sans" w:hAnsi="Encode Sans"/>
          <w:i/>
        </w:rPr>
      </w:pPr>
      <w:r w:rsidRPr="00A56663">
        <w:rPr>
          <w:rFonts w:ascii="Encode Sans" w:hAnsi="Encode Sans"/>
          <w:i/>
        </w:rPr>
        <w:t>Hlavní část – uživatelská. Uživatelé (kupující) budou mít možnost nahrát svůj nákupní seznam pomocí SKU kódů a velikostí. Platforma bude automaticky hledat shody mezi seznamem prodejců a kupujících. Po nalezení shody budou uživatelé kontaktováni přes e-mail</w:t>
      </w:r>
      <w:r>
        <w:rPr>
          <w:rFonts w:ascii="Encode Sans" w:hAnsi="Encode Sans"/>
          <w:i/>
        </w:rPr>
        <w:t>.</w:t>
      </w:r>
    </w:p>
    <w:p w14:paraId="4DA81A0D" w14:textId="6C848789" w:rsidR="00A56663" w:rsidRPr="00A56663" w:rsidRDefault="00A56663" w:rsidP="00A56663">
      <w:pPr>
        <w:pStyle w:val="Zhlav"/>
        <w:numPr>
          <w:ilvl w:val="0"/>
          <w:numId w:val="4"/>
        </w:numPr>
        <w:rPr>
          <w:rFonts w:ascii="Encode Sans" w:hAnsi="Encode Sans"/>
          <w:i/>
        </w:rPr>
      </w:pPr>
      <w:r w:rsidRPr="00A56663">
        <w:rPr>
          <w:rFonts w:ascii="Encode Sans" w:hAnsi="Encode Sans"/>
          <w:i/>
        </w:rPr>
        <w:t>Navrhněte a vytvořte</w:t>
      </w:r>
      <w:r>
        <w:rPr>
          <w:rFonts w:ascii="Encode Sans" w:hAnsi="Encode Sans"/>
          <w:i/>
        </w:rPr>
        <w:t xml:space="preserve"> </w:t>
      </w:r>
      <w:r w:rsidRPr="00A56663">
        <w:rPr>
          <w:rFonts w:ascii="Encode Sans" w:hAnsi="Encode Sans"/>
          <w:i/>
        </w:rPr>
        <w:t>wireframe uživatelského rozhraní, které umožní snadnou správu produktů a nákupních seznamů.</w:t>
      </w:r>
    </w:p>
    <w:p w14:paraId="1CA84419" w14:textId="618D01C3" w:rsidR="00A56663" w:rsidRPr="00A56663" w:rsidRDefault="00A56663" w:rsidP="00A56663">
      <w:pPr>
        <w:pStyle w:val="Zhlav"/>
        <w:numPr>
          <w:ilvl w:val="0"/>
          <w:numId w:val="4"/>
        </w:numPr>
        <w:rPr>
          <w:rFonts w:ascii="Encode Sans" w:hAnsi="Encode Sans"/>
          <w:i/>
        </w:rPr>
      </w:pPr>
      <w:r w:rsidRPr="00A56663">
        <w:rPr>
          <w:rFonts w:ascii="Encode Sans" w:hAnsi="Encode Sans"/>
          <w:i/>
        </w:rPr>
        <w:t>Celý projekt bude realizován na serveru Linux Alpine. Frontend bude programován pomocí React.js a backend pomocí Nest.js.</w:t>
      </w:r>
    </w:p>
    <w:p w14:paraId="7E493743" w14:textId="0AC09E0A" w:rsidR="00A56663" w:rsidRPr="00A56663" w:rsidRDefault="00A56663" w:rsidP="00A56663">
      <w:pPr>
        <w:pStyle w:val="Zhlav"/>
        <w:numPr>
          <w:ilvl w:val="0"/>
          <w:numId w:val="4"/>
        </w:numPr>
        <w:rPr>
          <w:rFonts w:ascii="Encode Sans" w:hAnsi="Encode Sans"/>
          <w:i/>
        </w:rPr>
      </w:pPr>
      <w:r w:rsidRPr="00A56663">
        <w:rPr>
          <w:rFonts w:ascii="Encode Sans" w:hAnsi="Encode Sans"/>
          <w:i/>
        </w:rPr>
        <w:t>Aplikace bude obsahovat:</w:t>
      </w:r>
    </w:p>
    <w:p w14:paraId="59DA10C8" w14:textId="16E095BF" w:rsidR="00A56663" w:rsidRPr="00A56663" w:rsidRDefault="00A56663" w:rsidP="00A56663">
      <w:pPr>
        <w:pStyle w:val="Zhlav"/>
        <w:numPr>
          <w:ilvl w:val="1"/>
          <w:numId w:val="4"/>
        </w:numPr>
        <w:rPr>
          <w:rFonts w:ascii="Encode Sans" w:hAnsi="Encode Sans"/>
          <w:i/>
        </w:rPr>
      </w:pPr>
      <w:r w:rsidRPr="00A56663">
        <w:rPr>
          <w:rFonts w:ascii="Encode Sans" w:hAnsi="Encode Sans"/>
          <w:i/>
        </w:rPr>
        <w:t xml:space="preserve">Správu </w:t>
      </w:r>
      <w:r>
        <w:rPr>
          <w:rFonts w:ascii="Encode Sans" w:hAnsi="Encode Sans"/>
          <w:i/>
        </w:rPr>
        <w:t>prod</w:t>
      </w:r>
      <w:r w:rsidR="002505E9">
        <w:rPr>
          <w:rFonts w:ascii="Encode Sans" w:hAnsi="Encode Sans"/>
          <w:i/>
        </w:rPr>
        <w:t>ejních</w:t>
      </w:r>
      <w:r>
        <w:rPr>
          <w:rFonts w:ascii="Encode Sans" w:hAnsi="Encode Sans"/>
          <w:i/>
        </w:rPr>
        <w:t xml:space="preserve"> </w:t>
      </w:r>
      <w:r w:rsidR="002505E9">
        <w:rPr>
          <w:rFonts w:ascii="Encode Sans" w:hAnsi="Encode Sans"/>
          <w:i/>
        </w:rPr>
        <w:t xml:space="preserve">seznamů </w:t>
      </w:r>
      <w:r w:rsidRPr="00A56663">
        <w:rPr>
          <w:rFonts w:ascii="Encode Sans" w:hAnsi="Encode Sans"/>
          <w:i/>
        </w:rPr>
        <w:t xml:space="preserve">pro prodejce (nahrávání </w:t>
      </w:r>
      <w:r w:rsidR="002505E9">
        <w:rPr>
          <w:rFonts w:ascii="Encode Sans" w:hAnsi="Encode Sans"/>
          <w:i/>
        </w:rPr>
        <w:t>tenisek</w:t>
      </w:r>
      <w:r w:rsidRPr="00A56663">
        <w:rPr>
          <w:rFonts w:ascii="Encode Sans" w:hAnsi="Encode Sans"/>
          <w:i/>
        </w:rPr>
        <w:t>, velikostí)</w:t>
      </w:r>
    </w:p>
    <w:p w14:paraId="1DC2A3D9" w14:textId="264CEBF8" w:rsidR="00A56663" w:rsidRPr="00A56663" w:rsidRDefault="00A56663" w:rsidP="00A56663">
      <w:pPr>
        <w:pStyle w:val="Zhlav"/>
        <w:numPr>
          <w:ilvl w:val="1"/>
          <w:numId w:val="4"/>
        </w:numPr>
        <w:rPr>
          <w:rFonts w:ascii="Encode Sans" w:hAnsi="Encode Sans"/>
          <w:i/>
        </w:rPr>
      </w:pPr>
      <w:r w:rsidRPr="00A56663">
        <w:rPr>
          <w:rFonts w:ascii="Encode Sans" w:hAnsi="Encode Sans"/>
          <w:i/>
        </w:rPr>
        <w:t xml:space="preserve">Správu nákupních seznamů pro kupující (nahrávání </w:t>
      </w:r>
      <w:r w:rsidR="002505E9">
        <w:rPr>
          <w:rFonts w:ascii="Encode Sans" w:hAnsi="Encode Sans"/>
          <w:i/>
        </w:rPr>
        <w:t>tenisek</w:t>
      </w:r>
      <w:r w:rsidRPr="00A56663">
        <w:rPr>
          <w:rFonts w:ascii="Encode Sans" w:hAnsi="Encode Sans"/>
          <w:i/>
        </w:rPr>
        <w:t>, velikostí)</w:t>
      </w:r>
    </w:p>
    <w:p w14:paraId="4F14717B" w14:textId="77777777" w:rsidR="00A56663" w:rsidRPr="00A56663" w:rsidRDefault="00A56663" w:rsidP="00A56663">
      <w:pPr>
        <w:pStyle w:val="Zhlav"/>
        <w:numPr>
          <w:ilvl w:val="1"/>
          <w:numId w:val="4"/>
        </w:numPr>
        <w:rPr>
          <w:rFonts w:ascii="Encode Sans" w:hAnsi="Encode Sans"/>
          <w:i/>
        </w:rPr>
      </w:pPr>
      <w:r w:rsidRPr="00A56663">
        <w:rPr>
          <w:rFonts w:ascii="Encode Sans" w:hAnsi="Encode Sans"/>
          <w:i/>
        </w:rPr>
        <w:t>Automatizovaný systém pro hledání shody mezi prodejci a kupujícími</w:t>
      </w:r>
    </w:p>
    <w:p w14:paraId="5E52579E" w14:textId="77777777" w:rsidR="00A56663" w:rsidRPr="00A56663" w:rsidRDefault="00A56663" w:rsidP="00A56663">
      <w:pPr>
        <w:pStyle w:val="Zhlav"/>
        <w:numPr>
          <w:ilvl w:val="1"/>
          <w:numId w:val="4"/>
        </w:numPr>
        <w:rPr>
          <w:rFonts w:ascii="Encode Sans" w:hAnsi="Encode Sans"/>
          <w:i/>
        </w:rPr>
      </w:pPr>
      <w:r w:rsidRPr="00A56663">
        <w:rPr>
          <w:rFonts w:ascii="Encode Sans" w:hAnsi="Encode Sans"/>
          <w:i/>
        </w:rPr>
        <w:t>E-mailové upozornění pro prodejce a kupující při nalezení shody</w:t>
      </w:r>
    </w:p>
    <w:p w14:paraId="17F843BC" w14:textId="77777777" w:rsidR="00A56663" w:rsidRPr="00A56663" w:rsidRDefault="00A56663" w:rsidP="00A56663">
      <w:pPr>
        <w:pStyle w:val="Zhlav"/>
        <w:numPr>
          <w:ilvl w:val="1"/>
          <w:numId w:val="4"/>
        </w:numPr>
        <w:rPr>
          <w:rFonts w:ascii="Encode Sans" w:hAnsi="Encode Sans"/>
          <w:i/>
        </w:rPr>
      </w:pPr>
      <w:r w:rsidRPr="00A56663">
        <w:rPr>
          <w:rFonts w:ascii="Encode Sans" w:hAnsi="Encode Sans"/>
          <w:i/>
        </w:rPr>
        <w:t>Uživatelský profil s přehledem aktivit</w:t>
      </w:r>
    </w:p>
    <w:p w14:paraId="7EC0387D" w14:textId="77777777" w:rsidR="007E3FE1" w:rsidRDefault="00061DA3" w:rsidP="007E3FE1">
      <w:pPr>
        <w:pStyle w:val="Zhlav"/>
        <w:numPr>
          <w:ilvl w:val="0"/>
          <w:numId w:val="4"/>
        </w:numPr>
        <w:rPr>
          <w:rFonts w:ascii="Encode Sans" w:hAnsi="Encode Sans"/>
          <w:i/>
        </w:rPr>
      </w:pPr>
      <w:r>
        <w:rPr>
          <w:rFonts w:ascii="Encode Sans" w:hAnsi="Encode Sans"/>
          <w:i/>
        </w:rPr>
        <w:t>Aplikace</w:t>
      </w:r>
      <w:r w:rsidR="007E3FE1">
        <w:rPr>
          <w:rFonts w:ascii="Encode Sans" w:hAnsi="Encode Sans"/>
          <w:i/>
        </w:rPr>
        <w:t xml:space="preserve"> bude fungovat na veřejně dostupném serveru</w:t>
      </w:r>
      <w:r w:rsidR="004771A1">
        <w:rPr>
          <w:rFonts w:ascii="Encode Sans" w:hAnsi="Encode Sans"/>
          <w:i/>
        </w:rPr>
        <w:t>.</w:t>
      </w:r>
    </w:p>
    <w:p w14:paraId="24BD920C" w14:textId="77777777" w:rsidR="004771A1" w:rsidRDefault="004771A1" w:rsidP="007E3FE1">
      <w:pPr>
        <w:pStyle w:val="Zhlav"/>
        <w:numPr>
          <w:ilvl w:val="0"/>
          <w:numId w:val="4"/>
        </w:numPr>
        <w:rPr>
          <w:rFonts w:ascii="Encode Sans" w:hAnsi="Encode Sans"/>
          <w:i/>
        </w:rPr>
      </w:pPr>
      <w:r>
        <w:rPr>
          <w:rFonts w:ascii="Encode Sans" w:hAnsi="Encode Sans"/>
          <w:i/>
        </w:rPr>
        <w:t>Zabezpečte server a všechny služby.</w:t>
      </w:r>
    </w:p>
    <w:p w14:paraId="2A41E874" w14:textId="77777777" w:rsidR="004771A1" w:rsidRDefault="004771A1" w:rsidP="004771A1">
      <w:pPr>
        <w:pStyle w:val="Zhlav"/>
        <w:numPr>
          <w:ilvl w:val="0"/>
          <w:numId w:val="4"/>
        </w:numPr>
        <w:rPr>
          <w:rFonts w:ascii="Encode Sans" w:hAnsi="Encode Sans"/>
          <w:i/>
        </w:rPr>
      </w:pPr>
      <w:r>
        <w:rPr>
          <w:rFonts w:ascii="Encode Sans" w:hAnsi="Encode Sans"/>
          <w:i/>
        </w:rPr>
        <w:t>Zrealizujte monitoring a zálohování serveru/služeb.</w:t>
      </w:r>
    </w:p>
    <w:p w14:paraId="5A39BBE3" w14:textId="77777777" w:rsidR="004771A1" w:rsidRPr="004771A1" w:rsidRDefault="004771A1" w:rsidP="004771A1">
      <w:pPr>
        <w:pStyle w:val="Zhlav"/>
        <w:rPr>
          <w:rFonts w:ascii="Encode Sans" w:hAnsi="Encode Sans"/>
          <w:i/>
        </w:rPr>
      </w:pPr>
    </w:p>
    <w:p w14:paraId="6B588C93" w14:textId="77777777" w:rsidR="002F7D44" w:rsidRPr="002F7D44" w:rsidRDefault="002F7D44" w:rsidP="002F7D44">
      <w:pPr>
        <w:pStyle w:val="Zhlav"/>
        <w:tabs>
          <w:tab w:val="clear" w:pos="4818"/>
        </w:tabs>
        <w:jc w:val="both"/>
        <w:rPr>
          <w:rFonts w:ascii="Encode Sans" w:hAnsi="Encode Sans"/>
          <w:i/>
        </w:rPr>
      </w:pPr>
      <w:r w:rsidRPr="002F7D44">
        <w:rPr>
          <w:rFonts w:ascii="Encode Sans" w:hAnsi="Encode Sans"/>
          <w:b/>
          <w:bCs/>
          <w:color w:val="000000"/>
        </w:rPr>
        <w:t>Určení částí tématu zpracovávaných jednotlivými žáky:</w:t>
      </w:r>
    </w:p>
    <w:p w14:paraId="41C8F396" w14:textId="77777777" w:rsidR="00CB7659" w:rsidRDefault="00CB7659" w:rsidP="002F7D44">
      <w:pPr>
        <w:pStyle w:val="Zhlav"/>
        <w:tabs>
          <w:tab w:val="clear" w:pos="4818"/>
        </w:tabs>
        <w:jc w:val="both"/>
        <w:rPr>
          <w:rFonts w:ascii="Encode Sans" w:hAnsi="Encode Sans"/>
          <w:b/>
          <w:bCs/>
          <w:i/>
        </w:rPr>
      </w:pPr>
    </w:p>
    <w:p w14:paraId="652E9EE9" w14:textId="3A92AF16" w:rsidR="00CC2E03" w:rsidRPr="00CC2E03" w:rsidRDefault="00BD3C0D" w:rsidP="00CC2E03">
      <w:pPr>
        <w:pStyle w:val="Zhlav"/>
        <w:numPr>
          <w:ilvl w:val="0"/>
          <w:numId w:val="5"/>
        </w:numPr>
        <w:tabs>
          <w:tab w:val="clear" w:pos="4818"/>
        </w:tabs>
        <w:jc w:val="both"/>
        <w:rPr>
          <w:rFonts w:ascii="Encode Sans" w:hAnsi="Encode Sans"/>
          <w:b/>
          <w:bCs/>
          <w:i/>
        </w:rPr>
      </w:pPr>
      <w:r>
        <w:rPr>
          <w:rFonts w:ascii="Encode Sans" w:hAnsi="Encode Sans"/>
          <w:b/>
          <w:bCs/>
          <w:i/>
        </w:rPr>
        <w:t>Bui Dai Duong</w:t>
      </w:r>
      <w:r w:rsidR="00B102A8">
        <w:rPr>
          <w:rFonts w:ascii="Encode Sans" w:hAnsi="Encode Sans"/>
          <w:b/>
          <w:bCs/>
          <w:i/>
        </w:rPr>
        <w:t>:</w:t>
      </w:r>
    </w:p>
    <w:p w14:paraId="6FFAA3EA" w14:textId="77777777" w:rsidR="00962E7F" w:rsidRDefault="00815BFE" w:rsidP="00C0070B">
      <w:pPr>
        <w:pStyle w:val="Standard"/>
        <w:numPr>
          <w:ilvl w:val="0"/>
          <w:numId w:val="6"/>
        </w:numPr>
        <w:rPr>
          <w:rFonts w:ascii="Encode Sans" w:hAnsi="Encode Sans"/>
          <w:i/>
          <w:iCs/>
        </w:rPr>
      </w:pPr>
      <w:r w:rsidRPr="00962E7F">
        <w:rPr>
          <w:rFonts w:ascii="Encode Sans" w:hAnsi="Encode Sans"/>
          <w:i/>
          <w:iCs/>
        </w:rPr>
        <w:t xml:space="preserve">Proveďte </w:t>
      </w:r>
      <w:r w:rsidR="00993557" w:rsidRPr="00962E7F">
        <w:rPr>
          <w:rFonts w:ascii="Encode Sans" w:hAnsi="Encode Sans"/>
          <w:i/>
          <w:iCs/>
        </w:rPr>
        <w:t>dokumentaci</w:t>
      </w:r>
      <w:r w:rsidR="00490185">
        <w:rPr>
          <w:rFonts w:ascii="Encode Sans" w:hAnsi="Encode Sans"/>
          <w:i/>
          <w:iCs/>
        </w:rPr>
        <w:t>.</w:t>
      </w:r>
    </w:p>
    <w:p w14:paraId="2A2652ED" w14:textId="77777777" w:rsidR="00CC2E03" w:rsidRDefault="00CC2E03" w:rsidP="00C0070B">
      <w:pPr>
        <w:pStyle w:val="Standard"/>
        <w:numPr>
          <w:ilvl w:val="0"/>
          <w:numId w:val="6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Navrhněte uživatelské rozhraní, wireframe</w:t>
      </w:r>
      <w:r w:rsidR="001A280C">
        <w:rPr>
          <w:rFonts w:ascii="Encode Sans" w:hAnsi="Encode Sans"/>
          <w:i/>
          <w:iCs/>
        </w:rPr>
        <w:t>, logo webové stránky</w:t>
      </w:r>
    </w:p>
    <w:p w14:paraId="54F0B653" w14:textId="0BC3CAAD" w:rsidR="001A280C" w:rsidRDefault="001A280C" w:rsidP="00C0070B">
      <w:pPr>
        <w:pStyle w:val="Standard"/>
        <w:numPr>
          <w:ilvl w:val="0"/>
          <w:numId w:val="6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Implementujte responzivní a přehledný frontend pro uživatele</w:t>
      </w:r>
    </w:p>
    <w:p w14:paraId="3A82D3B8" w14:textId="31BECAC2" w:rsidR="001A280C" w:rsidRDefault="001A280C" w:rsidP="001A280C">
      <w:pPr>
        <w:pStyle w:val="Odstavecseseznamem"/>
        <w:numPr>
          <w:ilvl w:val="0"/>
          <w:numId w:val="6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Vytvořte n</w:t>
      </w:r>
      <w:r w:rsidRPr="001A280C">
        <w:rPr>
          <w:rFonts w:ascii="Encode Sans" w:hAnsi="Encode Sans"/>
          <w:i/>
          <w:iCs/>
        </w:rPr>
        <w:t xml:space="preserve">ávod na nákup a </w:t>
      </w:r>
      <w:r w:rsidR="002505E9">
        <w:rPr>
          <w:rFonts w:ascii="Encode Sans" w:hAnsi="Encode Sans"/>
          <w:i/>
          <w:iCs/>
        </w:rPr>
        <w:t>prodej tenisek</w:t>
      </w:r>
    </w:p>
    <w:p w14:paraId="72A3D3EC" w14:textId="6B5984D8" w:rsidR="00750A75" w:rsidRPr="00A35D39" w:rsidRDefault="00BC1245" w:rsidP="00750A75">
      <w:pPr>
        <w:pStyle w:val="Odstavecseseznamem"/>
        <w:numPr>
          <w:ilvl w:val="0"/>
          <w:numId w:val="6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Optimalizace SEO</w:t>
      </w:r>
    </w:p>
    <w:p w14:paraId="526FA96A" w14:textId="674C414F" w:rsidR="002505E9" w:rsidRPr="002505E9" w:rsidRDefault="00BD3C0D" w:rsidP="002505E9">
      <w:pPr>
        <w:pStyle w:val="Zhlav"/>
        <w:numPr>
          <w:ilvl w:val="0"/>
          <w:numId w:val="5"/>
        </w:numPr>
        <w:tabs>
          <w:tab w:val="clear" w:pos="4818"/>
        </w:tabs>
        <w:jc w:val="both"/>
        <w:rPr>
          <w:rFonts w:ascii="Encode Sans" w:hAnsi="Encode Sans"/>
          <w:b/>
          <w:bCs/>
          <w:i/>
        </w:rPr>
      </w:pPr>
      <w:r>
        <w:rPr>
          <w:rFonts w:ascii="Encode Sans" w:hAnsi="Encode Sans"/>
          <w:b/>
          <w:bCs/>
          <w:i/>
        </w:rPr>
        <w:t>Ernst Christoph</w:t>
      </w:r>
      <w:r w:rsidR="00CC2E03">
        <w:rPr>
          <w:rFonts w:ascii="Encode Sans" w:hAnsi="Encode Sans"/>
          <w:b/>
          <w:bCs/>
          <w:i/>
        </w:rPr>
        <w:t xml:space="preserve"> </w:t>
      </w:r>
      <w:r>
        <w:rPr>
          <w:rFonts w:ascii="Encode Sans" w:hAnsi="Encode Sans"/>
          <w:b/>
          <w:bCs/>
          <w:i/>
        </w:rPr>
        <w:t>Leschka</w:t>
      </w:r>
      <w:r w:rsidR="001A280C">
        <w:rPr>
          <w:rFonts w:ascii="Encode Sans" w:hAnsi="Encode Sans"/>
          <w:b/>
          <w:bCs/>
          <w:i/>
        </w:rPr>
        <w:t>:</w:t>
      </w:r>
    </w:p>
    <w:p w14:paraId="54E060B5" w14:textId="3C93C4C3" w:rsidR="002F6718" w:rsidRPr="002F6718" w:rsidRDefault="002F6718" w:rsidP="002F6718">
      <w:pPr>
        <w:pStyle w:val="Standard"/>
        <w:numPr>
          <w:ilvl w:val="0"/>
          <w:numId w:val="6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Proveďte dokumentaci.</w:t>
      </w:r>
    </w:p>
    <w:p w14:paraId="379F49AB" w14:textId="196BBA8D" w:rsidR="001A280C" w:rsidRDefault="001A280C" w:rsidP="00FE2B3A">
      <w:pPr>
        <w:pStyle w:val="Standard"/>
        <w:numPr>
          <w:ilvl w:val="0"/>
          <w:numId w:val="6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Vytvořte veškerý backend stránky.</w:t>
      </w:r>
    </w:p>
    <w:p w14:paraId="462FE74E" w14:textId="77777777" w:rsidR="002F6718" w:rsidRDefault="001A280C" w:rsidP="002F6718">
      <w:pPr>
        <w:pStyle w:val="Standard"/>
        <w:numPr>
          <w:ilvl w:val="0"/>
          <w:numId w:val="6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Vytvořte a použijte pro stránku unit testy.</w:t>
      </w:r>
    </w:p>
    <w:p w14:paraId="310F3E1A" w14:textId="2C5B509A" w:rsidR="0019247C" w:rsidRPr="002F6718" w:rsidRDefault="002505E9" w:rsidP="002F6718">
      <w:pPr>
        <w:pStyle w:val="Standard"/>
        <w:numPr>
          <w:ilvl w:val="0"/>
          <w:numId w:val="6"/>
        </w:numPr>
        <w:rPr>
          <w:rFonts w:ascii="Encode Sans" w:hAnsi="Encode Sans"/>
          <w:i/>
          <w:iCs/>
        </w:rPr>
      </w:pPr>
      <w:r w:rsidRPr="002F6718">
        <w:rPr>
          <w:rFonts w:ascii="Encode Sans" w:hAnsi="Encode Sans"/>
          <w:i/>
          <w:iCs/>
        </w:rPr>
        <w:t>Vytvořte vhodný DB mode</w:t>
      </w:r>
      <w:r w:rsidR="0019247C" w:rsidRPr="002F6718">
        <w:rPr>
          <w:rFonts w:ascii="Encode Sans" w:hAnsi="Encode Sans"/>
          <w:i/>
          <w:iCs/>
        </w:rPr>
        <w:t>l</w:t>
      </w:r>
    </w:p>
    <w:p w14:paraId="120068BC" w14:textId="5A858CD1" w:rsidR="0019247C" w:rsidRPr="0019247C" w:rsidRDefault="0019247C" w:rsidP="0019247C">
      <w:pPr>
        <w:pStyle w:val="Standard"/>
        <w:numPr>
          <w:ilvl w:val="0"/>
          <w:numId w:val="6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DBMS - PostGRE</w:t>
      </w:r>
    </w:p>
    <w:p w14:paraId="16292E1E" w14:textId="6E5F8AAA" w:rsidR="00CB7659" w:rsidRPr="00CB7659" w:rsidRDefault="00BD3C0D" w:rsidP="00076E1E">
      <w:pPr>
        <w:pStyle w:val="Standard"/>
        <w:numPr>
          <w:ilvl w:val="0"/>
          <w:numId w:val="5"/>
        </w:numPr>
        <w:rPr>
          <w:rFonts w:ascii="Encode Sans" w:hAnsi="Encode Sans"/>
          <w:b/>
          <w:bCs/>
          <w:i/>
          <w:iCs/>
        </w:rPr>
      </w:pPr>
      <w:r>
        <w:rPr>
          <w:rFonts w:ascii="Encode Sans" w:hAnsi="Encode Sans"/>
          <w:b/>
          <w:bCs/>
          <w:i/>
          <w:iCs/>
        </w:rPr>
        <w:lastRenderedPageBreak/>
        <w:t>Vojtěch Šebek</w:t>
      </w:r>
      <w:r w:rsidR="00CC2E03">
        <w:rPr>
          <w:rFonts w:ascii="Encode Sans" w:hAnsi="Encode Sans"/>
          <w:b/>
          <w:bCs/>
          <w:i/>
          <w:iCs/>
        </w:rPr>
        <w:t>:</w:t>
      </w:r>
    </w:p>
    <w:p w14:paraId="6B531D7D" w14:textId="655E675B" w:rsidR="002F6718" w:rsidRDefault="002F6718" w:rsidP="00363C66">
      <w:pPr>
        <w:pStyle w:val="Standard"/>
        <w:numPr>
          <w:ilvl w:val="0"/>
          <w:numId w:val="7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Proveďte dokumentaci.</w:t>
      </w:r>
    </w:p>
    <w:p w14:paraId="67E187C0" w14:textId="36C9807D" w:rsidR="001A280C" w:rsidRDefault="001A280C" w:rsidP="00363C66">
      <w:pPr>
        <w:pStyle w:val="Standard"/>
        <w:numPr>
          <w:ilvl w:val="0"/>
          <w:numId w:val="7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Zvolte a nainstalujte veřejně dostupný server</w:t>
      </w:r>
    </w:p>
    <w:p w14:paraId="369324B5" w14:textId="77777777" w:rsidR="001A280C" w:rsidRDefault="001A280C" w:rsidP="00363C66">
      <w:pPr>
        <w:pStyle w:val="Standard"/>
        <w:numPr>
          <w:ilvl w:val="0"/>
          <w:numId w:val="7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Proveďte instalaci a správu webových služeb dle potřeb ostatních členů v týmu</w:t>
      </w:r>
    </w:p>
    <w:p w14:paraId="2F7205D3" w14:textId="77777777" w:rsidR="001A280C" w:rsidRDefault="001A280C" w:rsidP="00363C66">
      <w:pPr>
        <w:pStyle w:val="Standard"/>
        <w:numPr>
          <w:ilvl w:val="0"/>
          <w:numId w:val="7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Proveďte zabezpečení serveru a všech služeb + ověření(pentesty, aj.)</w:t>
      </w:r>
    </w:p>
    <w:p w14:paraId="50D71805" w14:textId="77777777" w:rsidR="001A280C" w:rsidRDefault="001A280C" w:rsidP="00363C66">
      <w:pPr>
        <w:pStyle w:val="Standard"/>
        <w:numPr>
          <w:ilvl w:val="0"/>
          <w:numId w:val="7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Monitoring serveru/služeb</w:t>
      </w:r>
    </w:p>
    <w:p w14:paraId="2F47B4F0" w14:textId="13816077" w:rsidR="00363C66" w:rsidRPr="002F6718" w:rsidRDefault="001A280C" w:rsidP="002F6718">
      <w:pPr>
        <w:pStyle w:val="Standard"/>
        <w:numPr>
          <w:ilvl w:val="0"/>
          <w:numId w:val="7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Zálohování serveru/služeb</w:t>
      </w:r>
    </w:p>
    <w:p w14:paraId="0D0B940D" w14:textId="77777777" w:rsidR="00FE2B3A" w:rsidRPr="00363C66" w:rsidRDefault="00FE2B3A" w:rsidP="00FE2B3A">
      <w:pPr>
        <w:pStyle w:val="Standard"/>
        <w:rPr>
          <w:rFonts w:ascii="Encode Sans" w:hAnsi="Encode Sans"/>
          <w:i/>
          <w:iCs/>
        </w:rPr>
      </w:pPr>
    </w:p>
    <w:p w14:paraId="0E27B00A" w14:textId="77777777" w:rsidR="00363C66" w:rsidRDefault="00363C66">
      <w:pPr>
        <w:pStyle w:val="Standard"/>
        <w:rPr>
          <w:rFonts w:ascii="Encode Sans" w:hAnsi="Encode Sans"/>
          <w:b/>
          <w:bCs/>
          <w:i/>
        </w:rPr>
      </w:pPr>
    </w:p>
    <w:p w14:paraId="31D5207B" w14:textId="149EF0F4" w:rsidR="004A6E35" w:rsidRPr="006B0571" w:rsidRDefault="007F65EE">
      <w:pPr>
        <w:pStyle w:val="Standard"/>
        <w:rPr>
          <w:rFonts w:ascii="Encode Sans" w:hAnsi="Encode Sans"/>
          <w:i/>
        </w:rPr>
      </w:pPr>
      <w:r w:rsidRPr="006B0571">
        <w:rPr>
          <w:rFonts w:ascii="Encode Sans" w:hAnsi="Encode Sans"/>
          <w:b/>
          <w:bCs/>
          <w:i/>
        </w:rPr>
        <w:t>Požadavek na počet vyhotovení maturitní práce:</w:t>
      </w:r>
      <w:r w:rsidRPr="006B0571">
        <w:rPr>
          <w:rFonts w:ascii="Encode Sans" w:hAnsi="Encode Sans"/>
          <w:i/>
        </w:rPr>
        <w:t xml:space="preserve"> </w:t>
      </w:r>
      <w:r w:rsidRPr="006B0571">
        <w:rPr>
          <w:rFonts w:ascii="Encode Sans" w:hAnsi="Encode Sans"/>
          <w:i/>
        </w:rPr>
        <w:tab/>
      </w:r>
      <w:r w:rsidR="00BD3C0D">
        <w:rPr>
          <w:rFonts w:ascii="Encode Sans" w:hAnsi="Encode Sans"/>
          <w:i/>
        </w:rPr>
        <w:t>2</w:t>
      </w:r>
      <w:r w:rsidRPr="006B0571">
        <w:rPr>
          <w:rFonts w:ascii="Encode Sans" w:hAnsi="Encode Sans"/>
          <w:i/>
        </w:rPr>
        <w:t xml:space="preserve"> výtisk</w:t>
      </w:r>
      <w:r w:rsidR="00BD3C0D">
        <w:rPr>
          <w:rFonts w:ascii="Encode Sans" w:hAnsi="Encode Sans"/>
          <w:i/>
        </w:rPr>
        <w:t>y</w:t>
      </w:r>
      <w:r w:rsidR="00160463">
        <w:rPr>
          <w:rFonts w:ascii="Encode Sans" w:hAnsi="Encode Sans"/>
          <w:i/>
        </w:rPr>
        <w:t xml:space="preserve"> každý žák</w:t>
      </w:r>
    </w:p>
    <w:p w14:paraId="60061E4C" w14:textId="77777777" w:rsidR="004A6E35" w:rsidRPr="006B0571" w:rsidRDefault="004A6E35">
      <w:pPr>
        <w:pStyle w:val="Standard"/>
        <w:rPr>
          <w:rFonts w:ascii="Encode Sans" w:hAnsi="Encode Sans"/>
          <w:i/>
        </w:rPr>
      </w:pPr>
    </w:p>
    <w:p w14:paraId="2CB32F8F" w14:textId="45066428" w:rsidR="00663952" w:rsidRDefault="007F65EE" w:rsidP="0AB475C5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bCs/>
          <w:i/>
          <w:iCs/>
        </w:rPr>
      </w:pPr>
      <w:r w:rsidRPr="0AB475C5">
        <w:rPr>
          <w:rFonts w:ascii="Encode Sans" w:hAnsi="Encode Sans"/>
          <w:i/>
          <w:iCs/>
        </w:rPr>
        <w:t>Termín odevzdání:</w:t>
      </w:r>
      <w:r>
        <w:tab/>
      </w:r>
      <w:r w:rsidR="00BD3C0D">
        <w:rPr>
          <w:rFonts w:ascii="Encode Sans" w:hAnsi="Encode Sans"/>
          <w:b/>
          <w:bCs/>
          <w:i/>
          <w:iCs/>
        </w:rPr>
        <w:t>18</w:t>
      </w:r>
      <w:r w:rsidR="00A41564" w:rsidRPr="0AB475C5">
        <w:rPr>
          <w:rFonts w:ascii="Encode Sans" w:hAnsi="Encode Sans"/>
          <w:b/>
          <w:bCs/>
          <w:i/>
          <w:iCs/>
        </w:rPr>
        <w:t>.</w:t>
      </w:r>
      <w:r w:rsidRPr="0AB475C5">
        <w:rPr>
          <w:rFonts w:ascii="Encode Sans" w:hAnsi="Encode Sans"/>
          <w:b/>
          <w:bCs/>
          <w:i/>
          <w:iCs/>
        </w:rPr>
        <w:t xml:space="preserve"> </w:t>
      </w:r>
      <w:r w:rsidR="00BD3C0D">
        <w:rPr>
          <w:rFonts w:ascii="Encode Sans" w:hAnsi="Encode Sans"/>
          <w:b/>
          <w:bCs/>
          <w:i/>
          <w:iCs/>
        </w:rPr>
        <w:t>dubna</w:t>
      </w:r>
      <w:r w:rsidRPr="0AB475C5">
        <w:rPr>
          <w:rFonts w:ascii="Encode Sans" w:hAnsi="Encode Sans"/>
          <w:b/>
          <w:bCs/>
          <w:i/>
          <w:iCs/>
        </w:rPr>
        <w:t xml:space="preserve"> 20</w:t>
      </w:r>
      <w:r w:rsidR="00086ED9" w:rsidRPr="0AB475C5">
        <w:rPr>
          <w:rFonts w:ascii="Encode Sans" w:hAnsi="Encode Sans"/>
          <w:b/>
          <w:bCs/>
          <w:i/>
          <w:iCs/>
        </w:rPr>
        <w:t>2</w:t>
      </w:r>
      <w:r w:rsidR="00BD3C0D">
        <w:rPr>
          <w:rFonts w:ascii="Encode Sans" w:hAnsi="Encode Sans"/>
          <w:b/>
          <w:bCs/>
          <w:i/>
          <w:iCs/>
        </w:rPr>
        <w:t>5</w:t>
      </w:r>
    </w:p>
    <w:p w14:paraId="5398B107" w14:textId="726F5660" w:rsidR="004A6E35" w:rsidRPr="00663952" w:rsidRDefault="00663952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i/>
        </w:rPr>
      </w:pPr>
      <w:r w:rsidRPr="00663952">
        <w:rPr>
          <w:rFonts w:ascii="Encode Sans" w:hAnsi="Encode Sans"/>
          <w:i/>
        </w:rPr>
        <w:t>Čas obhajoby:</w:t>
      </w:r>
      <w:r>
        <w:rPr>
          <w:rFonts w:ascii="Encode Sans" w:hAnsi="Encode Sans"/>
          <w:i/>
        </w:rPr>
        <w:tab/>
      </w:r>
      <w:r w:rsidR="00270170">
        <w:rPr>
          <w:rFonts w:ascii="Encode Sans" w:hAnsi="Encode Sans"/>
          <w:b/>
          <w:i/>
        </w:rPr>
        <w:t>45</w:t>
      </w:r>
      <w:r w:rsidRPr="00663952">
        <w:rPr>
          <w:rFonts w:ascii="Encode Sans" w:hAnsi="Encode Sans"/>
          <w:b/>
          <w:i/>
        </w:rPr>
        <w:t xml:space="preserve"> minut</w:t>
      </w:r>
      <w:r w:rsidR="00160463">
        <w:rPr>
          <w:rFonts w:ascii="Encode Sans" w:hAnsi="Encode Sans"/>
          <w:b/>
          <w:i/>
        </w:rPr>
        <w:t xml:space="preserve"> (</w:t>
      </w:r>
      <w:r w:rsidR="00BD3C0D">
        <w:rPr>
          <w:rFonts w:ascii="Encode Sans" w:hAnsi="Encode Sans"/>
          <w:b/>
          <w:i/>
        </w:rPr>
        <w:t>15 minut</w:t>
      </w:r>
      <w:r w:rsidR="00160463">
        <w:rPr>
          <w:rFonts w:ascii="Encode Sans" w:hAnsi="Encode Sans"/>
          <w:b/>
          <w:i/>
        </w:rPr>
        <w:t>/žáka)</w:t>
      </w:r>
    </w:p>
    <w:p w14:paraId="121B3776" w14:textId="08DCD726" w:rsidR="004A6E35" w:rsidRPr="00CE3BCA" w:rsidRDefault="007F65EE">
      <w:pPr>
        <w:pStyle w:val="Standard"/>
        <w:tabs>
          <w:tab w:val="clear" w:pos="3402"/>
          <w:tab w:val="left" w:pos="2811"/>
        </w:tabs>
        <w:ind w:left="30" w:hanging="15"/>
        <w:jc w:val="both"/>
        <w:rPr>
          <w:rFonts w:ascii="Encode Sans" w:hAnsi="Encode Sans"/>
          <w:b/>
        </w:rPr>
      </w:pPr>
      <w:r w:rsidRPr="006B0571">
        <w:rPr>
          <w:rFonts w:ascii="Encode Sans" w:hAnsi="Encode Sans"/>
        </w:rPr>
        <w:t>Vedoucí práce:</w:t>
      </w:r>
      <w:r w:rsidRPr="006B0571">
        <w:rPr>
          <w:rFonts w:ascii="Encode Sans" w:hAnsi="Encode Sans"/>
        </w:rPr>
        <w:tab/>
      </w:r>
      <w:r w:rsidR="00BD3C0D">
        <w:rPr>
          <w:rFonts w:ascii="Encode Sans" w:hAnsi="Encode Sans"/>
          <w:b/>
        </w:rPr>
        <w:t xml:space="preserve">Oldřich Kaucký </w:t>
      </w:r>
    </w:p>
    <w:p w14:paraId="44EAFD9C" w14:textId="77777777" w:rsidR="004A6E35" w:rsidRPr="006B0571" w:rsidRDefault="004A6E35">
      <w:pPr>
        <w:pStyle w:val="Standard"/>
        <w:tabs>
          <w:tab w:val="clear" w:pos="3402"/>
          <w:tab w:val="left" w:pos="2811"/>
        </w:tabs>
        <w:ind w:left="30" w:hanging="15"/>
        <w:jc w:val="both"/>
        <w:rPr>
          <w:rFonts w:ascii="Encode Sans" w:hAnsi="Encode Sans"/>
          <w:b/>
          <w:bCs/>
        </w:rPr>
      </w:pPr>
    </w:p>
    <w:p w14:paraId="4B94D5A5" w14:textId="77777777" w:rsidR="004A6E35" w:rsidRPr="006B0571" w:rsidRDefault="004A6E35">
      <w:pPr>
        <w:pStyle w:val="Standard"/>
        <w:tabs>
          <w:tab w:val="clear" w:pos="3402"/>
          <w:tab w:val="left" w:pos="5107"/>
        </w:tabs>
        <w:ind w:left="30" w:hanging="15"/>
        <w:jc w:val="both"/>
        <w:rPr>
          <w:rFonts w:ascii="Encode Sans" w:hAnsi="Encode Sans"/>
        </w:rPr>
      </w:pPr>
    </w:p>
    <w:p w14:paraId="1FC4DAC3" w14:textId="77777777" w:rsidR="004A6E35" w:rsidRPr="006B0571" w:rsidRDefault="007F65EE" w:rsidP="00815BFE">
      <w:pPr>
        <w:pStyle w:val="Standard"/>
        <w:tabs>
          <w:tab w:val="clear" w:pos="3402"/>
          <w:tab w:val="left" w:pos="5107"/>
        </w:tabs>
        <w:ind w:left="30" w:hanging="15"/>
        <w:jc w:val="both"/>
        <w:rPr>
          <w:rFonts w:ascii="Encode Sans" w:hAnsi="Encode Sans"/>
        </w:rPr>
      </w:pPr>
      <w:r w:rsidRPr="006B0571">
        <w:rPr>
          <w:rFonts w:ascii="Encode Sans" w:hAnsi="Encode Sans"/>
        </w:rPr>
        <w:t xml:space="preserve">Projednáno v </w:t>
      </w:r>
      <w:r w:rsidRPr="006B0571">
        <w:rPr>
          <w:rFonts w:ascii="Encode Sans" w:hAnsi="Encode Sans"/>
          <w:b/>
          <w:bCs/>
          <w:szCs w:val="16"/>
        </w:rPr>
        <w:t>katedře</w:t>
      </w:r>
      <w:r w:rsidRPr="006B0571">
        <w:rPr>
          <w:rFonts w:ascii="Encode Sans" w:hAnsi="Encode Sans"/>
          <w:b/>
          <w:bCs/>
          <w:color w:val="FF0000"/>
          <w:sz w:val="16"/>
          <w:szCs w:val="16"/>
        </w:rPr>
        <w:t xml:space="preserve"> </w:t>
      </w:r>
      <w:r w:rsidRPr="00160463">
        <w:rPr>
          <w:rFonts w:ascii="Encode Sans" w:hAnsi="Encode Sans"/>
        </w:rPr>
        <w:t>VTT</w:t>
      </w:r>
      <w:r w:rsidR="00785FDE" w:rsidRPr="00160463">
        <w:rPr>
          <w:rFonts w:ascii="Encode Sans" w:hAnsi="Encode Sans"/>
        </w:rPr>
        <w:t xml:space="preserve"> </w:t>
      </w:r>
      <w:r w:rsidRPr="006B0571">
        <w:rPr>
          <w:rFonts w:ascii="Encode Sans" w:hAnsi="Encode Sans"/>
        </w:rPr>
        <w:t>a schváleno ředitel</w:t>
      </w:r>
      <w:r w:rsidR="0061752E">
        <w:rPr>
          <w:rFonts w:ascii="Encode Sans" w:hAnsi="Encode Sans"/>
        </w:rPr>
        <w:t>em</w:t>
      </w:r>
      <w:r w:rsidRPr="006B0571">
        <w:rPr>
          <w:rFonts w:ascii="Encode Sans" w:hAnsi="Encode Sans"/>
        </w:rPr>
        <w:t xml:space="preserve"> školy.</w:t>
      </w:r>
    </w:p>
    <w:p w14:paraId="3DEEC669" w14:textId="77777777" w:rsidR="004A6E35" w:rsidRPr="006B0571" w:rsidRDefault="004A6E35">
      <w:pPr>
        <w:pStyle w:val="Standard"/>
        <w:tabs>
          <w:tab w:val="clear" w:pos="3402"/>
        </w:tabs>
        <w:ind w:left="30" w:hanging="15"/>
        <w:rPr>
          <w:rFonts w:ascii="Encode Sans" w:hAnsi="Encode Sans"/>
        </w:rPr>
      </w:pPr>
    </w:p>
    <w:p w14:paraId="1B895F99" w14:textId="77777777" w:rsidR="004A6E35" w:rsidRPr="006B0571" w:rsidRDefault="007F65EE">
      <w:pPr>
        <w:pStyle w:val="Zpat"/>
        <w:tabs>
          <w:tab w:val="clear" w:pos="4818"/>
          <w:tab w:val="center" w:pos="7395"/>
        </w:tabs>
        <w:rPr>
          <w:rFonts w:ascii="Encode Sans" w:hAnsi="Encode Sans"/>
        </w:rPr>
      </w:pPr>
      <w:r w:rsidRPr="0AB475C5">
        <w:rPr>
          <w:rFonts w:ascii="Encode Sans" w:hAnsi="Encode Sans"/>
        </w:rPr>
        <w:t xml:space="preserve">V Plzni dne: </w:t>
      </w:r>
      <w:r w:rsidR="0061752E">
        <w:rPr>
          <w:rFonts w:ascii="Encode Sans" w:hAnsi="Encode Sans"/>
        </w:rPr>
        <w:t>3</w:t>
      </w:r>
      <w:r w:rsidR="00061DA3">
        <w:rPr>
          <w:rFonts w:ascii="Encode Sans" w:hAnsi="Encode Sans"/>
        </w:rPr>
        <w:t>0</w:t>
      </w:r>
      <w:r w:rsidRPr="0AB475C5">
        <w:rPr>
          <w:rFonts w:ascii="Encode Sans" w:hAnsi="Encode Sans"/>
        </w:rPr>
        <w:t xml:space="preserve">. </w:t>
      </w:r>
      <w:r w:rsidR="0061752E">
        <w:rPr>
          <w:rFonts w:ascii="Encode Sans" w:hAnsi="Encode Sans"/>
        </w:rPr>
        <w:t>září</w:t>
      </w:r>
      <w:r w:rsidRPr="0AB475C5">
        <w:rPr>
          <w:rFonts w:ascii="Encode Sans" w:hAnsi="Encode Sans"/>
        </w:rPr>
        <w:t xml:space="preserve"> 20</w:t>
      </w:r>
      <w:r w:rsidR="001F0A6E">
        <w:rPr>
          <w:rFonts w:ascii="Encode Sans" w:hAnsi="Encode Sans"/>
        </w:rPr>
        <w:t>22</w:t>
      </w:r>
      <w:r>
        <w:tab/>
      </w:r>
      <w:r w:rsidR="0061752E">
        <w:rPr>
          <w:rFonts w:ascii="Encode Sans" w:hAnsi="Encode Sans"/>
        </w:rPr>
        <w:t>Mgr. Jan Syřínek</w:t>
      </w:r>
      <w:r w:rsidRPr="0AB475C5">
        <w:rPr>
          <w:rFonts w:ascii="Encode Sans" w:hAnsi="Encode Sans"/>
        </w:rPr>
        <w:t xml:space="preserve">, </w:t>
      </w:r>
      <w:r w:rsidR="00983CB1" w:rsidRPr="0AB475C5">
        <w:rPr>
          <w:rFonts w:ascii="Encode Sans" w:hAnsi="Encode Sans"/>
        </w:rPr>
        <w:t>v.r.</w:t>
      </w:r>
    </w:p>
    <w:p w14:paraId="3556AB01" w14:textId="77777777" w:rsidR="004A6E35" w:rsidRPr="006B0571" w:rsidRDefault="007F65EE">
      <w:pPr>
        <w:pStyle w:val="Zpat"/>
        <w:tabs>
          <w:tab w:val="clear" w:pos="4818"/>
          <w:tab w:val="center" w:pos="7395"/>
        </w:tabs>
        <w:spacing w:line="360" w:lineRule="auto"/>
        <w:jc w:val="both"/>
        <w:rPr>
          <w:rFonts w:ascii="Encode Sans" w:hAnsi="Encode Sans"/>
          <w:i/>
        </w:rPr>
      </w:pPr>
      <w:r w:rsidRPr="006B0571">
        <w:rPr>
          <w:rFonts w:ascii="Encode Sans" w:hAnsi="Encode Sans"/>
          <w:i/>
        </w:rPr>
        <w:tab/>
        <w:t>ředitel školy</w:t>
      </w:r>
    </w:p>
    <w:sectPr w:rsidR="004A6E35" w:rsidRPr="006B0571" w:rsidSect="004F024B">
      <w:pgSz w:w="11905" w:h="16837"/>
      <w:pgMar w:top="681" w:right="779" w:bottom="28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72AE61" w14:textId="77777777" w:rsidR="005D56BF" w:rsidRDefault="005D56BF">
      <w:r>
        <w:separator/>
      </w:r>
    </w:p>
  </w:endnote>
  <w:endnote w:type="continuationSeparator" w:id="0">
    <w:p w14:paraId="2DE260B6" w14:textId="77777777" w:rsidR="005D56BF" w:rsidRDefault="005D5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539D1" w14:textId="77777777" w:rsidR="005D56BF" w:rsidRDefault="005D56BF">
      <w:r>
        <w:rPr>
          <w:color w:val="000000"/>
        </w:rPr>
        <w:ptab w:relativeTo="margin" w:alignment="center" w:leader="none"/>
      </w:r>
    </w:p>
  </w:footnote>
  <w:footnote w:type="continuationSeparator" w:id="0">
    <w:p w14:paraId="6A8205F4" w14:textId="77777777" w:rsidR="005D56BF" w:rsidRDefault="005D5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A4117"/>
    <w:multiLevelType w:val="hybridMultilevel"/>
    <w:tmpl w:val="841ED47A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92C32BE"/>
    <w:multiLevelType w:val="hybridMultilevel"/>
    <w:tmpl w:val="ADA2D23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A0171"/>
    <w:multiLevelType w:val="hybridMultilevel"/>
    <w:tmpl w:val="427A93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E67EC"/>
    <w:multiLevelType w:val="hybridMultilevel"/>
    <w:tmpl w:val="2324777A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39A1FCE"/>
    <w:multiLevelType w:val="hybridMultilevel"/>
    <w:tmpl w:val="8104E9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37E94"/>
    <w:multiLevelType w:val="hybridMultilevel"/>
    <w:tmpl w:val="9036D19C"/>
    <w:lvl w:ilvl="0" w:tplc="FFFFFFFF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3116A9D"/>
    <w:multiLevelType w:val="hybridMultilevel"/>
    <w:tmpl w:val="2D625F36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7FE4474"/>
    <w:multiLevelType w:val="hybridMultilevel"/>
    <w:tmpl w:val="F744A830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74860AF1"/>
    <w:multiLevelType w:val="hybridMultilevel"/>
    <w:tmpl w:val="4342B0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07CCF"/>
    <w:multiLevelType w:val="hybridMultilevel"/>
    <w:tmpl w:val="A5343F84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CC96C8F"/>
    <w:multiLevelType w:val="hybridMultilevel"/>
    <w:tmpl w:val="D66C7C7C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915847">
    <w:abstractNumId w:val="2"/>
  </w:num>
  <w:num w:numId="2" w16cid:durableId="1549608500">
    <w:abstractNumId w:val="10"/>
  </w:num>
  <w:num w:numId="3" w16cid:durableId="681667730">
    <w:abstractNumId w:val="1"/>
  </w:num>
  <w:num w:numId="4" w16cid:durableId="1646930973">
    <w:abstractNumId w:val="8"/>
  </w:num>
  <w:num w:numId="5" w16cid:durableId="1031151458">
    <w:abstractNumId w:val="4"/>
  </w:num>
  <w:num w:numId="6" w16cid:durableId="1255434787">
    <w:abstractNumId w:val="7"/>
  </w:num>
  <w:num w:numId="7" w16cid:durableId="567888529">
    <w:abstractNumId w:val="6"/>
  </w:num>
  <w:num w:numId="8" w16cid:durableId="650521446">
    <w:abstractNumId w:val="0"/>
  </w:num>
  <w:num w:numId="9" w16cid:durableId="1826779725">
    <w:abstractNumId w:val="3"/>
  </w:num>
  <w:num w:numId="10" w16cid:durableId="795877618">
    <w:abstractNumId w:val="5"/>
  </w:num>
  <w:num w:numId="11" w16cid:durableId="20342606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1BD"/>
    <w:rsid w:val="00014B7B"/>
    <w:rsid w:val="00025D3B"/>
    <w:rsid w:val="0003232E"/>
    <w:rsid w:val="00036E2A"/>
    <w:rsid w:val="00052C7E"/>
    <w:rsid w:val="00061DA3"/>
    <w:rsid w:val="00064E67"/>
    <w:rsid w:val="00067825"/>
    <w:rsid w:val="00076E1E"/>
    <w:rsid w:val="00086ED9"/>
    <w:rsid w:val="000C2657"/>
    <w:rsid w:val="001025E1"/>
    <w:rsid w:val="0010EB18"/>
    <w:rsid w:val="001301A0"/>
    <w:rsid w:val="00133730"/>
    <w:rsid w:val="001555D1"/>
    <w:rsid w:val="00160463"/>
    <w:rsid w:val="001612A3"/>
    <w:rsid w:val="00185C81"/>
    <w:rsid w:val="00186B49"/>
    <w:rsid w:val="001913F9"/>
    <w:rsid w:val="00191863"/>
    <w:rsid w:val="0019247C"/>
    <w:rsid w:val="00192DB6"/>
    <w:rsid w:val="001937E6"/>
    <w:rsid w:val="001A0FD8"/>
    <w:rsid w:val="001A280C"/>
    <w:rsid w:val="001A53D2"/>
    <w:rsid w:val="001B436E"/>
    <w:rsid w:val="001E5D09"/>
    <w:rsid w:val="001F0A6E"/>
    <w:rsid w:val="0020276F"/>
    <w:rsid w:val="00203E8E"/>
    <w:rsid w:val="00206C06"/>
    <w:rsid w:val="0021040D"/>
    <w:rsid w:val="002179E7"/>
    <w:rsid w:val="00222C15"/>
    <w:rsid w:val="00230109"/>
    <w:rsid w:val="00234812"/>
    <w:rsid w:val="0023666E"/>
    <w:rsid w:val="002505E9"/>
    <w:rsid w:val="00270170"/>
    <w:rsid w:val="00275484"/>
    <w:rsid w:val="002A2D93"/>
    <w:rsid w:val="002D19ED"/>
    <w:rsid w:val="002E665B"/>
    <w:rsid w:val="002F33FA"/>
    <w:rsid w:val="002F6718"/>
    <w:rsid w:val="002F7D44"/>
    <w:rsid w:val="003135DD"/>
    <w:rsid w:val="0033253C"/>
    <w:rsid w:val="003349EE"/>
    <w:rsid w:val="00337788"/>
    <w:rsid w:val="003401B3"/>
    <w:rsid w:val="00363C66"/>
    <w:rsid w:val="003712C5"/>
    <w:rsid w:val="00387831"/>
    <w:rsid w:val="003B313B"/>
    <w:rsid w:val="003B5E26"/>
    <w:rsid w:val="003B6A8B"/>
    <w:rsid w:val="003B70AA"/>
    <w:rsid w:val="003C270B"/>
    <w:rsid w:val="003C6919"/>
    <w:rsid w:val="003E35D7"/>
    <w:rsid w:val="003F7AFB"/>
    <w:rsid w:val="003F7BD4"/>
    <w:rsid w:val="00410BA9"/>
    <w:rsid w:val="00413C5D"/>
    <w:rsid w:val="00416985"/>
    <w:rsid w:val="00424109"/>
    <w:rsid w:val="0043137B"/>
    <w:rsid w:val="00433A20"/>
    <w:rsid w:val="00436023"/>
    <w:rsid w:val="004516AE"/>
    <w:rsid w:val="004771A1"/>
    <w:rsid w:val="00485BC8"/>
    <w:rsid w:val="00490185"/>
    <w:rsid w:val="00495346"/>
    <w:rsid w:val="00497A36"/>
    <w:rsid w:val="004A6E35"/>
    <w:rsid w:val="004E738E"/>
    <w:rsid w:val="004F024B"/>
    <w:rsid w:val="004F5848"/>
    <w:rsid w:val="00516FC2"/>
    <w:rsid w:val="0054337B"/>
    <w:rsid w:val="00565340"/>
    <w:rsid w:val="00576FC2"/>
    <w:rsid w:val="0058766C"/>
    <w:rsid w:val="00591C96"/>
    <w:rsid w:val="005A09F7"/>
    <w:rsid w:val="005B7027"/>
    <w:rsid w:val="005D56BF"/>
    <w:rsid w:val="005F7046"/>
    <w:rsid w:val="006128BB"/>
    <w:rsid w:val="0061752E"/>
    <w:rsid w:val="00631EDE"/>
    <w:rsid w:val="006331D1"/>
    <w:rsid w:val="00634693"/>
    <w:rsid w:val="00663952"/>
    <w:rsid w:val="006812DD"/>
    <w:rsid w:val="006B0571"/>
    <w:rsid w:val="006B3290"/>
    <w:rsid w:val="006B71DF"/>
    <w:rsid w:val="006F6707"/>
    <w:rsid w:val="007020FA"/>
    <w:rsid w:val="00750A75"/>
    <w:rsid w:val="00785FDE"/>
    <w:rsid w:val="007879D5"/>
    <w:rsid w:val="007A3854"/>
    <w:rsid w:val="007B1A3C"/>
    <w:rsid w:val="007D4FD9"/>
    <w:rsid w:val="007D6310"/>
    <w:rsid w:val="007E3FE1"/>
    <w:rsid w:val="007E5F07"/>
    <w:rsid w:val="007E600D"/>
    <w:rsid w:val="007E6083"/>
    <w:rsid w:val="007F1523"/>
    <w:rsid w:val="007F1F9C"/>
    <w:rsid w:val="007F21CF"/>
    <w:rsid w:val="007F65EE"/>
    <w:rsid w:val="00815BFE"/>
    <w:rsid w:val="008239A5"/>
    <w:rsid w:val="00844D48"/>
    <w:rsid w:val="008456F2"/>
    <w:rsid w:val="00874862"/>
    <w:rsid w:val="008A04C0"/>
    <w:rsid w:val="008A2FA1"/>
    <w:rsid w:val="008A4F36"/>
    <w:rsid w:val="008C1A8F"/>
    <w:rsid w:val="008C3231"/>
    <w:rsid w:val="008E2BF4"/>
    <w:rsid w:val="008F3A54"/>
    <w:rsid w:val="008F4B04"/>
    <w:rsid w:val="00901930"/>
    <w:rsid w:val="0092787F"/>
    <w:rsid w:val="009313C2"/>
    <w:rsid w:val="0093550E"/>
    <w:rsid w:val="00945309"/>
    <w:rsid w:val="00945A30"/>
    <w:rsid w:val="00962E7F"/>
    <w:rsid w:val="00971AD0"/>
    <w:rsid w:val="00980C69"/>
    <w:rsid w:val="00983CB1"/>
    <w:rsid w:val="00993557"/>
    <w:rsid w:val="00997871"/>
    <w:rsid w:val="009C3D6D"/>
    <w:rsid w:val="009C4F5A"/>
    <w:rsid w:val="009C7888"/>
    <w:rsid w:val="009E42B8"/>
    <w:rsid w:val="009F0294"/>
    <w:rsid w:val="00A22771"/>
    <w:rsid w:val="00A26145"/>
    <w:rsid w:val="00A31946"/>
    <w:rsid w:val="00A35D39"/>
    <w:rsid w:val="00A41564"/>
    <w:rsid w:val="00A42F19"/>
    <w:rsid w:val="00A44766"/>
    <w:rsid w:val="00A56142"/>
    <w:rsid w:val="00A56663"/>
    <w:rsid w:val="00A64716"/>
    <w:rsid w:val="00A73BB4"/>
    <w:rsid w:val="00A81457"/>
    <w:rsid w:val="00A95BA4"/>
    <w:rsid w:val="00A95C53"/>
    <w:rsid w:val="00A96548"/>
    <w:rsid w:val="00AB69B6"/>
    <w:rsid w:val="00AC53EB"/>
    <w:rsid w:val="00AD05FF"/>
    <w:rsid w:val="00AD7323"/>
    <w:rsid w:val="00B102A8"/>
    <w:rsid w:val="00B14B61"/>
    <w:rsid w:val="00B20800"/>
    <w:rsid w:val="00B23520"/>
    <w:rsid w:val="00B44F73"/>
    <w:rsid w:val="00B54543"/>
    <w:rsid w:val="00B60E19"/>
    <w:rsid w:val="00B97904"/>
    <w:rsid w:val="00BC1245"/>
    <w:rsid w:val="00BD3C0D"/>
    <w:rsid w:val="00BD6EEA"/>
    <w:rsid w:val="00BD71C1"/>
    <w:rsid w:val="00C04C98"/>
    <w:rsid w:val="00C1735B"/>
    <w:rsid w:val="00C207AB"/>
    <w:rsid w:val="00C24B0A"/>
    <w:rsid w:val="00C36D78"/>
    <w:rsid w:val="00C42C62"/>
    <w:rsid w:val="00C47263"/>
    <w:rsid w:val="00C536A9"/>
    <w:rsid w:val="00C557A3"/>
    <w:rsid w:val="00C62869"/>
    <w:rsid w:val="00C65236"/>
    <w:rsid w:val="00C76B9A"/>
    <w:rsid w:val="00C9587A"/>
    <w:rsid w:val="00CB10D1"/>
    <w:rsid w:val="00CB7659"/>
    <w:rsid w:val="00CC1BF0"/>
    <w:rsid w:val="00CC2E03"/>
    <w:rsid w:val="00CC3E13"/>
    <w:rsid w:val="00CC6E65"/>
    <w:rsid w:val="00CD4047"/>
    <w:rsid w:val="00CE3BCA"/>
    <w:rsid w:val="00D0605D"/>
    <w:rsid w:val="00D34E99"/>
    <w:rsid w:val="00D35781"/>
    <w:rsid w:val="00D411BD"/>
    <w:rsid w:val="00D47081"/>
    <w:rsid w:val="00D51AF7"/>
    <w:rsid w:val="00D6528D"/>
    <w:rsid w:val="00DA5810"/>
    <w:rsid w:val="00DC5B83"/>
    <w:rsid w:val="00DE4041"/>
    <w:rsid w:val="00DE701E"/>
    <w:rsid w:val="00E070FD"/>
    <w:rsid w:val="00E1141D"/>
    <w:rsid w:val="00E1444F"/>
    <w:rsid w:val="00E20A75"/>
    <w:rsid w:val="00E3242C"/>
    <w:rsid w:val="00E359F1"/>
    <w:rsid w:val="00E45E7C"/>
    <w:rsid w:val="00E52A4C"/>
    <w:rsid w:val="00E54983"/>
    <w:rsid w:val="00E62317"/>
    <w:rsid w:val="00E63F0D"/>
    <w:rsid w:val="00E805C9"/>
    <w:rsid w:val="00E8754D"/>
    <w:rsid w:val="00E9055B"/>
    <w:rsid w:val="00E90CA2"/>
    <w:rsid w:val="00E94AAE"/>
    <w:rsid w:val="00EC77BE"/>
    <w:rsid w:val="00EE3D0E"/>
    <w:rsid w:val="00EF3142"/>
    <w:rsid w:val="00F0741F"/>
    <w:rsid w:val="00F33FB6"/>
    <w:rsid w:val="00F450FB"/>
    <w:rsid w:val="00F51B7F"/>
    <w:rsid w:val="00F616A0"/>
    <w:rsid w:val="00F70FF9"/>
    <w:rsid w:val="00F97DFF"/>
    <w:rsid w:val="00FA0045"/>
    <w:rsid w:val="00FA101D"/>
    <w:rsid w:val="00FB0E5D"/>
    <w:rsid w:val="00FE2B3A"/>
    <w:rsid w:val="00FF4F62"/>
    <w:rsid w:val="035C6611"/>
    <w:rsid w:val="06262B4B"/>
    <w:rsid w:val="099B69F2"/>
    <w:rsid w:val="09A8261E"/>
    <w:rsid w:val="0AB475C5"/>
    <w:rsid w:val="1D4D07F2"/>
    <w:rsid w:val="2A7F8EB3"/>
    <w:rsid w:val="2D1E2CB8"/>
    <w:rsid w:val="3F3BBF2E"/>
    <w:rsid w:val="3F5E6D56"/>
    <w:rsid w:val="3F7A24CB"/>
    <w:rsid w:val="4486E1A7"/>
    <w:rsid w:val="45417567"/>
    <w:rsid w:val="47779BD1"/>
    <w:rsid w:val="4B99874A"/>
    <w:rsid w:val="4FBFDDCD"/>
    <w:rsid w:val="5CF65AAC"/>
    <w:rsid w:val="792DCFBF"/>
    <w:rsid w:val="7E75457A"/>
    <w:rsid w:val="7E83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CC822"/>
  <w15:docId w15:val="{CDA485BD-4B93-40B3-BC3B-C7283DA9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Standard"/>
    <w:next w:val="Standard"/>
    <w:pPr>
      <w:keepNext/>
      <w:ind w:left="1418"/>
      <w:outlineLvl w:val="0"/>
    </w:pPr>
    <w:rPr>
      <w:rFonts w:ascii="Arial" w:eastAsia="Arial" w:hAnsi="Arial" w:cs="Arial"/>
    </w:rPr>
  </w:style>
  <w:style w:type="paragraph" w:styleId="Nadpis2">
    <w:name w:val="heading 2"/>
    <w:basedOn w:val="Standard"/>
    <w:next w:val="Standard"/>
    <w:pPr>
      <w:keepNext/>
      <w:outlineLvl w:val="1"/>
    </w:pPr>
    <w:rPr>
      <w:rFonts w:ascii="Arial" w:eastAsia="Arial" w:hAnsi="Arial" w:cs="Arial"/>
    </w:rPr>
  </w:style>
  <w:style w:type="paragraph" w:styleId="Nadpis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3402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Seznam">
    <w:name w:val="List"/>
    <w:basedOn w:val="Textbody"/>
  </w:style>
  <w:style w:type="paragraph" w:styleId="Zhlav">
    <w:name w:val="header"/>
    <w:basedOn w:val="Standard"/>
    <w:pPr>
      <w:suppressLineNumbers/>
      <w:tabs>
        <w:tab w:val="clear" w:pos="3402"/>
        <w:tab w:val="center" w:pos="4818"/>
        <w:tab w:val="right" w:pos="9637"/>
      </w:tabs>
    </w:pPr>
  </w:style>
  <w:style w:type="paragraph" w:styleId="Zpat">
    <w:name w:val="footer"/>
    <w:basedOn w:val="Standard"/>
    <w:pPr>
      <w:suppressLineNumbers/>
      <w:tabs>
        <w:tab w:val="clear" w:pos="3402"/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Nzev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Podnadpis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  <w:style w:type="character" w:styleId="Hypertextovodkaz">
    <w:name w:val="Hyperlink"/>
    <w:basedOn w:val="Standardnpsmoodstavce"/>
    <w:uiPriority w:val="99"/>
    <w:unhideWhenUsed/>
    <w:rsid w:val="00815BF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15BFE"/>
    <w:rPr>
      <w:color w:val="605E5C"/>
      <w:shd w:val="clear" w:color="auto" w:fill="E1DFDD"/>
    </w:rPr>
  </w:style>
  <w:style w:type="character" w:customStyle="1" w:styleId="normaltextrun">
    <w:name w:val="normaltextrun"/>
    <w:basedOn w:val="Standardnpsmoodstavce"/>
    <w:rsid w:val="00EC77BE"/>
  </w:style>
  <w:style w:type="paragraph" w:styleId="Odstavecseseznamem">
    <w:name w:val="List Paragraph"/>
    <w:basedOn w:val="Normln"/>
    <w:uiPriority w:val="34"/>
    <w:qFormat/>
    <w:rsid w:val="001A2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4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k\Downloads\Maturitn&#237;%20projekt%20zad&#225;n&#237;%20VZOR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7eb638-56ed-457b-8703-6dc78ffdfae4">
      <Terms xmlns="http://schemas.microsoft.com/office/infopath/2007/PartnerControls"/>
    </lcf76f155ced4ddcb4097134ff3c332f>
    <TaxCatchAll xmlns="e8452746-8a5f-4c1b-bcfd-c76e2eb5cbe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AADEF8EBE0834899AB07235B388E79" ma:contentTypeVersion="13" ma:contentTypeDescription="Vytvoří nový dokument" ma:contentTypeScope="" ma:versionID="e849e49692f131cfa18254fe67abba5e">
  <xsd:schema xmlns:xsd="http://www.w3.org/2001/XMLSchema" xmlns:xs="http://www.w3.org/2001/XMLSchema" xmlns:p="http://schemas.microsoft.com/office/2006/metadata/properties" xmlns:ns2="e8452746-8a5f-4c1b-bcfd-c76e2eb5cbe6" xmlns:ns3="e47eb638-56ed-457b-8703-6dc78ffdfae4" targetNamespace="http://schemas.microsoft.com/office/2006/metadata/properties" ma:root="true" ma:fieldsID="39fe5ce76428ced5f04dd4d56e23c119" ns2:_="" ns3:_="">
    <xsd:import namespace="e8452746-8a5f-4c1b-bcfd-c76e2eb5cbe6"/>
    <xsd:import namespace="e47eb638-56ed-457b-8703-6dc78ffdfae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52746-8a5f-4c1b-bcfd-c76e2eb5cbe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0944162-f900-4447-8272-4a07e45be042}" ma:internalName="TaxCatchAll" ma:showField="CatchAllData" ma:web="e8452746-8a5f-4c1b-bcfd-c76e2eb5cb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7eb638-56ed-457b-8703-6dc78ffdfa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Značky obrázků" ma:readOnly="false" ma:fieldId="{5cf76f15-5ced-4ddc-b409-7134ff3c332f}" ma:taxonomyMulti="true" ma:sspId="b5190b6f-cc76-4299-8866-3904f6a46e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BAD04A-3CD2-4BC2-B301-B4C5843CC1BF}">
  <ds:schemaRefs>
    <ds:schemaRef ds:uri="http://schemas.microsoft.com/office/2006/metadata/properties"/>
    <ds:schemaRef ds:uri="http://schemas.microsoft.com/office/infopath/2007/PartnerControls"/>
    <ds:schemaRef ds:uri="e47eb638-56ed-457b-8703-6dc78ffdfae4"/>
    <ds:schemaRef ds:uri="e8452746-8a5f-4c1b-bcfd-c76e2eb5cbe6"/>
  </ds:schemaRefs>
</ds:datastoreItem>
</file>

<file path=customXml/itemProps2.xml><?xml version="1.0" encoding="utf-8"?>
<ds:datastoreItem xmlns:ds="http://schemas.openxmlformats.org/officeDocument/2006/customXml" ds:itemID="{6ECE3646-2B60-41AB-A64B-E67A2590C4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4A15C6-37F6-4FFC-9B2E-ADBBA3FBB0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452746-8a5f-4c1b-bcfd-c76e2eb5cbe6"/>
    <ds:schemaRef ds:uri="e47eb638-56ed-457b-8703-6dc78ffdfa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Maturitní projekt zadání VZOR</Template>
  <TotalTime>68</TotalTime>
  <Pages>2</Pages>
  <Words>386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Dai Duong Bui</cp:lastModifiedBy>
  <cp:revision>16</cp:revision>
  <cp:lastPrinted>2021-10-23T16:37:00Z</cp:lastPrinted>
  <dcterms:created xsi:type="dcterms:W3CDTF">2022-09-23T06:10:00Z</dcterms:created>
  <dcterms:modified xsi:type="dcterms:W3CDTF">2024-09-27T07:38:00Z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0x0101004B04D543718AD44AB4741924FBA5FB82</vt:lpwstr>
  </property>
</Properties>
</file>