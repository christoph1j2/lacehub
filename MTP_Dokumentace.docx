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E7F770" w14:textId="77777777" w:rsidR="004124F9" w:rsidRDefault="00273392" w:rsidP="004124F9">
      <w:r w:rsidRPr="004124F9">
        <w:rPr>
          <w:noProof/>
        </w:rPr>
        <mc:AlternateContent>
          <mc:Choice Requires="wpg">
            <w:drawing>
              <wp:inline distT="0" distB="0" distL="0" distR="0" wp14:anchorId="38AE3913" wp14:editId="0ED04EF2">
                <wp:extent cx="5399405" cy="1050290"/>
                <wp:effectExtent l="0" t="0" r="0" b="3810"/>
                <wp:docPr id="492689296" name="Skupina 1"/>
                <wp:cNvGraphicFramePr/>
                <a:graphic xmlns:a="http://schemas.openxmlformats.org/drawingml/2006/main">
                  <a:graphicData uri="http://schemas.microsoft.com/office/word/2010/wordprocessingGroup">
                    <wpg:wgp>
                      <wpg:cNvGrpSpPr/>
                      <wpg:grpSpPr>
                        <a:xfrm>
                          <a:off x="0" y="0"/>
                          <a:ext cx="5399405" cy="1050290"/>
                          <a:chOff x="0" y="0"/>
                          <a:chExt cx="5399489" cy="1050290"/>
                        </a:xfrm>
                      </wpg:grpSpPr>
                      <wps:wsp>
                        <wps:cNvPr id="1722505679" name="Textové pole 2"/>
                        <wps:cNvSpPr txBox="1">
                          <a:spLocks noChangeArrowheads="1"/>
                        </wps:cNvSpPr>
                        <wps:spPr bwMode="auto">
                          <a:xfrm>
                            <a:off x="776689" y="0"/>
                            <a:ext cx="4622800" cy="1050290"/>
                          </a:xfrm>
                          <a:prstGeom prst="rect">
                            <a:avLst/>
                          </a:prstGeom>
                          <a:solidFill>
                            <a:srgbClr val="FFFFFF"/>
                          </a:solidFill>
                          <a:ln w="9525">
                            <a:noFill/>
                            <a:miter lim="800000"/>
                            <a:headEnd/>
                            <a:tailEnd/>
                          </a:ln>
                        </wps:spPr>
                        <wps:txbx>
                          <w:txbxContent>
                            <w:p w14:paraId="07B8B417" w14:textId="77777777" w:rsidR="00273392" w:rsidRPr="00D47E14" w:rsidRDefault="00273392" w:rsidP="00273392">
                              <w:pPr>
                                <w:jc w:val="center"/>
                                <w:rPr>
                                  <w:rFonts w:ascii="Arial" w:hAnsi="Arial" w:cs="Arial"/>
                                  <w:b/>
                                  <w:sz w:val="28"/>
                                  <w:szCs w:val="28"/>
                                </w:rPr>
                              </w:pPr>
                              <w:r w:rsidRPr="00177CF7">
                                <w:rPr>
                                  <w:rFonts w:ascii="Arial" w:hAnsi="Arial" w:cs="Arial"/>
                                  <w:b/>
                                  <w:sz w:val="28"/>
                                  <w:szCs w:val="28"/>
                                </w:rPr>
                                <w:t>Vyšší odborná škola</w:t>
                              </w:r>
                              <w:r w:rsidRPr="00177CF7">
                                <w:rPr>
                                  <w:rFonts w:ascii="Arial" w:hAnsi="Arial" w:cs="Arial"/>
                                  <w:b/>
                                  <w:sz w:val="28"/>
                                  <w:szCs w:val="28"/>
                                </w:rPr>
                                <w:br/>
                                <w:t>a Střední průmyslová škola elektrotechnická</w:t>
                              </w:r>
                              <w:r w:rsidRPr="00177CF7">
                                <w:rPr>
                                  <w:rFonts w:ascii="Arial" w:hAnsi="Arial" w:cs="Arial"/>
                                  <w:b/>
                                  <w:sz w:val="28"/>
                                  <w:szCs w:val="28"/>
                                </w:rPr>
                                <w:br/>
                                <w:t>Plzeň, Koterovská 85</w:t>
                              </w:r>
                            </w:p>
                          </w:txbxContent>
                        </wps:txbx>
                        <wps:bodyPr rot="0" vert="horz" wrap="square" lIns="91440" tIns="45720" rIns="91440" bIns="45720" anchor="t" anchorCtr="0">
                          <a:spAutoFit/>
                        </wps:bodyPr>
                      </wps:wsp>
                      <pic:pic xmlns:pic="http://schemas.openxmlformats.org/drawingml/2006/picture">
                        <pic:nvPicPr>
                          <pic:cNvPr id="194851621" name="Obrázek 19485162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28700" cy="1028700"/>
                          </a:xfrm>
                          <a:prstGeom prst="rect">
                            <a:avLst/>
                          </a:prstGeom>
                        </pic:spPr>
                      </pic:pic>
                    </wpg:wgp>
                  </a:graphicData>
                </a:graphic>
              </wp:inline>
            </w:drawing>
          </mc:Choice>
          <mc:Fallback>
            <w:pict>
              <v:group w14:anchorId="38AE3913" id="Skupina 1" o:spid="_x0000_s1026" style="width:425.15pt;height:82.7pt;mso-position-horizontal-relative:char;mso-position-vertical-relative:line" coordsize="53994,10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">
                <v:shapetype id="_x0000_t202" coordsize="21600,21600" o:spt="202" path="m,l,21600r21600,l21600,xe">
                  <v:stroke joinstyle="miter"/>
                  <v:path gradientshapeok="t" o:connecttype="rect"/>
                </v:shapetype>
                <v:shape id="Textové pole 2" o:spid="_x0000_s1027" type="#_x0000_t202" style="position:absolute;left:7766;width:46228;height:10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" stroked="f">
                  <v:textbox style="mso-fit-shape-to-text:t">
                    <w:txbxContent>
                      <w:p w14:paraId="07B8B417" w14:textId="77777777" w:rsidR="00273392" w:rsidRPr="00D47E14" w:rsidRDefault="00273392" w:rsidP="00273392">
                        <w:pPr>
                          <w:jc w:val="center"/>
                          <w:rPr>
                            <w:rFonts w:ascii="Arial" w:hAnsi="Arial" w:cs="Arial"/>
                            <w:b/>
                            <w:sz w:val="28"/>
                            <w:szCs w:val="28"/>
                          </w:rPr>
                        </w:pPr>
                        <w:r w:rsidRPr="00177CF7">
                          <w:rPr>
                            <w:rFonts w:ascii="Arial" w:hAnsi="Arial" w:cs="Arial"/>
                            <w:b/>
                            <w:sz w:val="28"/>
                            <w:szCs w:val="28"/>
                          </w:rPr>
                          <w:t>Vyšší odborná škola</w:t>
                        </w:r>
                        <w:r w:rsidRPr="00177CF7">
                          <w:rPr>
                            <w:rFonts w:ascii="Arial" w:hAnsi="Arial" w:cs="Arial"/>
                            <w:b/>
                            <w:sz w:val="28"/>
                            <w:szCs w:val="28"/>
                          </w:rPr>
                          <w:br/>
                          <w:t>a Střední průmyslová škola elektrotechnická</w:t>
                        </w:r>
                        <w:r w:rsidRPr="00177CF7">
                          <w:rPr>
                            <w:rFonts w:ascii="Arial" w:hAnsi="Arial" w:cs="Arial"/>
                            <w:b/>
                            <w:sz w:val="28"/>
                            <w:szCs w:val="28"/>
                          </w:rPr>
                          <w:br/>
                          <w:t>Plzeň, Koterovská 85</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194851621" o:spid="_x0000_s1028" type="#_x0000_t75" style="position:absolute;width:10287;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">
                  <v:imagedata r:id="rId12" o:title=""/>
                </v:shape>
                <w10:anchorlock/>
              </v:group>
            </w:pict>
          </mc:Fallback>
        </mc:AlternateContent>
      </w:r>
    </w:p>
    <w:p w14:paraId="1C0C5D4E" w14:textId="77777777" w:rsidR="004124F9" w:rsidRPr="00D47E14" w:rsidRDefault="004124F9" w:rsidP="00273392">
      <w:pPr>
        <w:spacing w:before="2160" w:after="960"/>
        <w:jc w:val="center"/>
        <w:rPr>
          <w:rFonts w:ascii="Arial" w:hAnsi="Arial" w:cs="Arial"/>
          <w:b/>
          <w:sz w:val="28"/>
          <w:szCs w:val="28"/>
        </w:rPr>
      </w:pPr>
      <w:r w:rsidRPr="00CE228B">
        <w:rPr>
          <w:rFonts w:ascii="Arial" w:hAnsi="Arial" w:cs="Arial"/>
          <w:b/>
          <w:bCs/>
          <w:sz w:val="32"/>
          <w:szCs w:val="32"/>
        </w:rPr>
        <w:t>DLOUHODOBÁ MATURITNÍ PRÁCE S OBHAJOBOU</w:t>
      </w:r>
    </w:p>
    <w:p w14:paraId="2164361B" w14:textId="43FE6CD3" w:rsidR="004124F9" w:rsidRPr="00892204" w:rsidRDefault="004124F9" w:rsidP="00892204">
      <w:pPr>
        <w:jc w:val="center"/>
        <w:rPr>
          <w:rFonts w:ascii="Arial" w:hAnsi="Arial" w:cs="Arial"/>
          <w:b/>
          <w:bCs/>
          <w:sz w:val="32"/>
          <w:szCs w:val="32"/>
        </w:rPr>
      </w:pPr>
      <w:r w:rsidRPr="00892204">
        <w:rPr>
          <w:rFonts w:ascii="Arial" w:hAnsi="Arial" w:cs="Arial"/>
          <w:b/>
          <w:bCs/>
          <w:sz w:val="32"/>
          <w:szCs w:val="32"/>
        </w:rPr>
        <w:t>Téma:</w:t>
      </w:r>
      <w:r w:rsidR="00D36E18">
        <w:rPr>
          <w:rFonts w:ascii="Arial" w:hAnsi="Arial" w:cs="Arial"/>
          <w:b/>
          <w:bCs/>
          <w:sz w:val="32"/>
          <w:szCs w:val="32"/>
        </w:rPr>
        <w:t xml:space="preserve"> </w:t>
      </w:r>
      <w:r w:rsidR="00CB7DCD">
        <w:rPr>
          <w:rFonts w:ascii="Arial" w:hAnsi="Arial" w:cs="Arial"/>
          <w:b/>
          <w:bCs/>
          <w:sz w:val="32"/>
          <w:szCs w:val="32"/>
        </w:rPr>
        <w:t xml:space="preserve">Vývoj webové aplikace </w:t>
      </w:r>
      <w:r w:rsidR="00EF4A21">
        <w:rPr>
          <w:rFonts w:ascii="Arial" w:hAnsi="Arial" w:cs="Arial"/>
          <w:b/>
          <w:bCs/>
          <w:sz w:val="32"/>
          <w:szCs w:val="32"/>
        </w:rPr>
        <w:t>„</w:t>
      </w:r>
      <w:r w:rsidR="00BF5132">
        <w:rPr>
          <w:rFonts w:ascii="Arial" w:hAnsi="Arial" w:cs="Arial"/>
          <w:b/>
          <w:bCs/>
          <w:sz w:val="32"/>
          <w:szCs w:val="32"/>
        </w:rPr>
        <w:t>LaceHub.cz</w:t>
      </w:r>
      <w:r w:rsidR="00EF4A21">
        <w:rPr>
          <w:rFonts w:ascii="Arial" w:hAnsi="Arial" w:cs="Arial"/>
          <w:b/>
          <w:bCs/>
          <w:sz w:val="32"/>
          <w:szCs w:val="32"/>
        </w:rPr>
        <w:t>"</w:t>
      </w:r>
    </w:p>
    <w:p w14:paraId="1C7C6933" w14:textId="42BCE1C6" w:rsidR="004124F9" w:rsidRDefault="004124F9" w:rsidP="00244463">
      <w:pPr>
        <w:tabs>
          <w:tab w:val="left" w:pos="2835"/>
        </w:tabs>
        <w:spacing w:before="5280" w:after="120"/>
        <w:ind w:left="2832" w:hanging="2832"/>
        <w:rPr>
          <w:rFonts w:ascii="Arial" w:hAnsi="Arial"/>
          <w:bCs/>
          <w:sz w:val="28"/>
          <w:szCs w:val="28"/>
        </w:rPr>
      </w:pPr>
      <w:r w:rsidRPr="00CD18EB">
        <w:rPr>
          <w:rFonts w:ascii="Arial" w:hAnsi="Arial"/>
          <w:b/>
          <w:sz w:val="28"/>
          <w:szCs w:val="28"/>
        </w:rPr>
        <w:t>Autor práce:</w:t>
      </w:r>
      <w:r>
        <w:rPr>
          <w:rFonts w:ascii="Arial" w:hAnsi="Arial"/>
          <w:b/>
          <w:sz w:val="28"/>
          <w:szCs w:val="28"/>
        </w:rPr>
        <w:tab/>
      </w:r>
      <w:r w:rsidR="00244463">
        <w:rPr>
          <w:rFonts w:ascii="Arial" w:hAnsi="Arial"/>
          <w:b/>
          <w:sz w:val="28"/>
          <w:szCs w:val="28"/>
        </w:rPr>
        <w:tab/>
        <w:t xml:space="preserve">Ernst </w:t>
      </w:r>
      <w:r w:rsidR="00BF5132">
        <w:rPr>
          <w:rFonts w:ascii="Arial" w:hAnsi="Arial"/>
          <w:b/>
          <w:sz w:val="28"/>
          <w:szCs w:val="28"/>
        </w:rPr>
        <w:t>Christoph</w:t>
      </w:r>
      <w:r w:rsidR="00244463">
        <w:rPr>
          <w:rFonts w:ascii="Arial" w:hAnsi="Arial"/>
          <w:b/>
          <w:sz w:val="28"/>
          <w:szCs w:val="28"/>
        </w:rPr>
        <w:t xml:space="preserve"> </w:t>
      </w:r>
      <w:r w:rsidR="00BF5132">
        <w:rPr>
          <w:rFonts w:ascii="Arial" w:hAnsi="Arial"/>
          <w:b/>
          <w:sz w:val="28"/>
          <w:szCs w:val="28"/>
        </w:rPr>
        <w:t>Leschka</w:t>
      </w:r>
    </w:p>
    <w:p w14:paraId="6BDC96A0" w14:textId="1AB1FBBC" w:rsidR="004124F9" w:rsidRPr="00CD18EB" w:rsidRDefault="004124F9" w:rsidP="004124F9">
      <w:pPr>
        <w:tabs>
          <w:tab w:val="left" w:pos="2835"/>
        </w:tabs>
        <w:spacing w:after="120"/>
        <w:rPr>
          <w:rFonts w:ascii="Arial" w:hAnsi="Arial"/>
          <w:bCs/>
          <w:sz w:val="28"/>
          <w:szCs w:val="28"/>
        </w:rPr>
      </w:pPr>
      <w:r w:rsidRPr="00CD18EB">
        <w:rPr>
          <w:rFonts w:ascii="Arial" w:hAnsi="Arial"/>
          <w:b/>
          <w:sz w:val="28"/>
          <w:szCs w:val="28"/>
        </w:rPr>
        <w:t>Třída:</w:t>
      </w:r>
      <w:r>
        <w:rPr>
          <w:rFonts w:ascii="Arial" w:hAnsi="Arial"/>
          <w:b/>
          <w:sz w:val="28"/>
          <w:szCs w:val="28"/>
        </w:rPr>
        <w:tab/>
      </w:r>
      <w:r w:rsidR="00BF5132">
        <w:rPr>
          <w:rFonts w:ascii="Arial" w:hAnsi="Arial"/>
          <w:b/>
          <w:sz w:val="28"/>
          <w:szCs w:val="28"/>
        </w:rPr>
        <w:t>4. H</w:t>
      </w:r>
    </w:p>
    <w:p w14:paraId="088B74CF" w14:textId="3CED6854" w:rsidR="004124F9" w:rsidRPr="00CD18EB" w:rsidRDefault="004124F9" w:rsidP="004124F9">
      <w:pPr>
        <w:tabs>
          <w:tab w:val="left" w:pos="2835"/>
        </w:tabs>
        <w:spacing w:after="120"/>
        <w:rPr>
          <w:rFonts w:ascii="Arial" w:hAnsi="Arial"/>
          <w:sz w:val="28"/>
          <w:szCs w:val="28"/>
        </w:rPr>
      </w:pPr>
      <w:r w:rsidRPr="00CD18EB">
        <w:rPr>
          <w:rFonts w:ascii="Arial" w:hAnsi="Arial"/>
          <w:b/>
          <w:sz w:val="28"/>
          <w:szCs w:val="28"/>
        </w:rPr>
        <w:t>Vedoucí práce:</w:t>
      </w:r>
      <w:r>
        <w:rPr>
          <w:rFonts w:ascii="Arial" w:hAnsi="Arial"/>
          <w:b/>
          <w:sz w:val="28"/>
          <w:szCs w:val="28"/>
        </w:rPr>
        <w:tab/>
      </w:r>
      <w:r w:rsidR="00BF5132">
        <w:rPr>
          <w:rFonts w:ascii="Arial" w:hAnsi="Arial"/>
          <w:b/>
          <w:sz w:val="28"/>
          <w:szCs w:val="28"/>
        </w:rPr>
        <w:t>Oldřich Kaucký</w:t>
      </w:r>
    </w:p>
    <w:p w14:paraId="690CE643" w14:textId="6A8C9DCC" w:rsidR="004124F9" w:rsidRPr="00CD18EB" w:rsidRDefault="004124F9" w:rsidP="004124F9">
      <w:pPr>
        <w:tabs>
          <w:tab w:val="left" w:pos="2835"/>
        </w:tabs>
        <w:spacing w:after="120"/>
        <w:rPr>
          <w:rFonts w:ascii="Arial" w:hAnsi="Arial"/>
          <w:sz w:val="28"/>
          <w:szCs w:val="28"/>
        </w:rPr>
      </w:pPr>
      <w:r w:rsidRPr="00CD18EB">
        <w:rPr>
          <w:rFonts w:ascii="Arial" w:hAnsi="Arial"/>
          <w:b/>
          <w:sz w:val="28"/>
          <w:szCs w:val="28"/>
        </w:rPr>
        <w:t>Dne:</w:t>
      </w:r>
      <w:r>
        <w:rPr>
          <w:rFonts w:ascii="Arial" w:hAnsi="Arial"/>
          <w:b/>
          <w:sz w:val="28"/>
          <w:szCs w:val="28"/>
        </w:rPr>
        <w:tab/>
      </w:r>
      <w:r w:rsidR="002C6477">
        <w:rPr>
          <w:rFonts w:ascii="Arial" w:hAnsi="Arial"/>
          <w:b/>
          <w:sz w:val="28"/>
          <w:szCs w:val="28"/>
        </w:rPr>
        <w:t>1</w:t>
      </w:r>
      <w:r w:rsidR="008E36FD">
        <w:rPr>
          <w:rFonts w:ascii="Arial" w:hAnsi="Arial"/>
          <w:b/>
          <w:sz w:val="28"/>
          <w:szCs w:val="28"/>
        </w:rPr>
        <w:t>1</w:t>
      </w:r>
      <w:r w:rsidR="002C6477">
        <w:rPr>
          <w:rFonts w:ascii="Arial" w:hAnsi="Arial"/>
          <w:b/>
          <w:sz w:val="28"/>
          <w:szCs w:val="28"/>
        </w:rPr>
        <w:t>. 04. 2025</w:t>
      </w:r>
    </w:p>
    <w:p w14:paraId="2EEA99F8" w14:textId="386988AD" w:rsidR="004124F9" w:rsidRPr="004A6C00" w:rsidRDefault="004124F9" w:rsidP="004124F9">
      <w:pPr>
        <w:tabs>
          <w:tab w:val="left" w:pos="2835"/>
        </w:tabs>
        <w:spacing w:after="120"/>
        <w:rPr>
          <w:rFonts w:ascii="Arial" w:hAnsi="Arial"/>
          <w:sz w:val="28"/>
          <w:szCs w:val="28"/>
        </w:rPr>
      </w:pPr>
      <w:r w:rsidRPr="00CD18EB">
        <w:rPr>
          <w:rFonts w:ascii="Arial" w:hAnsi="Arial"/>
          <w:b/>
          <w:sz w:val="28"/>
          <w:szCs w:val="28"/>
        </w:rPr>
        <w:t>Hodnocení:</w:t>
      </w:r>
      <w:r>
        <w:rPr>
          <w:rFonts w:ascii="Arial" w:hAnsi="Arial"/>
          <w:b/>
          <w:sz w:val="28"/>
          <w:szCs w:val="28"/>
        </w:rPr>
        <w:tab/>
      </w:r>
    </w:p>
    <w:p w14:paraId="6C906D3B" w14:textId="10C2A4B8" w:rsidR="00BF20F7" w:rsidRDefault="00032838" w:rsidP="00BF20F7">
      <w:pPr>
        <w:pStyle w:val="Header"/>
        <w:ind w:left="360"/>
        <w:rPr>
          <w:rFonts w:ascii="Encode Sans" w:hAnsi="Encode Sans"/>
          <w:i/>
        </w:rPr>
      </w:pPr>
      <w:r>
        <w:rPr>
          <w:noProof/>
        </w:rPr>
        <w:lastRenderedPageBreak/>
        <w:drawing>
          <wp:inline distT="0" distB="0" distL="0" distR="0" wp14:anchorId="1D3DF941" wp14:editId="0AD2A9F4">
            <wp:extent cx="6012815" cy="8763000"/>
            <wp:effectExtent l="0" t="0" r="6985" b="0"/>
            <wp:docPr id="2088585510" name="Obrázek 4" descr="Obsah obrázku text, dopis, Písmo, papír&#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85510" name="Obrázek 4" descr="Obsah obrázku text, dopis, Písmo, papír&#10;&#10;Obsah vygenerovaný umělou inteligencí může být nesprávný."/>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20857" cy="8774721"/>
                    </a:xfrm>
                    <a:prstGeom prst="rect">
                      <a:avLst/>
                    </a:prstGeom>
                    <a:noFill/>
                    <a:ln>
                      <a:noFill/>
                    </a:ln>
                  </pic:spPr>
                </pic:pic>
              </a:graphicData>
            </a:graphic>
          </wp:inline>
        </w:drawing>
      </w:r>
    </w:p>
    <w:p w14:paraId="5DFD1011" w14:textId="77777777" w:rsidR="00BF20F7" w:rsidRDefault="00BF20F7" w:rsidP="00BF20F7">
      <w:pPr>
        <w:pStyle w:val="Header"/>
        <w:rPr>
          <w:rFonts w:ascii="Encode Sans" w:hAnsi="Encode Sans"/>
          <w:b/>
          <w:bCs/>
          <w:i/>
        </w:rPr>
      </w:pPr>
    </w:p>
    <w:p w14:paraId="0A939BA2" w14:textId="5100CB68" w:rsidR="00BF20F7" w:rsidRDefault="00032838">
      <w:pPr>
        <w:spacing w:after="0" w:line="240" w:lineRule="auto"/>
        <w:jc w:val="left"/>
        <w:rPr>
          <w:rFonts w:ascii="Arial" w:eastAsiaTheme="majorEastAsia" w:hAnsi="Arial" w:cstheme="majorBidi"/>
          <w:b/>
          <w:spacing w:val="-10"/>
          <w:kern w:val="28"/>
          <w:sz w:val="32"/>
          <w:szCs w:val="56"/>
        </w:rPr>
      </w:pPr>
      <w:r>
        <w:rPr>
          <w:noProof/>
        </w:rPr>
        <w:drawing>
          <wp:inline distT="0" distB="0" distL="0" distR="0" wp14:anchorId="5F899F3F" wp14:editId="3F98D3EB">
            <wp:extent cx="6086475" cy="8473394"/>
            <wp:effectExtent l="0" t="0" r="0" b="4445"/>
            <wp:docPr id="1453492455" name="Obrázek 5" descr="Obsah obrázku text, dopis, Písmo, rukopis&#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92455" name="Obrázek 5" descr="Obsah obrázku text, dopis, Písmo, rukopis&#10;&#10;Obsah vygenerovaný umělou inteligencí může být nesprávný."/>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4042" cy="8497850"/>
                    </a:xfrm>
                    <a:prstGeom prst="rect">
                      <a:avLst/>
                    </a:prstGeom>
                    <a:noFill/>
                    <a:ln>
                      <a:noFill/>
                    </a:ln>
                  </pic:spPr>
                </pic:pic>
              </a:graphicData>
            </a:graphic>
          </wp:inline>
        </w:drawing>
      </w:r>
      <w:r w:rsidR="00BF20F7">
        <w:br w:type="page"/>
      </w:r>
    </w:p>
    <w:p w14:paraId="6DA238E8" w14:textId="1B16A8FC" w:rsidR="00B83B31" w:rsidRPr="00FF0B79" w:rsidRDefault="008A6EC9" w:rsidP="00F463B4">
      <w:pPr>
        <w:pStyle w:val="Title"/>
      </w:pPr>
      <w:r w:rsidRPr="00FF0B79">
        <w:lastRenderedPageBreak/>
        <w:t>Anotace</w:t>
      </w:r>
    </w:p>
    <w:p w14:paraId="4242F3E6" w14:textId="25C3ED9B" w:rsidR="00CA39EC" w:rsidRDefault="0068254B" w:rsidP="00AF4C70">
      <w:r>
        <w:t xml:space="preserve">Maturitní práce se zaměřuje </w:t>
      </w:r>
      <w:r w:rsidR="00B97212">
        <w:t xml:space="preserve">na návrh a vývoj webové aplikace </w:t>
      </w:r>
      <w:proofErr w:type="spellStart"/>
      <w:r w:rsidR="00B97212">
        <w:t>LaceHub</w:t>
      </w:r>
      <w:proofErr w:type="spellEnd"/>
      <w:r w:rsidR="00B97212">
        <w:t xml:space="preserve">, která slouží jako platforma pro obchodování s teniskami. Aplikace umožňuje uživatelům vytvářet seznamy nabízených (WTS – </w:t>
      </w:r>
      <w:proofErr w:type="spellStart"/>
      <w:r w:rsidR="00B97212">
        <w:t>Want</w:t>
      </w:r>
      <w:proofErr w:type="spellEnd"/>
      <w:r w:rsidR="00B97212">
        <w:t xml:space="preserve"> to </w:t>
      </w:r>
      <w:proofErr w:type="spellStart"/>
      <w:r w:rsidR="00B97212">
        <w:t>Sell</w:t>
      </w:r>
      <w:proofErr w:type="spellEnd"/>
      <w:r w:rsidR="00B97212">
        <w:t xml:space="preserve">) a poptávaných (WTB – </w:t>
      </w:r>
      <w:proofErr w:type="spellStart"/>
      <w:r w:rsidR="00B97212">
        <w:t>Want</w:t>
      </w:r>
      <w:proofErr w:type="spellEnd"/>
      <w:r w:rsidR="00B97212">
        <w:t xml:space="preserve"> to Buy) </w:t>
      </w:r>
      <w:r w:rsidR="00353F73">
        <w:t xml:space="preserve">produktů a automaticky hledá shody na základě SKU kódů a velikostí. </w:t>
      </w:r>
      <w:proofErr w:type="spellStart"/>
      <w:r w:rsidR="00353F73">
        <w:t>Backend</w:t>
      </w:r>
      <w:proofErr w:type="spellEnd"/>
      <w:r w:rsidR="00353F73">
        <w:t xml:space="preserve"> aplikace </w:t>
      </w:r>
      <w:r w:rsidR="00822673">
        <w:t xml:space="preserve">je postaven na JS frameworku </w:t>
      </w:r>
      <w:proofErr w:type="spellStart"/>
      <w:r w:rsidR="00822673">
        <w:t>NestJS</w:t>
      </w:r>
      <w:proofErr w:type="spellEnd"/>
      <w:r w:rsidR="00822673">
        <w:t xml:space="preserve"> a SŘBD </w:t>
      </w:r>
      <w:proofErr w:type="spellStart"/>
      <w:r w:rsidR="00822673">
        <w:t>PostgreSQL</w:t>
      </w:r>
      <w:proofErr w:type="spellEnd"/>
      <w:r w:rsidR="00822673">
        <w:t xml:space="preserve">. </w:t>
      </w:r>
      <w:proofErr w:type="spellStart"/>
      <w:r w:rsidR="00822673">
        <w:t>Frontend</w:t>
      </w:r>
      <w:proofErr w:type="spellEnd"/>
      <w:r w:rsidR="00822673">
        <w:t xml:space="preserve"> je implementován </w:t>
      </w:r>
      <w:r w:rsidR="00AA36A1">
        <w:t xml:space="preserve">v JS frameworku </w:t>
      </w:r>
      <w:proofErr w:type="spellStart"/>
      <w:r w:rsidR="00AA36A1">
        <w:t>React</w:t>
      </w:r>
      <w:proofErr w:type="spellEnd"/>
      <w:r w:rsidR="00AA36A1">
        <w:t xml:space="preserve"> </w:t>
      </w:r>
      <w:r w:rsidR="00E97ACE">
        <w:t>s využitím moderních webových technologií</w:t>
      </w:r>
      <w:r w:rsidR="008A52CC">
        <w:t xml:space="preserve"> jako je například </w:t>
      </w:r>
      <w:proofErr w:type="spellStart"/>
      <w:r w:rsidR="008A52CC">
        <w:t>TailwindCSS</w:t>
      </w:r>
      <w:proofErr w:type="spellEnd"/>
      <w:r w:rsidR="00E97ACE">
        <w:t>. Součástí práce</w:t>
      </w:r>
      <w:r w:rsidR="00426754">
        <w:t xml:space="preserve"> je technický popis </w:t>
      </w:r>
      <w:r w:rsidR="00EC07DD">
        <w:t xml:space="preserve">aplikace a uživatelská příručka. </w:t>
      </w:r>
      <w:r w:rsidR="007D512A">
        <w:t>Cílem práce bylo vytvořit funkční webovou aplikac</w:t>
      </w:r>
      <w:r w:rsidR="004552D2">
        <w:t>i</w:t>
      </w:r>
      <w:r w:rsidR="007D512A">
        <w:t>, která by byla možná vydat do produkce</w:t>
      </w:r>
      <w:r w:rsidR="004552D2">
        <w:t xml:space="preserve"> a lze na ní expandovat.</w:t>
      </w:r>
      <w:r w:rsidR="00542318">
        <w:t xml:space="preserve"> </w:t>
      </w:r>
    </w:p>
    <w:p w14:paraId="1D93A8E1" w14:textId="77777777" w:rsidR="000F0896" w:rsidRPr="00BE28F9" w:rsidRDefault="000F0896" w:rsidP="00F463B4">
      <w:pPr>
        <w:pStyle w:val="Title"/>
      </w:pPr>
      <w:r w:rsidRPr="00BE28F9">
        <w:t>Klíčová slova</w:t>
      </w:r>
    </w:p>
    <w:p w14:paraId="44C28FE9" w14:textId="5303ED46" w:rsidR="00A864AD" w:rsidRDefault="006A76AA" w:rsidP="007B5BA9">
      <w:r>
        <w:t xml:space="preserve">JavaScript, webová aplikace, </w:t>
      </w:r>
      <w:proofErr w:type="spellStart"/>
      <w:r>
        <w:t>NestJS</w:t>
      </w:r>
      <w:proofErr w:type="spellEnd"/>
      <w:r>
        <w:t xml:space="preserve">, </w:t>
      </w:r>
      <w:proofErr w:type="spellStart"/>
      <w:r>
        <w:t>PostreSQL</w:t>
      </w:r>
      <w:proofErr w:type="spellEnd"/>
      <w:r>
        <w:t xml:space="preserve">, </w:t>
      </w:r>
      <w:proofErr w:type="spellStart"/>
      <w:r>
        <w:t>React</w:t>
      </w:r>
      <w:proofErr w:type="spellEnd"/>
      <w:r w:rsidR="00C56189">
        <w:t xml:space="preserve">, </w:t>
      </w:r>
      <w:proofErr w:type="spellStart"/>
      <w:r w:rsidR="00C56189">
        <w:t>TailwindCSS</w:t>
      </w:r>
      <w:proofErr w:type="spellEnd"/>
      <w:r>
        <w:t xml:space="preserve">, </w:t>
      </w:r>
      <w:r w:rsidR="008A52CC">
        <w:t xml:space="preserve">Linux Alpine, </w:t>
      </w:r>
      <w:proofErr w:type="spellStart"/>
      <w:r w:rsidR="008A52CC">
        <w:t>LaceHub</w:t>
      </w:r>
      <w:proofErr w:type="spellEnd"/>
      <w:r w:rsidR="008A52CC">
        <w:t>, tenisky</w:t>
      </w:r>
      <w:r w:rsidR="002E7966">
        <w:t xml:space="preserve"> </w:t>
      </w:r>
    </w:p>
    <w:p w14:paraId="7717C51E" w14:textId="1775BB1B" w:rsidR="003D2A74" w:rsidRDefault="003D2A74">
      <w:pPr>
        <w:spacing w:after="0" w:line="240" w:lineRule="auto"/>
        <w:jc w:val="left"/>
      </w:pPr>
      <w:r>
        <w:br w:type="page"/>
      </w:r>
    </w:p>
    <w:p w14:paraId="65F20A2E" w14:textId="77777777" w:rsidR="003D2A74" w:rsidRDefault="003D2A74" w:rsidP="00C024D4">
      <w:pPr>
        <w:pStyle w:val="NormalWeb"/>
      </w:pPr>
    </w:p>
    <w:p w14:paraId="117D7156" w14:textId="77777777" w:rsidR="004124F9" w:rsidRPr="001E1744" w:rsidRDefault="004124F9" w:rsidP="00273392">
      <w:pPr>
        <w:spacing w:before="10440"/>
      </w:pPr>
      <w:r w:rsidRPr="001E1744">
        <w:t>„Prohlašuji, že jsem tuto práci vypracoval samostatně a použil(a) literárních pramenů a</w:t>
      </w:r>
      <w:r>
        <w:t> </w:t>
      </w:r>
      <w:r w:rsidRPr="001E1744">
        <w:t>informací, které cituji a uvádím v seznamu použité literatury a zdrojů informací.“</w:t>
      </w:r>
    </w:p>
    <w:p w14:paraId="1471B5EE" w14:textId="77777777" w:rsidR="004124F9" w:rsidRDefault="004124F9" w:rsidP="004124F9">
      <w:pPr>
        <w:pStyle w:val="NormalWeb"/>
        <w:rPr>
          <w:color w:val="000000"/>
        </w:rPr>
      </w:pPr>
      <w:r w:rsidRPr="001E1744">
        <w:rPr>
          <w:color w:val="000000"/>
        </w:rPr>
        <w:t>„Souhlasím s využitím mé práce učiteli VOŠ a SPŠE Plzeň k výuce.“</w:t>
      </w:r>
    </w:p>
    <w:p w14:paraId="695D1C16" w14:textId="77777777" w:rsidR="004124F9" w:rsidRPr="003D2A74" w:rsidRDefault="004124F9" w:rsidP="00273392">
      <w:pPr>
        <w:pStyle w:val="NormalWeb"/>
        <w:tabs>
          <w:tab w:val="right" w:pos="8789"/>
        </w:tabs>
        <w:spacing w:before="1320" w:beforeAutospacing="0"/>
        <w:rPr>
          <w:color w:val="000000"/>
        </w:rPr>
      </w:pPr>
      <w:r w:rsidRPr="001E1744">
        <w:rPr>
          <w:color w:val="000000"/>
        </w:rPr>
        <w:t>V Plzni dne: ….....................</w:t>
      </w:r>
      <w:r>
        <w:rPr>
          <w:color w:val="000000"/>
        </w:rPr>
        <w:tab/>
      </w:r>
      <w:r w:rsidRPr="001E1744">
        <w:rPr>
          <w:color w:val="000000"/>
        </w:rPr>
        <w:t>Podpis: ….....................................</w:t>
      </w:r>
    </w:p>
    <w:p w14:paraId="098F3E1D" w14:textId="77777777" w:rsidR="006B2D43" w:rsidRDefault="006B2D43" w:rsidP="006B2D43">
      <w:pPr>
        <w:pStyle w:val="Title"/>
      </w:pPr>
      <w:r>
        <w:lastRenderedPageBreak/>
        <w:t>Poděkování</w:t>
      </w:r>
    </w:p>
    <w:p w14:paraId="7EBF922D" w14:textId="77777777" w:rsidR="006B2D43" w:rsidRDefault="006B2D43" w:rsidP="006B2D43"/>
    <w:p w14:paraId="340B73C6" w14:textId="03227C91" w:rsidR="006B2D43" w:rsidRPr="006B2D43" w:rsidRDefault="006B2D43" w:rsidP="006B2D43">
      <w:pPr>
        <w:sectPr w:rsidR="006B2D43" w:rsidRPr="006B2D43" w:rsidSect="00C44017">
          <w:footerReference w:type="even" r:id="rId15"/>
          <w:footerReference w:type="default" r:id="rId16"/>
          <w:headerReference w:type="first" r:id="rId17"/>
          <w:pgSz w:w="11900" w:h="16840"/>
          <w:pgMar w:top="1418" w:right="1134" w:bottom="1418" w:left="1701" w:header="709" w:footer="709" w:gutter="0"/>
          <w:pgNumType w:start="6"/>
          <w:cols w:space="708"/>
          <w:docGrid w:linePitch="360"/>
        </w:sectPr>
      </w:pPr>
      <w:r>
        <w:t xml:space="preserve">Poděkování </w:t>
      </w:r>
      <w:r w:rsidR="00631109">
        <w:t xml:space="preserve">bychom chtěli věnovat hlavně vedoucímu projektu, panu Kauckému, jenž nám díky jeho zpětné vazbě na </w:t>
      </w:r>
      <w:r w:rsidR="007848DC">
        <w:t xml:space="preserve">sprint </w:t>
      </w:r>
      <w:proofErr w:type="spellStart"/>
      <w:r w:rsidR="007848DC">
        <w:t>reviews</w:t>
      </w:r>
      <w:proofErr w:type="spellEnd"/>
      <w:r w:rsidR="006D2947">
        <w:t xml:space="preserve"> mnohokrát pomohl </w:t>
      </w:r>
      <w:r w:rsidR="0090385A">
        <w:t>s dalším vývojem naší aplikace.</w:t>
      </w:r>
      <w:r w:rsidR="00EF1723">
        <w:t xml:space="preserve"> Taktéž děkujeme p. uč. Mgr. Lukešové za výpomoc při psaní dokumentace</w:t>
      </w:r>
      <w:r w:rsidR="00CE47BF">
        <w:t xml:space="preserve"> a </w:t>
      </w:r>
      <w:r w:rsidR="004E4FC2">
        <w:t>její roli jako oponent naší práce</w:t>
      </w:r>
      <w:r w:rsidR="00EF1723">
        <w:t>.</w:t>
      </w:r>
    </w:p>
    <w:sdt>
      <w:sdtPr>
        <w:rPr>
          <w:rFonts w:ascii="Times New Roman" w:eastAsiaTheme="minorHAnsi" w:hAnsi="Times New Roman" w:cstheme="minorBidi"/>
          <w:b w:val="0"/>
          <w:smallCaps/>
          <w:spacing w:val="0"/>
          <w:kern w:val="0"/>
          <w:sz w:val="24"/>
          <w:szCs w:val="22"/>
        </w:rPr>
        <w:id w:val="2107942988"/>
        <w:docPartObj>
          <w:docPartGallery w:val="Table of Contents"/>
          <w:docPartUnique/>
        </w:docPartObj>
      </w:sdtPr>
      <w:sdtEndPr/>
      <w:sdtContent>
        <w:p w14:paraId="36654F78" w14:textId="77777777" w:rsidR="00C86CAC" w:rsidRPr="00FF0B79" w:rsidRDefault="00C86CAC" w:rsidP="00303744">
          <w:pPr>
            <w:pStyle w:val="Title"/>
          </w:pPr>
          <w:r w:rsidRPr="00FF0B79">
            <w:t>Obsah</w:t>
          </w:r>
        </w:p>
        <w:p w14:paraId="5A9D9245" w14:textId="4C892FE8" w:rsidR="00246F14" w:rsidRDefault="222740D8">
          <w:pPr>
            <w:pStyle w:val="TOC1"/>
            <w:rPr>
              <w:rFonts w:asciiTheme="minorHAnsi" w:eastAsiaTheme="minorEastAsia" w:hAnsiTheme="minorHAnsi"/>
              <w:bCs w:val="0"/>
              <w:caps w:val="0"/>
              <w:kern w:val="2"/>
              <w:szCs w:val="24"/>
              <w:lang w:val="en-GB" w:eastAsia="en-GB"/>
              <w14:ligatures w14:val="standardContextual"/>
            </w:rPr>
          </w:pPr>
          <w:r>
            <w:fldChar w:fldCharType="begin"/>
          </w:r>
          <w:r w:rsidR="00C86CAC">
            <w:instrText>TOC \o "1-3" \z \u \h</w:instrText>
          </w:r>
          <w:r>
            <w:fldChar w:fldCharType="separate"/>
          </w:r>
          <w:hyperlink w:anchor="_Toc195253151" w:history="1">
            <w:r w:rsidR="00246F14" w:rsidRPr="001C27D2">
              <w:rPr>
                <w:rStyle w:val="Hyperlink"/>
              </w:rPr>
              <w:t>Úvod</w:t>
            </w:r>
            <w:r w:rsidR="00246F14">
              <w:rPr>
                <w:webHidden/>
              </w:rPr>
              <w:tab/>
            </w:r>
            <w:r w:rsidR="00246F14">
              <w:rPr>
                <w:webHidden/>
              </w:rPr>
              <w:fldChar w:fldCharType="begin"/>
            </w:r>
            <w:r w:rsidR="00246F14">
              <w:rPr>
                <w:webHidden/>
              </w:rPr>
              <w:instrText xml:space="preserve"> PAGEREF _Toc195253151 \h </w:instrText>
            </w:r>
            <w:r w:rsidR="00246F14">
              <w:rPr>
                <w:webHidden/>
              </w:rPr>
            </w:r>
            <w:r w:rsidR="00246F14">
              <w:rPr>
                <w:webHidden/>
              </w:rPr>
              <w:fldChar w:fldCharType="separate"/>
            </w:r>
            <w:r w:rsidR="00246F14">
              <w:rPr>
                <w:webHidden/>
              </w:rPr>
              <w:t>7</w:t>
            </w:r>
            <w:r w:rsidR="00246F14">
              <w:rPr>
                <w:webHidden/>
              </w:rPr>
              <w:fldChar w:fldCharType="end"/>
            </w:r>
          </w:hyperlink>
        </w:p>
        <w:p w14:paraId="6A01489D" w14:textId="448FB33B" w:rsidR="00246F14" w:rsidRDefault="00246F14">
          <w:pPr>
            <w:pStyle w:val="TOC1"/>
            <w:rPr>
              <w:rFonts w:asciiTheme="minorHAnsi" w:eastAsiaTheme="minorEastAsia" w:hAnsiTheme="minorHAnsi"/>
              <w:bCs w:val="0"/>
              <w:caps w:val="0"/>
              <w:kern w:val="2"/>
              <w:szCs w:val="24"/>
              <w:lang w:val="en-GB" w:eastAsia="en-GB"/>
              <w14:ligatures w14:val="standardContextual"/>
            </w:rPr>
          </w:pPr>
          <w:hyperlink w:anchor="_Toc195253152" w:history="1">
            <w:r w:rsidRPr="001C27D2">
              <w:rPr>
                <w:rStyle w:val="Hyperlink"/>
              </w:rPr>
              <w:t>1</w:t>
            </w:r>
            <w:r>
              <w:rPr>
                <w:rFonts w:asciiTheme="minorHAnsi" w:eastAsiaTheme="minorEastAsia" w:hAnsiTheme="minorHAnsi"/>
                <w:bCs w:val="0"/>
                <w:caps w:val="0"/>
                <w:kern w:val="2"/>
                <w:szCs w:val="24"/>
                <w:lang w:val="en-GB" w:eastAsia="en-GB"/>
                <w14:ligatures w14:val="standardContextual"/>
              </w:rPr>
              <w:tab/>
            </w:r>
            <w:r w:rsidRPr="001C27D2">
              <w:rPr>
                <w:rStyle w:val="Hyperlink"/>
              </w:rPr>
              <w:t>Analýza a návrh řešení</w:t>
            </w:r>
            <w:r>
              <w:rPr>
                <w:webHidden/>
              </w:rPr>
              <w:tab/>
            </w:r>
            <w:r>
              <w:rPr>
                <w:webHidden/>
              </w:rPr>
              <w:fldChar w:fldCharType="begin"/>
            </w:r>
            <w:r>
              <w:rPr>
                <w:webHidden/>
              </w:rPr>
              <w:instrText xml:space="preserve"> PAGEREF _Toc195253152 \h </w:instrText>
            </w:r>
            <w:r>
              <w:rPr>
                <w:webHidden/>
              </w:rPr>
            </w:r>
            <w:r>
              <w:rPr>
                <w:webHidden/>
              </w:rPr>
              <w:fldChar w:fldCharType="separate"/>
            </w:r>
            <w:r>
              <w:rPr>
                <w:webHidden/>
              </w:rPr>
              <w:t>8</w:t>
            </w:r>
            <w:r>
              <w:rPr>
                <w:webHidden/>
              </w:rPr>
              <w:fldChar w:fldCharType="end"/>
            </w:r>
          </w:hyperlink>
        </w:p>
        <w:p w14:paraId="4E4BB049" w14:textId="34ED9AA8"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153" w:history="1">
            <w:r w:rsidRPr="001C27D2">
              <w:rPr>
                <w:rStyle w:val="Hyperlink"/>
                <w:noProof/>
              </w:rPr>
              <w:t>1.1</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Přehled existujících řešení</w:t>
            </w:r>
            <w:r>
              <w:rPr>
                <w:noProof/>
                <w:webHidden/>
              </w:rPr>
              <w:tab/>
            </w:r>
            <w:r>
              <w:rPr>
                <w:noProof/>
                <w:webHidden/>
              </w:rPr>
              <w:fldChar w:fldCharType="begin"/>
            </w:r>
            <w:r>
              <w:rPr>
                <w:noProof/>
                <w:webHidden/>
              </w:rPr>
              <w:instrText xml:space="preserve"> PAGEREF _Toc195253153 \h </w:instrText>
            </w:r>
            <w:r>
              <w:rPr>
                <w:noProof/>
                <w:webHidden/>
              </w:rPr>
            </w:r>
            <w:r>
              <w:rPr>
                <w:noProof/>
                <w:webHidden/>
              </w:rPr>
              <w:fldChar w:fldCharType="separate"/>
            </w:r>
            <w:r>
              <w:rPr>
                <w:noProof/>
                <w:webHidden/>
              </w:rPr>
              <w:t>8</w:t>
            </w:r>
            <w:r>
              <w:rPr>
                <w:noProof/>
                <w:webHidden/>
              </w:rPr>
              <w:fldChar w:fldCharType="end"/>
            </w:r>
          </w:hyperlink>
        </w:p>
        <w:p w14:paraId="48B6C705" w14:textId="095C5DFA"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154" w:history="1">
            <w:r w:rsidRPr="001C27D2">
              <w:rPr>
                <w:rStyle w:val="Hyperlink"/>
                <w:noProof/>
              </w:rPr>
              <w:t>1.2</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Specifikace požadavků</w:t>
            </w:r>
            <w:r>
              <w:rPr>
                <w:noProof/>
                <w:webHidden/>
              </w:rPr>
              <w:tab/>
            </w:r>
            <w:r>
              <w:rPr>
                <w:noProof/>
                <w:webHidden/>
              </w:rPr>
              <w:fldChar w:fldCharType="begin"/>
            </w:r>
            <w:r>
              <w:rPr>
                <w:noProof/>
                <w:webHidden/>
              </w:rPr>
              <w:instrText xml:space="preserve"> PAGEREF _Toc195253154 \h </w:instrText>
            </w:r>
            <w:r>
              <w:rPr>
                <w:noProof/>
                <w:webHidden/>
              </w:rPr>
            </w:r>
            <w:r>
              <w:rPr>
                <w:noProof/>
                <w:webHidden/>
              </w:rPr>
              <w:fldChar w:fldCharType="separate"/>
            </w:r>
            <w:r>
              <w:rPr>
                <w:noProof/>
                <w:webHidden/>
              </w:rPr>
              <w:t>8</w:t>
            </w:r>
            <w:r>
              <w:rPr>
                <w:noProof/>
                <w:webHidden/>
              </w:rPr>
              <w:fldChar w:fldCharType="end"/>
            </w:r>
          </w:hyperlink>
        </w:p>
        <w:p w14:paraId="26FDF73D" w14:textId="2685D95F"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155" w:history="1">
            <w:r w:rsidRPr="001C27D2">
              <w:rPr>
                <w:rStyle w:val="Hyperlink"/>
                <w:noProof/>
              </w:rPr>
              <w:t>1.2.1</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Funkční požadavky</w:t>
            </w:r>
            <w:r>
              <w:rPr>
                <w:noProof/>
                <w:webHidden/>
              </w:rPr>
              <w:tab/>
            </w:r>
            <w:r>
              <w:rPr>
                <w:noProof/>
                <w:webHidden/>
              </w:rPr>
              <w:fldChar w:fldCharType="begin"/>
            </w:r>
            <w:r>
              <w:rPr>
                <w:noProof/>
                <w:webHidden/>
              </w:rPr>
              <w:instrText xml:space="preserve"> PAGEREF _Toc195253155 \h </w:instrText>
            </w:r>
            <w:r>
              <w:rPr>
                <w:noProof/>
                <w:webHidden/>
              </w:rPr>
            </w:r>
            <w:r>
              <w:rPr>
                <w:noProof/>
                <w:webHidden/>
              </w:rPr>
              <w:fldChar w:fldCharType="separate"/>
            </w:r>
            <w:r>
              <w:rPr>
                <w:noProof/>
                <w:webHidden/>
              </w:rPr>
              <w:t>8</w:t>
            </w:r>
            <w:r>
              <w:rPr>
                <w:noProof/>
                <w:webHidden/>
              </w:rPr>
              <w:fldChar w:fldCharType="end"/>
            </w:r>
          </w:hyperlink>
        </w:p>
        <w:p w14:paraId="7802B2A1" w14:textId="425A249E"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156" w:history="1">
            <w:r w:rsidRPr="001C27D2">
              <w:rPr>
                <w:rStyle w:val="Hyperlink"/>
                <w:noProof/>
              </w:rPr>
              <w:t>1.2.2</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Nefunkční požadavky</w:t>
            </w:r>
            <w:r>
              <w:rPr>
                <w:noProof/>
                <w:webHidden/>
              </w:rPr>
              <w:tab/>
            </w:r>
            <w:r>
              <w:rPr>
                <w:noProof/>
                <w:webHidden/>
              </w:rPr>
              <w:fldChar w:fldCharType="begin"/>
            </w:r>
            <w:r>
              <w:rPr>
                <w:noProof/>
                <w:webHidden/>
              </w:rPr>
              <w:instrText xml:space="preserve"> PAGEREF _Toc195253156 \h </w:instrText>
            </w:r>
            <w:r>
              <w:rPr>
                <w:noProof/>
                <w:webHidden/>
              </w:rPr>
            </w:r>
            <w:r>
              <w:rPr>
                <w:noProof/>
                <w:webHidden/>
              </w:rPr>
              <w:fldChar w:fldCharType="separate"/>
            </w:r>
            <w:r>
              <w:rPr>
                <w:noProof/>
                <w:webHidden/>
              </w:rPr>
              <w:t>9</w:t>
            </w:r>
            <w:r>
              <w:rPr>
                <w:noProof/>
                <w:webHidden/>
              </w:rPr>
              <w:fldChar w:fldCharType="end"/>
            </w:r>
          </w:hyperlink>
        </w:p>
        <w:p w14:paraId="1A8BB1AB" w14:textId="22BF6184"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157" w:history="1">
            <w:r w:rsidRPr="001C27D2">
              <w:rPr>
                <w:rStyle w:val="Hyperlink"/>
                <w:noProof/>
              </w:rPr>
              <w:t>1.3</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Cílová skupina uživatelů</w:t>
            </w:r>
            <w:r>
              <w:rPr>
                <w:noProof/>
                <w:webHidden/>
              </w:rPr>
              <w:tab/>
            </w:r>
            <w:r>
              <w:rPr>
                <w:noProof/>
                <w:webHidden/>
              </w:rPr>
              <w:fldChar w:fldCharType="begin"/>
            </w:r>
            <w:r>
              <w:rPr>
                <w:noProof/>
                <w:webHidden/>
              </w:rPr>
              <w:instrText xml:space="preserve"> PAGEREF _Toc195253157 \h </w:instrText>
            </w:r>
            <w:r>
              <w:rPr>
                <w:noProof/>
                <w:webHidden/>
              </w:rPr>
            </w:r>
            <w:r>
              <w:rPr>
                <w:noProof/>
                <w:webHidden/>
              </w:rPr>
              <w:fldChar w:fldCharType="separate"/>
            </w:r>
            <w:r>
              <w:rPr>
                <w:noProof/>
                <w:webHidden/>
              </w:rPr>
              <w:t>9</w:t>
            </w:r>
            <w:r>
              <w:rPr>
                <w:noProof/>
                <w:webHidden/>
              </w:rPr>
              <w:fldChar w:fldCharType="end"/>
            </w:r>
          </w:hyperlink>
        </w:p>
        <w:p w14:paraId="7C2BA53D" w14:textId="060C8FF7" w:rsidR="00246F14" w:rsidRDefault="00246F14">
          <w:pPr>
            <w:pStyle w:val="TOC1"/>
            <w:rPr>
              <w:rFonts w:asciiTheme="minorHAnsi" w:eastAsiaTheme="minorEastAsia" w:hAnsiTheme="minorHAnsi"/>
              <w:bCs w:val="0"/>
              <w:caps w:val="0"/>
              <w:kern w:val="2"/>
              <w:szCs w:val="24"/>
              <w:lang w:val="en-GB" w:eastAsia="en-GB"/>
              <w14:ligatures w14:val="standardContextual"/>
            </w:rPr>
          </w:pPr>
          <w:hyperlink w:anchor="_Toc195253158" w:history="1">
            <w:r w:rsidRPr="001C27D2">
              <w:rPr>
                <w:rStyle w:val="Hyperlink"/>
              </w:rPr>
              <w:t>2</w:t>
            </w:r>
            <w:r>
              <w:rPr>
                <w:rFonts w:asciiTheme="minorHAnsi" w:eastAsiaTheme="minorEastAsia" w:hAnsiTheme="minorHAnsi"/>
                <w:bCs w:val="0"/>
                <w:caps w:val="0"/>
                <w:kern w:val="2"/>
                <w:szCs w:val="24"/>
                <w:lang w:val="en-GB" w:eastAsia="en-GB"/>
                <w14:ligatures w14:val="standardContextual"/>
              </w:rPr>
              <w:tab/>
            </w:r>
            <w:r w:rsidRPr="001C27D2">
              <w:rPr>
                <w:rStyle w:val="Hyperlink"/>
              </w:rPr>
              <w:t>Uživatelská příručka</w:t>
            </w:r>
            <w:r>
              <w:rPr>
                <w:webHidden/>
              </w:rPr>
              <w:tab/>
            </w:r>
            <w:r>
              <w:rPr>
                <w:webHidden/>
              </w:rPr>
              <w:fldChar w:fldCharType="begin"/>
            </w:r>
            <w:r>
              <w:rPr>
                <w:webHidden/>
              </w:rPr>
              <w:instrText xml:space="preserve"> PAGEREF _Toc195253158 \h </w:instrText>
            </w:r>
            <w:r>
              <w:rPr>
                <w:webHidden/>
              </w:rPr>
            </w:r>
            <w:r>
              <w:rPr>
                <w:webHidden/>
              </w:rPr>
              <w:fldChar w:fldCharType="separate"/>
            </w:r>
            <w:r>
              <w:rPr>
                <w:webHidden/>
              </w:rPr>
              <w:t>10</w:t>
            </w:r>
            <w:r>
              <w:rPr>
                <w:webHidden/>
              </w:rPr>
              <w:fldChar w:fldCharType="end"/>
            </w:r>
          </w:hyperlink>
        </w:p>
        <w:p w14:paraId="316F173D" w14:textId="13B00DF7"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159" w:history="1">
            <w:r w:rsidRPr="001C27D2">
              <w:rPr>
                <w:rStyle w:val="Hyperlink"/>
                <w:noProof/>
              </w:rPr>
              <w:t>2.1</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Uživatelská Příručka</w:t>
            </w:r>
            <w:r>
              <w:rPr>
                <w:noProof/>
                <w:webHidden/>
              </w:rPr>
              <w:tab/>
            </w:r>
            <w:r>
              <w:rPr>
                <w:noProof/>
                <w:webHidden/>
              </w:rPr>
              <w:fldChar w:fldCharType="begin"/>
            </w:r>
            <w:r>
              <w:rPr>
                <w:noProof/>
                <w:webHidden/>
              </w:rPr>
              <w:instrText xml:space="preserve"> PAGEREF _Toc195253159 \h </w:instrText>
            </w:r>
            <w:r>
              <w:rPr>
                <w:noProof/>
                <w:webHidden/>
              </w:rPr>
            </w:r>
            <w:r>
              <w:rPr>
                <w:noProof/>
                <w:webHidden/>
              </w:rPr>
              <w:fldChar w:fldCharType="separate"/>
            </w:r>
            <w:r>
              <w:rPr>
                <w:noProof/>
                <w:webHidden/>
              </w:rPr>
              <w:t>10</w:t>
            </w:r>
            <w:r>
              <w:rPr>
                <w:noProof/>
                <w:webHidden/>
              </w:rPr>
              <w:fldChar w:fldCharType="end"/>
            </w:r>
          </w:hyperlink>
        </w:p>
        <w:p w14:paraId="0DDB3F3A" w14:textId="471690C9"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160" w:history="1">
            <w:r w:rsidRPr="001C27D2">
              <w:rPr>
                <w:rStyle w:val="Hyperlink"/>
                <w:noProof/>
              </w:rPr>
              <w:t>2.1.1</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Přihlášení a Registrace</w:t>
            </w:r>
            <w:r>
              <w:rPr>
                <w:noProof/>
                <w:webHidden/>
              </w:rPr>
              <w:tab/>
            </w:r>
            <w:r>
              <w:rPr>
                <w:noProof/>
                <w:webHidden/>
              </w:rPr>
              <w:fldChar w:fldCharType="begin"/>
            </w:r>
            <w:r>
              <w:rPr>
                <w:noProof/>
                <w:webHidden/>
              </w:rPr>
              <w:instrText xml:space="preserve"> PAGEREF _Toc195253160 \h </w:instrText>
            </w:r>
            <w:r>
              <w:rPr>
                <w:noProof/>
                <w:webHidden/>
              </w:rPr>
            </w:r>
            <w:r>
              <w:rPr>
                <w:noProof/>
                <w:webHidden/>
              </w:rPr>
              <w:fldChar w:fldCharType="separate"/>
            </w:r>
            <w:r>
              <w:rPr>
                <w:noProof/>
                <w:webHidden/>
              </w:rPr>
              <w:t>10</w:t>
            </w:r>
            <w:r>
              <w:rPr>
                <w:noProof/>
                <w:webHidden/>
              </w:rPr>
              <w:fldChar w:fldCharType="end"/>
            </w:r>
          </w:hyperlink>
        </w:p>
        <w:p w14:paraId="2F155329" w14:textId="68E1FF0C"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161" w:history="1">
            <w:r w:rsidRPr="001C27D2">
              <w:rPr>
                <w:rStyle w:val="Hyperlink"/>
                <w:noProof/>
              </w:rPr>
              <w:t>2.1.2</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Uživatelské Rozhraní</w:t>
            </w:r>
            <w:r>
              <w:rPr>
                <w:noProof/>
                <w:webHidden/>
              </w:rPr>
              <w:tab/>
            </w:r>
            <w:r>
              <w:rPr>
                <w:noProof/>
                <w:webHidden/>
              </w:rPr>
              <w:fldChar w:fldCharType="begin"/>
            </w:r>
            <w:r>
              <w:rPr>
                <w:noProof/>
                <w:webHidden/>
              </w:rPr>
              <w:instrText xml:space="preserve"> PAGEREF _Toc195253161 \h </w:instrText>
            </w:r>
            <w:r>
              <w:rPr>
                <w:noProof/>
                <w:webHidden/>
              </w:rPr>
            </w:r>
            <w:r>
              <w:rPr>
                <w:noProof/>
                <w:webHidden/>
              </w:rPr>
              <w:fldChar w:fldCharType="separate"/>
            </w:r>
            <w:r>
              <w:rPr>
                <w:noProof/>
                <w:webHidden/>
              </w:rPr>
              <w:t>10</w:t>
            </w:r>
            <w:r>
              <w:rPr>
                <w:noProof/>
                <w:webHidden/>
              </w:rPr>
              <w:fldChar w:fldCharType="end"/>
            </w:r>
          </w:hyperlink>
        </w:p>
        <w:p w14:paraId="6024237C" w14:textId="2299A711"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162" w:history="1">
            <w:r w:rsidRPr="001C27D2">
              <w:rPr>
                <w:rStyle w:val="Hyperlink"/>
                <w:noProof/>
              </w:rPr>
              <w:t>2.1.3</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Párování</w:t>
            </w:r>
            <w:r>
              <w:rPr>
                <w:noProof/>
                <w:webHidden/>
              </w:rPr>
              <w:tab/>
            </w:r>
            <w:r>
              <w:rPr>
                <w:noProof/>
                <w:webHidden/>
              </w:rPr>
              <w:fldChar w:fldCharType="begin"/>
            </w:r>
            <w:r>
              <w:rPr>
                <w:noProof/>
                <w:webHidden/>
              </w:rPr>
              <w:instrText xml:space="preserve"> PAGEREF _Toc195253162 \h </w:instrText>
            </w:r>
            <w:r>
              <w:rPr>
                <w:noProof/>
                <w:webHidden/>
              </w:rPr>
            </w:r>
            <w:r>
              <w:rPr>
                <w:noProof/>
                <w:webHidden/>
              </w:rPr>
              <w:fldChar w:fldCharType="separate"/>
            </w:r>
            <w:r>
              <w:rPr>
                <w:noProof/>
                <w:webHidden/>
              </w:rPr>
              <w:t>11</w:t>
            </w:r>
            <w:r>
              <w:rPr>
                <w:noProof/>
                <w:webHidden/>
              </w:rPr>
              <w:fldChar w:fldCharType="end"/>
            </w:r>
          </w:hyperlink>
        </w:p>
        <w:p w14:paraId="657232D9" w14:textId="6FD112A7"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163" w:history="1">
            <w:r w:rsidRPr="001C27D2">
              <w:rPr>
                <w:rStyle w:val="Hyperlink"/>
                <w:noProof/>
              </w:rPr>
              <w:t>2.2</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Administrátor</w:t>
            </w:r>
            <w:r>
              <w:rPr>
                <w:noProof/>
                <w:webHidden/>
              </w:rPr>
              <w:tab/>
            </w:r>
            <w:r>
              <w:rPr>
                <w:noProof/>
                <w:webHidden/>
              </w:rPr>
              <w:fldChar w:fldCharType="begin"/>
            </w:r>
            <w:r>
              <w:rPr>
                <w:noProof/>
                <w:webHidden/>
              </w:rPr>
              <w:instrText xml:space="preserve"> PAGEREF _Toc195253163 \h </w:instrText>
            </w:r>
            <w:r>
              <w:rPr>
                <w:noProof/>
                <w:webHidden/>
              </w:rPr>
            </w:r>
            <w:r>
              <w:rPr>
                <w:noProof/>
                <w:webHidden/>
              </w:rPr>
              <w:fldChar w:fldCharType="separate"/>
            </w:r>
            <w:r>
              <w:rPr>
                <w:noProof/>
                <w:webHidden/>
              </w:rPr>
              <w:t>11</w:t>
            </w:r>
            <w:r>
              <w:rPr>
                <w:noProof/>
                <w:webHidden/>
              </w:rPr>
              <w:fldChar w:fldCharType="end"/>
            </w:r>
          </w:hyperlink>
        </w:p>
        <w:p w14:paraId="691590C3" w14:textId="2A9CBDED"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164" w:history="1">
            <w:r w:rsidRPr="001C27D2">
              <w:rPr>
                <w:rStyle w:val="Hyperlink"/>
                <w:noProof/>
              </w:rPr>
              <w:t>2.2.1</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Přihlášení</w:t>
            </w:r>
            <w:r>
              <w:rPr>
                <w:noProof/>
                <w:webHidden/>
              </w:rPr>
              <w:tab/>
            </w:r>
            <w:r>
              <w:rPr>
                <w:noProof/>
                <w:webHidden/>
              </w:rPr>
              <w:fldChar w:fldCharType="begin"/>
            </w:r>
            <w:r>
              <w:rPr>
                <w:noProof/>
                <w:webHidden/>
              </w:rPr>
              <w:instrText xml:space="preserve"> PAGEREF _Toc195253164 \h </w:instrText>
            </w:r>
            <w:r>
              <w:rPr>
                <w:noProof/>
                <w:webHidden/>
              </w:rPr>
            </w:r>
            <w:r>
              <w:rPr>
                <w:noProof/>
                <w:webHidden/>
              </w:rPr>
              <w:fldChar w:fldCharType="separate"/>
            </w:r>
            <w:r>
              <w:rPr>
                <w:noProof/>
                <w:webHidden/>
              </w:rPr>
              <w:t>11</w:t>
            </w:r>
            <w:r>
              <w:rPr>
                <w:noProof/>
                <w:webHidden/>
              </w:rPr>
              <w:fldChar w:fldCharType="end"/>
            </w:r>
          </w:hyperlink>
        </w:p>
        <w:p w14:paraId="7B5F7230" w14:textId="49E1FE77"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165" w:history="1">
            <w:r w:rsidRPr="001C27D2">
              <w:rPr>
                <w:rStyle w:val="Hyperlink"/>
                <w:noProof/>
              </w:rPr>
              <w:t>2.2.2</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Administrátorské Rozhraní</w:t>
            </w:r>
            <w:r>
              <w:rPr>
                <w:noProof/>
                <w:webHidden/>
              </w:rPr>
              <w:tab/>
            </w:r>
            <w:r>
              <w:rPr>
                <w:noProof/>
                <w:webHidden/>
              </w:rPr>
              <w:fldChar w:fldCharType="begin"/>
            </w:r>
            <w:r>
              <w:rPr>
                <w:noProof/>
                <w:webHidden/>
              </w:rPr>
              <w:instrText xml:space="preserve"> PAGEREF _Toc195253165 \h </w:instrText>
            </w:r>
            <w:r>
              <w:rPr>
                <w:noProof/>
                <w:webHidden/>
              </w:rPr>
            </w:r>
            <w:r>
              <w:rPr>
                <w:noProof/>
                <w:webHidden/>
              </w:rPr>
              <w:fldChar w:fldCharType="separate"/>
            </w:r>
            <w:r>
              <w:rPr>
                <w:noProof/>
                <w:webHidden/>
              </w:rPr>
              <w:t>11</w:t>
            </w:r>
            <w:r>
              <w:rPr>
                <w:noProof/>
                <w:webHidden/>
              </w:rPr>
              <w:fldChar w:fldCharType="end"/>
            </w:r>
          </w:hyperlink>
        </w:p>
        <w:p w14:paraId="17AC841D" w14:textId="325EF8D0"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166" w:history="1">
            <w:r w:rsidRPr="001C27D2">
              <w:rPr>
                <w:rStyle w:val="Hyperlink"/>
                <w:noProof/>
              </w:rPr>
              <w:t>2.2.3</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Správa Uživatelů (Users)</w:t>
            </w:r>
            <w:r>
              <w:rPr>
                <w:noProof/>
                <w:webHidden/>
              </w:rPr>
              <w:tab/>
            </w:r>
            <w:r>
              <w:rPr>
                <w:noProof/>
                <w:webHidden/>
              </w:rPr>
              <w:fldChar w:fldCharType="begin"/>
            </w:r>
            <w:r>
              <w:rPr>
                <w:noProof/>
                <w:webHidden/>
              </w:rPr>
              <w:instrText xml:space="preserve"> PAGEREF _Toc195253166 \h </w:instrText>
            </w:r>
            <w:r>
              <w:rPr>
                <w:noProof/>
                <w:webHidden/>
              </w:rPr>
            </w:r>
            <w:r>
              <w:rPr>
                <w:noProof/>
                <w:webHidden/>
              </w:rPr>
              <w:fldChar w:fldCharType="separate"/>
            </w:r>
            <w:r>
              <w:rPr>
                <w:noProof/>
                <w:webHidden/>
              </w:rPr>
              <w:t>12</w:t>
            </w:r>
            <w:r>
              <w:rPr>
                <w:noProof/>
                <w:webHidden/>
              </w:rPr>
              <w:fldChar w:fldCharType="end"/>
            </w:r>
          </w:hyperlink>
        </w:p>
        <w:p w14:paraId="50551CEF" w14:textId="1B316231"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167" w:history="1">
            <w:r w:rsidRPr="001C27D2">
              <w:rPr>
                <w:rStyle w:val="Hyperlink"/>
                <w:noProof/>
              </w:rPr>
              <w:t>2.2.4</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Odhlášení</w:t>
            </w:r>
            <w:r>
              <w:rPr>
                <w:noProof/>
                <w:webHidden/>
              </w:rPr>
              <w:tab/>
            </w:r>
            <w:r>
              <w:rPr>
                <w:noProof/>
                <w:webHidden/>
              </w:rPr>
              <w:fldChar w:fldCharType="begin"/>
            </w:r>
            <w:r>
              <w:rPr>
                <w:noProof/>
                <w:webHidden/>
              </w:rPr>
              <w:instrText xml:space="preserve"> PAGEREF _Toc195253167 \h </w:instrText>
            </w:r>
            <w:r>
              <w:rPr>
                <w:noProof/>
                <w:webHidden/>
              </w:rPr>
            </w:r>
            <w:r>
              <w:rPr>
                <w:noProof/>
                <w:webHidden/>
              </w:rPr>
              <w:fldChar w:fldCharType="separate"/>
            </w:r>
            <w:r>
              <w:rPr>
                <w:noProof/>
                <w:webHidden/>
              </w:rPr>
              <w:t>12</w:t>
            </w:r>
            <w:r>
              <w:rPr>
                <w:noProof/>
                <w:webHidden/>
              </w:rPr>
              <w:fldChar w:fldCharType="end"/>
            </w:r>
          </w:hyperlink>
        </w:p>
        <w:p w14:paraId="6C43D2D7" w14:textId="2240FC03" w:rsidR="00246F14" w:rsidRDefault="00246F14">
          <w:pPr>
            <w:pStyle w:val="TOC1"/>
            <w:rPr>
              <w:rFonts w:asciiTheme="minorHAnsi" w:eastAsiaTheme="minorEastAsia" w:hAnsiTheme="minorHAnsi"/>
              <w:bCs w:val="0"/>
              <w:caps w:val="0"/>
              <w:kern w:val="2"/>
              <w:szCs w:val="24"/>
              <w:lang w:val="en-GB" w:eastAsia="en-GB"/>
              <w14:ligatures w14:val="standardContextual"/>
            </w:rPr>
          </w:pPr>
          <w:hyperlink w:anchor="_Toc195253168" w:history="1">
            <w:r w:rsidRPr="001C27D2">
              <w:rPr>
                <w:rStyle w:val="Hyperlink"/>
              </w:rPr>
              <w:t>3</w:t>
            </w:r>
            <w:r>
              <w:rPr>
                <w:rFonts w:asciiTheme="minorHAnsi" w:eastAsiaTheme="minorEastAsia" w:hAnsiTheme="minorHAnsi"/>
                <w:bCs w:val="0"/>
                <w:caps w:val="0"/>
                <w:kern w:val="2"/>
                <w:szCs w:val="24"/>
                <w:lang w:val="en-GB" w:eastAsia="en-GB"/>
                <w14:ligatures w14:val="standardContextual"/>
              </w:rPr>
              <w:tab/>
            </w:r>
            <w:r w:rsidRPr="001C27D2">
              <w:rPr>
                <w:rStyle w:val="Hyperlink"/>
              </w:rPr>
              <w:t>Frontend řešení aplikace (Bui Dai Duong)</w:t>
            </w:r>
            <w:r>
              <w:rPr>
                <w:webHidden/>
              </w:rPr>
              <w:tab/>
            </w:r>
            <w:r>
              <w:rPr>
                <w:webHidden/>
              </w:rPr>
              <w:fldChar w:fldCharType="begin"/>
            </w:r>
            <w:r>
              <w:rPr>
                <w:webHidden/>
              </w:rPr>
              <w:instrText xml:space="preserve"> PAGEREF _Toc195253168 \h </w:instrText>
            </w:r>
            <w:r>
              <w:rPr>
                <w:webHidden/>
              </w:rPr>
            </w:r>
            <w:r>
              <w:rPr>
                <w:webHidden/>
              </w:rPr>
              <w:fldChar w:fldCharType="separate"/>
            </w:r>
            <w:r>
              <w:rPr>
                <w:webHidden/>
              </w:rPr>
              <w:t>13</w:t>
            </w:r>
            <w:r>
              <w:rPr>
                <w:webHidden/>
              </w:rPr>
              <w:fldChar w:fldCharType="end"/>
            </w:r>
          </w:hyperlink>
        </w:p>
        <w:p w14:paraId="00FC7008" w14:textId="54135DEC"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169" w:history="1">
            <w:r w:rsidRPr="001C27D2">
              <w:rPr>
                <w:rStyle w:val="Hyperlink"/>
                <w:noProof/>
              </w:rPr>
              <w:t>3.1</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Úvod do Reactu a Tailwind CSS</w:t>
            </w:r>
            <w:r>
              <w:rPr>
                <w:noProof/>
                <w:webHidden/>
              </w:rPr>
              <w:tab/>
            </w:r>
            <w:r>
              <w:rPr>
                <w:noProof/>
                <w:webHidden/>
              </w:rPr>
              <w:fldChar w:fldCharType="begin"/>
            </w:r>
            <w:r>
              <w:rPr>
                <w:noProof/>
                <w:webHidden/>
              </w:rPr>
              <w:instrText xml:space="preserve"> PAGEREF _Toc195253169 \h </w:instrText>
            </w:r>
            <w:r>
              <w:rPr>
                <w:noProof/>
                <w:webHidden/>
              </w:rPr>
            </w:r>
            <w:r>
              <w:rPr>
                <w:noProof/>
                <w:webHidden/>
              </w:rPr>
              <w:fldChar w:fldCharType="separate"/>
            </w:r>
            <w:r>
              <w:rPr>
                <w:noProof/>
                <w:webHidden/>
              </w:rPr>
              <w:t>13</w:t>
            </w:r>
            <w:r>
              <w:rPr>
                <w:noProof/>
                <w:webHidden/>
              </w:rPr>
              <w:fldChar w:fldCharType="end"/>
            </w:r>
          </w:hyperlink>
        </w:p>
        <w:p w14:paraId="6F628200" w14:textId="1AE8E331"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170" w:history="1">
            <w:r w:rsidRPr="001C27D2">
              <w:rPr>
                <w:rStyle w:val="Hyperlink"/>
                <w:noProof/>
              </w:rPr>
              <w:t>3.1.1</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Co je React?</w:t>
            </w:r>
            <w:r>
              <w:rPr>
                <w:noProof/>
                <w:webHidden/>
              </w:rPr>
              <w:tab/>
            </w:r>
            <w:r>
              <w:rPr>
                <w:noProof/>
                <w:webHidden/>
              </w:rPr>
              <w:fldChar w:fldCharType="begin"/>
            </w:r>
            <w:r>
              <w:rPr>
                <w:noProof/>
                <w:webHidden/>
              </w:rPr>
              <w:instrText xml:space="preserve"> PAGEREF _Toc195253170 \h </w:instrText>
            </w:r>
            <w:r>
              <w:rPr>
                <w:noProof/>
                <w:webHidden/>
              </w:rPr>
            </w:r>
            <w:r>
              <w:rPr>
                <w:noProof/>
                <w:webHidden/>
              </w:rPr>
              <w:fldChar w:fldCharType="separate"/>
            </w:r>
            <w:r>
              <w:rPr>
                <w:noProof/>
                <w:webHidden/>
              </w:rPr>
              <w:t>13</w:t>
            </w:r>
            <w:r>
              <w:rPr>
                <w:noProof/>
                <w:webHidden/>
              </w:rPr>
              <w:fldChar w:fldCharType="end"/>
            </w:r>
          </w:hyperlink>
        </w:p>
        <w:p w14:paraId="31222274" w14:textId="48B52806"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171" w:history="1">
            <w:r w:rsidRPr="001C27D2">
              <w:rPr>
                <w:rStyle w:val="Hyperlink"/>
                <w:noProof/>
              </w:rPr>
              <w:t>3.1.2</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Co je Tailwind CSS?</w:t>
            </w:r>
            <w:r>
              <w:rPr>
                <w:noProof/>
                <w:webHidden/>
              </w:rPr>
              <w:tab/>
            </w:r>
            <w:r>
              <w:rPr>
                <w:noProof/>
                <w:webHidden/>
              </w:rPr>
              <w:fldChar w:fldCharType="begin"/>
            </w:r>
            <w:r>
              <w:rPr>
                <w:noProof/>
                <w:webHidden/>
              </w:rPr>
              <w:instrText xml:space="preserve"> PAGEREF _Toc195253171 \h </w:instrText>
            </w:r>
            <w:r>
              <w:rPr>
                <w:noProof/>
                <w:webHidden/>
              </w:rPr>
            </w:r>
            <w:r>
              <w:rPr>
                <w:noProof/>
                <w:webHidden/>
              </w:rPr>
              <w:fldChar w:fldCharType="separate"/>
            </w:r>
            <w:r>
              <w:rPr>
                <w:noProof/>
                <w:webHidden/>
              </w:rPr>
              <w:t>13</w:t>
            </w:r>
            <w:r>
              <w:rPr>
                <w:noProof/>
                <w:webHidden/>
              </w:rPr>
              <w:fldChar w:fldCharType="end"/>
            </w:r>
          </w:hyperlink>
        </w:p>
        <w:p w14:paraId="0590831A" w14:textId="67D8F4CB"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172" w:history="1">
            <w:r w:rsidRPr="001C27D2">
              <w:rPr>
                <w:rStyle w:val="Hyperlink"/>
                <w:noProof/>
              </w:rPr>
              <w:t>3.2</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Úvod do frontendové Části</w:t>
            </w:r>
            <w:r>
              <w:rPr>
                <w:noProof/>
                <w:webHidden/>
              </w:rPr>
              <w:tab/>
            </w:r>
            <w:r>
              <w:rPr>
                <w:noProof/>
                <w:webHidden/>
              </w:rPr>
              <w:fldChar w:fldCharType="begin"/>
            </w:r>
            <w:r>
              <w:rPr>
                <w:noProof/>
                <w:webHidden/>
              </w:rPr>
              <w:instrText xml:space="preserve"> PAGEREF _Toc195253172 \h </w:instrText>
            </w:r>
            <w:r>
              <w:rPr>
                <w:noProof/>
                <w:webHidden/>
              </w:rPr>
            </w:r>
            <w:r>
              <w:rPr>
                <w:noProof/>
                <w:webHidden/>
              </w:rPr>
              <w:fldChar w:fldCharType="separate"/>
            </w:r>
            <w:r>
              <w:rPr>
                <w:noProof/>
                <w:webHidden/>
              </w:rPr>
              <w:t>13</w:t>
            </w:r>
            <w:r>
              <w:rPr>
                <w:noProof/>
                <w:webHidden/>
              </w:rPr>
              <w:fldChar w:fldCharType="end"/>
            </w:r>
          </w:hyperlink>
        </w:p>
        <w:p w14:paraId="14023073" w14:textId="375BDB86"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173" w:history="1">
            <w:r w:rsidRPr="001C27D2">
              <w:rPr>
                <w:rStyle w:val="Hyperlink"/>
                <w:noProof/>
              </w:rPr>
              <w:t>3.3</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Použité Technologie a Knihovny</w:t>
            </w:r>
            <w:r>
              <w:rPr>
                <w:noProof/>
                <w:webHidden/>
              </w:rPr>
              <w:tab/>
            </w:r>
            <w:r>
              <w:rPr>
                <w:noProof/>
                <w:webHidden/>
              </w:rPr>
              <w:fldChar w:fldCharType="begin"/>
            </w:r>
            <w:r>
              <w:rPr>
                <w:noProof/>
                <w:webHidden/>
              </w:rPr>
              <w:instrText xml:space="preserve"> PAGEREF _Toc195253173 \h </w:instrText>
            </w:r>
            <w:r>
              <w:rPr>
                <w:noProof/>
                <w:webHidden/>
              </w:rPr>
            </w:r>
            <w:r>
              <w:rPr>
                <w:noProof/>
                <w:webHidden/>
              </w:rPr>
              <w:fldChar w:fldCharType="separate"/>
            </w:r>
            <w:r>
              <w:rPr>
                <w:noProof/>
                <w:webHidden/>
              </w:rPr>
              <w:t>14</w:t>
            </w:r>
            <w:r>
              <w:rPr>
                <w:noProof/>
                <w:webHidden/>
              </w:rPr>
              <w:fldChar w:fldCharType="end"/>
            </w:r>
          </w:hyperlink>
        </w:p>
        <w:p w14:paraId="33096181" w14:textId="3247FFA2"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174" w:history="1">
            <w:r w:rsidRPr="001C27D2">
              <w:rPr>
                <w:rStyle w:val="Hyperlink"/>
                <w:noProof/>
              </w:rPr>
              <w:t>3.3.1</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React</w:t>
            </w:r>
            <w:r>
              <w:rPr>
                <w:noProof/>
                <w:webHidden/>
              </w:rPr>
              <w:tab/>
            </w:r>
            <w:r>
              <w:rPr>
                <w:noProof/>
                <w:webHidden/>
              </w:rPr>
              <w:fldChar w:fldCharType="begin"/>
            </w:r>
            <w:r>
              <w:rPr>
                <w:noProof/>
                <w:webHidden/>
              </w:rPr>
              <w:instrText xml:space="preserve"> PAGEREF _Toc195253174 \h </w:instrText>
            </w:r>
            <w:r>
              <w:rPr>
                <w:noProof/>
                <w:webHidden/>
              </w:rPr>
            </w:r>
            <w:r>
              <w:rPr>
                <w:noProof/>
                <w:webHidden/>
              </w:rPr>
              <w:fldChar w:fldCharType="separate"/>
            </w:r>
            <w:r>
              <w:rPr>
                <w:noProof/>
                <w:webHidden/>
              </w:rPr>
              <w:t>14</w:t>
            </w:r>
            <w:r>
              <w:rPr>
                <w:noProof/>
                <w:webHidden/>
              </w:rPr>
              <w:fldChar w:fldCharType="end"/>
            </w:r>
          </w:hyperlink>
        </w:p>
        <w:p w14:paraId="09EE4E69" w14:textId="383F8070"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175" w:history="1">
            <w:r w:rsidRPr="001C27D2">
              <w:rPr>
                <w:rStyle w:val="Hyperlink"/>
                <w:noProof/>
              </w:rPr>
              <w:t>3.3.2</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Tailwind CSS</w:t>
            </w:r>
            <w:r>
              <w:rPr>
                <w:noProof/>
                <w:webHidden/>
              </w:rPr>
              <w:tab/>
            </w:r>
            <w:r>
              <w:rPr>
                <w:noProof/>
                <w:webHidden/>
              </w:rPr>
              <w:fldChar w:fldCharType="begin"/>
            </w:r>
            <w:r>
              <w:rPr>
                <w:noProof/>
                <w:webHidden/>
              </w:rPr>
              <w:instrText xml:space="preserve"> PAGEREF _Toc195253175 \h </w:instrText>
            </w:r>
            <w:r>
              <w:rPr>
                <w:noProof/>
                <w:webHidden/>
              </w:rPr>
            </w:r>
            <w:r>
              <w:rPr>
                <w:noProof/>
                <w:webHidden/>
              </w:rPr>
              <w:fldChar w:fldCharType="separate"/>
            </w:r>
            <w:r>
              <w:rPr>
                <w:noProof/>
                <w:webHidden/>
              </w:rPr>
              <w:t>14</w:t>
            </w:r>
            <w:r>
              <w:rPr>
                <w:noProof/>
                <w:webHidden/>
              </w:rPr>
              <w:fldChar w:fldCharType="end"/>
            </w:r>
          </w:hyperlink>
        </w:p>
        <w:p w14:paraId="1642BCA2" w14:textId="6E7C21DF"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176" w:history="1">
            <w:r w:rsidRPr="001C27D2">
              <w:rPr>
                <w:rStyle w:val="Hyperlink"/>
                <w:noProof/>
              </w:rPr>
              <w:t>3.3.3</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React Router</w:t>
            </w:r>
            <w:r>
              <w:rPr>
                <w:noProof/>
                <w:webHidden/>
              </w:rPr>
              <w:tab/>
            </w:r>
            <w:r>
              <w:rPr>
                <w:noProof/>
                <w:webHidden/>
              </w:rPr>
              <w:fldChar w:fldCharType="begin"/>
            </w:r>
            <w:r>
              <w:rPr>
                <w:noProof/>
                <w:webHidden/>
              </w:rPr>
              <w:instrText xml:space="preserve"> PAGEREF _Toc195253176 \h </w:instrText>
            </w:r>
            <w:r>
              <w:rPr>
                <w:noProof/>
                <w:webHidden/>
              </w:rPr>
            </w:r>
            <w:r>
              <w:rPr>
                <w:noProof/>
                <w:webHidden/>
              </w:rPr>
              <w:fldChar w:fldCharType="separate"/>
            </w:r>
            <w:r>
              <w:rPr>
                <w:noProof/>
                <w:webHidden/>
              </w:rPr>
              <w:t>14</w:t>
            </w:r>
            <w:r>
              <w:rPr>
                <w:noProof/>
                <w:webHidden/>
              </w:rPr>
              <w:fldChar w:fldCharType="end"/>
            </w:r>
          </w:hyperlink>
        </w:p>
        <w:p w14:paraId="194B45F5" w14:textId="2620CB70"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177" w:history="1">
            <w:r w:rsidRPr="001C27D2">
              <w:rPr>
                <w:rStyle w:val="Hyperlink"/>
                <w:noProof/>
              </w:rPr>
              <w:t>3.3.4</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Komunikace s API (Fetch API / Axios):</w:t>
            </w:r>
            <w:r>
              <w:rPr>
                <w:noProof/>
                <w:webHidden/>
              </w:rPr>
              <w:tab/>
            </w:r>
            <w:r>
              <w:rPr>
                <w:noProof/>
                <w:webHidden/>
              </w:rPr>
              <w:fldChar w:fldCharType="begin"/>
            </w:r>
            <w:r>
              <w:rPr>
                <w:noProof/>
                <w:webHidden/>
              </w:rPr>
              <w:instrText xml:space="preserve"> PAGEREF _Toc195253177 \h </w:instrText>
            </w:r>
            <w:r>
              <w:rPr>
                <w:noProof/>
                <w:webHidden/>
              </w:rPr>
            </w:r>
            <w:r>
              <w:rPr>
                <w:noProof/>
                <w:webHidden/>
              </w:rPr>
              <w:fldChar w:fldCharType="separate"/>
            </w:r>
            <w:r>
              <w:rPr>
                <w:noProof/>
                <w:webHidden/>
              </w:rPr>
              <w:t>14</w:t>
            </w:r>
            <w:r>
              <w:rPr>
                <w:noProof/>
                <w:webHidden/>
              </w:rPr>
              <w:fldChar w:fldCharType="end"/>
            </w:r>
          </w:hyperlink>
        </w:p>
        <w:p w14:paraId="77C776D5" w14:textId="7A2D17C2"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178" w:history="1">
            <w:r w:rsidRPr="001C27D2">
              <w:rPr>
                <w:rStyle w:val="Hyperlink"/>
                <w:noProof/>
              </w:rPr>
              <w:t>3.3.5</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Ostatní technologie</w:t>
            </w:r>
            <w:r>
              <w:rPr>
                <w:noProof/>
                <w:webHidden/>
              </w:rPr>
              <w:tab/>
            </w:r>
            <w:r>
              <w:rPr>
                <w:noProof/>
                <w:webHidden/>
              </w:rPr>
              <w:fldChar w:fldCharType="begin"/>
            </w:r>
            <w:r>
              <w:rPr>
                <w:noProof/>
                <w:webHidden/>
              </w:rPr>
              <w:instrText xml:space="preserve"> PAGEREF _Toc195253178 \h </w:instrText>
            </w:r>
            <w:r>
              <w:rPr>
                <w:noProof/>
                <w:webHidden/>
              </w:rPr>
            </w:r>
            <w:r>
              <w:rPr>
                <w:noProof/>
                <w:webHidden/>
              </w:rPr>
              <w:fldChar w:fldCharType="separate"/>
            </w:r>
            <w:r>
              <w:rPr>
                <w:noProof/>
                <w:webHidden/>
              </w:rPr>
              <w:t>15</w:t>
            </w:r>
            <w:r>
              <w:rPr>
                <w:noProof/>
                <w:webHidden/>
              </w:rPr>
              <w:fldChar w:fldCharType="end"/>
            </w:r>
          </w:hyperlink>
        </w:p>
        <w:p w14:paraId="3A26B760" w14:textId="77EFEDBC"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179" w:history="1">
            <w:r w:rsidRPr="001C27D2">
              <w:rPr>
                <w:rStyle w:val="Hyperlink"/>
                <w:noProof/>
              </w:rPr>
              <w:t>3.4</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Adresářova struktura</w:t>
            </w:r>
            <w:r>
              <w:rPr>
                <w:noProof/>
                <w:webHidden/>
              </w:rPr>
              <w:tab/>
            </w:r>
            <w:r>
              <w:rPr>
                <w:noProof/>
                <w:webHidden/>
              </w:rPr>
              <w:fldChar w:fldCharType="begin"/>
            </w:r>
            <w:r>
              <w:rPr>
                <w:noProof/>
                <w:webHidden/>
              </w:rPr>
              <w:instrText xml:space="preserve"> PAGEREF _Toc195253179 \h </w:instrText>
            </w:r>
            <w:r>
              <w:rPr>
                <w:noProof/>
                <w:webHidden/>
              </w:rPr>
            </w:r>
            <w:r>
              <w:rPr>
                <w:noProof/>
                <w:webHidden/>
              </w:rPr>
              <w:fldChar w:fldCharType="separate"/>
            </w:r>
            <w:r>
              <w:rPr>
                <w:noProof/>
                <w:webHidden/>
              </w:rPr>
              <w:t>15</w:t>
            </w:r>
            <w:r>
              <w:rPr>
                <w:noProof/>
                <w:webHidden/>
              </w:rPr>
              <w:fldChar w:fldCharType="end"/>
            </w:r>
          </w:hyperlink>
        </w:p>
        <w:p w14:paraId="7A55AA39" w14:textId="1D9C4416"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180" w:history="1">
            <w:r w:rsidRPr="001C27D2">
              <w:rPr>
                <w:rStyle w:val="Hyperlink"/>
                <w:noProof/>
              </w:rPr>
              <w:t>3.4.1</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Soubor  main.jsx</w:t>
            </w:r>
            <w:r>
              <w:rPr>
                <w:noProof/>
                <w:webHidden/>
              </w:rPr>
              <w:tab/>
            </w:r>
            <w:r>
              <w:rPr>
                <w:noProof/>
                <w:webHidden/>
              </w:rPr>
              <w:fldChar w:fldCharType="begin"/>
            </w:r>
            <w:r>
              <w:rPr>
                <w:noProof/>
                <w:webHidden/>
              </w:rPr>
              <w:instrText xml:space="preserve"> PAGEREF _Toc195253180 \h </w:instrText>
            </w:r>
            <w:r>
              <w:rPr>
                <w:noProof/>
                <w:webHidden/>
              </w:rPr>
            </w:r>
            <w:r>
              <w:rPr>
                <w:noProof/>
                <w:webHidden/>
              </w:rPr>
              <w:fldChar w:fldCharType="separate"/>
            </w:r>
            <w:r>
              <w:rPr>
                <w:noProof/>
                <w:webHidden/>
              </w:rPr>
              <w:t>16</w:t>
            </w:r>
            <w:r>
              <w:rPr>
                <w:noProof/>
                <w:webHidden/>
              </w:rPr>
              <w:fldChar w:fldCharType="end"/>
            </w:r>
          </w:hyperlink>
        </w:p>
        <w:p w14:paraId="4370506E" w14:textId="58D39E4B"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181" w:history="1">
            <w:r w:rsidRPr="001C27D2">
              <w:rPr>
                <w:rStyle w:val="Hyperlink"/>
                <w:noProof/>
              </w:rPr>
              <w:t>3.4.2</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Soubor App.jsx</w:t>
            </w:r>
            <w:r>
              <w:rPr>
                <w:noProof/>
                <w:webHidden/>
              </w:rPr>
              <w:tab/>
            </w:r>
            <w:r>
              <w:rPr>
                <w:noProof/>
                <w:webHidden/>
              </w:rPr>
              <w:fldChar w:fldCharType="begin"/>
            </w:r>
            <w:r>
              <w:rPr>
                <w:noProof/>
                <w:webHidden/>
              </w:rPr>
              <w:instrText xml:space="preserve"> PAGEREF _Toc195253181 \h </w:instrText>
            </w:r>
            <w:r>
              <w:rPr>
                <w:noProof/>
                <w:webHidden/>
              </w:rPr>
            </w:r>
            <w:r>
              <w:rPr>
                <w:noProof/>
                <w:webHidden/>
              </w:rPr>
              <w:fldChar w:fldCharType="separate"/>
            </w:r>
            <w:r>
              <w:rPr>
                <w:noProof/>
                <w:webHidden/>
              </w:rPr>
              <w:t>16</w:t>
            </w:r>
            <w:r>
              <w:rPr>
                <w:noProof/>
                <w:webHidden/>
              </w:rPr>
              <w:fldChar w:fldCharType="end"/>
            </w:r>
          </w:hyperlink>
        </w:p>
        <w:p w14:paraId="46CA7263" w14:textId="67415D0A"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182" w:history="1">
            <w:r w:rsidRPr="001C27D2">
              <w:rPr>
                <w:rStyle w:val="Hyperlink"/>
                <w:noProof/>
              </w:rPr>
              <w:t>3.4.3</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Soubor index.css</w:t>
            </w:r>
            <w:r>
              <w:rPr>
                <w:noProof/>
                <w:webHidden/>
              </w:rPr>
              <w:tab/>
            </w:r>
            <w:r>
              <w:rPr>
                <w:noProof/>
                <w:webHidden/>
              </w:rPr>
              <w:fldChar w:fldCharType="begin"/>
            </w:r>
            <w:r>
              <w:rPr>
                <w:noProof/>
                <w:webHidden/>
              </w:rPr>
              <w:instrText xml:space="preserve"> PAGEREF _Toc195253182 \h </w:instrText>
            </w:r>
            <w:r>
              <w:rPr>
                <w:noProof/>
                <w:webHidden/>
              </w:rPr>
            </w:r>
            <w:r>
              <w:rPr>
                <w:noProof/>
                <w:webHidden/>
              </w:rPr>
              <w:fldChar w:fldCharType="separate"/>
            </w:r>
            <w:r>
              <w:rPr>
                <w:noProof/>
                <w:webHidden/>
              </w:rPr>
              <w:t>17</w:t>
            </w:r>
            <w:r>
              <w:rPr>
                <w:noProof/>
                <w:webHidden/>
              </w:rPr>
              <w:fldChar w:fldCharType="end"/>
            </w:r>
          </w:hyperlink>
        </w:p>
        <w:p w14:paraId="5F93256B" w14:textId="1923A14E"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183" w:history="1">
            <w:r w:rsidRPr="001C27D2">
              <w:rPr>
                <w:rStyle w:val="Hyperlink"/>
                <w:noProof/>
              </w:rPr>
              <w:t>3.5</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Vzhled a Funkcionalita:</w:t>
            </w:r>
            <w:r>
              <w:rPr>
                <w:noProof/>
                <w:webHidden/>
              </w:rPr>
              <w:tab/>
            </w:r>
            <w:r>
              <w:rPr>
                <w:noProof/>
                <w:webHidden/>
              </w:rPr>
              <w:fldChar w:fldCharType="begin"/>
            </w:r>
            <w:r>
              <w:rPr>
                <w:noProof/>
                <w:webHidden/>
              </w:rPr>
              <w:instrText xml:space="preserve"> PAGEREF _Toc195253183 \h </w:instrText>
            </w:r>
            <w:r>
              <w:rPr>
                <w:noProof/>
                <w:webHidden/>
              </w:rPr>
            </w:r>
            <w:r>
              <w:rPr>
                <w:noProof/>
                <w:webHidden/>
              </w:rPr>
              <w:fldChar w:fldCharType="separate"/>
            </w:r>
            <w:r>
              <w:rPr>
                <w:noProof/>
                <w:webHidden/>
              </w:rPr>
              <w:t>17</w:t>
            </w:r>
            <w:r>
              <w:rPr>
                <w:noProof/>
                <w:webHidden/>
              </w:rPr>
              <w:fldChar w:fldCharType="end"/>
            </w:r>
          </w:hyperlink>
        </w:p>
        <w:p w14:paraId="2B0F5177" w14:textId="1245CB2F"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184" w:history="1">
            <w:r w:rsidRPr="001C27D2">
              <w:rPr>
                <w:rStyle w:val="Hyperlink"/>
                <w:noProof/>
              </w:rPr>
              <w:t>3.5.1</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Domovská stránka</w:t>
            </w:r>
            <w:r>
              <w:rPr>
                <w:noProof/>
                <w:webHidden/>
              </w:rPr>
              <w:tab/>
            </w:r>
            <w:r>
              <w:rPr>
                <w:noProof/>
                <w:webHidden/>
              </w:rPr>
              <w:fldChar w:fldCharType="begin"/>
            </w:r>
            <w:r>
              <w:rPr>
                <w:noProof/>
                <w:webHidden/>
              </w:rPr>
              <w:instrText xml:space="preserve"> PAGEREF _Toc195253184 \h </w:instrText>
            </w:r>
            <w:r>
              <w:rPr>
                <w:noProof/>
                <w:webHidden/>
              </w:rPr>
            </w:r>
            <w:r>
              <w:rPr>
                <w:noProof/>
                <w:webHidden/>
              </w:rPr>
              <w:fldChar w:fldCharType="separate"/>
            </w:r>
            <w:r>
              <w:rPr>
                <w:noProof/>
                <w:webHidden/>
              </w:rPr>
              <w:t>17</w:t>
            </w:r>
            <w:r>
              <w:rPr>
                <w:noProof/>
                <w:webHidden/>
              </w:rPr>
              <w:fldChar w:fldCharType="end"/>
            </w:r>
          </w:hyperlink>
        </w:p>
        <w:p w14:paraId="05B502AC" w14:textId="6A926375"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185" w:history="1">
            <w:r w:rsidRPr="001C27D2">
              <w:rPr>
                <w:rStyle w:val="Hyperlink"/>
                <w:noProof/>
              </w:rPr>
              <w:t>3.5.2</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Uživatelský rozhraní</w:t>
            </w:r>
            <w:r>
              <w:rPr>
                <w:noProof/>
                <w:webHidden/>
              </w:rPr>
              <w:tab/>
            </w:r>
            <w:r>
              <w:rPr>
                <w:noProof/>
                <w:webHidden/>
              </w:rPr>
              <w:fldChar w:fldCharType="begin"/>
            </w:r>
            <w:r>
              <w:rPr>
                <w:noProof/>
                <w:webHidden/>
              </w:rPr>
              <w:instrText xml:space="preserve"> PAGEREF _Toc195253185 \h </w:instrText>
            </w:r>
            <w:r>
              <w:rPr>
                <w:noProof/>
                <w:webHidden/>
              </w:rPr>
            </w:r>
            <w:r>
              <w:rPr>
                <w:noProof/>
                <w:webHidden/>
              </w:rPr>
              <w:fldChar w:fldCharType="separate"/>
            </w:r>
            <w:r>
              <w:rPr>
                <w:noProof/>
                <w:webHidden/>
              </w:rPr>
              <w:t>18</w:t>
            </w:r>
            <w:r>
              <w:rPr>
                <w:noProof/>
                <w:webHidden/>
              </w:rPr>
              <w:fldChar w:fldCharType="end"/>
            </w:r>
          </w:hyperlink>
        </w:p>
        <w:p w14:paraId="0C343C0E" w14:textId="0A885F4E"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186" w:history="1">
            <w:r w:rsidRPr="001C27D2">
              <w:rPr>
                <w:rStyle w:val="Hyperlink"/>
                <w:noProof/>
              </w:rPr>
              <w:t>3.5.3</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Administrátorský rozhraní</w:t>
            </w:r>
            <w:r>
              <w:rPr>
                <w:noProof/>
                <w:webHidden/>
              </w:rPr>
              <w:tab/>
            </w:r>
            <w:r>
              <w:rPr>
                <w:noProof/>
                <w:webHidden/>
              </w:rPr>
              <w:fldChar w:fldCharType="begin"/>
            </w:r>
            <w:r>
              <w:rPr>
                <w:noProof/>
                <w:webHidden/>
              </w:rPr>
              <w:instrText xml:space="preserve"> PAGEREF _Toc195253186 \h </w:instrText>
            </w:r>
            <w:r>
              <w:rPr>
                <w:noProof/>
                <w:webHidden/>
              </w:rPr>
            </w:r>
            <w:r>
              <w:rPr>
                <w:noProof/>
                <w:webHidden/>
              </w:rPr>
              <w:fldChar w:fldCharType="separate"/>
            </w:r>
            <w:r>
              <w:rPr>
                <w:noProof/>
                <w:webHidden/>
              </w:rPr>
              <w:t>19</w:t>
            </w:r>
            <w:r>
              <w:rPr>
                <w:noProof/>
                <w:webHidden/>
              </w:rPr>
              <w:fldChar w:fldCharType="end"/>
            </w:r>
          </w:hyperlink>
        </w:p>
        <w:p w14:paraId="4AF0A812" w14:textId="1A2FF6C8"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187" w:history="1">
            <w:r w:rsidRPr="001C27D2">
              <w:rPr>
                <w:rStyle w:val="Hyperlink"/>
                <w:noProof/>
              </w:rPr>
              <w:t>3.6</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Layouty</w:t>
            </w:r>
            <w:r>
              <w:rPr>
                <w:noProof/>
                <w:webHidden/>
              </w:rPr>
              <w:tab/>
            </w:r>
            <w:r>
              <w:rPr>
                <w:noProof/>
                <w:webHidden/>
              </w:rPr>
              <w:fldChar w:fldCharType="begin"/>
            </w:r>
            <w:r>
              <w:rPr>
                <w:noProof/>
                <w:webHidden/>
              </w:rPr>
              <w:instrText xml:space="preserve"> PAGEREF _Toc195253187 \h </w:instrText>
            </w:r>
            <w:r>
              <w:rPr>
                <w:noProof/>
                <w:webHidden/>
              </w:rPr>
            </w:r>
            <w:r>
              <w:rPr>
                <w:noProof/>
                <w:webHidden/>
              </w:rPr>
              <w:fldChar w:fldCharType="separate"/>
            </w:r>
            <w:r>
              <w:rPr>
                <w:noProof/>
                <w:webHidden/>
              </w:rPr>
              <w:t>21</w:t>
            </w:r>
            <w:r>
              <w:rPr>
                <w:noProof/>
                <w:webHidden/>
              </w:rPr>
              <w:fldChar w:fldCharType="end"/>
            </w:r>
          </w:hyperlink>
        </w:p>
        <w:p w14:paraId="0D6CA338" w14:textId="5257697F"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188" w:history="1">
            <w:r w:rsidRPr="001C27D2">
              <w:rPr>
                <w:rStyle w:val="Hyperlink"/>
                <w:noProof/>
              </w:rPr>
              <w:t>3.6.1</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BaseLayout.jsx</w:t>
            </w:r>
            <w:r>
              <w:rPr>
                <w:noProof/>
                <w:webHidden/>
              </w:rPr>
              <w:tab/>
            </w:r>
            <w:r>
              <w:rPr>
                <w:noProof/>
                <w:webHidden/>
              </w:rPr>
              <w:fldChar w:fldCharType="begin"/>
            </w:r>
            <w:r>
              <w:rPr>
                <w:noProof/>
                <w:webHidden/>
              </w:rPr>
              <w:instrText xml:space="preserve"> PAGEREF _Toc195253188 \h </w:instrText>
            </w:r>
            <w:r>
              <w:rPr>
                <w:noProof/>
                <w:webHidden/>
              </w:rPr>
            </w:r>
            <w:r>
              <w:rPr>
                <w:noProof/>
                <w:webHidden/>
              </w:rPr>
              <w:fldChar w:fldCharType="separate"/>
            </w:r>
            <w:r>
              <w:rPr>
                <w:noProof/>
                <w:webHidden/>
              </w:rPr>
              <w:t>21</w:t>
            </w:r>
            <w:r>
              <w:rPr>
                <w:noProof/>
                <w:webHidden/>
              </w:rPr>
              <w:fldChar w:fldCharType="end"/>
            </w:r>
          </w:hyperlink>
        </w:p>
        <w:p w14:paraId="1BBE454E" w14:textId="62A9B9E0"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189" w:history="1">
            <w:r w:rsidRPr="001C27D2">
              <w:rPr>
                <w:rStyle w:val="Hyperlink"/>
                <w:noProof/>
              </w:rPr>
              <w:t>3.6.2</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UserLayout.jsx</w:t>
            </w:r>
            <w:r>
              <w:rPr>
                <w:noProof/>
                <w:webHidden/>
              </w:rPr>
              <w:tab/>
            </w:r>
            <w:r>
              <w:rPr>
                <w:noProof/>
                <w:webHidden/>
              </w:rPr>
              <w:fldChar w:fldCharType="begin"/>
            </w:r>
            <w:r>
              <w:rPr>
                <w:noProof/>
                <w:webHidden/>
              </w:rPr>
              <w:instrText xml:space="preserve"> PAGEREF _Toc195253189 \h </w:instrText>
            </w:r>
            <w:r>
              <w:rPr>
                <w:noProof/>
                <w:webHidden/>
              </w:rPr>
            </w:r>
            <w:r>
              <w:rPr>
                <w:noProof/>
                <w:webHidden/>
              </w:rPr>
              <w:fldChar w:fldCharType="separate"/>
            </w:r>
            <w:r>
              <w:rPr>
                <w:noProof/>
                <w:webHidden/>
              </w:rPr>
              <w:t>21</w:t>
            </w:r>
            <w:r>
              <w:rPr>
                <w:noProof/>
                <w:webHidden/>
              </w:rPr>
              <w:fldChar w:fldCharType="end"/>
            </w:r>
          </w:hyperlink>
        </w:p>
        <w:p w14:paraId="6D759062" w14:textId="545B687E"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190" w:history="1">
            <w:r w:rsidRPr="001C27D2">
              <w:rPr>
                <w:rStyle w:val="Hyperlink"/>
                <w:noProof/>
              </w:rPr>
              <w:t>3.6.3</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AdminLayout.jsx</w:t>
            </w:r>
            <w:r>
              <w:rPr>
                <w:noProof/>
                <w:webHidden/>
              </w:rPr>
              <w:tab/>
            </w:r>
            <w:r>
              <w:rPr>
                <w:noProof/>
                <w:webHidden/>
              </w:rPr>
              <w:fldChar w:fldCharType="begin"/>
            </w:r>
            <w:r>
              <w:rPr>
                <w:noProof/>
                <w:webHidden/>
              </w:rPr>
              <w:instrText xml:space="preserve"> PAGEREF _Toc195253190 \h </w:instrText>
            </w:r>
            <w:r>
              <w:rPr>
                <w:noProof/>
                <w:webHidden/>
              </w:rPr>
            </w:r>
            <w:r>
              <w:rPr>
                <w:noProof/>
                <w:webHidden/>
              </w:rPr>
              <w:fldChar w:fldCharType="separate"/>
            </w:r>
            <w:r>
              <w:rPr>
                <w:noProof/>
                <w:webHidden/>
              </w:rPr>
              <w:t>21</w:t>
            </w:r>
            <w:r>
              <w:rPr>
                <w:noProof/>
                <w:webHidden/>
              </w:rPr>
              <w:fldChar w:fldCharType="end"/>
            </w:r>
          </w:hyperlink>
        </w:p>
        <w:p w14:paraId="5230F1A4" w14:textId="0689A237"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191" w:history="1">
            <w:r w:rsidRPr="001C27D2">
              <w:rPr>
                <w:rStyle w:val="Hyperlink"/>
                <w:noProof/>
              </w:rPr>
              <w:t>3.7</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Komponenty</w:t>
            </w:r>
            <w:r>
              <w:rPr>
                <w:noProof/>
                <w:webHidden/>
              </w:rPr>
              <w:tab/>
            </w:r>
            <w:r>
              <w:rPr>
                <w:noProof/>
                <w:webHidden/>
              </w:rPr>
              <w:fldChar w:fldCharType="begin"/>
            </w:r>
            <w:r>
              <w:rPr>
                <w:noProof/>
                <w:webHidden/>
              </w:rPr>
              <w:instrText xml:space="preserve"> PAGEREF _Toc195253191 \h </w:instrText>
            </w:r>
            <w:r>
              <w:rPr>
                <w:noProof/>
                <w:webHidden/>
              </w:rPr>
            </w:r>
            <w:r>
              <w:rPr>
                <w:noProof/>
                <w:webHidden/>
              </w:rPr>
              <w:fldChar w:fldCharType="separate"/>
            </w:r>
            <w:r>
              <w:rPr>
                <w:noProof/>
                <w:webHidden/>
              </w:rPr>
              <w:t>22</w:t>
            </w:r>
            <w:r>
              <w:rPr>
                <w:noProof/>
                <w:webHidden/>
              </w:rPr>
              <w:fldChar w:fldCharType="end"/>
            </w:r>
          </w:hyperlink>
        </w:p>
        <w:p w14:paraId="3AB30C1A" w14:textId="02705FE7"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192" w:history="1">
            <w:r w:rsidRPr="001C27D2">
              <w:rPr>
                <w:rStyle w:val="Hyperlink"/>
                <w:noProof/>
              </w:rPr>
              <w:t>3.7.1</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Navigation.jsx</w:t>
            </w:r>
            <w:r>
              <w:rPr>
                <w:noProof/>
                <w:webHidden/>
              </w:rPr>
              <w:tab/>
            </w:r>
            <w:r>
              <w:rPr>
                <w:noProof/>
                <w:webHidden/>
              </w:rPr>
              <w:fldChar w:fldCharType="begin"/>
            </w:r>
            <w:r>
              <w:rPr>
                <w:noProof/>
                <w:webHidden/>
              </w:rPr>
              <w:instrText xml:space="preserve"> PAGEREF _Toc195253192 \h </w:instrText>
            </w:r>
            <w:r>
              <w:rPr>
                <w:noProof/>
                <w:webHidden/>
              </w:rPr>
            </w:r>
            <w:r>
              <w:rPr>
                <w:noProof/>
                <w:webHidden/>
              </w:rPr>
              <w:fldChar w:fldCharType="separate"/>
            </w:r>
            <w:r>
              <w:rPr>
                <w:noProof/>
                <w:webHidden/>
              </w:rPr>
              <w:t>22</w:t>
            </w:r>
            <w:r>
              <w:rPr>
                <w:noProof/>
                <w:webHidden/>
              </w:rPr>
              <w:fldChar w:fldCharType="end"/>
            </w:r>
          </w:hyperlink>
        </w:p>
        <w:p w14:paraId="01E40E07" w14:textId="522C92EA"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193" w:history="1">
            <w:r w:rsidRPr="001C27D2">
              <w:rPr>
                <w:rStyle w:val="Hyperlink"/>
                <w:noProof/>
              </w:rPr>
              <w:t>3.7.2</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Footer.jsx</w:t>
            </w:r>
            <w:r>
              <w:rPr>
                <w:noProof/>
                <w:webHidden/>
              </w:rPr>
              <w:tab/>
            </w:r>
            <w:r>
              <w:rPr>
                <w:noProof/>
                <w:webHidden/>
              </w:rPr>
              <w:fldChar w:fldCharType="begin"/>
            </w:r>
            <w:r>
              <w:rPr>
                <w:noProof/>
                <w:webHidden/>
              </w:rPr>
              <w:instrText xml:space="preserve"> PAGEREF _Toc195253193 \h </w:instrText>
            </w:r>
            <w:r>
              <w:rPr>
                <w:noProof/>
                <w:webHidden/>
              </w:rPr>
            </w:r>
            <w:r>
              <w:rPr>
                <w:noProof/>
                <w:webHidden/>
              </w:rPr>
              <w:fldChar w:fldCharType="separate"/>
            </w:r>
            <w:r>
              <w:rPr>
                <w:noProof/>
                <w:webHidden/>
              </w:rPr>
              <w:t>22</w:t>
            </w:r>
            <w:r>
              <w:rPr>
                <w:noProof/>
                <w:webHidden/>
              </w:rPr>
              <w:fldChar w:fldCharType="end"/>
            </w:r>
          </w:hyperlink>
        </w:p>
        <w:p w14:paraId="24FAC816" w14:textId="3A68DC1F"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194" w:history="1">
            <w:r w:rsidRPr="001C27D2">
              <w:rPr>
                <w:rStyle w:val="Hyperlink"/>
                <w:noProof/>
              </w:rPr>
              <w:t>3.7.3</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ProtectedRoute.jsx</w:t>
            </w:r>
            <w:r>
              <w:rPr>
                <w:noProof/>
                <w:webHidden/>
              </w:rPr>
              <w:tab/>
            </w:r>
            <w:r>
              <w:rPr>
                <w:noProof/>
                <w:webHidden/>
              </w:rPr>
              <w:fldChar w:fldCharType="begin"/>
            </w:r>
            <w:r>
              <w:rPr>
                <w:noProof/>
                <w:webHidden/>
              </w:rPr>
              <w:instrText xml:space="preserve"> PAGEREF _Toc195253194 \h </w:instrText>
            </w:r>
            <w:r>
              <w:rPr>
                <w:noProof/>
                <w:webHidden/>
              </w:rPr>
            </w:r>
            <w:r>
              <w:rPr>
                <w:noProof/>
                <w:webHidden/>
              </w:rPr>
              <w:fldChar w:fldCharType="separate"/>
            </w:r>
            <w:r>
              <w:rPr>
                <w:noProof/>
                <w:webHidden/>
              </w:rPr>
              <w:t>23</w:t>
            </w:r>
            <w:r>
              <w:rPr>
                <w:noProof/>
                <w:webHidden/>
              </w:rPr>
              <w:fldChar w:fldCharType="end"/>
            </w:r>
          </w:hyperlink>
        </w:p>
        <w:p w14:paraId="43DAA78C" w14:textId="2020748A"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195" w:history="1">
            <w:r w:rsidRPr="001C27D2">
              <w:rPr>
                <w:rStyle w:val="Hyperlink"/>
                <w:noProof/>
              </w:rPr>
              <w:t>3.7.4</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PageTransition.jsx</w:t>
            </w:r>
            <w:r>
              <w:rPr>
                <w:noProof/>
                <w:webHidden/>
              </w:rPr>
              <w:tab/>
            </w:r>
            <w:r>
              <w:rPr>
                <w:noProof/>
                <w:webHidden/>
              </w:rPr>
              <w:fldChar w:fldCharType="begin"/>
            </w:r>
            <w:r>
              <w:rPr>
                <w:noProof/>
                <w:webHidden/>
              </w:rPr>
              <w:instrText xml:space="preserve"> PAGEREF _Toc195253195 \h </w:instrText>
            </w:r>
            <w:r>
              <w:rPr>
                <w:noProof/>
                <w:webHidden/>
              </w:rPr>
            </w:r>
            <w:r>
              <w:rPr>
                <w:noProof/>
                <w:webHidden/>
              </w:rPr>
              <w:fldChar w:fldCharType="separate"/>
            </w:r>
            <w:r>
              <w:rPr>
                <w:noProof/>
                <w:webHidden/>
              </w:rPr>
              <w:t>23</w:t>
            </w:r>
            <w:r>
              <w:rPr>
                <w:noProof/>
                <w:webHidden/>
              </w:rPr>
              <w:fldChar w:fldCharType="end"/>
            </w:r>
          </w:hyperlink>
        </w:p>
        <w:p w14:paraId="365A6F24" w14:textId="6B39CC77"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196" w:history="1">
            <w:r w:rsidRPr="001C27D2">
              <w:rPr>
                <w:rStyle w:val="Hyperlink"/>
                <w:noProof/>
              </w:rPr>
              <w:t>3.8</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Formuláře</w:t>
            </w:r>
            <w:r>
              <w:rPr>
                <w:noProof/>
                <w:webHidden/>
              </w:rPr>
              <w:tab/>
            </w:r>
            <w:r>
              <w:rPr>
                <w:noProof/>
                <w:webHidden/>
              </w:rPr>
              <w:fldChar w:fldCharType="begin"/>
            </w:r>
            <w:r>
              <w:rPr>
                <w:noProof/>
                <w:webHidden/>
              </w:rPr>
              <w:instrText xml:space="preserve"> PAGEREF _Toc195253196 \h </w:instrText>
            </w:r>
            <w:r>
              <w:rPr>
                <w:noProof/>
                <w:webHidden/>
              </w:rPr>
            </w:r>
            <w:r>
              <w:rPr>
                <w:noProof/>
                <w:webHidden/>
              </w:rPr>
              <w:fldChar w:fldCharType="separate"/>
            </w:r>
            <w:r>
              <w:rPr>
                <w:noProof/>
                <w:webHidden/>
              </w:rPr>
              <w:t>23</w:t>
            </w:r>
            <w:r>
              <w:rPr>
                <w:noProof/>
                <w:webHidden/>
              </w:rPr>
              <w:fldChar w:fldCharType="end"/>
            </w:r>
          </w:hyperlink>
        </w:p>
        <w:p w14:paraId="46668448" w14:textId="17616F31"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197" w:history="1">
            <w:r w:rsidRPr="001C27D2">
              <w:rPr>
                <w:rStyle w:val="Hyperlink"/>
                <w:noProof/>
              </w:rPr>
              <w:t>3.8.1</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RegisterForm.jsx</w:t>
            </w:r>
            <w:r>
              <w:rPr>
                <w:noProof/>
                <w:webHidden/>
              </w:rPr>
              <w:tab/>
            </w:r>
            <w:r>
              <w:rPr>
                <w:noProof/>
                <w:webHidden/>
              </w:rPr>
              <w:fldChar w:fldCharType="begin"/>
            </w:r>
            <w:r>
              <w:rPr>
                <w:noProof/>
                <w:webHidden/>
              </w:rPr>
              <w:instrText xml:space="preserve"> PAGEREF _Toc195253197 \h </w:instrText>
            </w:r>
            <w:r>
              <w:rPr>
                <w:noProof/>
                <w:webHidden/>
              </w:rPr>
            </w:r>
            <w:r>
              <w:rPr>
                <w:noProof/>
                <w:webHidden/>
              </w:rPr>
              <w:fldChar w:fldCharType="separate"/>
            </w:r>
            <w:r>
              <w:rPr>
                <w:noProof/>
                <w:webHidden/>
              </w:rPr>
              <w:t>23</w:t>
            </w:r>
            <w:r>
              <w:rPr>
                <w:noProof/>
                <w:webHidden/>
              </w:rPr>
              <w:fldChar w:fldCharType="end"/>
            </w:r>
          </w:hyperlink>
        </w:p>
        <w:p w14:paraId="65ED8D94" w14:textId="288C45B9"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198" w:history="1">
            <w:r w:rsidRPr="001C27D2">
              <w:rPr>
                <w:rStyle w:val="Hyperlink"/>
                <w:noProof/>
              </w:rPr>
              <w:t>3.8.2</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LoginForm.jsx</w:t>
            </w:r>
            <w:r>
              <w:rPr>
                <w:noProof/>
                <w:webHidden/>
              </w:rPr>
              <w:tab/>
            </w:r>
            <w:r>
              <w:rPr>
                <w:noProof/>
                <w:webHidden/>
              </w:rPr>
              <w:fldChar w:fldCharType="begin"/>
            </w:r>
            <w:r>
              <w:rPr>
                <w:noProof/>
                <w:webHidden/>
              </w:rPr>
              <w:instrText xml:space="preserve"> PAGEREF _Toc195253198 \h </w:instrText>
            </w:r>
            <w:r>
              <w:rPr>
                <w:noProof/>
                <w:webHidden/>
              </w:rPr>
            </w:r>
            <w:r>
              <w:rPr>
                <w:noProof/>
                <w:webHidden/>
              </w:rPr>
              <w:fldChar w:fldCharType="separate"/>
            </w:r>
            <w:r>
              <w:rPr>
                <w:noProof/>
                <w:webHidden/>
              </w:rPr>
              <w:t>24</w:t>
            </w:r>
            <w:r>
              <w:rPr>
                <w:noProof/>
                <w:webHidden/>
              </w:rPr>
              <w:fldChar w:fldCharType="end"/>
            </w:r>
          </w:hyperlink>
        </w:p>
        <w:p w14:paraId="655D5548" w14:textId="6EDBF1B4"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199" w:history="1">
            <w:r w:rsidRPr="001C27D2">
              <w:rPr>
                <w:rStyle w:val="Hyperlink"/>
                <w:noProof/>
              </w:rPr>
              <w:t>3.9</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Hooky</w:t>
            </w:r>
            <w:r>
              <w:rPr>
                <w:noProof/>
                <w:webHidden/>
              </w:rPr>
              <w:tab/>
            </w:r>
            <w:r>
              <w:rPr>
                <w:noProof/>
                <w:webHidden/>
              </w:rPr>
              <w:fldChar w:fldCharType="begin"/>
            </w:r>
            <w:r>
              <w:rPr>
                <w:noProof/>
                <w:webHidden/>
              </w:rPr>
              <w:instrText xml:space="preserve"> PAGEREF _Toc195253199 \h </w:instrText>
            </w:r>
            <w:r>
              <w:rPr>
                <w:noProof/>
                <w:webHidden/>
              </w:rPr>
            </w:r>
            <w:r>
              <w:rPr>
                <w:noProof/>
                <w:webHidden/>
              </w:rPr>
              <w:fldChar w:fldCharType="separate"/>
            </w:r>
            <w:r>
              <w:rPr>
                <w:noProof/>
                <w:webHidden/>
              </w:rPr>
              <w:t>25</w:t>
            </w:r>
            <w:r>
              <w:rPr>
                <w:noProof/>
                <w:webHidden/>
              </w:rPr>
              <w:fldChar w:fldCharType="end"/>
            </w:r>
          </w:hyperlink>
        </w:p>
        <w:p w14:paraId="489DA849" w14:textId="7F623626"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00" w:history="1">
            <w:r w:rsidRPr="001C27D2">
              <w:rPr>
                <w:rStyle w:val="Hyperlink"/>
                <w:noProof/>
              </w:rPr>
              <w:t>3.9.1</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useAuth.jsx</w:t>
            </w:r>
            <w:r>
              <w:rPr>
                <w:noProof/>
                <w:webHidden/>
              </w:rPr>
              <w:tab/>
            </w:r>
            <w:r>
              <w:rPr>
                <w:noProof/>
                <w:webHidden/>
              </w:rPr>
              <w:fldChar w:fldCharType="begin"/>
            </w:r>
            <w:r>
              <w:rPr>
                <w:noProof/>
                <w:webHidden/>
              </w:rPr>
              <w:instrText xml:space="preserve"> PAGEREF _Toc195253200 \h </w:instrText>
            </w:r>
            <w:r>
              <w:rPr>
                <w:noProof/>
                <w:webHidden/>
              </w:rPr>
            </w:r>
            <w:r>
              <w:rPr>
                <w:noProof/>
                <w:webHidden/>
              </w:rPr>
              <w:fldChar w:fldCharType="separate"/>
            </w:r>
            <w:r>
              <w:rPr>
                <w:noProof/>
                <w:webHidden/>
              </w:rPr>
              <w:t>25</w:t>
            </w:r>
            <w:r>
              <w:rPr>
                <w:noProof/>
                <w:webHidden/>
              </w:rPr>
              <w:fldChar w:fldCharType="end"/>
            </w:r>
          </w:hyperlink>
        </w:p>
        <w:p w14:paraId="634DDF65" w14:textId="0B494FAC"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01" w:history="1">
            <w:r w:rsidRPr="001C27D2">
              <w:rPr>
                <w:rStyle w:val="Hyperlink"/>
                <w:noProof/>
              </w:rPr>
              <w:t>3.9.2</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useInView</w:t>
            </w:r>
            <w:r>
              <w:rPr>
                <w:noProof/>
                <w:webHidden/>
              </w:rPr>
              <w:tab/>
            </w:r>
            <w:r>
              <w:rPr>
                <w:noProof/>
                <w:webHidden/>
              </w:rPr>
              <w:fldChar w:fldCharType="begin"/>
            </w:r>
            <w:r>
              <w:rPr>
                <w:noProof/>
                <w:webHidden/>
              </w:rPr>
              <w:instrText xml:space="preserve"> PAGEREF _Toc195253201 \h </w:instrText>
            </w:r>
            <w:r>
              <w:rPr>
                <w:noProof/>
                <w:webHidden/>
              </w:rPr>
            </w:r>
            <w:r>
              <w:rPr>
                <w:noProof/>
                <w:webHidden/>
              </w:rPr>
              <w:fldChar w:fldCharType="separate"/>
            </w:r>
            <w:r>
              <w:rPr>
                <w:noProof/>
                <w:webHidden/>
              </w:rPr>
              <w:t>26</w:t>
            </w:r>
            <w:r>
              <w:rPr>
                <w:noProof/>
                <w:webHidden/>
              </w:rPr>
              <w:fldChar w:fldCharType="end"/>
            </w:r>
          </w:hyperlink>
        </w:p>
        <w:p w14:paraId="3D800E97" w14:textId="0028CF3D"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202" w:history="1">
            <w:r w:rsidRPr="001C27D2">
              <w:rPr>
                <w:rStyle w:val="Hyperlink"/>
                <w:noProof/>
              </w:rPr>
              <w:t>3.10</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Animace</w:t>
            </w:r>
            <w:r>
              <w:rPr>
                <w:noProof/>
                <w:webHidden/>
              </w:rPr>
              <w:tab/>
            </w:r>
            <w:r>
              <w:rPr>
                <w:noProof/>
                <w:webHidden/>
              </w:rPr>
              <w:fldChar w:fldCharType="begin"/>
            </w:r>
            <w:r>
              <w:rPr>
                <w:noProof/>
                <w:webHidden/>
              </w:rPr>
              <w:instrText xml:space="preserve"> PAGEREF _Toc195253202 \h </w:instrText>
            </w:r>
            <w:r>
              <w:rPr>
                <w:noProof/>
                <w:webHidden/>
              </w:rPr>
            </w:r>
            <w:r>
              <w:rPr>
                <w:noProof/>
                <w:webHidden/>
              </w:rPr>
              <w:fldChar w:fldCharType="separate"/>
            </w:r>
            <w:r>
              <w:rPr>
                <w:noProof/>
                <w:webHidden/>
              </w:rPr>
              <w:t>27</w:t>
            </w:r>
            <w:r>
              <w:rPr>
                <w:noProof/>
                <w:webHidden/>
              </w:rPr>
              <w:fldChar w:fldCharType="end"/>
            </w:r>
          </w:hyperlink>
        </w:p>
        <w:p w14:paraId="74BC9C15" w14:textId="1BF65337" w:rsidR="00246F14" w:rsidRDefault="00246F14">
          <w:pPr>
            <w:pStyle w:val="TOC3"/>
            <w:tabs>
              <w:tab w:val="left" w:pos="144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03" w:history="1">
            <w:r w:rsidRPr="001C27D2">
              <w:rPr>
                <w:rStyle w:val="Hyperlink"/>
                <w:noProof/>
              </w:rPr>
              <w:t>3.10.1</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Parallax Efekt při Scrollování</w:t>
            </w:r>
            <w:r>
              <w:rPr>
                <w:noProof/>
                <w:webHidden/>
              </w:rPr>
              <w:tab/>
            </w:r>
            <w:r>
              <w:rPr>
                <w:noProof/>
                <w:webHidden/>
              </w:rPr>
              <w:fldChar w:fldCharType="begin"/>
            </w:r>
            <w:r>
              <w:rPr>
                <w:noProof/>
                <w:webHidden/>
              </w:rPr>
              <w:instrText xml:space="preserve"> PAGEREF _Toc195253203 \h </w:instrText>
            </w:r>
            <w:r>
              <w:rPr>
                <w:noProof/>
                <w:webHidden/>
              </w:rPr>
            </w:r>
            <w:r>
              <w:rPr>
                <w:noProof/>
                <w:webHidden/>
              </w:rPr>
              <w:fldChar w:fldCharType="separate"/>
            </w:r>
            <w:r>
              <w:rPr>
                <w:noProof/>
                <w:webHidden/>
              </w:rPr>
              <w:t>27</w:t>
            </w:r>
            <w:r>
              <w:rPr>
                <w:noProof/>
                <w:webHidden/>
              </w:rPr>
              <w:fldChar w:fldCharType="end"/>
            </w:r>
          </w:hyperlink>
        </w:p>
        <w:p w14:paraId="02BCBAAF" w14:textId="2182AE89"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204" w:history="1">
            <w:r w:rsidRPr="001C27D2">
              <w:rPr>
                <w:rStyle w:val="Hyperlink"/>
                <w:noProof/>
              </w:rPr>
              <w:t>3.11</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Přesměrování</w:t>
            </w:r>
            <w:r>
              <w:rPr>
                <w:noProof/>
                <w:webHidden/>
              </w:rPr>
              <w:tab/>
            </w:r>
            <w:r>
              <w:rPr>
                <w:noProof/>
                <w:webHidden/>
              </w:rPr>
              <w:fldChar w:fldCharType="begin"/>
            </w:r>
            <w:r>
              <w:rPr>
                <w:noProof/>
                <w:webHidden/>
              </w:rPr>
              <w:instrText xml:space="preserve"> PAGEREF _Toc195253204 \h </w:instrText>
            </w:r>
            <w:r>
              <w:rPr>
                <w:noProof/>
                <w:webHidden/>
              </w:rPr>
            </w:r>
            <w:r>
              <w:rPr>
                <w:noProof/>
                <w:webHidden/>
              </w:rPr>
              <w:fldChar w:fldCharType="separate"/>
            </w:r>
            <w:r>
              <w:rPr>
                <w:noProof/>
                <w:webHidden/>
              </w:rPr>
              <w:t>28</w:t>
            </w:r>
            <w:r>
              <w:rPr>
                <w:noProof/>
                <w:webHidden/>
              </w:rPr>
              <w:fldChar w:fldCharType="end"/>
            </w:r>
          </w:hyperlink>
        </w:p>
        <w:p w14:paraId="1D52722A" w14:textId="3D7A654B"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205" w:history="1">
            <w:r w:rsidRPr="001C27D2">
              <w:rPr>
                <w:rStyle w:val="Hyperlink"/>
                <w:noProof/>
              </w:rPr>
              <w:t>3.12</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SEO</w:t>
            </w:r>
            <w:r>
              <w:rPr>
                <w:noProof/>
                <w:webHidden/>
              </w:rPr>
              <w:tab/>
            </w:r>
            <w:r>
              <w:rPr>
                <w:noProof/>
                <w:webHidden/>
              </w:rPr>
              <w:fldChar w:fldCharType="begin"/>
            </w:r>
            <w:r>
              <w:rPr>
                <w:noProof/>
                <w:webHidden/>
              </w:rPr>
              <w:instrText xml:space="preserve"> PAGEREF _Toc195253205 \h </w:instrText>
            </w:r>
            <w:r>
              <w:rPr>
                <w:noProof/>
                <w:webHidden/>
              </w:rPr>
            </w:r>
            <w:r>
              <w:rPr>
                <w:noProof/>
                <w:webHidden/>
              </w:rPr>
              <w:fldChar w:fldCharType="separate"/>
            </w:r>
            <w:r>
              <w:rPr>
                <w:noProof/>
                <w:webHidden/>
              </w:rPr>
              <w:t>29</w:t>
            </w:r>
            <w:r>
              <w:rPr>
                <w:noProof/>
                <w:webHidden/>
              </w:rPr>
              <w:fldChar w:fldCharType="end"/>
            </w:r>
          </w:hyperlink>
        </w:p>
        <w:p w14:paraId="7EF27DA3" w14:textId="042ABDC9" w:rsidR="00246F14" w:rsidRDefault="00246F14">
          <w:pPr>
            <w:pStyle w:val="TOC3"/>
            <w:tabs>
              <w:tab w:val="left" w:pos="144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06" w:history="1">
            <w:r w:rsidRPr="001C27D2">
              <w:rPr>
                <w:rStyle w:val="Hyperlink"/>
                <w:noProof/>
              </w:rPr>
              <w:t>3.12.1</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Základní SEO principy</w:t>
            </w:r>
            <w:r>
              <w:rPr>
                <w:noProof/>
                <w:webHidden/>
              </w:rPr>
              <w:tab/>
            </w:r>
            <w:r>
              <w:rPr>
                <w:noProof/>
                <w:webHidden/>
              </w:rPr>
              <w:fldChar w:fldCharType="begin"/>
            </w:r>
            <w:r>
              <w:rPr>
                <w:noProof/>
                <w:webHidden/>
              </w:rPr>
              <w:instrText xml:space="preserve"> PAGEREF _Toc195253206 \h </w:instrText>
            </w:r>
            <w:r>
              <w:rPr>
                <w:noProof/>
                <w:webHidden/>
              </w:rPr>
            </w:r>
            <w:r>
              <w:rPr>
                <w:noProof/>
                <w:webHidden/>
              </w:rPr>
              <w:fldChar w:fldCharType="separate"/>
            </w:r>
            <w:r>
              <w:rPr>
                <w:noProof/>
                <w:webHidden/>
              </w:rPr>
              <w:t>30</w:t>
            </w:r>
            <w:r>
              <w:rPr>
                <w:noProof/>
                <w:webHidden/>
              </w:rPr>
              <w:fldChar w:fldCharType="end"/>
            </w:r>
          </w:hyperlink>
        </w:p>
        <w:p w14:paraId="37CAD8E4" w14:textId="672F07EE" w:rsidR="00246F14" w:rsidRDefault="00246F14">
          <w:pPr>
            <w:pStyle w:val="TOC3"/>
            <w:tabs>
              <w:tab w:val="left" w:pos="144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07" w:history="1">
            <w:r w:rsidRPr="001C27D2">
              <w:rPr>
                <w:rStyle w:val="Hyperlink"/>
                <w:noProof/>
              </w:rPr>
              <w:t>3.12.2</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Sitemap.xml</w:t>
            </w:r>
            <w:r>
              <w:rPr>
                <w:noProof/>
                <w:webHidden/>
              </w:rPr>
              <w:tab/>
            </w:r>
            <w:r>
              <w:rPr>
                <w:noProof/>
                <w:webHidden/>
              </w:rPr>
              <w:fldChar w:fldCharType="begin"/>
            </w:r>
            <w:r>
              <w:rPr>
                <w:noProof/>
                <w:webHidden/>
              </w:rPr>
              <w:instrText xml:space="preserve"> PAGEREF _Toc195253207 \h </w:instrText>
            </w:r>
            <w:r>
              <w:rPr>
                <w:noProof/>
                <w:webHidden/>
              </w:rPr>
            </w:r>
            <w:r>
              <w:rPr>
                <w:noProof/>
                <w:webHidden/>
              </w:rPr>
              <w:fldChar w:fldCharType="separate"/>
            </w:r>
            <w:r>
              <w:rPr>
                <w:noProof/>
                <w:webHidden/>
              </w:rPr>
              <w:t>30</w:t>
            </w:r>
            <w:r>
              <w:rPr>
                <w:noProof/>
                <w:webHidden/>
              </w:rPr>
              <w:fldChar w:fldCharType="end"/>
            </w:r>
          </w:hyperlink>
        </w:p>
        <w:p w14:paraId="7BEF7446" w14:textId="7A37BBE9" w:rsidR="00246F14" w:rsidRDefault="00246F14">
          <w:pPr>
            <w:pStyle w:val="TOC1"/>
            <w:rPr>
              <w:rFonts w:asciiTheme="minorHAnsi" w:eastAsiaTheme="minorEastAsia" w:hAnsiTheme="minorHAnsi"/>
              <w:bCs w:val="0"/>
              <w:caps w:val="0"/>
              <w:kern w:val="2"/>
              <w:szCs w:val="24"/>
              <w:lang w:val="en-GB" w:eastAsia="en-GB"/>
              <w14:ligatures w14:val="standardContextual"/>
            </w:rPr>
          </w:pPr>
          <w:hyperlink w:anchor="_Toc195253208" w:history="1">
            <w:r w:rsidRPr="001C27D2">
              <w:rPr>
                <w:rStyle w:val="Hyperlink"/>
              </w:rPr>
              <w:t>4</w:t>
            </w:r>
            <w:r>
              <w:rPr>
                <w:rFonts w:asciiTheme="minorHAnsi" w:eastAsiaTheme="minorEastAsia" w:hAnsiTheme="minorHAnsi"/>
                <w:bCs w:val="0"/>
                <w:caps w:val="0"/>
                <w:kern w:val="2"/>
                <w:szCs w:val="24"/>
                <w:lang w:val="en-GB" w:eastAsia="en-GB"/>
                <w14:ligatures w14:val="standardContextual"/>
              </w:rPr>
              <w:tab/>
            </w:r>
            <w:r w:rsidRPr="001C27D2">
              <w:rPr>
                <w:rStyle w:val="Hyperlink"/>
              </w:rPr>
              <w:t>Backend řešení aplikace (Leschka Ernst Christoph)</w:t>
            </w:r>
            <w:r>
              <w:rPr>
                <w:webHidden/>
              </w:rPr>
              <w:tab/>
            </w:r>
            <w:r>
              <w:rPr>
                <w:webHidden/>
              </w:rPr>
              <w:fldChar w:fldCharType="begin"/>
            </w:r>
            <w:r>
              <w:rPr>
                <w:webHidden/>
              </w:rPr>
              <w:instrText xml:space="preserve"> PAGEREF _Toc195253208 \h </w:instrText>
            </w:r>
            <w:r>
              <w:rPr>
                <w:webHidden/>
              </w:rPr>
            </w:r>
            <w:r>
              <w:rPr>
                <w:webHidden/>
              </w:rPr>
              <w:fldChar w:fldCharType="separate"/>
            </w:r>
            <w:r>
              <w:rPr>
                <w:webHidden/>
              </w:rPr>
              <w:t>31</w:t>
            </w:r>
            <w:r>
              <w:rPr>
                <w:webHidden/>
              </w:rPr>
              <w:fldChar w:fldCharType="end"/>
            </w:r>
          </w:hyperlink>
        </w:p>
        <w:p w14:paraId="2C4C8C47" w14:textId="706264F7"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209" w:history="1">
            <w:r w:rsidRPr="001C27D2">
              <w:rPr>
                <w:rStyle w:val="Hyperlink"/>
                <w:noProof/>
              </w:rPr>
              <w:t>4.1</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Úvod do NestJS</w:t>
            </w:r>
            <w:r>
              <w:rPr>
                <w:noProof/>
                <w:webHidden/>
              </w:rPr>
              <w:tab/>
            </w:r>
            <w:r>
              <w:rPr>
                <w:noProof/>
                <w:webHidden/>
              </w:rPr>
              <w:fldChar w:fldCharType="begin"/>
            </w:r>
            <w:r>
              <w:rPr>
                <w:noProof/>
                <w:webHidden/>
              </w:rPr>
              <w:instrText xml:space="preserve"> PAGEREF _Toc195253209 \h </w:instrText>
            </w:r>
            <w:r>
              <w:rPr>
                <w:noProof/>
                <w:webHidden/>
              </w:rPr>
            </w:r>
            <w:r>
              <w:rPr>
                <w:noProof/>
                <w:webHidden/>
              </w:rPr>
              <w:fldChar w:fldCharType="separate"/>
            </w:r>
            <w:r>
              <w:rPr>
                <w:noProof/>
                <w:webHidden/>
              </w:rPr>
              <w:t>31</w:t>
            </w:r>
            <w:r>
              <w:rPr>
                <w:noProof/>
                <w:webHidden/>
              </w:rPr>
              <w:fldChar w:fldCharType="end"/>
            </w:r>
          </w:hyperlink>
        </w:p>
        <w:p w14:paraId="0FAE5A89" w14:textId="15E0A496"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10" w:history="1">
            <w:r w:rsidRPr="001C27D2">
              <w:rPr>
                <w:rStyle w:val="Hyperlink"/>
                <w:noProof/>
              </w:rPr>
              <w:t>4.1.1</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Co je NestJS?</w:t>
            </w:r>
            <w:r>
              <w:rPr>
                <w:noProof/>
                <w:webHidden/>
              </w:rPr>
              <w:tab/>
            </w:r>
            <w:r>
              <w:rPr>
                <w:noProof/>
                <w:webHidden/>
              </w:rPr>
              <w:fldChar w:fldCharType="begin"/>
            </w:r>
            <w:r>
              <w:rPr>
                <w:noProof/>
                <w:webHidden/>
              </w:rPr>
              <w:instrText xml:space="preserve"> PAGEREF _Toc195253210 \h </w:instrText>
            </w:r>
            <w:r>
              <w:rPr>
                <w:noProof/>
                <w:webHidden/>
              </w:rPr>
            </w:r>
            <w:r>
              <w:rPr>
                <w:noProof/>
                <w:webHidden/>
              </w:rPr>
              <w:fldChar w:fldCharType="separate"/>
            </w:r>
            <w:r>
              <w:rPr>
                <w:noProof/>
                <w:webHidden/>
              </w:rPr>
              <w:t>31</w:t>
            </w:r>
            <w:r>
              <w:rPr>
                <w:noProof/>
                <w:webHidden/>
              </w:rPr>
              <w:fldChar w:fldCharType="end"/>
            </w:r>
          </w:hyperlink>
        </w:p>
        <w:p w14:paraId="2ED3EBF9" w14:textId="5E7E7E81"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11" w:history="1">
            <w:r w:rsidRPr="001C27D2">
              <w:rPr>
                <w:rStyle w:val="Hyperlink"/>
                <w:noProof/>
              </w:rPr>
              <w:t>4.1.2</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Architektura NestJS</w:t>
            </w:r>
            <w:r>
              <w:rPr>
                <w:noProof/>
                <w:webHidden/>
              </w:rPr>
              <w:tab/>
            </w:r>
            <w:r>
              <w:rPr>
                <w:noProof/>
                <w:webHidden/>
              </w:rPr>
              <w:fldChar w:fldCharType="begin"/>
            </w:r>
            <w:r>
              <w:rPr>
                <w:noProof/>
                <w:webHidden/>
              </w:rPr>
              <w:instrText xml:space="preserve"> PAGEREF _Toc195253211 \h </w:instrText>
            </w:r>
            <w:r>
              <w:rPr>
                <w:noProof/>
                <w:webHidden/>
              </w:rPr>
            </w:r>
            <w:r>
              <w:rPr>
                <w:noProof/>
                <w:webHidden/>
              </w:rPr>
              <w:fldChar w:fldCharType="separate"/>
            </w:r>
            <w:r>
              <w:rPr>
                <w:noProof/>
                <w:webHidden/>
              </w:rPr>
              <w:t>31</w:t>
            </w:r>
            <w:r>
              <w:rPr>
                <w:noProof/>
                <w:webHidden/>
              </w:rPr>
              <w:fldChar w:fldCharType="end"/>
            </w:r>
          </w:hyperlink>
        </w:p>
        <w:p w14:paraId="13107DC3" w14:textId="062072B4"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12" w:history="1">
            <w:r w:rsidRPr="001C27D2">
              <w:rPr>
                <w:rStyle w:val="Hyperlink"/>
                <w:noProof/>
              </w:rPr>
              <w:t>4.1.3</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Moduly (Modules)</w:t>
            </w:r>
            <w:r>
              <w:rPr>
                <w:noProof/>
                <w:webHidden/>
              </w:rPr>
              <w:tab/>
            </w:r>
            <w:r>
              <w:rPr>
                <w:noProof/>
                <w:webHidden/>
              </w:rPr>
              <w:fldChar w:fldCharType="begin"/>
            </w:r>
            <w:r>
              <w:rPr>
                <w:noProof/>
                <w:webHidden/>
              </w:rPr>
              <w:instrText xml:space="preserve"> PAGEREF _Toc195253212 \h </w:instrText>
            </w:r>
            <w:r>
              <w:rPr>
                <w:noProof/>
                <w:webHidden/>
              </w:rPr>
            </w:r>
            <w:r>
              <w:rPr>
                <w:noProof/>
                <w:webHidden/>
              </w:rPr>
              <w:fldChar w:fldCharType="separate"/>
            </w:r>
            <w:r>
              <w:rPr>
                <w:noProof/>
                <w:webHidden/>
              </w:rPr>
              <w:t>31</w:t>
            </w:r>
            <w:r>
              <w:rPr>
                <w:noProof/>
                <w:webHidden/>
              </w:rPr>
              <w:fldChar w:fldCharType="end"/>
            </w:r>
          </w:hyperlink>
        </w:p>
        <w:p w14:paraId="7AB54E32" w14:textId="0689548F"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13" w:history="1">
            <w:r w:rsidRPr="001C27D2">
              <w:rPr>
                <w:rStyle w:val="Hyperlink"/>
                <w:noProof/>
              </w:rPr>
              <w:t>4.1.4</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Kontrolery (Controllers)</w:t>
            </w:r>
            <w:r>
              <w:rPr>
                <w:noProof/>
                <w:webHidden/>
              </w:rPr>
              <w:tab/>
            </w:r>
            <w:r>
              <w:rPr>
                <w:noProof/>
                <w:webHidden/>
              </w:rPr>
              <w:fldChar w:fldCharType="begin"/>
            </w:r>
            <w:r>
              <w:rPr>
                <w:noProof/>
                <w:webHidden/>
              </w:rPr>
              <w:instrText xml:space="preserve"> PAGEREF _Toc195253213 \h </w:instrText>
            </w:r>
            <w:r>
              <w:rPr>
                <w:noProof/>
                <w:webHidden/>
              </w:rPr>
            </w:r>
            <w:r>
              <w:rPr>
                <w:noProof/>
                <w:webHidden/>
              </w:rPr>
              <w:fldChar w:fldCharType="separate"/>
            </w:r>
            <w:r>
              <w:rPr>
                <w:noProof/>
                <w:webHidden/>
              </w:rPr>
              <w:t>32</w:t>
            </w:r>
            <w:r>
              <w:rPr>
                <w:noProof/>
                <w:webHidden/>
              </w:rPr>
              <w:fldChar w:fldCharType="end"/>
            </w:r>
          </w:hyperlink>
        </w:p>
        <w:p w14:paraId="1885C263" w14:textId="7A4F6E48"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14" w:history="1">
            <w:r w:rsidRPr="001C27D2">
              <w:rPr>
                <w:rStyle w:val="Hyperlink"/>
                <w:noProof/>
              </w:rPr>
              <w:t>4.1.5</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Služby (Services)</w:t>
            </w:r>
            <w:r>
              <w:rPr>
                <w:noProof/>
                <w:webHidden/>
              </w:rPr>
              <w:tab/>
            </w:r>
            <w:r>
              <w:rPr>
                <w:noProof/>
                <w:webHidden/>
              </w:rPr>
              <w:fldChar w:fldCharType="begin"/>
            </w:r>
            <w:r>
              <w:rPr>
                <w:noProof/>
                <w:webHidden/>
              </w:rPr>
              <w:instrText xml:space="preserve"> PAGEREF _Toc195253214 \h </w:instrText>
            </w:r>
            <w:r>
              <w:rPr>
                <w:noProof/>
                <w:webHidden/>
              </w:rPr>
            </w:r>
            <w:r>
              <w:rPr>
                <w:noProof/>
                <w:webHidden/>
              </w:rPr>
              <w:fldChar w:fldCharType="separate"/>
            </w:r>
            <w:r>
              <w:rPr>
                <w:noProof/>
                <w:webHidden/>
              </w:rPr>
              <w:t>33</w:t>
            </w:r>
            <w:r>
              <w:rPr>
                <w:noProof/>
                <w:webHidden/>
              </w:rPr>
              <w:fldChar w:fldCharType="end"/>
            </w:r>
          </w:hyperlink>
        </w:p>
        <w:p w14:paraId="5E7F0AEF" w14:textId="6747E10F"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15" w:history="1">
            <w:r w:rsidRPr="001C27D2">
              <w:rPr>
                <w:rStyle w:val="Hyperlink"/>
                <w:noProof/>
              </w:rPr>
              <w:t>4.1.6</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Middleware</w:t>
            </w:r>
            <w:r>
              <w:rPr>
                <w:noProof/>
                <w:webHidden/>
              </w:rPr>
              <w:tab/>
            </w:r>
            <w:r>
              <w:rPr>
                <w:noProof/>
                <w:webHidden/>
              </w:rPr>
              <w:fldChar w:fldCharType="begin"/>
            </w:r>
            <w:r>
              <w:rPr>
                <w:noProof/>
                <w:webHidden/>
              </w:rPr>
              <w:instrText xml:space="preserve"> PAGEREF _Toc195253215 \h </w:instrText>
            </w:r>
            <w:r>
              <w:rPr>
                <w:noProof/>
                <w:webHidden/>
              </w:rPr>
            </w:r>
            <w:r>
              <w:rPr>
                <w:noProof/>
                <w:webHidden/>
              </w:rPr>
              <w:fldChar w:fldCharType="separate"/>
            </w:r>
            <w:r>
              <w:rPr>
                <w:noProof/>
                <w:webHidden/>
              </w:rPr>
              <w:t>34</w:t>
            </w:r>
            <w:r>
              <w:rPr>
                <w:noProof/>
                <w:webHidden/>
              </w:rPr>
              <w:fldChar w:fldCharType="end"/>
            </w:r>
          </w:hyperlink>
        </w:p>
        <w:p w14:paraId="4AD34ACA" w14:textId="2576326C"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16" w:history="1">
            <w:r w:rsidRPr="001C27D2">
              <w:rPr>
                <w:rStyle w:val="Hyperlink"/>
                <w:noProof/>
              </w:rPr>
              <w:t>4.1.7</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Guards</w:t>
            </w:r>
            <w:r>
              <w:rPr>
                <w:noProof/>
                <w:webHidden/>
              </w:rPr>
              <w:tab/>
            </w:r>
            <w:r>
              <w:rPr>
                <w:noProof/>
                <w:webHidden/>
              </w:rPr>
              <w:fldChar w:fldCharType="begin"/>
            </w:r>
            <w:r>
              <w:rPr>
                <w:noProof/>
                <w:webHidden/>
              </w:rPr>
              <w:instrText xml:space="preserve"> PAGEREF _Toc195253216 \h </w:instrText>
            </w:r>
            <w:r>
              <w:rPr>
                <w:noProof/>
                <w:webHidden/>
              </w:rPr>
            </w:r>
            <w:r>
              <w:rPr>
                <w:noProof/>
                <w:webHidden/>
              </w:rPr>
              <w:fldChar w:fldCharType="separate"/>
            </w:r>
            <w:r>
              <w:rPr>
                <w:noProof/>
                <w:webHidden/>
              </w:rPr>
              <w:t>35</w:t>
            </w:r>
            <w:r>
              <w:rPr>
                <w:noProof/>
                <w:webHidden/>
              </w:rPr>
              <w:fldChar w:fldCharType="end"/>
            </w:r>
          </w:hyperlink>
        </w:p>
        <w:p w14:paraId="26E90AAA" w14:textId="0822D1ED"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17" w:history="1">
            <w:r w:rsidRPr="001C27D2">
              <w:rPr>
                <w:rStyle w:val="Hyperlink"/>
                <w:noProof/>
              </w:rPr>
              <w:t>4.1.8</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Interceptor</w:t>
            </w:r>
            <w:r>
              <w:rPr>
                <w:noProof/>
                <w:webHidden/>
              </w:rPr>
              <w:tab/>
            </w:r>
            <w:r>
              <w:rPr>
                <w:noProof/>
                <w:webHidden/>
              </w:rPr>
              <w:fldChar w:fldCharType="begin"/>
            </w:r>
            <w:r>
              <w:rPr>
                <w:noProof/>
                <w:webHidden/>
              </w:rPr>
              <w:instrText xml:space="preserve"> PAGEREF _Toc195253217 \h </w:instrText>
            </w:r>
            <w:r>
              <w:rPr>
                <w:noProof/>
                <w:webHidden/>
              </w:rPr>
            </w:r>
            <w:r>
              <w:rPr>
                <w:noProof/>
                <w:webHidden/>
              </w:rPr>
              <w:fldChar w:fldCharType="separate"/>
            </w:r>
            <w:r>
              <w:rPr>
                <w:noProof/>
                <w:webHidden/>
              </w:rPr>
              <w:t>36</w:t>
            </w:r>
            <w:r>
              <w:rPr>
                <w:noProof/>
                <w:webHidden/>
              </w:rPr>
              <w:fldChar w:fldCharType="end"/>
            </w:r>
          </w:hyperlink>
        </w:p>
        <w:p w14:paraId="554AE915" w14:textId="5B83BAF4"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218" w:history="1">
            <w:r w:rsidRPr="001C27D2">
              <w:rPr>
                <w:rStyle w:val="Hyperlink"/>
                <w:noProof/>
              </w:rPr>
              <w:t>4.2</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Databázové řešení a správa dat</w:t>
            </w:r>
            <w:r>
              <w:rPr>
                <w:noProof/>
                <w:webHidden/>
              </w:rPr>
              <w:tab/>
            </w:r>
            <w:r>
              <w:rPr>
                <w:noProof/>
                <w:webHidden/>
              </w:rPr>
              <w:fldChar w:fldCharType="begin"/>
            </w:r>
            <w:r>
              <w:rPr>
                <w:noProof/>
                <w:webHidden/>
              </w:rPr>
              <w:instrText xml:space="preserve"> PAGEREF _Toc195253218 \h </w:instrText>
            </w:r>
            <w:r>
              <w:rPr>
                <w:noProof/>
                <w:webHidden/>
              </w:rPr>
            </w:r>
            <w:r>
              <w:rPr>
                <w:noProof/>
                <w:webHidden/>
              </w:rPr>
              <w:fldChar w:fldCharType="separate"/>
            </w:r>
            <w:r>
              <w:rPr>
                <w:noProof/>
                <w:webHidden/>
              </w:rPr>
              <w:t>36</w:t>
            </w:r>
            <w:r>
              <w:rPr>
                <w:noProof/>
                <w:webHidden/>
              </w:rPr>
              <w:fldChar w:fldCharType="end"/>
            </w:r>
          </w:hyperlink>
        </w:p>
        <w:p w14:paraId="35DCB5DA" w14:textId="4F3C61B1"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19" w:history="1">
            <w:r w:rsidRPr="001C27D2">
              <w:rPr>
                <w:rStyle w:val="Hyperlink"/>
                <w:noProof/>
              </w:rPr>
              <w:t>4.2.1</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PostgreSQL</w:t>
            </w:r>
            <w:r>
              <w:rPr>
                <w:noProof/>
                <w:webHidden/>
              </w:rPr>
              <w:tab/>
            </w:r>
            <w:r>
              <w:rPr>
                <w:noProof/>
                <w:webHidden/>
              </w:rPr>
              <w:fldChar w:fldCharType="begin"/>
            </w:r>
            <w:r>
              <w:rPr>
                <w:noProof/>
                <w:webHidden/>
              </w:rPr>
              <w:instrText xml:space="preserve"> PAGEREF _Toc195253219 \h </w:instrText>
            </w:r>
            <w:r>
              <w:rPr>
                <w:noProof/>
                <w:webHidden/>
              </w:rPr>
            </w:r>
            <w:r>
              <w:rPr>
                <w:noProof/>
                <w:webHidden/>
              </w:rPr>
              <w:fldChar w:fldCharType="separate"/>
            </w:r>
            <w:r>
              <w:rPr>
                <w:noProof/>
                <w:webHidden/>
              </w:rPr>
              <w:t>37</w:t>
            </w:r>
            <w:r>
              <w:rPr>
                <w:noProof/>
                <w:webHidden/>
              </w:rPr>
              <w:fldChar w:fldCharType="end"/>
            </w:r>
          </w:hyperlink>
        </w:p>
        <w:p w14:paraId="6F394342" w14:textId="68F3C344"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20" w:history="1">
            <w:r w:rsidRPr="001C27D2">
              <w:rPr>
                <w:rStyle w:val="Hyperlink"/>
                <w:noProof/>
              </w:rPr>
              <w:t>4.2.2</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TypeORM</w:t>
            </w:r>
            <w:r>
              <w:rPr>
                <w:noProof/>
                <w:webHidden/>
              </w:rPr>
              <w:tab/>
            </w:r>
            <w:r>
              <w:rPr>
                <w:noProof/>
                <w:webHidden/>
              </w:rPr>
              <w:fldChar w:fldCharType="begin"/>
            </w:r>
            <w:r>
              <w:rPr>
                <w:noProof/>
                <w:webHidden/>
              </w:rPr>
              <w:instrText xml:space="preserve"> PAGEREF _Toc195253220 \h </w:instrText>
            </w:r>
            <w:r>
              <w:rPr>
                <w:noProof/>
                <w:webHidden/>
              </w:rPr>
            </w:r>
            <w:r>
              <w:rPr>
                <w:noProof/>
                <w:webHidden/>
              </w:rPr>
              <w:fldChar w:fldCharType="separate"/>
            </w:r>
            <w:r>
              <w:rPr>
                <w:noProof/>
                <w:webHidden/>
              </w:rPr>
              <w:t>39</w:t>
            </w:r>
            <w:r>
              <w:rPr>
                <w:noProof/>
                <w:webHidden/>
              </w:rPr>
              <w:fldChar w:fldCharType="end"/>
            </w:r>
          </w:hyperlink>
        </w:p>
        <w:p w14:paraId="02D63DBB" w14:textId="7D31D47F"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221" w:history="1">
            <w:r w:rsidRPr="001C27D2">
              <w:rPr>
                <w:rStyle w:val="Hyperlink"/>
                <w:noProof/>
              </w:rPr>
              <w:t>4.3</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Redis</w:t>
            </w:r>
            <w:r>
              <w:rPr>
                <w:noProof/>
                <w:webHidden/>
              </w:rPr>
              <w:tab/>
            </w:r>
            <w:r>
              <w:rPr>
                <w:noProof/>
                <w:webHidden/>
              </w:rPr>
              <w:fldChar w:fldCharType="begin"/>
            </w:r>
            <w:r>
              <w:rPr>
                <w:noProof/>
                <w:webHidden/>
              </w:rPr>
              <w:instrText xml:space="preserve"> PAGEREF _Toc195253221 \h </w:instrText>
            </w:r>
            <w:r>
              <w:rPr>
                <w:noProof/>
                <w:webHidden/>
              </w:rPr>
            </w:r>
            <w:r>
              <w:rPr>
                <w:noProof/>
                <w:webHidden/>
              </w:rPr>
              <w:fldChar w:fldCharType="separate"/>
            </w:r>
            <w:r>
              <w:rPr>
                <w:noProof/>
                <w:webHidden/>
              </w:rPr>
              <w:t>40</w:t>
            </w:r>
            <w:r>
              <w:rPr>
                <w:noProof/>
                <w:webHidden/>
              </w:rPr>
              <w:fldChar w:fldCharType="end"/>
            </w:r>
          </w:hyperlink>
        </w:p>
        <w:p w14:paraId="700AE10F" w14:textId="324A0F4B"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222" w:history="1">
            <w:r w:rsidRPr="001C27D2">
              <w:rPr>
                <w:rStyle w:val="Hyperlink"/>
                <w:noProof/>
              </w:rPr>
              <w:t>4.4</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Autentizace</w:t>
            </w:r>
            <w:r>
              <w:rPr>
                <w:noProof/>
                <w:webHidden/>
              </w:rPr>
              <w:tab/>
            </w:r>
            <w:r>
              <w:rPr>
                <w:noProof/>
                <w:webHidden/>
              </w:rPr>
              <w:fldChar w:fldCharType="begin"/>
            </w:r>
            <w:r>
              <w:rPr>
                <w:noProof/>
                <w:webHidden/>
              </w:rPr>
              <w:instrText xml:space="preserve"> PAGEREF _Toc195253222 \h </w:instrText>
            </w:r>
            <w:r>
              <w:rPr>
                <w:noProof/>
                <w:webHidden/>
              </w:rPr>
            </w:r>
            <w:r>
              <w:rPr>
                <w:noProof/>
                <w:webHidden/>
              </w:rPr>
              <w:fldChar w:fldCharType="separate"/>
            </w:r>
            <w:r>
              <w:rPr>
                <w:noProof/>
                <w:webHidden/>
              </w:rPr>
              <w:t>41</w:t>
            </w:r>
            <w:r>
              <w:rPr>
                <w:noProof/>
                <w:webHidden/>
              </w:rPr>
              <w:fldChar w:fldCharType="end"/>
            </w:r>
          </w:hyperlink>
        </w:p>
        <w:p w14:paraId="6C68EA25" w14:textId="11437756"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23" w:history="1">
            <w:r w:rsidRPr="001C27D2">
              <w:rPr>
                <w:rStyle w:val="Hyperlink"/>
                <w:noProof/>
              </w:rPr>
              <w:t>4.4.1</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JWT Autentizace</w:t>
            </w:r>
            <w:r>
              <w:rPr>
                <w:noProof/>
                <w:webHidden/>
              </w:rPr>
              <w:tab/>
            </w:r>
            <w:r>
              <w:rPr>
                <w:noProof/>
                <w:webHidden/>
              </w:rPr>
              <w:fldChar w:fldCharType="begin"/>
            </w:r>
            <w:r>
              <w:rPr>
                <w:noProof/>
                <w:webHidden/>
              </w:rPr>
              <w:instrText xml:space="preserve"> PAGEREF _Toc195253223 \h </w:instrText>
            </w:r>
            <w:r>
              <w:rPr>
                <w:noProof/>
                <w:webHidden/>
              </w:rPr>
            </w:r>
            <w:r>
              <w:rPr>
                <w:noProof/>
                <w:webHidden/>
              </w:rPr>
              <w:fldChar w:fldCharType="separate"/>
            </w:r>
            <w:r>
              <w:rPr>
                <w:noProof/>
                <w:webHidden/>
              </w:rPr>
              <w:t>41</w:t>
            </w:r>
            <w:r>
              <w:rPr>
                <w:noProof/>
                <w:webHidden/>
              </w:rPr>
              <w:fldChar w:fldCharType="end"/>
            </w:r>
          </w:hyperlink>
        </w:p>
        <w:p w14:paraId="0FEB7B5D" w14:textId="096EFF3C"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24" w:history="1">
            <w:r w:rsidRPr="001C27D2">
              <w:rPr>
                <w:rStyle w:val="Hyperlink"/>
                <w:noProof/>
              </w:rPr>
              <w:t>4.4.2</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RBAC</w:t>
            </w:r>
            <w:r>
              <w:rPr>
                <w:noProof/>
                <w:webHidden/>
              </w:rPr>
              <w:tab/>
            </w:r>
            <w:r>
              <w:rPr>
                <w:noProof/>
                <w:webHidden/>
              </w:rPr>
              <w:fldChar w:fldCharType="begin"/>
            </w:r>
            <w:r>
              <w:rPr>
                <w:noProof/>
                <w:webHidden/>
              </w:rPr>
              <w:instrText xml:space="preserve"> PAGEREF _Toc195253224 \h </w:instrText>
            </w:r>
            <w:r>
              <w:rPr>
                <w:noProof/>
                <w:webHidden/>
              </w:rPr>
            </w:r>
            <w:r>
              <w:rPr>
                <w:noProof/>
                <w:webHidden/>
              </w:rPr>
              <w:fldChar w:fldCharType="separate"/>
            </w:r>
            <w:r>
              <w:rPr>
                <w:noProof/>
                <w:webHidden/>
              </w:rPr>
              <w:t>42</w:t>
            </w:r>
            <w:r>
              <w:rPr>
                <w:noProof/>
                <w:webHidden/>
              </w:rPr>
              <w:fldChar w:fldCharType="end"/>
            </w:r>
          </w:hyperlink>
        </w:p>
        <w:p w14:paraId="57E8643E" w14:textId="69E7C53E"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25" w:history="1">
            <w:r w:rsidRPr="001C27D2">
              <w:rPr>
                <w:rStyle w:val="Hyperlink"/>
                <w:noProof/>
              </w:rPr>
              <w:t>4.4.3</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Registrace</w:t>
            </w:r>
            <w:r>
              <w:rPr>
                <w:noProof/>
                <w:webHidden/>
              </w:rPr>
              <w:tab/>
            </w:r>
            <w:r>
              <w:rPr>
                <w:noProof/>
                <w:webHidden/>
              </w:rPr>
              <w:fldChar w:fldCharType="begin"/>
            </w:r>
            <w:r>
              <w:rPr>
                <w:noProof/>
                <w:webHidden/>
              </w:rPr>
              <w:instrText xml:space="preserve"> PAGEREF _Toc195253225 \h </w:instrText>
            </w:r>
            <w:r>
              <w:rPr>
                <w:noProof/>
                <w:webHidden/>
              </w:rPr>
            </w:r>
            <w:r>
              <w:rPr>
                <w:noProof/>
                <w:webHidden/>
              </w:rPr>
              <w:fldChar w:fldCharType="separate"/>
            </w:r>
            <w:r>
              <w:rPr>
                <w:noProof/>
                <w:webHidden/>
              </w:rPr>
              <w:t>43</w:t>
            </w:r>
            <w:r>
              <w:rPr>
                <w:noProof/>
                <w:webHidden/>
              </w:rPr>
              <w:fldChar w:fldCharType="end"/>
            </w:r>
          </w:hyperlink>
        </w:p>
        <w:p w14:paraId="095A86FA" w14:textId="57735850"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26" w:history="1">
            <w:r w:rsidRPr="001C27D2">
              <w:rPr>
                <w:rStyle w:val="Hyperlink"/>
                <w:noProof/>
              </w:rPr>
              <w:t>4.4.4</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Přihlášení</w:t>
            </w:r>
            <w:r>
              <w:rPr>
                <w:noProof/>
                <w:webHidden/>
              </w:rPr>
              <w:tab/>
            </w:r>
            <w:r>
              <w:rPr>
                <w:noProof/>
                <w:webHidden/>
              </w:rPr>
              <w:fldChar w:fldCharType="begin"/>
            </w:r>
            <w:r>
              <w:rPr>
                <w:noProof/>
                <w:webHidden/>
              </w:rPr>
              <w:instrText xml:space="preserve"> PAGEREF _Toc195253226 \h </w:instrText>
            </w:r>
            <w:r>
              <w:rPr>
                <w:noProof/>
                <w:webHidden/>
              </w:rPr>
            </w:r>
            <w:r>
              <w:rPr>
                <w:noProof/>
                <w:webHidden/>
              </w:rPr>
              <w:fldChar w:fldCharType="separate"/>
            </w:r>
            <w:r>
              <w:rPr>
                <w:noProof/>
                <w:webHidden/>
              </w:rPr>
              <w:t>43</w:t>
            </w:r>
            <w:r>
              <w:rPr>
                <w:noProof/>
                <w:webHidden/>
              </w:rPr>
              <w:fldChar w:fldCharType="end"/>
            </w:r>
          </w:hyperlink>
        </w:p>
        <w:p w14:paraId="70F8E03C" w14:textId="57592E46"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27" w:history="1">
            <w:r w:rsidRPr="001C27D2">
              <w:rPr>
                <w:rStyle w:val="Hyperlink"/>
                <w:noProof/>
              </w:rPr>
              <w:t>4.4.5</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Verifikace</w:t>
            </w:r>
            <w:r>
              <w:rPr>
                <w:noProof/>
                <w:webHidden/>
              </w:rPr>
              <w:tab/>
            </w:r>
            <w:r>
              <w:rPr>
                <w:noProof/>
                <w:webHidden/>
              </w:rPr>
              <w:fldChar w:fldCharType="begin"/>
            </w:r>
            <w:r>
              <w:rPr>
                <w:noProof/>
                <w:webHidden/>
              </w:rPr>
              <w:instrText xml:space="preserve"> PAGEREF _Toc195253227 \h </w:instrText>
            </w:r>
            <w:r>
              <w:rPr>
                <w:noProof/>
                <w:webHidden/>
              </w:rPr>
            </w:r>
            <w:r>
              <w:rPr>
                <w:noProof/>
                <w:webHidden/>
              </w:rPr>
              <w:fldChar w:fldCharType="separate"/>
            </w:r>
            <w:r>
              <w:rPr>
                <w:noProof/>
                <w:webHidden/>
              </w:rPr>
              <w:t>43</w:t>
            </w:r>
            <w:r>
              <w:rPr>
                <w:noProof/>
                <w:webHidden/>
              </w:rPr>
              <w:fldChar w:fldCharType="end"/>
            </w:r>
          </w:hyperlink>
        </w:p>
        <w:p w14:paraId="16BF5F93" w14:textId="597A220A"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28" w:history="1">
            <w:r w:rsidRPr="001C27D2">
              <w:rPr>
                <w:rStyle w:val="Hyperlink"/>
                <w:noProof/>
              </w:rPr>
              <w:t>4.4.6</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Reset hesla</w:t>
            </w:r>
            <w:r>
              <w:rPr>
                <w:noProof/>
                <w:webHidden/>
              </w:rPr>
              <w:tab/>
            </w:r>
            <w:r>
              <w:rPr>
                <w:noProof/>
                <w:webHidden/>
              </w:rPr>
              <w:fldChar w:fldCharType="begin"/>
            </w:r>
            <w:r>
              <w:rPr>
                <w:noProof/>
                <w:webHidden/>
              </w:rPr>
              <w:instrText xml:space="preserve"> PAGEREF _Toc195253228 \h </w:instrText>
            </w:r>
            <w:r>
              <w:rPr>
                <w:noProof/>
                <w:webHidden/>
              </w:rPr>
            </w:r>
            <w:r>
              <w:rPr>
                <w:noProof/>
                <w:webHidden/>
              </w:rPr>
              <w:fldChar w:fldCharType="separate"/>
            </w:r>
            <w:r>
              <w:rPr>
                <w:noProof/>
                <w:webHidden/>
              </w:rPr>
              <w:t>43</w:t>
            </w:r>
            <w:r>
              <w:rPr>
                <w:noProof/>
                <w:webHidden/>
              </w:rPr>
              <w:fldChar w:fldCharType="end"/>
            </w:r>
          </w:hyperlink>
        </w:p>
        <w:p w14:paraId="46C254F5" w14:textId="769303BF"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229" w:history="1">
            <w:r w:rsidRPr="001C27D2">
              <w:rPr>
                <w:rStyle w:val="Hyperlink"/>
                <w:noProof/>
              </w:rPr>
              <w:t>4.5</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Systém hledání shod</w:t>
            </w:r>
            <w:r>
              <w:rPr>
                <w:noProof/>
                <w:webHidden/>
              </w:rPr>
              <w:tab/>
            </w:r>
            <w:r>
              <w:rPr>
                <w:noProof/>
                <w:webHidden/>
              </w:rPr>
              <w:fldChar w:fldCharType="begin"/>
            </w:r>
            <w:r>
              <w:rPr>
                <w:noProof/>
                <w:webHidden/>
              </w:rPr>
              <w:instrText xml:space="preserve"> PAGEREF _Toc195253229 \h </w:instrText>
            </w:r>
            <w:r>
              <w:rPr>
                <w:noProof/>
                <w:webHidden/>
              </w:rPr>
            </w:r>
            <w:r>
              <w:rPr>
                <w:noProof/>
                <w:webHidden/>
              </w:rPr>
              <w:fldChar w:fldCharType="separate"/>
            </w:r>
            <w:r>
              <w:rPr>
                <w:noProof/>
                <w:webHidden/>
              </w:rPr>
              <w:t>44</w:t>
            </w:r>
            <w:r>
              <w:rPr>
                <w:noProof/>
                <w:webHidden/>
              </w:rPr>
              <w:fldChar w:fldCharType="end"/>
            </w:r>
          </w:hyperlink>
        </w:p>
        <w:p w14:paraId="28420A94" w14:textId="426226C3"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30" w:history="1">
            <w:r w:rsidRPr="001C27D2">
              <w:rPr>
                <w:rStyle w:val="Hyperlink"/>
                <w:noProof/>
              </w:rPr>
              <w:t>4.5.1</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Algoritmus hledání shod</w:t>
            </w:r>
            <w:r>
              <w:rPr>
                <w:noProof/>
                <w:webHidden/>
              </w:rPr>
              <w:tab/>
            </w:r>
            <w:r>
              <w:rPr>
                <w:noProof/>
                <w:webHidden/>
              </w:rPr>
              <w:fldChar w:fldCharType="begin"/>
            </w:r>
            <w:r>
              <w:rPr>
                <w:noProof/>
                <w:webHidden/>
              </w:rPr>
              <w:instrText xml:space="preserve"> PAGEREF _Toc195253230 \h </w:instrText>
            </w:r>
            <w:r>
              <w:rPr>
                <w:noProof/>
                <w:webHidden/>
              </w:rPr>
            </w:r>
            <w:r>
              <w:rPr>
                <w:noProof/>
                <w:webHidden/>
              </w:rPr>
              <w:fldChar w:fldCharType="separate"/>
            </w:r>
            <w:r>
              <w:rPr>
                <w:noProof/>
                <w:webHidden/>
              </w:rPr>
              <w:t>44</w:t>
            </w:r>
            <w:r>
              <w:rPr>
                <w:noProof/>
                <w:webHidden/>
              </w:rPr>
              <w:fldChar w:fldCharType="end"/>
            </w:r>
          </w:hyperlink>
        </w:p>
        <w:p w14:paraId="089CA5DD" w14:textId="38A717A3"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31" w:history="1">
            <w:r w:rsidRPr="001C27D2">
              <w:rPr>
                <w:rStyle w:val="Hyperlink"/>
                <w:noProof/>
              </w:rPr>
              <w:t>4.5.2</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Další metody modulu matches</w:t>
            </w:r>
            <w:r>
              <w:rPr>
                <w:noProof/>
                <w:webHidden/>
              </w:rPr>
              <w:tab/>
            </w:r>
            <w:r>
              <w:rPr>
                <w:noProof/>
                <w:webHidden/>
              </w:rPr>
              <w:fldChar w:fldCharType="begin"/>
            </w:r>
            <w:r>
              <w:rPr>
                <w:noProof/>
                <w:webHidden/>
              </w:rPr>
              <w:instrText xml:space="preserve"> PAGEREF _Toc195253231 \h </w:instrText>
            </w:r>
            <w:r>
              <w:rPr>
                <w:noProof/>
                <w:webHidden/>
              </w:rPr>
            </w:r>
            <w:r>
              <w:rPr>
                <w:noProof/>
                <w:webHidden/>
              </w:rPr>
              <w:fldChar w:fldCharType="separate"/>
            </w:r>
            <w:r>
              <w:rPr>
                <w:noProof/>
                <w:webHidden/>
              </w:rPr>
              <w:t>47</w:t>
            </w:r>
            <w:r>
              <w:rPr>
                <w:noProof/>
                <w:webHidden/>
              </w:rPr>
              <w:fldChar w:fldCharType="end"/>
            </w:r>
          </w:hyperlink>
        </w:p>
        <w:p w14:paraId="7C93B771" w14:textId="34B54D55"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232" w:history="1">
            <w:r w:rsidRPr="001C27D2">
              <w:rPr>
                <w:rStyle w:val="Hyperlink"/>
                <w:noProof/>
              </w:rPr>
              <w:t>4.6</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Modul Users</w:t>
            </w:r>
            <w:r>
              <w:rPr>
                <w:noProof/>
                <w:webHidden/>
              </w:rPr>
              <w:tab/>
            </w:r>
            <w:r>
              <w:rPr>
                <w:noProof/>
                <w:webHidden/>
              </w:rPr>
              <w:fldChar w:fldCharType="begin"/>
            </w:r>
            <w:r>
              <w:rPr>
                <w:noProof/>
                <w:webHidden/>
              </w:rPr>
              <w:instrText xml:space="preserve"> PAGEREF _Toc195253232 \h </w:instrText>
            </w:r>
            <w:r>
              <w:rPr>
                <w:noProof/>
                <w:webHidden/>
              </w:rPr>
            </w:r>
            <w:r>
              <w:rPr>
                <w:noProof/>
                <w:webHidden/>
              </w:rPr>
              <w:fldChar w:fldCharType="separate"/>
            </w:r>
            <w:r>
              <w:rPr>
                <w:noProof/>
                <w:webHidden/>
              </w:rPr>
              <w:t>48</w:t>
            </w:r>
            <w:r>
              <w:rPr>
                <w:noProof/>
                <w:webHidden/>
              </w:rPr>
              <w:fldChar w:fldCharType="end"/>
            </w:r>
          </w:hyperlink>
        </w:p>
        <w:p w14:paraId="49F1780A" w14:textId="23C2E3F6"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33" w:history="1">
            <w:r w:rsidRPr="001C27D2">
              <w:rPr>
                <w:rStyle w:val="Hyperlink"/>
                <w:noProof/>
              </w:rPr>
              <w:t>4.6.1</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CRUD Endpointy</w:t>
            </w:r>
            <w:r>
              <w:rPr>
                <w:noProof/>
                <w:webHidden/>
              </w:rPr>
              <w:tab/>
            </w:r>
            <w:r>
              <w:rPr>
                <w:noProof/>
                <w:webHidden/>
              </w:rPr>
              <w:fldChar w:fldCharType="begin"/>
            </w:r>
            <w:r>
              <w:rPr>
                <w:noProof/>
                <w:webHidden/>
              </w:rPr>
              <w:instrText xml:space="preserve"> PAGEREF _Toc195253233 \h </w:instrText>
            </w:r>
            <w:r>
              <w:rPr>
                <w:noProof/>
                <w:webHidden/>
              </w:rPr>
            </w:r>
            <w:r>
              <w:rPr>
                <w:noProof/>
                <w:webHidden/>
              </w:rPr>
              <w:fldChar w:fldCharType="separate"/>
            </w:r>
            <w:r>
              <w:rPr>
                <w:noProof/>
                <w:webHidden/>
              </w:rPr>
              <w:t>48</w:t>
            </w:r>
            <w:r>
              <w:rPr>
                <w:noProof/>
                <w:webHidden/>
              </w:rPr>
              <w:fldChar w:fldCharType="end"/>
            </w:r>
          </w:hyperlink>
        </w:p>
        <w:p w14:paraId="4F96F990" w14:textId="350E1873"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34" w:history="1">
            <w:r w:rsidRPr="001C27D2">
              <w:rPr>
                <w:rStyle w:val="Hyperlink"/>
                <w:noProof/>
              </w:rPr>
              <w:t>4.6.2</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Admin-Only CRUD Endpointy</w:t>
            </w:r>
            <w:r>
              <w:rPr>
                <w:noProof/>
                <w:webHidden/>
              </w:rPr>
              <w:tab/>
            </w:r>
            <w:r>
              <w:rPr>
                <w:noProof/>
                <w:webHidden/>
              </w:rPr>
              <w:fldChar w:fldCharType="begin"/>
            </w:r>
            <w:r>
              <w:rPr>
                <w:noProof/>
                <w:webHidden/>
              </w:rPr>
              <w:instrText xml:space="preserve"> PAGEREF _Toc195253234 \h </w:instrText>
            </w:r>
            <w:r>
              <w:rPr>
                <w:noProof/>
                <w:webHidden/>
              </w:rPr>
            </w:r>
            <w:r>
              <w:rPr>
                <w:noProof/>
                <w:webHidden/>
              </w:rPr>
              <w:fldChar w:fldCharType="separate"/>
            </w:r>
            <w:r>
              <w:rPr>
                <w:noProof/>
                <w:webHidden/>
              </w:rPr>
              <w:t>48</w:t>
            </w:r>
            <w:r>
              <w:rPr>
                <w:noProof/>
                <w:webHidden/>
              </w:rPr>
              <w:fldChar w:fldCharType="end"/>
            </w:r>
          </w:hyperlink>
        </w:p>
        <w:p w14:paraId="6DF0F2A9" w14:textId="6988C5CB"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35" w:history="1">
            <w:r w:rsidRPr="001C27D2">
              <w:rPr>
                <w:rStyle w:val="Hyperlink"/>
                <w:noProof/>
              </w:rPr>
              <w:t>4.6.3</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Endpointy pro statistiku</w:t>
            </w:r>
            <w:r>
              <w:rPr>
                <w:noProof/>
                <w:webHidden/>
              </w:rPr>
              <w:tab/>
            </w:r>
            <w:r>
              <w:rPr>
                <w:noProof/>
                <w:webHidden/>
              </w:rPr>
              <w:fldChar w:fldCharType="begin"/>
            </w:r>
            <w:r>
              <w:rPr>
                <w:noProof/>
                <w:webHidden/>
              </w:rPr>
              <w:instrText xml:space="preserve"> PAGEREF _Toc195253235 \h </w:instrText>
            </w:r>
            <w:r>
              <w:rPr>
                <w:noProof/>
                <w:webHidden/>
              </w:rPr>
            </w:r>
            <w:r>
              <w:rPr>
                <w:noProof/>
                <w:webHidden/>
              </w:rPr>
              <w:fldChar w:fldCharType="separate"/>
            </w:r>
            <w:r>
              <w:rPr>
                <w:noProof/>
                <w:webHidden/>
              </w:rPr>
              <w:t>49</w:t>
            </w:r>
            <w:r>
              <w:rPr>
                <w:noProof/>
                <w:webHidden/>
              </w:rPr>
              <w:fldChar w:fldCharType="end"/>
            </w:r>
          </w:hyperlink>
        </w:p>
        <w:p w14:paraId="4F9A2612" w14:textId="4C595A6A"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236" w:history="1">
            <w:r w:rsidRPr="001C27D2">
              <w:rPr>
                <w:rStyle w:val="Hyperlink"/>
                <w:noProof/>
              </w:rPr>
              <w:t>4.7</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Modul Notifications</w:t>
            </w:r>
            <w:r>
              <w:rPr>
                <w:noProof/>
                <w:webHidden/>
              </w:rPr>
              <w:tab/>
            </w:r>
            <w:r>
              <w:rPr>
                <w:noProof/>
                <w:webHidden/>
              </w:rPr>
              <w:fldChar w:fldCharType="begin"/>
            </w:r>
            <w:r>
              <w:rPr>
                <w:noProof/>
                <w:webHidden/>
              </w:rPr>
              <w:instrText xml:space="preserve"> PAGEREF _Toc195253236 \h </w:instrText>
            </w:r>
            <w:r>
              <w:rPr>
                <w:noProof/>
                <w:webHidden/>
              </w:rPr>
            </w:r>
            <w:r>
              <w:rPr>
                <w:noProof/>
                <w:webHidden/>
              </w:rPr>
              <w:fldChar w:fldCharType="separate"/>
            </w:r>
            <w:r>
              <w:rPr>
                <w:noProof/>
                <w:webHidden/>
              </w:rPr>
              <w:t>50</w:t>
            </w:r>
            <w:r>
              <w:rPr>
                <w:noProof/>
                <w:webHidden/>
              </w:rPr>
              <w:fldChar w:fldCharType="end"/>
            </w:r>
          </w:hyperlink>
        </w:p>
        <w:p w14:paraId="67B350EF" w14:textId="13A9AB8B"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37" w:history="1">
            <w:r w:rsidRPr="001C27D2">
              <w:rPr>
                <w:rStyle w:val="Hyperlink"/>
                <w:noProof/>
              </w:rPr>
              <w:t>4.7.1</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Odesílání notifikací</w:t>
            </w:r>
            <w:r>
              <w:rPr>
                <w:noProof/>
                <w:webHidden/>
              </w:rPr>
              <w:tab/>
            </w:r>
            <w:r>
              <w:rPr>
                <w:noProof/>
                <w:webHidden/>
              </w:rPr>
              <w:fldChar w:fldCharType="begin"/>
            </w:r>
            <w:r>
              <w:rPr>
                <w:noProof/>
                <w:webHidden/>
              </w:rPr>
              <w:instrText xml:space="preserve"> PAGEREF _Toc195253237 \h </w:instrText>
            </w:r>
            <w:r>
              <w:rPr>
                <w:noProof/>
                <w:webHidden/>
              </w:rPr>
            </w:r>
            <w:r>
              <w:rPr>
                <w:noProof/>
                <w:webHidden/>
              </w:rPr>
              <w:fldChar w:fldCharType="separate"/>
            </w:r>
            <w:r>
              <w:rPr>
                <w:noProof/>
                <w:webHidden/>
              </w:rPr>
              <w:t>50</w:t>
            </w:r>
            <w:r>
              <w:rPr>
                <w:noProof/>
                <w:webHidden/>
              </w:rPr>
              <w:fldChar w:fldCharType="end"/>
            </w:r>
          </w:hyperlink>
        </w:p>
        <w:p w14:paraId="6534DD34" w14:textId="428D7350"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38" w:history="1">
            <w:r w:rsidRPr="001C27D2">
              <w:rPr>
                <w:rStyle w:val="Hyperlink"/>
                <w:noProof/>
              </w:rPr>
              <w:t>4.7.2</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Odesílání e-mailových zpráv</w:t>
            </w:r>
            <w:r>
              <w:rPr>
                <w:noProof/>
                <w:webHidden/>
              </w:rPr>
              <w:tab/>
            </w:r>
            <w:r>
              <w:rPr>
                <w:noProof/>
                <w:webHidden/>
              </w:rPr>
              <w:fldChar w:fldCharType="begin"/>
            </w:r>
            <w:r>
              <w:rPr>
                <w:noProof/>
                <w:webHidden/>
              </w:rPr>
              <w:instrText xml:space="preserve"> PAGEREF _Toc195253238 \h </w:instrText>
            </w:r>
            <w:r>
              <w:rPr>
                <w:noProof/>
                <w:webHidden/>
              </w:rPr>
            </w:r>
            <w:r>
              <w:rPr>
                <w:noProof/>
                <w:webHidden/>
              </w:rPr>
              <w:fldChar w:fldCharType="separate"/>
            </w:r>
            <w:r>
              <w:rPr>
                <w:noProof/>
                <w:webHidden/>
              </w:rPr>
              <w:t>50</w:t>
            </w:r>
            <w:r>
              <w:rPr>
                <w:noProof/>
                <w:webHidden/>
              </w:rPr>
              <w:fldChar w:fldCharType="end"/>
            </w:r>
          </w:hyperlink>
        </w:p>
        <w:p w14:paraId="381701D0" w14:textId="11834452"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39" w:history="1">
            <w:r w:rsidRPr="001C27D2">
              <w:rPr>
                <w:rStyle w:val="Hyperlink"/>
                <w:noProof/>
              </w:rPr>
              <w:t>4.7.3</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Generování notifikace</w:t>
            </w:r>
            <w:r>
              <w:rPr>
                <w:noProof/>
                <w:webHidden/>
              </w:rPr>
              <w:tab/>
            </w:r>
            <w:r>
              <w:rPr>
                <w:noProof/>
                <w:webHidden/>
              </w:rPr>
              <w:fldChar w:fldCharType="begin"/>
            </w:r>
            <w:r>
              <w:rPr>
                <w:noProof/>
                <w:webHidden/>
              </w:rPr>
              <w:instrText xml:space="preserve"> PAGEREF _Toc195253239 \h </w:instrText>
            </w:r>
            <w:r>
              <w:rPr>
                <w:noProof/>
                <w:webHidden/>
              </w:rPr>
            </w:r>
            <w:r>
              <w:rPr>
                <w:noProof/>
                <w:webHidden/>
              </w:rPr>
              <w:fldChar w:fldCharType="separate"/>
            </w:r>
            <w:r>
              <w:rPr>
                <w:noProof/>
                <w:webHidden/>
              </w:rPr>
              <w:t>51</w:t>
            </w:r>
            <w:r>
              <w:rPr>
                <w:noProof/>
                <w:webHidden/>
              </w:rPr>
              <w:fldChar w:fldCharType="end"/>
            </w:r>
          </w:hyperlink>
        </w:p>
        <w:p w14:paraId="65AD4DF2" w14:textId="02B65C9E"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240" w:history="1">
            <w:r w:rsidRPr="001C27D2">
              <w:rPr>
                <w:rStyle w:val="Hyperlink"/>
                <w:noProof/>
              </w:rPr>
              <w:t>4.8</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Modul Products</w:t>
            </w:r>
            <w:r>
              <w:rPr>
                <w:noProof/>
                <w:webHidden/>
              </w:rPr>
              <w:tab/>
            </w:r>
            <w:r>
              <w:rPr>
                <w:noProof/>
                <w:webHidden/>
              </w:rPr>
              <w:fldChar w:fldCharType="begin"/>
            </w:r>
            <w:r>
              <w:rPr>
                <w:noProof/>
                <w:webHidden/>
              </w:rPr>
              <w:instrText xml:space="preserve"> PAGEREF _Toc195253240 \h </w:instrText>
            </w:r>
            <w:r>
              <w:rPr>
                <w:noProof/>
                <w:webHidden/>
              </w:rPr>
            </w:r>
            <w:r>
              <w:rPr>
                <w:noProof/>
                <w:webHidden/>
              </w:rPr>
              <w:fldChar w:fldCharType="separate"/>
            </w:r>
            <w:r>
              <w:rPr>
                <w:noProof/>
                <w:webHidden/>
              </w:rPr>
              <w:t>52</w:t>
            </w:r>
            <w:r>
              <w:rPr>
                <w:noProof/>
                <w:webHidden/>
              </w:rPr>
              <w:fldChar w:fldCharType="end"/>
            </w:r>
          </w:hyperlink>
        </w:p>
        <w:p w14:paraId="44941E65" w14:textId="4C4D1D6C"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41" w:history="1">
            <w:r w:rsidRPr="001C27D2">
              <w:rPr>
                <w:rStyle w:val="Hyperlink"/>
                <w:noProof/>
              </w:rPr>
              <w:t>4.8.1</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Základní funkce</w:t>
            </w:r>
            <w:r>
              <w:rPr>
                <w:noProof/>
                <w:webHidden/>
              </w:rPr>
              <w:tab/>
            </w:r>
            <w:r>
              <w:rPr>
                <w:noProof/>
                <w:webHidden/>
              </w:rPr>
              <w:fldChar w:fldCharType="begin"/>
            </w:r>
            <w:r>
              <w:rPr>
                <w:noProof/>
                <w:webHidden/>
              </w:rPr>
              <w:instrText xml:space="preserve"> PAGEREF _Toc195253241 \h </w:instrText>
            </w:r>
            <w:r>
              <w:rPr>
                <w:noProof/>
                <w:webHidden/>
              </w:rPr>
            </w:r>
            <w:r>
              <w:rPr>
                <w:noProof/>
                <w:webHidden/>
              </w:rPr>
              <w:fldChar w:fldCharType="separate"/>
            </w:r>
            <w:r>
              <w:rPr>
                <w:noProof/>
                <w:webHidden/>
              </w:rPr>
              <w:t>52</w:t>
            </w:r>
            <w:r>
              <w:rPr>
                <w:noProof/>
                <w:webHidden/>
              </w:rPr>
              <w:fldChar w:fldCharType="end"/>
            </w:r>
          </w:hyperlink>
        </w:p>
        <w:p w14:paraId="015EEE99" w14:textId="75B41758"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42" w:history="1">
            <w:r w:rsidRPr="001C27D2">
              <w:rPr>
                <w:rStyle w:val="Hyperlink"/>
                <w:noProof/>
              </w:rPr>
              <w:t>4.8.2</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Vyhledávání produktů</w:t>
            </w:r>
            <w:r>
              <w:rPr>
                <w:noProof/>
                <w:webHidden/>
              </w:rPr>
              <w:tab/>
            </w:r>
            <w:r>
              <w:rPr>
                <w:noProof/>
                <w:webHidden/>
              </w:rPr>
              <w:fldChar w:fldCharType="begin"/>
            </w:r>
            <w:r>
              <w:rPr>
                <w:noProof/>
                <w:webHidden/>
              </w:rPr>
              <w:instrText xml:space="preserve"> PAGEREF _Toc195253242 \h </w:instrText>
            </w:r>
            <w:r>
              <w:rPr>
                <w:noProof/>
                <w:webHidden/>
              </w:rPr>
            </w:r>
            <w:r>
              <w:rPr>
                <w:noProof/>
                <w:webHidden/>
              </w:rPr>
              <w:fldChar w:fldCharType="separate"/>
            </w:r>
            <w:r>
              <w:rPr>
                <w:noProof/>
                <w:webHidden/>
              </w:rPr>
              <w:t>53</w:t>
            </w:r>
            <w:r>
              <w:rPr>
                <w:noProof/>
                <w:webHidden/>
              </w:rPr>
              <w:fldChar w:fldCharType="end"/>
            </w:r>
          </w:hyperlink>
        </w:p>
        <w:p w14:paraId="31F41842" w14:textId="702F9DFB"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243" w:history="1">
            <w:r w:rsidRPr="001C27D2">
              <w:rPr>
                <w:rStyle w:val="Hyperlink"/>
                <w:noProof/>
              </w:rPr>
              <w:t>4.9</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Moduly inventáře – WTB/WTS</w:t>
            </w:r>
            <w:r>
              <w:rPr>
                <w:noProof/>
                <w:webHidden/>
              </w:rPr>
              <w:tab/>
            </w:r>
            <w:r>
              <w:rPr>
                <w:noProof/>
                <w:webHidden/>
              </w:rPr>
              <w:fldChar w:fldCharType="begin"/>
            </w:r>
            <w:r>
              <w:rPr>
                <w:noProof/>
                <w:webHidden/>
              </w:rPr>
              <w:instrText xml:space="preserve"> PAGEREF _Toc195253243 \h </w:instrText>
            </w:r>
            <w:r>
              <w:rPr>
                <w:noProof/>
                <w:webHidden/>
              </w:rPr>
            </w:r>
            <w:r>
              <w:rPr>
                <w:noProof/>
                <w:webHidden/>
              </w:rPr>
              <w:fldChar w:fldCharType="separate"/>
            </w:r>
            <w:r>
              <w:rPr>
                <w:noProof/>
                <w:webHidden/>
              </w:rPr>
              <w:t>54</w:t>
            </w:r>
            <w:r>
              <w:rPr>
                <w:noProof/>
                <w:webHidden/>
              </w:rPr>
              <w:fldChar w:fldCharType="end"/>
            </w:r>
          </w:hyperlink>
        </w:p>
        <w:p w14:paraId="7C536A0D" w14:textId="6328B0F1"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44" w:history="1">
            <w:r w:rsidRPr="001C27D2">
              <w:rPr>
                <w:rStyle w:val="Hyperlink"/>
                <w:noProof/>
              </w:rPr>
              <w:t>4.9.1</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Základní funkce</w:t>
            </w:r>
            <w:r>
              <w:rPr>
                <w:noProof/>
                <w:webHidden/>
              </w:rPr>
              <w:tab/>
            </w:r>
            <w:r>
              <w:rPr>
                <w:noProof/>
                <w:webHidden/>
              </w:rPr>
              <w:fldChar w:fldCharType="begin"/>
            </w:r>
            <w:r>
              <w:rPr>
                <w:noProof/>
                <w:webHidden/>
              </w:rPr>
              <w:instrText xml:space="preserve"> PAGEREF _Toc195253244 \h </w:instrText>
            </w:r>
            <w:r>
              <w:rPr>
                <w:noProof/>
                <w:webHidden/>
              </w:rPr>
            </w:r>
            <w:r>
              <w:rPr>
                <w:noProof/>
                <w:webHidden/>
              </w:rPr>
              <w:fldChar w:fldCharType="separate"/>
            </w:r>
            <w:r>
              <w:rPr>
                <w:noProof/>
                <w:webHidden/>
              </w:rPr>
              <w:t>54</w:t>
            </w:r>
            <w:r>
              <w:rPr>
                <w:noProof/>
                <w:webHidden/>
              </w:rPr>
              <w:fldChar w:fldCharType="end"/>
            </w:r>
          </w:hyperlink>
        </w:p>
        <w:p w14:paraId="27186468" w14:textId="599C783A"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45" w:history="1">
            <w:r w:rsidRPr="001C27D2">
              <w:rPr>
                <w:rStyle w:val="Hyperlink"/>
                <w:noProof/>
              </w:rPr>
              <w:t>4.9.2</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Logika slučování duplicit</w:t>
            </w:r>
            <w:r>
              <w:rPr>
                <w:noProof/>
                <w:webHidden/>
              </w:rPr>
              <w:tab/>
            </w:r>
            <w:r>
              <w:rPr>
                <w:noProof/>
                <w:webHidden/>
              </w:rPr>
              <w:fldChar w:fldCharType="begin"/>
            </w:r>
            <w:r>
              <w:rPr>
                <w:noProof/>
                <w:webHidden/>
              </w:rPr>
              <w:instrText xml:space="preserve"> PAGEREF _Toc195253245 \h </w:instrText>
            </w:r>
            <w:r>
              <w:rPr>
                <w:noProof/>
                <w:webHidden/>
              </w:rPr>
            </w:r>
            <w:r>
              <w:rPr>
                <w:noProof/>
                <w:webHidden/>
              </w:rPr>
              <w:fldChar w:fldCharType="separate"/>
            </w:r>
            <w:r>
              <w:rPr>
                <w:noProof/>
                <w:webHidden/>
              </w:rPr>
              <w:t>54</w:t>
            </w:r>
            <w:r>
              <w:rPr>
                <w:noProof/>
                <w:webHidden/>
              </w:rPr>
              <w:fldChar w:fldCharType="end"/>
            </w:r>
          </w:hyperlink>
        </w:p>
        <w:p w14:paraId="6DD0A665" w14:textId="142432B1"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46" w:history="1">
            <w:r w:rsidRPr="001C27D2">
              <w:rPr>
                <w:rStyle w:val="Hyperlink"/>
                <w:noProof/>
              </w:rPr>
              <w:t>4.9.3</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Smazání položky a odstranění závislostí</w:t>
            </w:r>
            <w:r>
              <w:rPr>
                <w:noProof/>
                <w:webHidden/>
              </w:rPr>
              <w:tab/>
            </w:r>
            <w:r>
              <w:rPr>
                <w:noProof/>
                <w:webHidden/>
              </w:rPr>
              <w:fldChar w:fldCharType="begin"/>
            </w:r>
            <w:r>
              <w:rPr>
                <w:noProof/>
                <w:webHidden/>
              </w:rPr>
              <w:instrText xml:space="preserve"> PAGEREF _Toc195253246 \h </w:instrText>
            </w:r>
            <w:r>
              <w:rPr>
                <w:noProof/>
                <w:webHidden/>
              </w:rPr>
            </w:r>
            <w:r>
              <w:rPr>
                <w:noProof/>
                <w:webHidden/>
              </w:rPr>
              <w:fldChar w:fldCharType="separate"/>
            </w:r>
            <w:r>
              <w:rPr>
                <w:noProof/>
                <w:webHidden/>
              </w:rPr>
              <w:t>54</w:t>
            </w:r>
            <w:r>
              <w:rPr>
                <w:noProof/>
                <w:webHidden/>
              </w:rPr>
              <w:fldChar w:fldCharType="end"/>
            </w:r>
          </w:hyperlink>
        </w:p>
        <w:p w14:paraId="788C6EDE" w14:textId="32B39173"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247" w:history="1">
            <w:r w:rsidRPr="001C27D2">
              <w:rPr>
                <w:rStyle w:val="Hyperlink"/>
                <w:noProof/>
              </w:rPr>
              <w:t>4.10</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Modul uživatelského inventáře (User Inventory)</w:t>
            </w:r>
            <w:r>
              <w:rPr>
                <w:noProof/>
                <w:webHidden/>
              </w:rPr>
              <w:tab/>
            </w:r>
            <w:r>
              <w:rPr>
                <w:noProof/>
                <w:webHidden/>
              </w:rPr>
              <w:fldChar w:fldCharType="begin"/>
            </w:r>
            <w:r>
              <w:rPr>
                <w:noProof/>
                <w:webHidden/>
              </w:rPr>
              <w:instrText xml:space="preserve"> PAGEREF _Toc195253247 \h </w:instrText>
            </w:r>
            <w:r>
              <w:rPr>
                <w:noProof/>
                <w:webHidden/>
              </w:rPr>
            </w:r>
            <w:r>
              <w:rPr>
                <w:noProof/>
                <w:webHidden/>
              </w:rPr>
              <w:fldChar w:fldCharType="separate"/>
            </w:r>
            <w:r>
              <w:rPr>
                <w:noProof/>
                <w:webHidden/>
              </w:rPr>
              <w:t>55</w:t>
            </w:r>
            <w:r>
              <w:rPr>
                <w:noProof/>
                <w:webHidden/>
              </w:rPr>
              <w:fldChar w:fldCharType="end"/>
            </w:r>
          </w:hyperlink>
        </w:p>
        <w:p w14:paraId="3E86365B" w14:textId="1C52AF85" w:rsidR="00246F14" w:rsidRDefault="00246F14">
          <w:pPr>
            <w:pStyle w:val="TOC3"/>
            <w:tabs>
              <w:tab w:val="left" w:pos="144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48" w:history="1">
            <w:r w:rsidRPr="001C27D2">
              <w:rPr>
                <w:rStyle w:val="Hyperlink"/>
                <w:noProof/>
              </w:rPr>
              <w:t>4.10.1</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Základní funkce</w:t>
            </w:r>
            <w:r>
              <w:rPr>
                <w:noProof/>
                <w:webHidden/>
              </w:rPr>
              <w:tab/>
            </w:r>
            <w:r>
              <w:rPr>
                <w:noProof/>
                <w:webHidden/>
              </w:rPr>
              <w:fldChar w:fldCharType="begin"/>
            </w:r>
            <w:r>
              <w:rPr>
                <w:noProof/>
                <w:webHidden/>
              </w:rPr>
              <w:instrText xml:space="preserve"> PAGEREF _Toc195253248 \h </w:instrText>
            </w:r>
            <w:r>
              <w:rPr>
                <w:noProof/>
                <w:webHidden/>
              </w:rPr>
            </w:r>
            <w:r>
              <w:rPr>
                <w:noProof/>
                <w:webHidden/>
              </w:rPr>
              <w:fldChar w:fldCharType="separate"/>
            </w:r>
            <w:r>
              <w:rPr>
                <w:noProof/>
                <w:webHidden/>
              </w:rPr>
              <w:t>55</w:t>
            </w:r>
            <w:r>
              <w:rPr>
                <w:noProof/>
                <w:webHidden/>
              </w:rPr>
              <w:fldChar w:fldCharType="end"/>
            </w:r>
          </w:hyperlink>
        </w:p>
        <w:p w14:paraId="3DE016B4" w14:textId="68312512" w:rsidR="00246F14" w:rsidRDefault="00246F14">
          <w:pPr>
            <w:pStyle w:val="TOC3"/>
            <w:tabs>
              <w:tab w:val="left" w:pos="144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49" w:history="1">
            <w:r w:rsidRPr="001C27D2">
              <w:rPr>
                <w:rStyle w:val="Hyperlink"/>
                <w:noProof/>
              </w:rPr>
              <w:t>4.10.2</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Slučování duplicit</w:t>
            </w:r>
            <w:r>
              <w:rPr>
                <w:noProof/>
                <w:webHidden/>
              </w:rPr>
              <w:tab/>
            </w:r>
            <w:r>
              <w:rPr>
                <w:noProof/>
                <w:webHidden/>
              </w:rPr>
              <w:fldChar w:fldCharType="begin"/>
            </w:r>
            <w:r>
              <w:rPr>
                <w:noProof/>
                <w:webHidden/>
              </w:rPr>
              <w:instrText xml:space="preserve"> PAGEREF _Toc195253249 \h </w:instrText>
            </w:r>
            <w:r>
              <w:rPr>
                <w:noProof/>
                <w:webHidden/>
              </w:rPr>
            </w:r>
            <w:r>
              <w:rPr>
                <w:noProof/>
                <w:webHidden/>
              </w:rPr>
              <w:fldChar w:fldCharType="separate"/>
            </w:r>
            <w:r>
              <w:rPr>
                <w:noProof/>
                <w:webHidden/>
              </w:rPr>
              <w:t>55</w:t>
            </w:r>
            <w:r>
              <w:rPr>
                <w:noProof/>
                <w:webHidden/>
              </w:rPr>
              <w:fldChar w:fldCharType="end"/>
            </w:r>
          </w:hyperlink>
        </w:p>
        <w:p w14:paraId="58D3C278" w14:textId="799D2310" w:rsidR="00246F14" w:rsidRDefault="00246F14">
          <w:pPr>
            <w:pStyle w:val="TOC3"/>
            <w:tabs>
              <w:tab w:val="left" w:pos="144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50" w:history="1">
            <w:r w:rsidRPr="001C27D2">
              <w:rPr>
                <w:rStyle w:val="Hyperlink"/>
                <w:noProof/>
              </w:rPr>
              <w:t>4.10.3</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Přesun položek do WTB/WTS</w:t>
            </w:r>
            <w:r>
              <w:rPr>
                <w:noProof/>
                <w:webHidden/>
              </w:rPr>
              <w:tab/>
            </w:r>
            <w:r>
              <w:rPr>
                <w:noProof/>
                <w:webHidden/>
              </w:rPr>
              <w:fldChar w:fldCharType="begin"/>
            </w:r>
            <w:r>
              <w:rPr>
                <w:noProof/>
                <w:webHidden/>
              </w:rPr>
              <w:instrText xml:space="preserve"> PAGEREF _Toc195253250 \h </w:instrText>
            </w:r>
            <w:r>
              <w:rPr>
                <w:noProof/>
                <w:webHidden/>
              </w:rPr>
            </w:r>
            <w:r>
              <w:rPr>
                <w:noProof/>
                <w:webHidden/>
              </w:rPr>
              <w:fldChar w:fldCharType="separate"/>
            </w:r>
            <w:r>
              <w:rPr>
                <w:noProof/>
                <w:webHidden/>
              </w:rPr>
              <w:t>56</w:t>
            </w:r>
            <w:r>
              <w:rPr>
                <w:noProof/>
                <w:webHidden/>
              </w:rPr>
              <w:fldChar w:fldCharType="end"/>
            </w:r>
          </w:hyperlink>
        </w:p>
        <w:p w14:paraId="4ED84F95" w14:textId="4FBFE7B3" w:rsidR="00246F14" w:rsidRDefault="00246F14">
          <w:pPr>
            <w:pStyle w:val="TOC3"/>
            <w:tabs>
              <w:tab w:val="left" w:pos="144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51" w:history="1">
            <w:r w:rsidRPr="001C27D2">
              <w:rPr>
                <w:rStyle w:val="Hyperlink"/>
                <w:noProof/>
              </w:rPr>
              <w:t>4.10.4</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Import ze souboru .xlsx</w:t>
            </w:r>
            <w:r>
              <w:rPr>
                <w:noProof/>
                <w:webHidden/>
              </w:rPr>
              <w:tab/>
            </w:r>
            <w:r>
              <w:rPr>
                <w:noProof/>
                <w:webHidden/>
              </w:rPr>
              <w:fldChar w:fldCharType="begin"/>
            </w:r>
            <w:r>
              <w:rPr>
                <w:noProof/>
                <w:webHidden/>
              </w:rPr>
              <w:instrText xml:space="preserve"> PAGEREF _Toc195253251 \h </w:instrText>
            </w:r>
            <w:r>
              <w:rPr>
                <w:noProof/>
                <w:webHidden/>
              </w:rPr>
            </w:r>
            <w:r>
              <w:rPr>
                <w:noProof/>
                <w:webHidden/>
              </w:rPr>
              <w:fldChar w:fldCharType="separate"/>
            </w:r>
            <w:r>
              <w:rPr>
                <w:noProof/>
                <w:webHidden/>
              </w:rPr>
              <w:t>56</w:t>
            </w:r>
            <w:r>
              <w:rPr>
                <w:noProof/>
                <w:webHidden/>
              </w:rPr>
              <w:fldChar w:fldCharType="end"/>
            </w:r>
          </w:hyperlink>
        </w:p>
        <w:p w14:paraId="5B71E6BC" w14:textId="18378D38"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252" w:history="1">
            <w:r w:rsidRPr="001C27D2">
              <w:rPr>
                <w:rStyle w:val="Hyperlink"/>
                <w:noProof/>
              </w:rPr>
              <w:t>4.11</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Zabezpečení aplikace</w:t>
            </w:r>
            <w:r>
              <w:rPr>
                <w:noProof/>
                <w:webHidden/>
              </w:rPr>
              <w:tab/>
            </w:r>
            <w:r>
              <w:rPr>
                <w:noProof/>
                <w:webHidden/>
              </w:rPr>
              <w:fldChar w:fldCharType="begin"/>
            </w:r>
            <w:r>
              <w:rPr>
                <w:noProof/>
                <w:webHidden/>
              </w:rPr>
              <w:instrText xml:space="preserve"> PAGEREF _Toc195253252 \h </w:instrText>
            </w:r>
            <w:r>
              <w:rPr>
                <w:noProof/>
                <w:webHidden/>
              </w:rPr>
            </w:r>
            <w:r>
              <w:rPr>
                <w:noProof/>
                <w:webHidden/>
              </w:rPr>
              <w:fldChar w:fldCharType="separate"/>
            </w:r>
            <w:r>
              <w:rPr>
                <w:noProof/>
                <w:webHidden/>
              </w:rPr>
              <w:t>58</w:t>
            </w:r>
            <w:r>
              <w:rPr>
                <w:noProof/>
                <w:webHidden/>
              </w:rPr>
              <w:fldChar w:fldCharType="end"/>
            </w:r>
          </w:hyperlink>
        </w:p>
        <w:p w14:paraId="3BADB1CF" w14:textId="20B0F02E" w:rsidR="00246F14" w:rsidRDefault="00246F14">
          <w:pPr>
            <w:pStyle w:val="TOC3"/>
            <w:tabs>
              <w:tab w:val="left" w:pos="144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53" w:history="1">
            <w:r w:rsidRPr="001C27D2">
              <w:rPr>
                <w:rStyle w:val="Hyperlink"/>
                <w:noProof/>
              </w:rPr>
              <w:t>4.11.1</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Ochrana proti XSS útokům</w:t>
            </w:r>
            <w:r>
              <w:rPr>
                <w:noProof/>
                <w:webHidden/>
              </w:rPr>
              <w:tab/>
            </w:r>
            <w:r>
              <w:rPr>
                <w:noProof/>
                <w:webHidden/>
              </w:rPr>
              <w:fldChar w:fldCharType="begin"/>
            </w:r>
            <w:r>
              <w:rPr>
                <w:noProof/>
                <w:webHidden/>
              </w:rPr>
              <w:instrText xml:space="preserve"> PAGEREF _Toc195253253 \h </w:instrText>
            </w:r>
            <w:r>
              <w:rPr>
                <w:noProof/>
                <w:webHidden/>
              </w:rPr>
            </w:r>
            <w:r>
              <w:rPr>
                <w:noProof/>
                <w:webHidden/>
              </w:rPr>
              <w:fldChar w:fldCharType="separate"/>
            </w:r>
            <w:r>
              <w:rPr>
                <w:noProof/>
                <w:webHidden/>
              </w:rPr>
              <w:t>58</w:t>
            </w:r>
            <w:r>
              <w:rPr>
                <w:noProof/>
                <w:webHidden/>
              </w:rPr>
              <w:fldChar w:fldCharType="end"/>
            </w:r>
          </w:hyperlink>
        </w:p>
        <w:p w14:paraId="118B212D" w14:textId="74FA5EDD" w:rsidR="00246F14" w:rsidRDefault="00246F14">
          <w:pPr>
            <w:pStyle w:val="TOC3"/>
            <w:tabs>
              <w:tab w:val="left" w:pos="144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54" w:history="1">
            <w:r w:rsidRPr="001C27D2">
              <w:rPr>
                <w:rStyle w:val="Hyperlink"/>
                <w:noProof/>
              </w:rPr>
              <w:t>4.11.2</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Omezení rychlosti požadavků (Rate Limiting)</w:t>
            </w:r>
            <w:r>
              <w:rPr>
                <w:noProof/>
                <w:webHidden/>
              </w:rPr>
              <w:tab/>
            </w:r>
            <w:r>
              <w:rPr>
                <w:noProof/>
                <w:webHidden/>
              </w:rPr>
              <w:fldChar w:fldCharType="begin"/>
            </w:r>
            <w:r>
              <w:rPr>
                <w:noProof/>
                <w:webHidden/>
              </w:rPr>
              <w:instrText xml:space="preserve"> PAGEREF _Toc195253254 \h </w:instrText>
            </w:r>
            <w:r>
              <w:rPr>
                <w:noProof/>
                <w:webHidden/>
              </w:rPr>
            </w:r>
            <w:r>
              <w:rPr>
                <w:noProof/>
                <w:webHidden/>
              </w:rPr>
              <w:fldChar w:fldCharType="separate"/>
            </w:r>
            <w:r>
              <w:rPr>
                <w:noProof/>
                <w:webHidden/>
              </w:rPr>
              <w:t>58</w:t>
            </w:r>
            <w:r>
              <w:rPr>
                <w:noProof/>
                <w:webHidden/>
              </w:rPr>
              <w:fldChar w:fldCharType="end"/>
            </w:r>
          </w:hyperlink>
        </w:p>
        <w:p w14:paraId="2184800F" w14:textId="0D0CD454"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255" w:history="1">
            <w:r w:rsidRPr="001C27D2">
              <w:rPr>
                <w:rStyle w:val="Hyperlink"/>
                <w:noProof/>
              </w:rPr>
              <w:t>4.12</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Swagger dokumentace</w:t>
            </w:r>
            <w:r>
              <w:rPr>
                <w:noProof/>
                <w:webHidden/>
              </w:rPr>
              <w:tab/>
            </w:r>
            <w:r>
              <w:rPr>
                <w:noProof/>
                <w:webHidden/>
              </w:rPr>
              <w:fldChar w:fldCharType="begin"/>
            </w:r>
            <w:r>
              <w:rPr>
                <w:noProof/>
                <w:webHidden/>
              </w:rPr>
              <w:instrText xml:space="preserve"> PAGEREF _Toc195253255 \h </w:instrText>
            </w:r>
            <w:r>
              <w:rPr>
                <w:noProof/>
                <w:webHidden/>
              </w:rPr>
            </w:r>
            <w:r>
              <w:rPr>
                <w:noProof/>
                <w:webHidden/>
              </w:rPr>
              <w:fldChar w:fldCharType="separate"/>
            </w:r>
            <w:r>
              <w:rPr>
                <w:noProof/>
                <w:webHidden/>
              </w:rPr>
              <w:t>59</w:t>
            </w:r>
            <w:r>
              <w:rPr>
                <w:noProof/>
                <w:webHidden/>
              </w:rPr>
              <w:fldChar w:fldCharType="end"/>
            </w:r>
          </w:hyperlink>
        </w:p>
        <w:p w14:paraId="73318894" w14:textId="6F42F478"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256" w:history="1">
            <w:r w:rsidRPr="001C27D2">
              <w:rPr>
                <w:rStyle w:val="Hyperlink"/>
                <w:noProof/>
              </w:rPr>
              <w:t>4.13</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Nepoužité moduly</w:t>
            </w:r>
            <w:r>
              <w:rPr>
                <w:noProof/>
                <w:webHidden/>
              </w:rPr>
              <w:tab/>
            </w:r>
            <w:r>
              <w:rPr>
                <w:noProof/>
                <w:webHidden/>
              </w:rPr>
              <w:fldChar w:fldCharType="begin"/>
            </w:r>
            <w:r>
              <w:rPr>
                <w:noProof/>
                <w:webHidden/>
              </w:rPr>
              <w:instrText xml:space="preserve"> PAGEREF _Toc195253256 \h </w:instrText>
            </w:r>
            <w:r>
              <w:rPr>
                <w:noProof/>
                <w:webHidden/>
              </w:rPr>
            </w:r>
            <w:r>
              <w:rPr>
                <w:noProof/>
                <w:webHidden/>
              </w:rPr>
              <w:fldChar w:fldCharType="separate"/>
            </w:r>
            <w:r>
              <w:rPr>
                <w:noProof/>
                <w:webHidden/>
              </w:rPr>
              <w:t>59</w:t>
            </w:r>
            <w:r>
              <w:rPr>
                <w:noProof/>
                <w:webHidden/>
              </w:rPr>
              <w:fldChar w:fldCharType="end"/>
            </w:r>
          </w:hyperlink>
        </w:p>
        <w:p w14:paraId="4E517A65" w14:textId="65EC2495" w:rsidR="00246F14" w:rsidRDefault="00246F14">
          <w:pPr>
            <w:pStyle w:val="TOC1"/>
            <w:rPr>
              <w:rFonts w:asciiTheme="minorHAnsi" w:eastAsiaTheme="minorEastAsia" w:hAnsiTheme="minorHAnsi"/>
              <w:bCs w:val="0"/>
              <w:caps w:val="0"/>
              <w:kern w:val="2"/>
              <w:szCs w:val="24"/>
              <w:lang w:val="en-GB" w:eastAsia="en-GB"/>
              <w14:ligatures w14:val="standardContextual"/>
            </w:rPr>
          </w:pPr>
          <w:hyperlink w:anchor="_Toc195253257" w:history="1">
            <w:r w:rsidRPr="001C27D2">
              <w:rPr>
                <w:rStyle w:val="Hyperlink"/>
              </w:rPr>
              <w:t>5</w:t>
            </w:r>
            <w:r>
              <w:rPr>
                <w:rFonts w:asciiTheme="minorHAnsi" w:eastAsiaTheme="minorEastAsia" w:hAnsiTheme="minorHAnsi"/>
                <w:bCs w:val="0"/>
                <w:caps w:val="0"/>
                <w:kern w:val="2"/>
                <w:szCs w:val="24"/>
                <w:lang w:val="en-GB" w:eastAsia="en-GB"/>
                <w14:ligatures w14:val="standardContextual"/>
              </w:rPr>
              <w:tab/>
            </w:r>
            <w:r w:rsidRPr="001C27D2">
              <w:rPr>
                <w:rStyle w:val="Hyperlink"/>
              </w:rPr>
              <w:t>Serverové řešení aplikace (Šebek Vojtěch)</w:t>
            </w:r>
            <w:r>
              <w:rPr>
                <w:webHidden/>
              </w:rPr>
              <w:tab/>
            </w:r>
            <w:r>
              <w:rPr>
                <w:webHidden/>
              </w:rPr>
              <w:fldChar w:fldCharType="begin"/>
            </w:r>
            <w:r>
              <w:rPr>
                <w:webHidden/>
              </w:rPr>
              <w:instrText xml:space="preserve"> PAGEREF _Toc195253257 \h </w:instrText>
            </w:r>
            <w:r>
              <w:rPr>
                <w:webHidden/>
              </w:rPr>
            </w:r>
            <w:r>
              <w:rPr>
                <w:webHidden/>
              </w:rPr>
              <w:fldChar w:fldCharType="separate"/>
            </w:r>
            <w:r>
              <w:rPr>
                <w:webHidden/>
              </w:rPr>
              <w:t>60</w:t>
            </w:r>
            <w:r>
              <w:rPr>
                <w:webHidden/>
              </w:rPr>
              <w:fldChar w:fldCharType="end"/>
            </w:r>
          </w:hyperlink>
        </w:p>
        <w:p w14:paraId="26D14C6F" w14:textId="4AB54318"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258" w:history="1">
            <w:r w:rsidRPr="001C27D2">
              <w:rPr>
                <w:rStyle w:val="Hyperlink"/>
                <w:noProof/>
              </w:rPr>
              <w:t>5.1</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Hardware</w:t>
            </w:r>
            <w:r>
              <w:rPr>
                <w:noProof/>
                <w:webHidden/>
              </w:rPr>
              <w:tab/>
            </w:r>
            <w:r>
              <w:rPr>
                <w:noProof/>
                <w:webHidden/>
              </w:rPr>
              <w:fldChar w:fldCharType="begin"/>
            </w:r>
            <w:r>
              <w:rPr>
                <w:noProof/>
                <w:webHidden/>
              </w:rPr>
              <w:instrText xml:space="preserve"> PAGEREF _Toc195253258 \h </w:instrText>
            </w:r>
            <w:r>
              <w:rPr>
                <w:noProof/>
                <w:webHidden/>
              </w:rPr>
            </w:r>
            <w:r>
              <w:rPr>
                <w:noProof/>
                <w:webHidden/>
              </w:rPr>
              <w:fldChar w:fldCharType="separate"/>
            </w:r>
            <w:r>
              <w:rPr>
                <w:noProof/>
                <w:webHidden/>
              </w:rPr>
              <w:t>60</w:t>
            </w:r>
            <w:r>
              <w:rPr>
                <w:noProof/>
                <w:webHidden/>
              </w:rPr>
              <w:fldChar w:fldCharType="end"/>
            </w:r>
          </w:hyperlink>
        </w:p>
        <w:p w14:paraId="466E0CB3" w14:textId="42B44088"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59" w:history="1">
            <w:r w:rsidRPr="001C27D2">
              <w:rPr>
                <w:rStyle w:val="Hyperlink"/>
                <w:noProof/>
              </w:rPr>
              <w:t>5.1.1</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Primární server</w:t>
            </w:r>
            <w:r>
              <w:rPr>
                <w:noProof/>
                <w:webHidden/>
              </w:rPr>
              <w:tab/>
            </w:r>
            <w:r>
              <w:rPr>
                <w:noProof/>
                <w:webHidden/>
              </w:rPr>
              <w:fldChar w:fldCharType="begin"/>
            </w:r>
            <w:r>
              <w:rPr>
                <w:noProof/>
                <w:webHidden/>
              </w:rPr>
              <w:instrText xml:space="preserve"> PAGEREF _Toc195253259 \h </w:instrText>
            </w:r>
            <w:r>
              <w:rPr>
                <w:noProof/>
                <w:webHidden/>
              </w:rPr>
            </w:r>
            <w:r>
              <w:rPr>
                <w:noProof/>
                <w:webHidden/>
              </w:rPr>
              <w:fldChar w:fldCharType="separate"/>
            </w:r>
            <w:r>
              <w:rPr>
                <w:noProof/>
                <w:webHidden/>
              </w:rPr>
              <w:t>60</w:t>
            </w:r>
            <w:r>
              <w:rPr>
                <w:noProof/>
                <w:webHidden/>
              </w:rPr>
              <w:fldChar w:fldCharType="end"/>
            </w:r>
          </w:hyperlink>
        </w:p>
        <w:p w14:paraId="06EA08B8" w14:textId="09C44C2D"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60" w:history="1">
            <w:r w:rsidRPr="001C27D2">
              <w:rPr>
                <w:rStyle w:val="Hyperlink"/>
                <w:bCs/>
                <w:noProof/>
              </w:rPr>
              <w:t>5.1.2</w:t>
            </w:r>
            <w:r>
              <w:rPr>
                <w:rFonts w:asciiTheme="minorHAnsi" w:eastAsiaTheme="minorEastAsia" w:hAnsiTheme="minorHAnsi"/>
                <w:iCs w:val="0"/>
                <w:noProof/>
                <w:kern w:val="2"/>
                <w:sz w:val="24"/>
                <w:szCs w:val="24"/>
                <w:lang w:val="en-GB" w:eastAsia="en-GB"/>
                <w14:ligatures w14:val="standardContextual"/>
              </w:rPr>
              <w:tab/>
            </w:r>
            <w:r w:rsidRPr="001C27D2">
              <w:rPr>
                <w:rStyle w:val="Hyperlink"/>
                <w:bCs/>
                <w:noProof/>
              </w:rPr>
              <w:t>Case pro primární server</w:t>
            </w:r>
            <w:r>
              <w:rPr>
                <w:noProof/>
                <w:webHidden/>
              </w:rPr>
              <w:tab/>
            </w:r>
            <w:r>
              <w:rPr>
                <w:noProof/>
                <w:webHidden/>
              </w:rPr>
              <w:fldChar w:fldCharType="begin"/>
            </w:r>
            <w:r>
              <w:rPr>
                <w:noProof/>
                <w:webHidden/>
              </w:rPr>
              <w:instrText xml:space="preserve"> PAGEREF _Toc195253260 \h </w:instrText>
            </w:r>
            <w:r>
              <w:rPr>
                <w:noProof/>
                <w:webHidden/>
              </w:rPr>
            </w:r>
            <w:r>
              <w:rPr>
                <w:noProof/>
                <w:webHidden/>
              </w:rPr>
              <w:fldChar w:fldCharType="separate"/>
            </w:r>
            <w:r>
              <w:rPr>
                <w:noProof/>
                <w:webHidden/>
              </w:rPr>
              <w:t>60</w:t>
            </w:r>
            <w:r>
              <w:rPr>
                <w:noProof/>
                <w:webHidden/>
              </w:rPr>
              <w:fldChar w:fldCharType="end"/>
            </w:r>
          </w:hyperlink>
        </w:p>
        <w:p w14:paraId="5B5D3E94" w14:textId="2B34A0A1"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61" w:history="1">
            <w:r w:rsidRPr="001C27D2">
              <w:rPr>
                <w:rStyle w:val="Hyperlink"/>
                <w:noProof/>
              </w:rPr>
              <w:t>5.1.3</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Sekundární server</w:t>
            </w:r>
            <w:r>
              <w:rPr>
                <w:noProof/>
                <w:webHidden/>
              </w:rPr>
              <w:tab/>
            </w:r>
            <w:r>
              <w:rPr>
                <w:noProof/>
                <w:webHidden/>
              </w:rPr>
              <w:fldChar w:fldCharType="begin"/>
            </w:r>
            <w:r>
              <w:rPr>
                <w:noProof/>
                <w:webHidden/>
              </w:rPr>
              <w:instrText xml:space="preserve"> PAGEREF _Toc195253261 \h </w:instrText>
            </w:r>
            <w:r>
              <w:rPr>
                <w:noProof/>
                <w:webHidden/>
              </w:rPr>
            </w:r>
            <w:r>
              <w:rPr>
                <w:noProof/>
                <w:webHidden/>
              </w:rPr>
              <w:fldChar w:fldCharType="separate"/>
            </w:r>
            <w:r>
              <w:rPr>
                <w:noProof/>
                <w:webHidden/>
              </w:rPr>
              <w:t>61</w:t>
            </w:r>
            <w:r>
              <w:rPr>
                <w:noProof/>
                <w:webHidden/>
              </w:rPr>
              <w:fldChar w:fldCharType="end"/>
            </w:r>
          </w:hyperlink>
        </w:p>
        <w:p w14:paraId="23369566" w14:textId="7397EA3E"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62" w:history="1">
            <w:r w:rsidRPr="001C27D2">
              <w:rPr>
                <w:rStyle w:val="Hyperlink"/>
                <w:noProof/>
              </w:rPr>
              <w:t>5.1.4</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Využití sekundárního serveru</w:t>
            </w:r>
            <w:r>
              <w:rPr>
                <w:noProof/>
                <w:webHidden/>
              </w:rPr>
              <w:tab/>
            </w:r>
            <w:r>
              <w:rPr>
                <w:noProof/>
                <w:webHidden/>
              </w:rPr>
              <w:fldChar w:fldCharType="begin"/>
            </w:r>
            <w:r>
              <w:rPr>
                <w:noProof/>
                <w:webHidden/>
              </w:rPr>
              <w:instrText xml:space="preserve"> PAGEREF _Toc195253262 \h </w:instrText>
            </w:r>
            <w:r>
              <w:rPr>
                <w:noProof/>
                <w:webHidden/>
              </w:rPr>
            </w:r>
            <w:r>
              <w:rPr>
                <w:noProof/>
                <w:webHidden/>
              </w:rPr>
              <w:fldChar w:fldCharType="separate"/>
            </w:r>
            <w:r>
              <w:rPr>
                <w:noProof/>
                <w:webHidden/>
              </w:rPr>
              <w:t>61</w:t>
            </w:r>
            <w:r>
              <w:rPr>
                <w:noProof/>
                <w:webHidden/>
              </w:rPr>
              <w:fldChar w:fldCharType="end"/>
            </w:r>
          </w:hyperlink>
        </w:p>
        <w:p w14:paraId="000E3789" w14:textId="59590AD5"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263" w:history="1">
            <w:r w:rsidRPr="001C27D2">
              <w:rPr>
                <w:rStyle w:val="Hyperlink"/>
                <w:noProof/>
              </w:rPr>
              <w:t>5.2</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Návrh infrastruktury</w:t>
            </w:r>
            <w:r>
              <w:rPr>
                <w:noProof/>
                <w:webHidden/>
              </w:rPr>
              <w:tab/>
            </w:r>
            <w:r>
              <w:rPr>
                <w:noProof/>
                <w:webHidden/>
              </w:rPr>
              <w:fldChar w:fldCharType="begin"/>
            </w:r>
            <w:r>
              <w:rPr>
                <w:noProof/>
                <w:webHidden/>
              </w:rPr>
              <w:instrText xml:space="preserve"> PAGEREF _Toc195253263 \h </w:instrText>
            </w:r>
            <w:r>
              <w:rPr>
                <w:noProof/>
                <w:webHidden/>
              </w:rPr>
            </w:r>
            <w:r>
              <w:rPr>
                <w:noProof/>
                <w:webHidden/>
              </w:rPr>
              <w:fldChar w:fldCharType="separate"/>
            </w:r>
            <w:r>
              <w:rPr>
                <w:noProof/>
                <w:webHidden/>
              </w:rPr>
              <w:t>62</w:t>
            </w:r>
            <w:r>
              <w:rPr>
                <w:noProof/>
                <w:webHidden/>
              </w:rPr>
              <w:fldChar w:fldCharType="end"/>
            </w:r>
          </w:hyperlink>
        </w:p>
        <w:p w14:paraId="3C752F34" w14:textId="39DF7921"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264" w:history="1">
            <w:r w:rsidRPr="001C27D2">
              <w:rPr>
                <w:rStyle w:val="Hyperlink"/>
                <w:noProof/>
              </w:rPr>
              <w:t>5.3</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Operační systém</w:t>
            </w:r>
            <w:r>
              <w:rPr>
                <w:noProof/>
                <w:webHidden/>
              </w:rPr>
              <w:tab/>
            </w:r>
            <w:r>
              <w:rPr>
                <w:noProof/>
                <w:webHidden/>
              </w:rPr>
              <w:fldChar w:fldCharType="begin"/>
            </w:r>
            <w:r>
              <w:rPr>
                <w:noProof/>
                <w:webHidden/>
              </w:rPr>
              <w:instrText xml:space="preserve"> PAGEREF _Toc195253264 \h </w:instrText>
            </w:r>
            <w:r>
              <w:rPr>
                <w:noProof/>
                <w:webHidden/>
              </w:rPr>
            </w:r>
            <w:r>
              <w:rPr>
                <w:noProof/>
                <w:webHidden/>
              </w:rPr>
              <w:fldChar w:fldCharType="separate"/>
            </w:r>
            <w:r>
              <w:rPr>
                <w:noProof/>
                <w:webHidden/>
              </w:rPr>
              <w:t>63</w:t>
            </w:r>
            <w:r>
              <w:rPr>
                <w:noProof/>
                <w:webHidden/>
              </w:rPr>
              <w:fldChar w:fldCharType="end"/>
            </w:r>
          </w:hyperlink>
        </w:p>
        <w:p w14:paraId="76A0ACB7" w14:textId="13F1AA93"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65" w:history="1">
            <w:r w:rsidRPr="001C27D2">
              <w:rPr>
                <w:rStyle w:val="Hyperlink"/>
                <w:noProof/>
              </w:rPr>
              <w:t>5.3.1</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Alpine – primární server</w:t>
            </w:r>
            <w:r>
              <w:rPr>
                <w:noProof/>
                <w:webHidden/>
              </w:rPr>
              <w:tab/>
            </w:r>
            <w:r>
              <w:rPr>
                <w:noProof/>
                <w:webHidden/>
              </w:rPr>
              <w:fldChar w:fldCharType="begin"/>
            </w:r>
            <w:r>
              <w:rPr>
                <w:noProof/>
                <w:webHidden/>
              </w:rPr>
              <w:instrText xml:space="preserve"> PAGEREF _Toc195253265 \h </w:instrText>
            </w:r>
            <w:r>
              <w:rPr>
                <w:noProof/>
                <w:webHidden/>
              </w:rPr>
            </w:r>
            <w:r>
              <w:rPr>
                <w:noProof/>
                <w:webHidden/>
              </w:rPr>
              <w:fldChar w:fldCharType="separate"/>
            </w:r>
            <w:r>
              <w:rPr>
                <w:noProof/>
                <w:webHidden/>
              </w:rPr>
              <w:t>63</w:t>
            </w:r>
            <w:r>
              <w:rPr>
                <w:noProof/>
                <w:webHidden/>
              </w:rPr>
              <w:fldChar w:fldCharType="end"/>
            </w:r>
          </w:hyperlink>
        </w:p>
        <w:p w14:paraId="0D0ED342" w14:textId="2C7229BD"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66" w:history="1">
            <w:r w:rsidRPr="001C27D2">
              <w:rPr>
                <w:rStyle w:val="Hyperlink"/>
                <w:noProof/>
              </w:rPr>
              <w:t>5.3.2</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Proxmox – sekundární server</w:t>
            </w:r>
            <w:r>
              <w:rPr>
                <w:noProof/>
                <w:webHidden/>
              </w:rPr>
              <w:tab/>
            </w:r>
            <w:r>
              <w:rPr>
                <w:noProof/>
                <w:webHidden/>
              </w:rPr>
              <w:fldChar w:fldCharType="begin"/>
            </w:r>
            <w:r>
              <w:rPr>
                <w:noProof/>
                <w:webHidden/>
              </w:rPr>
              <w:instrText xml:space="preserve"> PAGEREF _Toc195253266 \h </w:instrText>
            </w:r>
            <w:r>
              <w:rPr>
                <w:noProof/>
                <w:webHidden/>
              </w:rPr>
            </w:r>
            <w:r>
              <w:rPr>
                <w:noProof/>
                <w:webHidden/>
              </w:rPr>
              <w:fldChar w:fldCharType="separate"/>
            </w:r>
            <w:r>
              <w:rPr>
                <w:noProof/>
                <w:webHidden/>
              </w:rPr>
              <w:t>63</w:t>
            </w:r>
            <w:r>
              <w:rPr>
                <w:noProof/>
                <w:webHidden/>
              </w:rPr>
              <w:fldChar w:fldCharType="end"/>
            </w:r>
          </w:hyperlink>
        </w:p>
        <w:p w14:paraId="0CCB3850" w14:textId="2602ED56"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67" w:history="1">
            <w:r w:rsidRPr="001C27D2">
              <w:rPr>
                <w:rStyle w:val="Hyperlink"/>
                <w:noProof/>
              </w:rPr>
              <w:t>5.3.3</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OpenSense – virtuální stroj</w:t>
            </w:r>
            <w:r>
              <w:rPr>
                <w:noProof/>
                <w:webHidden/>
              </w:rPr>
              <w:tab/>
            </w:r>
            <w:r>
              <w:rPr>
                <w:noProof/>
                <w:webHidden/>
              </w:rPr>
              <w:fldChar w:fldCharType="begin"/>
            </w:r>
            <w:r>
              <w:rPr>
                <w:noProof/>
                <w:webHidden/>
              </w:rPr>
              <w:instrText xml:space="preserve"> PAGEREF _Toc195253267 \h </w:instrText>
            </w:r>
            <w:r>
              <w:rPr>
                <w:noProof/>
                <w:webHidden/>
              </w:rPr>
            </w:r>
            <w:r>
              <w:rPr>
                <w:noProof/>
                <w:webHidden/>
              </w:rPr>
              <w:fldChar w:fldCharType="separate"/>
            </w:r>
            <w:r>
              <w:rPr>
                <w:noProof/>
                <w:webHidden/>
              </w:rPr>
              <w:t>64</w:t>
            </w:r>
            <w:r>
              <w:rPr>
                <w:noProof/>
                <w:webHidden/>
              </w:rPr>
              <w:fldChar w:fldCharType="end"/>
            </w:r>
          </w:hyperlink>
        </w:p>
        <w:p w14:paraId="6B3C046A" w14:textId="7FBB4626"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68" w:history="1">
            <w:r w:rsidRPr="001C27D2">
              <w:rPr>
                <w:rStyle w:val="Hyperlink"/>
                <w:noProof/>
              </w:rPr>
              <w:t>5.3.4</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OpenMediaVault – virtuální stroj</w:t>
            </w:r>
            <w:r>
              <w:rPr>
                <w:noProof/>
                <w:webHidden/>
              </w:rPr>
              <w:tab/>
            </w:r>
            <w:r>
              <w:rPr>
                <w:noProof/>
                <w:webHidden/>
              </w:rPr>
              <w:fldChar w:fldCharType="begin"/>
            </w:r>
            <w:r>
              <w:rPr>
                <w:noProof/>
                <w:webHidden/>
              </w:rPr>
              <w:instrText xml:space="preserve"> PAGEREF _Toc195253268 \h </w:instrText>
            </w:r>
            <w:r>
              <w:rPr>
                <w:noProof/>
                <w:webHidden/>
              </w:rPr>
            </w:r>
            <w:r>
              <w:rPr>
                <w:noProof/>
                <w:webHidden/>
              </w:rPr>
              <w:fldChar w:fldCharType="separate"/>
            </w:r>
            <w:r>
              <w:rPr>
                <w:noProof/>
                <w:webHidden/>
              </w:rPr>
              <w:t>64</w:t>
            </w:r>
            <w:r>
              <w:rPr>
                <w:noProof/>
                <w:webHidden/>
              </w:rPr>
              <w:fldChar w:fldCharType="end"/>
            </w:r>
          </w:hyperlink>
        </w:p>
        <w:p w14:paraId="78824EEA" w14:textId="3BE02440"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69" w:history="1">
            <w:r w:rsidRPr="001C27D2">
              <w:rPr>
                <w:rStyle w:val="Hyperlink"/>
                <w:noProof/>
              </w:rPr>
              <w:t>5.3.5</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Alpine + Grafana – virtuální stroj</w:t>
            </w:r>
            <w:r>
              <w:rPr>
                <w:noProof/>
                <w:webHidden/>
              </w:rPr>
              <w:tab/>
            </w:r>
            <w:r>
              <w:rPr>
                <w:noProof/>
                <w:webHidden/>
              </w:rPr>
              <w:fldChar w:fldCharType="begin"/>
            </w:r>
            <w:r>
              <w:rPr>
                <w:noProof/>
                <w:webHidden/>
              </w:rPr>
              <w:instrText xml:space="preserve"> PAGEREF _Toc195253269 \h </w:instrText>
            </w:r>
            <w:r>
              <w:rPr>
                <w:noProof/>
                <w:webHidden/>
              </w:rPr>
            </w:r>
            <w:r>
              <w:rPr>
                <w:noProof/>
                <w:webHidden/>
              </w:rPr>
              <w:fldChar w:fldCharType="separate"/>
            </w:r>
            <w:r>
              <w:rPr>
                <w:noProof/>
                <w:webHidden/>
              </w:rPr>
              <w:t>65</w:t>
            </w:r>
            <w:r>
              <w:rPr>
                <w:noProof/>
                <w:webHidden/>
              </w:rPr>
              <w:fldChar w:fldCharType="end"/>
            </w:r>
          </w:hyperlink>
        </w:p>
        <w:p w14:paraId="3A1A6351" w14:textId="5CB65160"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270" w:history="1">
            <w:r w:rsidRPr="001C27D2">
              <w:rPr>
                <w:rStyle w:val="Hyperlink"/>
                <w:noProof/>
              </w:rPr>
              <w:t>5.4</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Docker</w:t>
            </w:r>
            <w:r>
              <w:rPr>
                <w:noProof/>
                <w:webHidden/>
              </w:rPr>
              <w:tab/>
            </w:r>
            <w:r>
              <w:rPr>
                <w:noProof/>
                <w:webHidden/>
              </w:rPr>
              <w:fldChar w:fldCharType="begin"/>
            </w:r>
            <w:r>
              <w:rPr>
                <w:noProof/>
                <w:webHidden/>
              </w:rPr>
              <w:instrText xml:space="preserve"> PAGEREF _Toc195253270 \h </w:instrText>
            </w:r>
            <w:r>
              <w:rPr>
                <w:noProof/>
                <w:webHidden/>
              </w:rPr>
            </w:r>
            <w:r>
              <w:rPr>
                <w:noProof/>
                <w:webHidden/>
              </w:rPr>
              <w:fldChar w:fldCharType="separate"/>
            </w:r>
            <w:r>
              <w:rPr>
                <w:noProof/>
                <w:webHidden/>
              </w:rPr>
              <w:t>66</w:t>
            </w:r>
            <w:r>
              <w:rPr>
                <w:noProof/>
                <w:webHidden/>
              </w:rPr>
              <w:fldChar w:fldCharType="end"/>
            </w:r>
          </w:hyperlink>
        </w:p>
        <w:p w14:paraId="2160DB17" w14:textId="5C7D77B2"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71" w:history="1">
            <w:r w:rsidRPr="001C27D2">
              <w:rPr>
                <w:rStyle w:val="Hyperlink"/>
                <w:noProof/>
              </w:rPr>
              <w:t>5.4.1</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Co je Docker</w:t>
            </w:r>
            <w:r>
              <w:rPr>
                <w:noProof/>
                <w:webHidden/>
              </w:rPr>
              <w:tab/>
            </w:r>
            <w:r>
              <w:rPr>
                <w:noProof/>
                <w:webHidden/>
              </w:rPr>
              <w:fldChar w:fldCharType="begin"/>
            </w:r>
            <w:r>
              <w:rPr>
                <w:noProof/>
                <w:webHidden/>
              </w:rPr>
              <w:instrText xml:space="preserve"> PAGEREF _Toc195253271 \h </w:instrText>
            </w:r>
            <w:r>
              <w:rPr>
                <w:noProof/>
                <w:webHidden/>
              </w:rPr>
            </w:r>
            <w:r>
              <w:rPr>
                <w:noProof/>
                <w:webHidden/>
              </w:rPr>
              <w:fldChar w:fldCharType="separate"/>
            </w:r>
            <w:r>
              <w:rPr>
                <w:noProof/>
                <w:webHidden/>
              </w:rPr>
              <w:t>66</w:t>
            </w:r>
            <w:r>
              <w:rPr>
                <w:noProof/>
                <w:webHidden/>
              </w:rPr>
              <w:fldChar w:fldCharType="end"/>
            </w:r>
          </w:hyperlink>
        </w:p>
        <w:p w14:paraId="1BC1D1D5" w14:textId="2B632ED2"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72" w:history="1">
            <w:r w:rsidRPr="001C27D2">
              <w:rPr>
                <w:rStyle w:val="Hyperlink"/>
                <w:noProof/>
              </w:rPr>
              <w:t>5.4.2</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Docker volume</w:t>
            </w:r>
            <w:r>
              <w:rPr>
                <w:noProof/>
                <w:webHidden/>
              </w:rPr>
              <w:tab/>
            </w:r>
            <w:r>
              <w:rPr>
                <w:noProof/>
                <w:webHidden/>
              </w:rPr>
              <w:fldChar w:fldCharType="begin"/>
            </w:r>
            <w:r>
              <w:rPr>
                <w:noProof/>
                <w:webHidden/>
              </w:rPr>
              <w:instrText xml:space="preserve"> PAGEREF _Toc195253272 \h </w:instrText>
            </w:r>
            <w:r>
              <w:rPr>
                <w:noProof/>
                <w:webHidden/>
              </w:rPr>
            </w:r>
            <w:r>
              <w:rPr>
                <w:noProof/>
                <w:webHidden/>
              </w:rPr>
              <w:fldChar w:fldCharType="separate"/>
            </w:r>
            <w:r>
              <w:rPr>
                <w:noProof/>
                <w:webHidden/>
              </w:rPr>
              <w:t>66</w:t>
            </w:r>
            <w:r>
              <w:rPr>
                <w:noProof/>
                <w:webHidden/>
              </w:rPr>
              <w:fldChar w:fldCharType="end"/>
            </w:r>
          </w:hyperlink>
        </w:p>
        <w:p w14:paraId="759B8F00" w14:textId="0114B805"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73" w:history="1">
            <w:r w:rsidRPr="001C27D2">
              <w:rPr>
                <w:rStyle w:val="Hyperlink"/>
                <w:noProof/>
              </w:rPr>
              <w:t>5.4.3</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Docker network</w:t>
            </w:r>
            <w:r>
              <w:rPr>
                <w:noProof/>
                <w:webHidden/>
              </w:rPr>
              <w:tab/>
            </w:r>
            <w:r>
              <w:rPr>
                <w:noProof/>
                <w:webHidden/>
              </w:rPr>
              <w:fldChar w:fldCharType="begin"/>
            </w:r>
            <w:r>
              <w:rPr>
                <w:noProof/>
                <w:webHidden/>
              </w:rPr>
              <w:instrText xml:space="preserve"> PAGEREF _Toc195253273 \h </w:instrText>
            </w:r>
            <w:r>
              <w:rPr>
                <w:noProof/>
                <w:webHidden/>
              </w:rPr>
            </w:r>
            <w:r>
              <w:rPr>
                <w:noProof/>
                <w:webHidden/>
              </w:rPr>
              <w:fldChar w:fldCharType="separate"/>
            </w:r>
            <w:r>
              <w:rPr>
                <w:noProof/>
                <w:webHidden/>
              </w:rPr>
              <w:t>67</w:t>
            </w:r>
            <w:r>
              <w:rPr>
                <w:noProof/>
                <w:webHidden/>
              </w:rPr>
              <w:fldChar w:fldCharType="end"/>
            </w:r>
          </w:hyperlink>
        </w:p>
        <w:p w14:paraId="6BC9DCCC" w14:textId="5E6CDD63"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274" w:history="1">
            <w:r w:rsidRPr="001C27D2">
              <w:rPr>
                <w:rStyle w:val="Hyperlink"/>
                <w:noProof/>
              </w:rPr>
              <w:t>5.5</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Kontejnery</w:t>
            </w:r>
            <w:r>
              <w:rPr>
                <w:noProof/>
                <w:webHidden/>
              </w:rPr>
              <w:tab/>
            </w:r>
            <w:r>
              <w:rPr>
                <w:noProof/>
                <w:webHidden/>
              </w:rPr>
              <w:fldChar w:fldCharType="begin"/>
            </w:r>
            <w:r>
              <w:rPr>
                <w:noProof/>
                <w:webHidden/>
              </w:rPr>
              <w:instrText xml:space="preserve"> PAGEREF _Toc195253274 \h </w:instrText>
            </w:r>
            <w:r>
              <w:rPr>
                <w:noProof/>
                <w:webHidden/>
              </w:rPr>
            </w:r>
            <w:r>
              <w:rPr>
                <w:noProof/>
                <w:webHidden/>
              </w:rPr>
              <w:fldChar w:fldCharType="separate"/>
            </w:r>
            <w:r>
              <w:rPr>
                <w:noProof/>
                <w:webHidden/>
              </w:rPr>
              <w:t>68</w:t>
            </w:r>
            <w:r>
              <w:rPr>
                <w:noProof/>
                <w:webHidden/>
              </w:rPr>
              <w:fldChar w:fldCharType="end"/>
            </w:r>
          </w:hyperlink>
        </w:p>
        <w:p w14:paraId="3A286A3B" w14:textId="0822DAC7"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75" w:history="1">
            <w:r w:rsidRPr="001C27D2">
              <w:rPr>
                <w:rStyle w:val="Hyperlink"/>
                <w:noProof/>
              </w:rPr>
              <w:t>5.5.1</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Portainer</w:t>
            </w:r>
            <w:r>
              <w:rPr>
                <w:noProof/>
                <w:webHidden/>
              </w:rPr>
              <w:tab/>
            </w:r>
            <w:r>
              <w:rPr>
                <w:noProof/>
                <w:webHidden/>
              </w:rPr>
              <w:fldChar w:fldCharType="begin"/>
            </w:r>
            <w:r>
              <w:rPr>
                <w:noProof/>
                <w:webHidden/>
              </w:rPr>
              <w:instrText xml:space="preserve"> PAGEREF _Toc195253275 \h </w:instrText>
            </w:r>
            <w:r>
              <w:rPr>
                <w:noProof/>
                <w:webHidden/>
              </w:rPr>
            </w:r>
            <w:r>
              <w:rPr>
                <w:noProof/>
                <w:webHidden/>
              </w:rPr>
              <w:fldChar w:fldCharType="separate"/>
            </w:r>
            <w:r>
              <w:rPr>
                <w:noProof/>
                <w:webHidden/>
              </w:rPr>
              <w:t>68</w:t>
            </w:r>
            <w:r>
              <w:rPr>
                <w:noProof/>
                <w:webHidden/>
              </w:rPr>
              <w:fldChar w:fldCharType="end"/>
            </w:r>
          </w:hyperlink>
        </w:p>
        <w:p w14:paraId="3B803778" w14:textId="590A34FA"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76" w:history="1">
            <w:r w:rsidRPr="001C27D2">
              <w:rPr>
                <w:rStyle w:val="Hyperlink"/>
                <w:noProof/>
              </w:rPr>
              <w:t>5.5.2</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Postgres + Postgres Admin</w:t>
            </w:r>
            <w:r>
              <w:rPr>
                <w:noProof/>
                <w:webHidden/>
              </w:rPr>
              <w:tab/>
            </w:r>
            <w:r>
              <w:rPr>
                <w:noProof/>
                <w:webHidden/>
              </w:rPr>
              <w:fldChar w:fldCharType="begin"/>
            </w:r>
            <w:r>
              <w:rPr>
                <w:noProof/>
                <w:webHidden/>
              </w:rPr>
              <w:instrText xml:space="preserve"> PAGEREF _Toc195253276 \h </w:instrText>
            </w:r>
            <w:r>
              <w:rPr>
                <w:noProof/>
                <w:webHidden/>
              </w:rPr>
            </w:r>
            <w:r>
              <w:rPr>
                <w:noProof/>
                <w:webHidden/>
              </w:rPr>
              <w:fldChar w:fldCharType="separate"/>
            </w:r>
            <w:r>
              <w:rPr>
                <w:noProof/>
                <w:webHidden/>
              </w:rPr>
              <w:t>68</w:t>
            </w:r>
            <w:r>
              <w:rPr>
                <w:noProof/>
                <w:webHidden/>
              </w:rPr>
              <w:fldChar w:fldCharType="end"/>
            </w:r>
          </w:hyperlink>
        </w:p>
        <w:p w14:paraId="40DCCEDC" w14:textId="1F1888CC"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77" w:history="1">
            <w:r w:rsidRPr="001C27D2">
              <w:rPr>
                <w:rStyle w:val="Hyperlink"/>
                <w:noProof/>
              </w:rPr>
              <w:t>5.5.3</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Editor databáze LaceHub</w:t>
            </w:r>
            <w:r>
              <w:rPr>
                <w:noProof/>
                <w:webHidden/>
              </w:rPr>
              <w:tab/>
            </w:r>
            <w:r>
              <w:rPr>
                <w:noProof/>
                <w:webHidden/>
              </w:rPr>
              <w:fldChar w:fldCharType="begin"/>
            </w:r>
            <w:r>
              <w:rPr>
                <w:noProof/>
                <w:webHidden/>
              </w:rPr>
              <w:instrText xml:space="preserve"> PAGEREF _Toc195253277 \h </w:instrText>
            </w:r>
            <w:r>
              <w:rPr>
                <w:noProof/>
                <w:webHidden/>
              </w:rPr>
            </w:r>
            <w:r>
              <w:rPr>
                <w:noProof/>
                <w:webHidden/>
              </w:rPr>
              <w:fldChar w:fldCharType="separate"/>
            </w:r>
            <w:r>
              <w:rPr>
                <w:noProof/>
                <w:webHidden/>
              </w:rPr>
              <w:t>69</w:t>
            </w:r>
            <w:r>
              <w:rPr>
                <w:noProof/>
                <w:webHidden/>
              </w:rPr>
              <w:fldChar w:fldCharType="end"/>
            </w:r>
          </w:hyperlink>
        </w:p>
        <w:p w14:paraId="71F8A6B6" w14:textId="25C4EF26"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78" w:history="1">
            <w:r w:rsidRPr="001C27D2">
              <w:rPr>
                <w:rStyle w:val="Hyperlink"/>
                <w:noProof/>
              </w:rPr>
              <w:t>5.5.4</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Nginx Proxy Manager</w:t>
            </w:r>
            <w:r>
              <w:rPr>
                <w:noProof/>
                <w:webHidden/>
              </w:rPr>
              <w:tab/>
            </w:r>
            <w:r>
              <w:rPr>
                <w:noProof/>
                <w:webHidden/>
              </w:rPr>
              <w:fldChar w:fldCharType="begin"/>
            </w:r>
            <w:r>
              <w:rPr>
                <w:noProof/>
                <w:webHidden/>
              </w:rPr>
              <w:instrText xml:space="preserve"> PAGEREF _Toc195253278 \h </w:instrText>
            </w:r>
            <w:r>
              <w:rPr>
                <w:noProof/>
                <w:webHidden/>
              </w:rPr>
            </w:r>
            <w:r>
              <w:rPr>
                <w:noProof/>
                <w:webHidden/>
              </w:rPr>
              <w:fldChar w:fldCharType="separate"/>
            </w:r>
            <w:r>
              <w:rPr>
                <w:noProof/>
                <w:webHidden/>
              </w:rPr>
              <w:t>70</w:t>
            </w:r>
            <w:r>
              <w:rPr>
                <w:noProof/>
                <w:webHidden/>
              </w:rPr>
              <w:fldChar w:fldCharType="end"/>
            </w:r>
          </w:hyperlink>
        </w:p>
        <w:p w14:paraId="6B207752" w14:textId="67F32FCB"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79" w:history="1">
            <w:r w:rsidRPr="001C27D2">
              <w:rPr>
                <w:rStyle w:val="Hyperlink"/>
                <w:noProof/>
              </w:rPr>
              <w:t>5.5.5</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Redis</w:t>
            </w:r>
            <w:r>
              <w:rPr>
                <w:noProof/>
                <w:webHidden/>
              </w:rPr>
              <w:tab/>
            </w:r>
            <w:r>
              <w:rPr>
                <w:noProof/>
                <w:webHidden/>
              </w:rPr>
              <w:fldChar w:fldCharType="begin"/>
            </w:r>
            <w:r>
              <w:rPr>
                <w:noProof/>
                <w:webHidden/>
              </w:rPr>
              <w:instrText xml:space="preserve"> PAGEREF _Toc195253279 \h </w:instrText>
            </w:r>
            <w:r>
              <w:rPr>
                <w:noProof/>
                <w:webHidden/>
              </w:rPr>
            </w:r>
            <w:r>
              <w:rPr>
                <w:noProof/>
                <w:webHidden/>
              </w:rPr>
              <w:fldChar w:fldCharType="separate"/>
            </w:r>
            <w:r>
              <w:rPr>
                <w:noProof/>
                <w:webHidden/>
              </w:rPr>
              <w:t>70</w:t>
            </w:r>
            <w:r>
              <w:rPr>
                <w:noProof/>
                <w:webHidden/>
              </w:rPr>
              <w:fldChar w:fldCharType="end"/>
            </w:r>
          </w:hyperlink>
        </w:p>
        <w:p w14:paraId="578E7182" w14:textId="3589D78D"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80" w:history="1">
            <w:r w:rsidRPr="001C27D2">
              <w:rPr>
                <w:rStyle w:val="Hyperlink"/>
                <w:noProof/>
              </w:rPr>
              <w:t>5.5.6</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UpTime Kuma</w:t>
            </w:r>
            <w:r>
              <w:rPr>
                <w:noProof/>
                <w:webHidden/>
              </w:rPr>
              <w:tab/>
            </w:r>
            <w:r>
              <w:rPr>
                <w:noProof/>
                <w:webHidden/>
              </w:rPr>
              <w:fldChar w:fldCharType="begin"/>
            </w:r>
            <w:r>
              <w:rPr>
                <w:noProof/>
                <w:webHidden/>
              </w:rPr>
              <w:instrText xml:space="preserve"> PAGEREF _Toc195253280 \h </w:instrText>
            </w:r>
            <w:r>
              <w:rPr>
                <w:noProof/>
                <w:webHidden/>
              </w:rPr>
            </w:r>
            <w:r>
              <w:rPr>
                <w:noProof/>
                <w:webHidden/>
              </w:rPr>
              <w:fldChar w:fldCharType="separate"/>
            </w:r>
            <w:r>
              <w:rPr>
                <w:noProof/>
                <w:webHidden/>
              </w:rPr>
              <w:t>71</w:t>
            </w:r>
            <w:r>
              <w:rPr>
                <w:noProof/>
                <w:webHidden/>
              </w:rPr>
              <w:fldChar w:fldCharType="end"/>
            </w:r>
          </w:hyperlink>
        </w:p>
        <w:p w14:paraId="0EA577A6" w14:textId="0C4B045D"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81" w:history="1">
            <w:r w:rsidRPr="001C27D2">
              <w:rPr>
                <w:rStyle w:val="Hyperlink"/>
                <w:noProof/>
              </w:rPr>
              <w:t>5.5.7</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Prometheus + Node Exporter</w:t>
            </w:r>
            <w:r>
              <w:rPr>
                <w:noProof/>
                <w:webHidden/>
              </w:rPr>
              <w:tab/>
            </w:r>
            <w:r>
              <w:rPr>
                <w:noProof/>
                <w:webHidden/>
              </w:rPr>
              <w:fldChar w:fldCharType="begin"/>
            </w:r>
            <w:r>
              <w:rPr>
                <w:noProof/>
                <w:webHidden/>
              </w:rPr>
              <w:instrText xml:space="preserve"> PAGEREF _Toc195253281 \h </w:instrText>
            </w:r>
            <w:r>
              <w:rPr>
                <w:noProof/>
                <w:webHidden/>
              </w:rPr>
            </w:r>
            <w:r>
              <w:rPr>
                <w:noProof/>
                <w:webHidden/>
              </w:rPr>
              <w:fldChar w:fldCharType="separate"/>
            </w:r>
            <w:r>
              <w:rPr>
                <w:noProof/>
                <w:webHidden/>
              </w:rPr>
              <w:t>71</w:t>
            </w:r>
            <w:r>
              <w:rPr>
                <w:noProof/>
                <w:webHidden/>
              </w:rPr>
              <w:fldChar w:fldCharType="end"/>
            </w:r>
          </w:hyperlink>
        </w:p>
        <w:p w14:paraId="7CEBD299" w14:textId="0A5ED30E"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82" w:history="1">
            <w:r w:rsidRPr="001C27D2">
              <w:rPr>
                <w:rStyle w:val="Hyperlink"/>
                <w:noProof/>
              </w:rPr>
              <w:t>5.5.8</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WatchTower</w:t>
            </w:r>
            <w:r>
              <w:rPr>
                <w:noProof/>
                <w:webHidden/>
              </w:rPr>
              <w:tab/>
            </w:r>
            <w:r>
              <w:rPr>
                <w:noProof/>
                <w:webHidden/>
              </w:rPr>
              <w:fldChar w:fldCharType="begin"/>
            </w:r>
            <w:r>
              <w:rPr>
                <w:noProof/>
                <w:webHidden/>
              </w:rPr>
              <w:instrText xml:space="preserve"> PAGEREF _Toc195253282 \h </w:instrText>
            </w:r>
            <w:r>
              <w:rPr>
                <w:noProof/>
                <w:webHidden/>
              </w:rPr>
            </w:r>
            <w:r>
              <w:rPr>
                <w:noProof/>
                <w:webHidden/>
              </w:rPr>
              <w:fldChar w:fldCharType="separate"/>
            </w:r>
            <w:r>
              <w:rPr>
                <w:noProof/>
                <w:webHidden/>
              </w:rPr>
              <w:t>72</w:t>
            </w:r>
            <w:r>
              <w:rPr>
                <w:noProof/>
                <w:webHidden/>
              </w:rPr>
              <w:fldChar w:fldCharType="end"/>
            </w:r>
          </w:hyperlink>
        </w:p>
        <w:p w14:paraId="7DFB39BB" w14:textId="302A0F99"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83" w:history="1">
            <w:r w:rsidRPr="001C27D2">
              <w:rPr>
                <w:rStyle w:val="Hyperlink"/>
                <w:noProof/>
              </w:rPr>
              <w:t>5.5.9</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WireGuard VPN</w:t>
            </w:r>
            <w:r>
              <w:rPr>
                <w:noProof/>
                <w:webHidden/>
              </w:rPr>
              <w:tab/>
            </w:r>
            <w:r>
              <w:rPr>
                <w:noProof/>
                <w:webHidden/>
              </w:rPr>
              <w:fldChar w:fldCharType="begin"/>
            </w:r>
            <w:r>
              <w:rPr>
                <w:noProof/>
                <w:webHidden/>
              </w:rPr>
              <w:instrText xml:space="preserve"> PAGEREF _Toc195253283 \h </w:instrText>
            </w:r>
            <w:r>
              <w:rPr>
                <w:noProof/>
                <w:webHidden/>
              </w:rPr>
            </w:r>
            <w:r>
              <w:rPr>
                <w:noProof/>
                <w:webHidden/>
              </w:rPr>
              <w:fldChar w:fldCharType="separate"/>
            </w:r>
            <w:r>
              <w:rPr>
                <w:noProof/>
                <w:webHidden/>
              </w:rPr>
              <w:t>72</w:t>
            </w:r>
            <w:r>
              <w:rPr>
                <w:noProof/>
                <w:webHidden/>
              </w:rPr>
              <w:fldChar w:fldCharType="end"/>
            </w:r>
          </w:hyperlink>
        </w:p>
        <w:p w14:paraId="29E2A868" w14:textId="109793E8"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284" w:history="1">
            <w:r w:rsidRPr="001C27D2">
              <w:rPr>
                <w:rStyle w:val="Hyperlink"/>
                <w:noProof/>
              </w:rPr>
              <w:t>5.6</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Ostatní software</w:t>
            </w:r>
            <w:r>
              <w:rPr>
                <w:noProof/>
                <w:webHidden/>
              </w:rPr>
              <w:tab/>
            </w:r>
            <w:r>
              <w:rPr>
                <w:noProof/>
                <w:webHidden/>
              </w:rPr>
              <w:fldChar w:fldCharType="begin"/>
            </w:r>
            <w:r>
              <w:rPr>
                <w:noProof/>
                <w:webHidden/>
              </w:rPr>
              <w:instrText xml:space="preserve"> PAGEREF _Toc195253284 \h </w:instrText>
            </w:r>
            <w:r>
              <w:rPr>
                <w:noProof/>
                <w:webHidden/>
              </w:rPr>
            </w:r>
            <w:r>
              <w:rPr>
                <w:noProof/>
                <w:webHidden/>
              </w:rPr>
              <w:fldChar w:fldCharType="separate"/>
            </w:r>
            <w:r>
              <w:rPr>
                <w:noProof/>
                <w:webHidden/>
              </w:rPr>
              <w:t>73</w:t>
            </w:r>
            <w:r>
              <w:rPr>
                <w:noProof/>
                <w:webHidden/>
              </w:rPr>
              <w:fldChar w:fldCharType="end"/>
            </w:r>
          </w:hyperlink>
        </w:p>
        <w:p w14:paraId="77635FCA" w14:textId="47DD7552"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85" w:history="1">
            <w:r w:rsidRPr="001C27D2">
              <w:rPr>
                <w:rStyle w:val="Hyperlink"/>
                <w:noProof/>
              </w:rPr>
              <w:t>5.6.1</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Zálohování</w:t>
            </w:r>
            <w:r>
              <w:rPr>
                <w:noProof/>
                <w:webHidden/>
              </w:rPr>
              <w:tab/>
            </w:r>
            <w:r>
              <w:rPr>
                <w:noProof/>
                <w:webHidden/>
              </w:rPr>
              <w:fldChar w:fldCharType="begin"/>
            </w:r>
            <w:r>
              <w:rPr>
                <w:noProof/>
                <w:webHidden/>
              </w:rPr>
              <w:instrText xml:space="preserve"> PAGEREF _Toc195253285 \h </w:instrText>
            </w:r>
            <w:r>
              <w:rPr>
                <w:noProof/>
                <w:webHidden/>
              </w:rPr>
            </w:r>
            <w:r>
              <w:rPr>
                <w:noProof/>
                <w:webHidden/>
              </w:rPr>
              <w:fldChar w:fldCharType="separate"/>
            </w:r>
            <w:r>
              <w:rPr>
                <w:noProof/>
                <w:webHidden/>
              </w:rPr>
              <w:t>73</w:t>
            </w:r>
            <w:r>
              <w:rPr>
                <w:noProof/>
                <w:webHidden/>
              </w:rPr>
              <w:fldChar w:fldCharType="end"/>
            </w:r>
          </w:hyperlink>
        </w:p>
        <w:p w14:paraId="3A5EC98F" w14:textId="0E1C77E0"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86" w:history="1">
            <w:r w:rsidRPr="001C27D2">
              <w:rPr>
                <w:rStyle w:val="Hyperlink"/>
                <w:noProof/>
              </w:rPr>
              <w:t>5.6.2</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Termius</w:t>
            </w:r>
            <w:r>
              <w:rPr>
                <w:noProof/>
                <w:webHidden/>
              </w:rPr>
              <w:tab/>
            </w:r>
            <w:r>
              <w:rPr>
                <w:noProof/>
                <w:webHidden/>
              </w:rPr>
              <w:fldChar w:fldCharType="begin"/>
            </w:r>
            <w:r>
              <w:rPr>
                <w:noProof/>
                <w:webHidden/>
              </w:rPr>
              <w:instrText xml:space="preserve"> PAGEREF _Toc195253286 \h </w:instrText>
            </w:r>
            <w:r>
              <w:rPr>
                <w:noProof/>
                <w:webHidden/>
              </w:rPr>
            </w:r>
            <w:r>
              <w:rPr>
                <w:noProof/>
                <w:webHidden/>
              </w:rPr>
              <w:fldChar w:fldCharType="separate"/>
            </w:r>
            <w:r>
              <w:rPr>
                <w:noProof/>
                <w:webHidden/>
              </w:rPr>
              <w:t>73</w:t>
            </w:r>
            <w:r>
              <w:rPr>
                <w:noProof/>
                <w:webHidden/>
              </w:rPr>
              <w:fldChar w:fldCharType="end"/>
            </w:r>
          </w:hyperlink>
        </w:p>
        <w:p w14:paraId="6167527B" w14:textId="38CE2DE0"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87" w:history="1">
            <w:r w:rsidRPr="001C27D2">
              <w:rPr>
                <w:rStyle w:val="Hyperlink"/>
                <w:noProof/>
              </w:rPr>
              <w:t>5.6.3</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FileZilla</w:t>
            </w:r>
            <w:r>
              <w:rPr>
                <w:noProof/>
                <w:webHidden/>
              </w:rPr>
              <w:tab/>
            </w:r>
            <w:r>
              <w:rPr>
                <w:noProof/>
                <w:webHidden/>
              </w:rPr>
              <w:fldChar w:fldCharType="begin"/>
            </w:r>
            <w:r>
              <w:rPr>
                <w:noProof/>
                <w:webHidden/>
              </w:rPr>
              <w:instrText xml:space="preserve"> PAGEREF _Toc195253287 \h </w:instrText>
            </w:r>
            <w:r>
              <w:rPr>
                <w:noProof/>
                <w:webHidden/>
              </w:rPr>
            </w:r>
            <w:r>
              <w:rPr>
                <w:noProof/>
                <w:webHidden/>
              </w:rPr>
              <w:fldChar w:fldCharType="separate"/>
            </w:r>
            <w:r>
              <w:rPr>
                <w:noProof/>
                <w:webHidden/>
              </w:rPr>
              <w:t>74</w:t>
            </w:r>
            <w:r>
              <w:rPr>
                <w:noProof/>
                <w:webHidden/>
              </w:rPr>
              <w:fldChar w:fldCharType="end"/>
            </w:r>
          </w:hyperlink>
        </w:p>
        <w:p w14:paraId="53D4293A" w14:textId="6EE12A3B"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88" w:history="1">
            <w:r w:rsidRPr="001C27D2">
              <w:rPr>
                <w:rStyle w:val="Hyperlink"/>
                <w:noProof/>
              </w:rPr>
              <w:t>5.6.4</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SD Card Formatter</w:t>
            </w:r>
            <w:r>
              <w:rPr>
                <w:noProof/>
                <w:webHidden/>
              </w:rPr>
              <w:tab/>
            </w:r>
            <w:r>
              <w:rPr>
                <w:noProof/>
                <w:webHidden/>
              </w:rPr>
              <w:fldChar w:fldCharType="begin"/>
            </w:r>
            <w:r>
              <w:rPr>
                <w:noProof/>
                <w:webHidden/>
              </w:rPr>
              <w:instrText xml:space="preserve"> PAGEREF _Toc195253288 \h </w:instrText>
            </w:r>
            <w:r>
              <w:rPr>
                <w:noProof/>
                <w:webHidden/>
              </w:rPr>
            </w:r>
            <w:r>
              <w:rPr>
                <w:noProof/>
                <w:webHidden/>
              </w:rPr>
              <w:fldChar w:fldCharType="separate"/>
            </w:r>
            <w:r>
              <w:rPr>
                <w:noProof/>
                <w:webHidden/>
              </w:rPr>
              <w:t>75</w:t>
            </w:r>
            <w:r>
              <w:rPr>
                <w:noProof/>
                <w:webHidden/>
              </w:rPr>
              <w:fldChar w:fldCharType="end"/>
            </w:r>
          </w:hyperlink>
        </w:p>
        <w:p w14:paraId="0D3E692B" w14:textId="65B4BF87"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289" w:history="1">
            <w:r w:rsidRPr="001C27D2">
              <w:rPr>
                <w:rStyle w:val="Hyperlink"/>
                <w:noProof/>
              </w:rPr>
              <w:t>5.7</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Externí služby</w:t>
            </w:r>
            <w:r>
              <w:rPr>
                <w:noProof/>
                <w:webHidden/>
              </w:rPr>
              <w:tab/>
            </w:r>
            <w:r>
              <w:rPr>
                <w:noProof/>
                <w:webHidden/>
              </w:rPr>
              <w:fldChar w:fldCharType="begin"/>
            </w:r>
            <w:r>
              <w:rPr>
                <w:noProof/>
                <w:webHidden/>
              </w:rPr>
              <w:instrText xml:space="preserve"> PAGEREF _Toc195253289 \h </w:instrText>
            </w:r>
            <w:r>
              <w:rPr>
                <w:noProof/>
                <w:webHidden/>
              </w:rPr>
            </w:r>
            <w:r>
              <w:rPr>
                <w:noProof/>
                <w:webHidden/>
              </w:rPr>
              <w:fldChar w:fldCharType="separate"/>
            </w:r>
            <w:r>
              <w:rPr>
                <w:noProof/>
                <w:webHidden/>
              </w:rPr>
              <w:t>76</w:t>
            </w:r>
            <w:r>
              <w:rPr>
                <w:noProof/>
                <w:webHidden/>
              </w:rPr>
              <w:fldChar w:fldCharType="end"/>
            </w:r>
          </w:hyperlink>
        </w:p>
        <w:p w14:paraId="2E555AF5" w14:textId="68C3485E"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90" w:history="1">
            <w:r w:rsidRPr="001C27D2">
              <w:rPr>
                <w:rStyle w:val="Hyperlink"/>
                <w:noProof/>
              </w:rPr>
              <w:t>5.7.1</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Wedos</w:t>
            </w:r>
            <w:r>
              <w:rPr>
                <w:noProof/>
                <w:webHidden/>
              </w:rPr>
              <w:tab/>
            </w:r>
            <w:r>
              <w:rPr>
                <w:noProof/>
                <w:webHidden/>
              </w:rPr>
              <w:fldChar w:fldCharType="begin"/>
            </w:r>
            <w:r>
              <w:rPr>
                <w:noProof/>
                <w:webHidden/>
              </w:rPr>
              <w:instrText xml:space="preserve"> PAGEREF _Toc195253290 \h </w:instrText>
            </w:r>
            <w:r>
              <w:rPr>
                <w:noProof/>
                <w:webHidden/>
              </w:rPr>
            </w:r>
            <w:r>
              <w:rPr>
                <w:noProof/>
                <w:webHidden/>
              </w:rPr>
              <w:fldChar w:fldCharType="separate"/>
            </w:r>
            <w:r>
              <w:rPr>
                <w:noProof/>
                <w:webHidden/>
              </w:rPr>
              <w:t>76</w:t>
            </w:r>
            <w:r>
              <w:rPr>
                <w:noProof/>
                <w:webHidden/>
              </w:rPr>
              <w:fldChar w:fldCharType="end"/>
            </w:r>
          </w:hyperlink>
        </w:p>
        <w:p w14:paraId="1B8F35A8" w14:textId="28EAB3A2"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91" w:history="1">
            <w:r w:rsidRPr="001C27D2">
              <w:rPr>
                <w:rStyle w:val="Hyperlink"/>
                <w:noProof/>
              </w:rPr>
              <w:t>5.7.2</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Cloudflare</w:t>
            </w:r>
            <w:r>
              <w:rPr>
                <w:noProof/>
                <w:webHidden/>
              </w:rPr>
              <w:tab/>
            </w:r>
            <w:r>
              <w:rPr>
                <w:noProof/>
                <w:webHidden/>
              </w:rPr>
              <w:fldChar w:fldCharType="begin"/>
            </w:r>
            <w:r>
              <w:rPr>
                <w:noProof/>
                <w:webHidden/>
              </w:rPr>
              <w:instrText xml:space="preserve"> PAGEREF _Toc195253291 \h </w:instrText>
            </w:r>
            <w:r>
              <w:rPr>
                <w:noProof/>
                <w:webHidden/>
              </w:rPr>
            </w:r>
            <w:r>
              <w:rPr>
                <w:noProof/>
                <w:webHidden/>
              </w:rPr>
              <w:fldChar w:fldCharType="separate"/>
            </w:r>
            <w:r>
              <w:rPr>
                <w:noProof/>
                <w:webHidden/>
              </w:rPr>
              <w:t>76</w:t>
            </w:r>
            <w:r>
              <w:rPr>
                <w:noProof/>
                <w:webHidden/>
              </w:rPr>
              <w:fldChar w:fldCharType="end"/>
            </w:r>
          </w:hyperlink>
        </w:p>
        <w:p w14:paraId="600A40E6" w14:textId="50CD2758"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92" w:history="1">
            <w:r w:rsidRPr="001C27D2">
              <w:rPr>
                <w:rStyle w:val="Hyperlink"/>
                <w:noProof/>
              </w:rPr>
              <w:t>5.7.3</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Email Profi od Seznam.cz</w:t>
            </w:r>
            <w:r>
              <w:rPr>
                <w:noProof/>
                <w:webHidden/>
              </w:rPr>
              <w:tab/>
            </w:r>
            <w:r>
              <w:rPr>
                <w:noProof/>
                <w:webHidden/>
              </w:rPr>
              <w:fldChar w:fldCharType="begin"/>
            </w:r>
            <w:r>
              <w:rPr>
                <w:noProof/>
                <w:webHidden/>
              </w:rPr>
              <w:instrText xml:space="preserve"> PAGEREF _Toc195253292 \h </w:instrText>
            </w:r>
            <w:r>
              <w:rPr>
                <w:noProof/>
                <w:webHidden/>
              </w:rPr>
            </w:r>
            <w:r>
              <w:rPr>
                <w:noProof/>
                <w:webHidden/>
              </w:rPr>
              <w:fldChar w:fldCharType="separate"/>
            </w:r>
            <w:r>
              <w:rPr>
                <w:noProof/>
                <w:webHidden/>
              </w:rPr>
              <w:t>77</w:t>
            </w:r>
            <w:r>
              <w:rPr>
                <w:noProof/>
                <w:webHidden/>
              </w:rPr>
              <w:fldChar w:fldCharType="end"/>
            </w:r>
          </w:hyperlink>
        </w:p>
        <w:p w14:paraId="0468B3B7" w14:textId="7CE4BCC0" w:rsidR="00246F14" w:rsidRDefault="00246F14">
          <w:pPr>
            <w:pStyle w:val="TOC1"/>
            <w:rPr>
              <w:rFonts w:asciiTheme="minorHAnsi" w:eastAsiaTheme="minorEastAsia" w:hAnsiTheme="minorHAnsi"/>
              <w:bCs w:val="0"/>
              <w:caps w:val="0"/>
              <w:kern w:val="2"/>
              <w:szCs w:val="24"/>
              <w:lang w:val="en-GB" w:eastAsia="en-GB"/>
              <w14:ligatures w14:val="standardContextual"/>
            </w:rPr>
          </w:pPr>
          <w:hyperlink w:anchor="_Toc195253293" w:history="1">
            <w:r w:rsidRPr="001C27D2">
              <w:rPr>
                <w:rStyle w:val="Hyperlink"/>
              </w:rPr>
              <w:t>6</w:t>
            </w:r>
            <w:r>
              <w:rPr>
                <w:rFonts w:asciiTheme="minorHAnsi" w:eastAsiaTheme="minorEastAsia" w:hAnsiTheme="minorHAnsi"/>
                <w:bCs w:val="0"/>
                <w:caps w:val="0"/>
                <w:kern w:val="2"/>
                <w:szCs w:val="24"/>
                <w:lang w:val="en-GB" w:eastAsia="en-GB"/>
                <w14:ligatures w14:val="standardContextual"/>
              </w:rPr>
              <w:tab/>
            </w:r>
            <w:r w:rsidRPr="001C27D2">
              <w:rPr>
                <w:rStyle w:val="Hyperlink"/>
              </w:rPr>
              <w:t>Testování a ladění</w:t>
            </w:r>
            <w:r>
              <w:rPr>
                <w:webHidden/>
              </w:rPr>
              <w:tab/>
            </w:r>
            <w:r>
              <w:rPr>
                <w:webHidden/>
              </w:rPr>
              <w:fldChar w:fldCharType="begin"/>
            </w:r>
            <w:r>
              <w:rPr>
                <w:webHidden/>
              </w:rPr>
              <w:instrText xml:space="preserve"> PAGEREF _Toc195253293 \h </w:instrText>
            </w:r>
            <w:r>
              <w:rPr>
                <w:webHidden/>
              </w:rPr>
            </w:r>
            <w:r>
              <w:rPr>
                <w:webHidden/>
              </w:rPr>
              <w:fldChar w:fldCharType="separate"/>
            </w:r>
            <w:r>
              <w:rPr>
                <w:webHidden/>
              </w:rPr>
              <w:t>79</w:t>
            </w:r>
            <w:r>
              <w:rPr>
                <w:webHidden/>
              </w:rPr>
              <w:fldChar w:fldCharType="end"/>
            </w:r>
          </w:hyperlink>
        </w:p>
        <w:p w14:paraId="3FC32622" w14:textId="23335BEF"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294" w:history="1">
            <w:r w:rsidRPr="001C27D2">
              <w:rPr>
                <w:rStyle w:val="Hyperlink"/>
                <w:noProof/>
              </w:rPr>
              <w:t>6.1</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Unit testing pomocí Jest</w:t>
            </w:r>
            <w:r>
              <w:rPr>
                <w:noProof/>
                <w:webHidden/>
              </w:rPr>
              <w:tab/>
            </w:r>
            <w:r>
              <w:rPr>
                <w:noProof/>
                <w:webHidden/>
              </w:rPr>
              <w:fldChar w:fldCharType="begin"/>
            </w:r>
            <w:r>
              <w:rPr>
                <w:noProof/>
                <w:webHidden/>
              </w:rPr>
              <w:instrText xml:space="preserve"> PAGEREF _Toc195253294 \h </w:instrText>
            </w:r>
            <w:r>
              <w:rPr>
                <w:noProof/>
                <w:webHidden/>
              </w:rPr>
            </w:r>
            <w:r>
              <w:rPr>
                <w:noProof/>
                <w:webHidden/>
              </w:rPr>
              <w:fldChar w:fldCharType="separate"/>
            </w:r>
            <w:r>
              <w:rPr>
                <w:noProof/>
                <w:webHidden/>
              </w:rPr>
              <w:t>79</w:t>
            </w:r>
            <w:r>
              <w:rPr>
                <w:noProof/>
                <w:webHidden/>
              </w:rPr>
              <w:fldChar w:fldCharType="end"/>
            </w:r>
          </w:hyperlink>
        </w:p>
        <w:p w14:paraId="3C9AB819" w14:textId="04645D86"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295" w:history="1">
            <w:r w:rsidRPr="001C27D2">
              <w:rPr>
                <w:rStyle w:val="Hyperlink"/>
                <w:noProof/>
              </w:rPr>
              <w:t>6.2</w:t>
            </w:r>
            <w:r>
              <w:rPr>
                <w:rFonts w:asciiTheme="minorHAnsi" w:eastAsiaTheme="minorEastAsia" w:hAnsiTheme="minorHAnsi"/>
                <w:smallCaps w:val="0"/>
                <w:noProof/>
                <w:kern w:val="2"/>
                <w:szCs w:val="24"/>
                <w:lang w:val="en-GB" w:eastAsia="en-GB"/>
                <w14:ligatures w14:val="standardContextual"/>
              </w:rPr>
              <w:tab/>
            </w:r>
            <w:r w:rsidRPr="001C27D2">
              <w:rPr>
                <w:rStyle w:val="Hyperlink"/>
                <w:noProof/>
              </w:rPr>
              <w:t>Penetrační testy</w:t>
            </w:r>
            <w:r>
              <w:rPr>
                <w:noProof/>
                <w:webHidden/>
              </w:rPr>
              <w:tab/>
            </w:r>
            <w:r>
              <w:rPr>
                <w:noProof/>
                <w:webHidden/>
              </w:rPr>
              <w:fldChar w:fldCharType="begin"/>
            </w:r>
            <w:r>
              <w:rPr>
                <w:noProof/>
                <w:webHidden/>
              </w:rPr>
              <w:instrText xml:space="preserve"> PAGEREF _Toc195253295 \h </w:instrText>
            </w:r>
            <w:r>
              <w:rPr>
                <w:noProof/>
                <w:webHidden/>
              </w:rPr>
            </w:r>
            <w:r>
              <w:rPr>
                <w:noProof/>
                <w:webHidden/>
              </w:rPr>
              <w:fldChar w:fldCharType="separate"/>
            </w:r>
            <w:r>
              <w:rPr>
                <w:noProof/>
                <w:webHidden/>
              </w:rPr>
              <w:t>80</w:t>
            </w:r>
            <w:r>
              <w:rPr>
                <w:noProof/>
                <w:webHidden/>
              </w:rPr>
              <w:fldChar w:fldCharType="end"/>
            </w:r>
          </w:hyperlink>
        </w:p>
        <w:p w14:paraId="16957771" w14:textId="14186117"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96" w:history="1">
            <w:r w:rsidRPr="001C27D2">
              <w:rPr>
                <w:rStyle w:val="Hyperlink"/>
                <w:noProof/>
              </w:rPr>
              <w:t>6.2.1</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SSL certifikáty</w:t>
            </w:r>
            <w:r>
              <w:rPr>
                <w:noProof/>
                <w:webHidden/>
              </w:rPr>
              <w:tab/>
            </w:r>
            <w:r>
              <w:rPr>
                <w:noProof/>
                <w:webHidden/>
              </w:rPr>
              <w:fldChar w:fldCharType="begin"/>
            </w:r>
            <w:r>
              <w:rPr>
                <w:noProof/>
                <w:webHidden/>
              </w:rPr>
              <w:instrText xml:space="preserve"> PAGEREF _Toc195253296 \h </w:instrText>
            </w:r>
            <w:r>
              <w:rPr>
                <w:noProof/>
                <w:webHidden/>
              </w:rPr>
            </w:r>
            <w:r>
              <w:rPr>
                <w:noProof/>
                <w:webHidden/>
              </w:rPr>
              <w:fldChar w:fldCharType="separate"/>
            </w:r>
            <w:r>
              <w:rPr>
                <w:noProof/>
                <w:webHidden/>
              </w:rPr>
              <w:t>80</w:t>
            </w:r>
            <w:r>
              <w:rPr>
                <w:noProof/>
                <w:webHidden/>
              </w:rPr>
              <w:fldChar w:fldCharType="end"/>
            </w:r>
          </w:hyperlink>
        </w:p>
        <w:p w14:paraId="7F13F427" w14:textId="001B7D25"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97" w:history="1">
            <w:r w:rsidRPr="001C27D2">
              <w:rPr>
                <w:rStyle w:val="Hyperlink"/>
                <w:noProof/>
              </w:rPr>
              <w:t>6.2.2</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Nessus</w:t>
            </w:r>
            <w:r>
              <w:rPr>
                <w:noProof/>
                <w:webHidden/>
              </w:rPr>
              <w:tab/>
            </w:r>
            <w:r>
              <w:rPr>
                <w:noProof/>
                <w:webHidden/>
              </w:rPr>
              <w:fldChar w:fldCharType="begin"/>
            </w:r>
            <w:r>
              <w:rPr>
                <w:noProof/>
                <w:webHidden/>
              </w:rPr>
              <w:instrText xml:space="preserve"> PAGEREF _Toc195253297 \h </w:instrText>
            </w:r>
            <w:r>
              <w:rPr>
                <w:noProof/>
                <w:webHidden/>
              </w:rPr>
            </w:r>
            <w:r>
              <w:rPr>
                <w:noProof/>
                <w:webHidden/>
              </w:rPr>
              <w:fldChar w:fldCharType="separate"/>
            </w:r>
            <w:r>
              <w:rPr>
                <w:noProof/>
                <w:webHidden/>
              </w:rPr>
              <w:t>80</w:t>
            </w:r>
            <w:r>
              <w:rPr>
                <w:noProof/>
                <w:webHidden/>
              </w:rPr>
              <w:fldChar w:fldCharType="end"/>
            </w:r>
          </w:hyperlink>
        </w:p>
        <w:p w14:paraId="3B8A6EA9" w14:textId="2507BE96" w:rsidR="00246F14" w:rsidRDefault="00246F14">
          <w:pPr>
            <w:pStyle w:val="TOC3"/>
            <w:tabs>
              <w:tab w:val="left" w:pos="1200"/>
              <w:tab w:val="right" w:leader="dot" w:pos="9055"/>
            </w:tabs>
            <w:rPr>
              <w:rFonts w:asciiTheme="minorHAnsi" w:eastAsiaTheme="minorEastAsia" w:hAnsiTheme="minorHAnsi"/>
              <w:iCs w:val="0"/>
              <w:noProof/>
              <w:kern w:val="2"/>
              <w:sz w:val="24"/>
              <w:szCs w:val="24"/>
              <w:lang w:val="en-GB" w:eastAsia="en-GB"/>
              <w14:ligatures w14:val="standardContextual"/>
            </w:rPr>
          </w:pPr>
          <w:hyperlink w:anchor="_Toc195253298" w:history="1">
            <w:r w:rsidRPr="001C27D2">
              <w:rPr>
                <w:rStyle w:val="Hyperlink"/>
                <w:noProof/>
              </w:rPr>
              <w:t>6.2.3</w:t>
            </w:r>
            <w:r>
              <w:rPr>
                <w:rFonts w:asciiTheme="minorHAnsi" w:eastAsiaTheme="minorEastAsia" w:hAnsiTheme="minorHAnsi"/>
                <w:iCs w:val="0"/>
                <w:noProof/>
                <w:kern w:val="2"/>
                <w:sz w:val="24"/>
                <w:szCs w:val="24"/>
                <w:lang w:val="en-GB" w:eastAsia="en-GB"/>
                <w14:ligatures w14:val="standardContextual"/>
              </w:rPr>
              <w:tab/>
            </w:r>
            <w:r w:rsidRPr="001C27D2">
              <w:rPr>
                <w:rStyle w:val="Hyperlink"/>
                <w:noProof/>
              </w:rPr>
              <w:t>Ostatní služby</w:t>
            </w:r>
            <w:r>
              <w:rPr>
                <w:noProof/>
                <w:webHidden/>
              </w:rPr>
              <w:tab/>
            </w:r>
            <w:r>
              <w:rPr>
                <w:noProof/>
                <w:webHidden/>
              </w:rPr>
              <w:fldChar w:fldCharType="begin"/>
            </w:r>
            <w:r>
              <w:rPr>
                <w:noProof/>
                <w:webHidden/>
              </w:rPr>
              <w:instrText xml:space="preserve"> PAGEREF _Toc195253298 \h </w:instrText>
            </w:r>
            <w:r>
              <w:rPr>
                <w:noProof/>
                <w:webHidden/>
              </w:rPr>
            </w:r>
            <w:r>
              <w:rPr>
                <w:noProof/>
                <w:webHidden/>
              </w:rPr>
              <w:fldChar w:fldCharType="separate"/>
            </w:r>
            <w:r>
              <w:rPr>
                <w:noProof/>
                <w:webHidden/>
              </w:rPr>
              <w:t>81</w:t>
            </w:r>
            <w:r>
              <w:rPr>
                <w:noProof/>
                <w:webHidden/>
              </w:rPr>
              <w:fldChar w:fldCharType="end"/>
            </w:r>
          </w:hyperlink>
        </w:p>
        <w:p w14:paraId="48C411DA" w14:textId="1316A49D" w:rsidR="00246F14" w:rsidRDefault="00246F14">
          <w:pPr>
            <w:pStyle w:val="TOC1"/>
            <w:rPr>
              <w:rFonts w:asciiTheme="minorHAnsi" w:eastAsiaTheme="minorEastAsia" w:hAnsiTheme="minorHAnsi"/>
              <w:bCs w:val="0"/>
              <w:caps w:val="0"/>
              <w:kern w:val="2"/>
              <w:szCs w:val="24"/>
              <w:lang w:val="en-GB" w:eastAsia="en-GB"/>
              <w14:ligatures w14:val="standardContextual"/>
            </w:rPr>
          </w:pPr>
          <w:hyperlink w:anchor="_Toc195253299" w:history="1">
            <w:r w:rsidRPr="001C27D2">
              <w:rPr>
                <w:rStyle w:val="Hyperlink"/>
              </w:rPr>
              <w:t>Závěr</w:t>
            </w:r>
            <w:r>
              <w:rPr>
                <w:webHidden/>
              </w:rPr>
              <w:tab/>
            </w:r>
            <w:r>
              <w:rPr>
                <w:webHidden/>
              </w:rPr>
              <w:fldChar w:fldCharType="begin"/>
            </w:r>
            <w:r>
              <w:rPr>
                <w:webHidden/>
              </w:rPr>
              <w:instrText xml:space="preserve"> PAGEREF _Toc195253299 \h </w:instrText>
            </w:r>
            <w:r>
              <w:rPr>
                <w:webHidden/>
              </w:rPr>
            </w:r>
            <w:r>
              <w:rPr>
                <w:webHidden/>
              </w:rPr>
              <w:fldChar w:fldCharType="separate"/>
            </w:r>
            <w:r>
              <w:rPr>
                <w:webHidden/>
              </w:rPr>
              <w:t>82</w:t>
            </w:r>
            <w:r>
              <w:rPr>
                <w:webHidden/>
              </w:rPr>
              <w:fldChar w:fldCharType="end"/>
            </w:r>
          </w:hyperlink>
        </w:p>
        <w:p w14:paraId="24EDA479" w14:textId="4C8A45C5" w:rsidR="00246F14" w:rsidRDefault="00246F14">
          <w:pPr>
            <w:pStyle w:val="TOC1"/>
            <w:rPr>
              <w:rFonts w:asciiTheme="minorHAnsi" w:eastAsiaTheme="minorEastAsia" w:hAnsiTheme="minorHAnsi"/>
              <w:bCs w:val="0"/>
              <w:caps w:val="0"/>
              <w:kern w:val="2"/>
              <w:szCs w:val="24"/>
              <w:lang w:val="en-GB" w:eastAsia="en-GB"/>
              <w14:ligatures w14:val="standardContextual"/>
            </w:rPr>
          </w:pPr>
          <w:hyperlink w:anchor="_Toc195253300" w:history="1">
            <w:r w:rsidRPr="001C27D2">
              <w:rPr>
                <w:rStyle w:val="Hyperlink"/>
              </w:rPr>
              <w:t>Literatura</w:t>
            </w:r>
            <w:r>
              <w:rPr>
                <w:webHidden/>
              </w:rPr>
              <w:tab/>
            </w:r>
            <w:r>
              <w:rPr>
                <w:webHidden/>
              </w:rPr>
              <w:fldChar w:fldCharType="begin"/>
            </w:r>
            <w:r>
              <w:rPr>
                <w:webHidden/>
              </w:rPr>
              <w:instrText xml:space="preserve"> PAGEREF _Toc195253300 \h </w:instrText>
            </w:r>
            <w:r>
              <w:rPr>
                <w:webHidden/>
              </w:rPr>
            </w:r>
            <w:r>
              <w:rPr>
                <w:webHidden/>
              </w:rPr>
              <w:fldChar w:fldCharType="separate"/>
            </w:r>
            <w:r>
              <w:rPr>
                <w:webHidden/>
              </w:rPr>
              <w:t>83</w:t>
            </w:r>
            <w:r>
              <w:rPr>
                <w:webHidden/>
              </w:rPr>
              <w:fldChar w:fldCharType="end"/>
            </w:r>
          </w:hyperlink>
        </w:p>
        <w:p w14:paraId="4BCB8C59" w14:textId="7B413AB5" w:rsidR="00246F14" w:rsidRDefault="00246F14">
          <w:pPr>
            <w:pStyle w:val="TOC1"/>
            <w:rPr>
              <w:rFonts w:asciiTheme="minorHAnsi" w:eastAsiaTheme="minorEastAsia" w:hAnsiTheme="minorHAnsi"/>
              <w:bCs w:val="0"/>
              <w:caps w:val="0"/>
              <w:kern w:val="2"/>
              <w:szCs w:val="24"/>
              <w:lang w:val="en-GB" w:eastAsia="en-GB"/>
              <w14:ligatures w14:val="standardContextual"/>
            </w:rPr>
          </w:pPr>
          <w:hyperlink w:anchor="_Toc195253301" w:history="1">
            <w:r w:rsidRPr="001C27D2">
              <w:rPr>
                <w:rStyle w:val="Hyperlink"/>
              </w:rPr>
              <w:t>Seznam obrázků a tabulek</w:t>
            </w:r>
            <w:r>
              <w:rPr>
                <w:webHidden/>
              </w:rPr>
              <w:tab/>
            </w:r>
            <w:r>
              <w:rPr>
                <w:webHidden/>
              </w:rPr>
              <w:fldChar w:fldCharType="begin"/>
            </w:r>
            <w:r>
              <w:rPr>
                <w:webHidden/>
              </w:rPr>
              <w:instrText xml:space="preserve"> PAGEREF _Toc195253301 \h </w:instrText>
            </w:r>
            <w:r>
              <w:rPr>
                <w:webHidden/>
              </w:rPr>
            </w:r>
            <w:r>
              <w:rPr>
                <w:webHidden/>
              </w:rPr>
              <w:fldChar w:fldCharType="separate"/>
            </w:r>
            <w:r>
              <w:rPr>
                <w:webHidden/>
              </w:rPr>
              <w:t>86</w:t>
            </w:r>
            <w:r>
              <w:rPr>
                <w:webHidden/>
              </w:rPr>
              <w:fldChar w:fldCharType="end"/>
            </w:r>
          </w:hyperlink>
        </w:p>
        <w:p w14:paraId="5AD41CBB" w14:textId="14ABFE90"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302" w:history="1">
            <w:r w:rsidRPr="001C27D2">
              <w:rPr>
                <w:rStyle w:val="Hyperlink"/>
                <w:noProof/>
              </w:rPr>
              <w:t>Seznam tabulek</w:t>
            </w:r>
            <w:r>
              <w:rPr>
                <w:noProof/>
                <w:webHidden/>
              </w:rPr>
              <w:tab/>
            </w:r>
            <w:r>
              <w:rPr>
                <w:noProof/>
                <w:webHidden/>
              </w:rPr>
              <w:fldChar w:fldCharType="begin"/>
            </w:r>
            <w:r>
              <w:rPr>
                <w:noProof/>
                <w:webHidden/>
              </w:rPr>
              <w:instrText xml:space="preserve"> PAGEREF _Toc195253302 \h </w:instrText>
            </w:r>
            <w:r>
              <w:rPr>
                <w:noProof/>
                <w:webHidden/>
              </w:rPr>
            </w:r>
            <w:r>
              <w:rPr>
                <w:noProof/>
                <w:webHidden/>
              </w:rPr>
              <w:fldChar w:fldCharType="separate"/>
            </w:r>
            <w:r>
              <w:rPr>
                <w:noProof/>
                <w:webHidden/>
              </w:rPr>
              <w:t>86</w:t>
            </w:r>
            <w:r>
              <w:rPr>
                <w:noProof/>
                <w:webHidden/>
              </w:rPr>
              <w:fldChar w:fldCharType="end"/>
            </w:r>
          </w:hyperlink>
        </w:p>
        <w:p w14:paraId="165F0914" w14:textId="6B192A10"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303" w:history="1">
            <w:r w:rsidRPr="001C27D2">
              <w:rPr>
                <w:rStyle w:val="Hyperlink"/>
                <w:noProof/>
              </w:rPr>
              <w:t>Seznam obrázků</w:t>
            </w:r>
            <w:r>
              <w:rPr>
                <w:noProof/>
                <w:webHidden/>
              </w:rPr>
              <w:tab/>
            </w:r>
            <w:r>
              <w:rPr>
                <w:noProof/>
                <w:webHidden/>
              </w:rPr>
              <w:fldChar w:fldCharType="begin"/>
            </w:r>
            <w:r>
              <w:rPr>
                <w:noProof/>
                <w:webHidden/>
              </w:rPr>
              <w:instrText xml:space="preserve"> PAGEREF _Toc195253303 \h </w:instrText>
            </w:r>
            <w:r>
              <w:rPr>
                <w:noProof/>
                <w:webHidden/>
              </w:rPr>
            </w:r>
            <w:r>
              <w:rPr>
                <w:noProof/>
                <w:webHidden/>
              </w:rPr>
              <w:fldChar w:fldCharType="separate"/>
            </w:r>
            <w:r>
              <w:rPr>
                <w:noProof/>
                <w:webHidden/>
              </w:rPr>
              <w:t>87</w:t>
            </w:r>
            <w:r>
              <w:rPr>
                <w:noProof/>
                <w:webHidden/>
              </w:rPr>
              <w:fldChar w:fldCharType="end"/>
            </w:r>
          </w:hyperlink>
        </w:p>
        <w:p w14:paraId="56EC0142" w14:textId="7CF69CAB" w:rsidR="00246F14" w:rsidRDefault="00246F14">
          <w:pPr>
            <w:pStyle w:val="TOC2"/>
            <w:rPr>
              <w:rFonts w:asciiTheme="minorHAnsi" w:eastAsiaTheme="minorEastAsia" w:hAnsiTheme="minorHAnsi"/>
              <w:smallCaps w:val="0"/>
              <w:noProof/>
              <w:kern w:val="2"/>
              <w:szCs w:val="24"/>
              <w:lang w:val="en-GB" w:eastAsia="en-GB"/>
              <w14:ligatures w14:val="standardContextual"/>
            </w:rPr>
          </w:pPr>
          <w:hyperlink w:anchor="_Toc195253304" w:history="1">
            <w:r w:rsidRPr="001C27D2">
              <w:rPr>
                <w:rStyle w:val="Hyperlink"/>
                <w:noProof/>
              </w:rPr>
              <w:t>Seznam grafů</w:t>
            </w:r>
            <w:r>
              <w:rPr>
                <w:noProof/>
                <w:webHidden/>
              </w:rPr>
              <w:tab/>
            </w:r>
            <w:r>
              <w:rPr>
                <w:noProof/>
                <w:webHidden/>
              </w:rPr>
              <w:fldChar w:fldCharType="begin"/>
            </w:r>
            <w:r>
              <w:rPr>
                <w:noProof/>
                <w:webHidden/>
              </w:rPr>
              <w:instrText xml:space="preserve"> PAGEREF _Toc195253304 \h </w:instrText>
            </w:r>
            <w:r>
              <w:rPr>
                <w:noProof/>
                <w:webHidden/>
              </w:rPr>
            </w:r>
            <w:r>
              <w:rPr>
                <w:noProof/>
                <w:webHidden/>
              </w:rPr>
              <w:fldChar w:fldCharType="separate"/>
            </w:r>
            <w:r>
              <w:rPr>
                <w:noProof/>
                <w:webHidden/>
              </w:rPr>
              <w:t>91</w:t>
            </w:r>
            <w:r>
              <w:rPr>
                <w:noProof/>
                <w:webHidden/>
              </w:rPr>
              <w:fldChar w:fldCharType="end"/>
            </w:r>
          </w:hyperlink>
        </w:p>
        <w:p w14:paraId="488DA561" w14:textId="36F91546" w:rsidR="222740D8" w:rsidRDefault="222740D8" w:rsidP="222740D8">
          <w:pPr>
            <w:pStyle w:val="TOC2"/>
            <w:tabs>
              <w:tab w:val="clear" w:pos="9055"/>
              <w:tab w:val="right" w:leader="dot" w:pos="9045"/>
            </w:tabs>
            <w:rPr>
              <w:rStyle w:val="Hyperlink"/>
            </w:rPr>
          </w:pPr>
          <w:r>
            <w:fldChar w:fldCharType="end"/>
          </w:r>
        </w:p>
      </w:sdtContent>
    </w:sdt>
    <w:p w14:paraId="1378C22B" w14:textId="17306CA7" w:rsidR="001140A6" w:rsidRDefault="001140A6" w:rsidP="001140A6">
      <w:pPr>
        <w:rPr>
          <w:b/>
          <w:bCs/>
        </w:rPr>
      </w:pPr>
    </w:p>
    <w:p w14:paraId="1ABDA0E6" w14:textId="77777777" w:rsidR="00CC4E69" w:rsidRDefault="00CC4E69">
      <w:pPr>
        <w:pStyle w:val="Heading1"/>
        <w:sectPr w:rsidR="00CC4E69" w:rsidSect="00C44017">
          <w:headerReference w:type="even" r:id="rId18"/>
          <w:headerReference w:type="default" r:id="rId19"/>
          <w:footerReference w:type="even" r:id="rId20"/>
          <w:footerReference w:type="default" r:id="rId21"/>
          <w:headerReference w:type="first" r:id="rId22"/>
          <w:pgSz w:w="11900" w:h="16840"/>
          <w:pgMar w:top="1418" w:right="1134" w:bottom="1418" w:left="1701" w:header="709" w:footer="709" w:gutter="0"/>
          <w:pgNumType w:start="6"/>
          <w:cols w:space="708"/>
          <w:docGrid w:linePitch="360"/>
        </w:sectPr>
      </w:pPr>
    </w:p>
    <w:p w14:paraId="77D250A6" w14:textId="77777777" w:rsidR="00C86CAC" w:rsidRDefault="00C73B9A" w:rsidP="00F96473">
      <w:pPr>
        <w:pStyle w:val="Nadpis1bezsl"/>
      </w:pPr>
      <w:bookmarkStart w:id="0" w:name="_Toc101377156"/>
      <w:bookmarkStart w:id="1" w:name="_Toc101377353"/>
      <w:bookmarkStart w:id="2" w:name="_Toc101377463"/>
      <w:bookmarkStart w:id="3" w:name="_Toc195253151"/>
      <w:bookmarkEnd w:id="0"/>
      <w:bookmarkEnd w:id="1"/>
      <w:bookmarkEnd w:id="2"/>
      <w:r>
        <w:lastRenderedPageBreak/>
        <w:t>Úvod</w:t>
      </w:r>
      <w:bookmarkEnd w:id="3"/>
    </w:p>
    <w:p w14:paraId="5A6CD9E1" w14:textId="0505A3C8" w:rsidR="007B5BA9" w:rsidRDefault="00B9609F" w:rsidP="007B5BA9">
      <w:pPr>
        <w:rPr>
          <w:lang w:eastAsia="cs-CZ"/>
        </w:rPr>
      </w:pPr>
      <w:r>
        <w:rPr>
          <w:lang w:eastAsia="cs-CZ"/>
        </w:rPr>
        <w:t xml:space="preserve">V současnosti </w:t>
      </w:r>
      <w:r w:rsidR="00D86CC5">
        <w:rPr>
          <w:lang w:eastAsia="cs-CZ"/>
        </w:rPr>
        <w:t xml:space="preserve">roste popularita </w:t>
      </w:r>
      <w:r w:rsidR="00BF4A40">
        <w:rPr>
          <w:lang w:eastAsia="cs-CZ"/>
        </w:rPr>
        <w:t xml:space="preserve">second-hand </w:t>
      </w:r>
      <w:r w:rsidR="00D86CC5">
        <w:rPr>
          <w:lang w:eastAsia="cs-CZ"/>
        </w:rPr>
        <w:t xml:space="preserve">trhu s teniskami, </w:t>
      </w:r>
      <w:r w:rsidR="001C2948">
        <w:rPr>
          <w:lang w:eastAsia="cs-CZ"/>
        </w:rPr>
        <w:t>kde se sběratelé, „</w:t>
      </w:r>
      <w:proofErr w:type="spellStart"/>
      <w:r w:rsidR="001C2948">
        <w:rPr>
          <w:lang w:eastAsia="cs-CZ"/>
        </w:rPr>
        <w:t>sneakerheads</w:t>
      </w:r>
      <w:proofErr w:type="spellEnd"/>
      <w:r w:rsidR="001C2948">
        <w:rPr>
          <w:lang w:eastAsia="cs-CZ"/>
        </w:rPr>
        <w:t xml:space="preserve">“ či běžní </w:t>
      </w:r>
      <w:r w:rsidR="00DD763F">
        <w:rPr>
          <w:lang w:eastAsia="cs-CZ"/>
        </w:rPr>
        <w:t>zákazníci</w:t>
      </w:r>
      <w:r w:rsidR="001C2948">
        <w:rPr>
          <w:lang w:eastAsia="cs-CZ"/>
        </w:rPr>
        <w:t xml:space="preserve"> snaží najít nebo prodat (samozřejmě s výdělkem) konkrétní modely. </w:t>
      </w:r>
      <w:r w:rsidR="007E034A">
        <w:rPr>
          <w:lang w:eastAsia="cs-CZ"/>
        </w:rPr>
        <w:t xml:space="preserve">Tradiční metody prodeje, mezi které patří například sociální sítě (Facebook Marketplace) či bazary, často postrádají efektivní systém pro </w:t>
      </w:r>
      <w:r w:rsidR="008D0D56">
        <w:rPr>
          <w:lang w:eastAsia="cs-CZ"/>
        </w:rPr>
        <w:t>snadné a rychlé nalezení odpovídající nabídky či poptávky.</w:t>
      </w:r>
      <w:r w:rsidR="00E81718">
        <w:rPr>
          <w:lang w:eastAsia="cs-CZ"/>
        </w:rPr>
        <w:t xml:space="preserve"> </w:t>
      </w:r>
      <w:r w:rsidR="00873227">
        <w:rPr>
          <w:lang w:eastAsia="cs-CZ"/>
        </w:rPr>
        <w:t>Tento problém se snaží vyřešit naše maturitní práce</w:t>
      </w:r>
      <w:r w:rsidR="0054081B">
        <w:rPr>
          <w:lang w:eastAsia="cs-CZ"/>
        </w:rPr>
        <w:t>, tj. webová aplikace</w:t>
      </w:r>
      <w:r w:rsidR="00873227">
        <w:rPr>
          <w:lang w:eastAsia="cs-CZ"/>
        </w:rPr>
        <w:t xml:space="preserve"> pod názvem </w:t>
      </w:r>
      <w:proofErr w:type="spellStart"/>
      <w:r w:rsidR="00873227">
        <w:rPr>
          <w:lang w:eastAsia="cs-CZ"/>
        </w:rPr>
        <w:t>LaceHub</w:t>
      </w:r>
      <w:proofErr w:type="spellEnd"/>
      <w:r w:rsidR="00873227">
        <w:rPr>
          <w:lang w:eastAsia="cs-CZ"/>
        </w:rPr>
        <w:t xml:space="preserve">, která </w:t>
      </w:r>
      <w:r w:rsidR="0054081B">
        <w:rPr>
          <w:lang w:eastAsia="cs-CZ"/>
        </w:rPr>
        <w:t xml:space="preserve">propojí kupující a prodejce prostřednictvím centralizované platformy </w:t>
      </w:r>
      <w:r w:rsidR="009A1E86">
        <w:rPr>
          <w:lang w:eastAsia="cs-CZ"/>
        </w:rPr>
        <w:t>s inteligentním systémem párování jednotlivých uživatelských seznamů tenisek.</w:t>
      </w:r>
    </w:p>
    <w:p w14:paraId="13F1D9B9" w14:textId="223914B9" w:rsidR="00AD4F73" w:rsidRDefault="00AD4F73" w:rsidP="007B5BA9">
      <w:pPr>
        <w:rPr>
          <w:lang w:eastAsia="cs-CZ"/>
        </w:rPr>
      </w:pPr>
      <w:r>
        <w:rPr>
          <w:lang w:eastAsia="cs-CZ"/>
        </w:rPr>
        <w:t xml:space="preserve">Cílem práce je navrhnout a implementovat systém, jenž umožní uživatelům </w:t>
      </w:r>
      <w:r w:rsidR="00533F7D">
        <w:rPr>
          <w:lang w:eastAsia="cs-CZ"/>
        </w:rPr>
        <w:t xml:space="preserve">jednoduše si založit účet a přidávat své nabídky (WTS – </w:t>
      </w:r>
      <w:proofErr w:type="spellStart"/>
      <w:r w:rsidR="00533F7D">
        <w:rPr>
          <w:lang w:eastAsia="cs-CZ"/>
        </w:rPr>
        <w:t>Want</w:t>
      </w:r>
      <w:proofErr w:type="spellEnd"/>
      <w:r w:rsidR="00533F7D">
        <w:rPr>
          <w:lang w:eastAsia="cs-CZ"/>
        </w:rPr>
        <w:t xml:space="preserve"> to </w:t>
      </w:r>
      <w:proofErr w:type="spellStart"/>
      <w:r w:rsidR="00533F7D">
        <w:rPr>
          <w:lang w:eastAsia="cs-CZ"/>
        </w:rPr>
        <w:t>Sell</w:t>
      </w:r>
      <w:proofErr w:type="spellEnd"/>
      <w:r w:rsidR="00533F7D">
        <w:rPr>
          <w:lang w:eastAsia="cs-CZ"/>
        </w:rPr>
        <w:t xml:space="preserve">) a poptávky (WTB – </w:t>
      </w:r>
      <w:proofErr w:type="spellStart"/>
      <w:r w:rsidR="00533F7D">
        <w:rPr>
          <w:lang w:eastAsia="cs-CZ"/>
        </w:rPr>
        <w:t>Want</w:t>
      </w:r>
      <w:proofErr w:type="spellEnd"/>
      <w:r w:rsidR="00533F7D">
        <w:rPr>
          <w:lang w:eastAsia="cs-CZ"/>
        </w:rPr>
        <w:t xml:space="preserve"> to Buy) a hledat shody </w:t>
      </w:r>
      <w:r w:rsidR="006F4233">
        <w:rPr>
          <w:lang w:eastAsia="cs-CZ"/>
        </w:rPr>
        <w:t>na základě SKU kódů a velikostí tenisek. Důraz je kladen na efektivitu</w:t>
      </w:r>
      <w:r w:rsidR="00595B31">
        <w:rPr>
          <w:lang w:eastAsia="cs-CZ"/>
        </w:rPr>
        <w:t xml:space="preserve"> a uživatelskou přívětivost</w:t>
      </w:r>
      <w:r w:rsidR="005A73D5">
        <w:rPr>
          <w:lang w:eastAsia="cs-CZ"/>
        </w:rPr>
        <w:t>. Práce se taktéž zaměřuje na návrh komplexnější databázové architektury</w:t>
      </w:r>
      <w:r w:rsidR="00CA5553">
        <w:rPr>
          <w:lang w:eastAsia="cs-CZ"/>
        </w:rPr>
        <w:t>.</w:t>
      </w:r>
    </w:p>
    <w:p w14:paraId="67369DF6" w14:textId="0C619C4B" w:rsidR="00CA5553" w:rsidRDefault="00CA5553" w:rsidP="007B5BA9">
      <w:pPr>
        <w:rPr>
          <w:lang w:eastAsia="cs-CZ"/>
        </w:rPr>
      </w:pPr>
      <w:r>
        <w:rPr>
          <w:lang w:eastAsia="cs-CZ"/>
        </w:rPr>
        <w:t xml:space="preserve">Projekt leží na moderním technologickém </w:t>
      </w:r>
      <w:proofErr w:type="spellStart"/>
      <w:r>
        <w:rPr>
          <w:lang w:eastAsia="cs-CZ"/>
        </w:rPr>
        <w:t>stacku</w:t>
      </w:r>
      <w:proofErr w:type="spellEnd"/>
      <w:r w:rsidR="001D4B45">
        <w:rPr>
          <w:lang w:eastAsia="cs-CZ"/>
        </w:rPr>
        <w:t xml:space="preserve"> – </w:t>
      </w:r>
      <w:proofErr w:type="spellStart"/>
      <w:r w:rsidR="001D4B45">
        <w:rPr>
          <w:lang w:eastAsia="cs-CZ"/>
        </w:rPr>
        <w:t>backend</w:t>
      </w:r>
      <w:proofErr w:type="spellEnd"/>
      <w:r w:rsidR="001D4B45">
        <w:rPr>
          <w:lang w:eastAsia="cs-CZ"/>
        </w:rPr>
        <w:t xml:space="preserve"> je realizován pomocí </w:t>
      </w:r>
      <w:proofErr w:type="spellStart"/>
      <w:r w:rsidR="001D4B45">
        <w:rPr>
          <w:lang w:eastAsia="cs-CZ"/>
        </w:rPr>
        <w:t>NestJS</w:t>
      </w:r>
      <w:proofErr w:type="spellEnd"/>
      <w:r w:rsidR="001D4B45">
        <w:rPr>
          <w:lang w:eastAsia="cs-CZ"/>
        </w:rPr>
        <w:t xml:space="preserve"> a </w:t>
      </w:r>
      <w:proofErr w:type="spellStart"/>
      <w:r w:rsidR="001D4B45">
        <w:rPr>
          <w:lang w:eastAsia="cs-CZ"/>
        </w:rPr>
        <w:t>PostgreSQL</w:t>
      </w:r>
      <w:proofErr w:type="spellEnd"/>
      <w:r w:rsidR="001D4B45">
        <w:rPr>
          <w:lang w:eastAsia="cs-CZ"/>
        </w:rPr>
        <w:t xml:space="preserve">, zatímco </w:t>
      </w:r>
      <w:proofErr w:type="spellStart"/>
      <w:r w:rsidR="001D4B45">
        <w:rPr>
          <w:lang w:eastAsia="cs-CZ"/>
        </w:rPr>
        <w:t>frontend</w:t>
      </w:r>
      <w:proofErr w:type="spellEnd"/>
      <w:r w:rsidR="001D4B45">
        <w:rPr>
          <w:lang w:eastAsia="cs-CZ"/>
        </w:rPr>
        <w:t xml:space="preserve"> je postaven na </w:t>
      </w:r>
      <w:proofErr w:type="spellStart"/>
      <w:r w:rsidR="001D4B45">
        <w:rPr>
          <w:lang w:eastAsia="cs-CZ"/>
        </w:rPr>
        <w:t>Reactu</w:t>
      </w:r>
      <w:proofErr w:type="spellEnd"/>
      <w:r w:rsidR="001D4B45">
        <w:rPr>
          <w:lang w:eastAsia="cs-CZ"/>
        </w:rPr>
        <w:t xml:space="preserve"> a </w:t>
      </w:r>
      <w:proofErr w:type="spellStart"/>
      <w:r w:rsidR="001D4B45">
        <w:rPr>
          <w:lang w:eastAsia="cs-CZ"/>
        </w:rPr>
        <w:t>Tailwindu</w:t>
      </w:r>
      <w:proofErr w:type="spellEnd"/>
      <w:r w:rsidR="001D4B45">
        <w:rPr>
          <w:lang w:eastAsia="cs-CZ"/>
        </w:rPr>
        <w:t>. Server běží na Linux Alpine, což zajišťuje nízké nároky</w:t>
      </w:r>
      <w:r w:rsidR="00DD19F2">
        <w:rPr>
          <w:lang w:eastAsia="cs-CZ"/>
        </w:rPr>
        <w:t xml:space="preserve"> na výkon (což koreluje s</w:t>
      </w:r>
      <w:r w:rsidR="006E295F">
        <w:rPr>
          <w:lang w:eastAsia="cs-CZ"/>
        </w:rPr>
        <w:t> nízkými náklady na spotřebu energie) a vysokou stabilitu. K</w:t>
      </w:r>
      <w:r w:rsidR="00410FE6">
        <w:rPr>
          <w:lang w:eastAsia="cs-CZ"/>
        </w:rPr>
        <w:t> </w:t>
      </w:r>
      <w:r w:rsidR="006E295F">
        <w:rPr>
          <w:lang w:eastAsia="cs-CZ"/>
        </w:rPr>
        <w:t>zabezpeče</w:t>
      </w:r>
      <w:r w:rsidR="00410FE6">
        <w:rPr>
          <w:lang w:eastAsia="cs-CZ"/>
        </w:rPr>
        <w:t>ní uživatelských účtů je využito ověřování přes JWT a e-mailovou verifikaci.</w:t>
      </w:r>
    </w:p>
    <w:p w14:paraId="6FD86090" w14:textId="7E6EBBA5" w:rsidR="00506436" w:rsidRPr="007B5BA9" w:rsidRDefault="00955F5E" w:rsidP="007B5BA9">
      <w:r>
        <w:rPr>
          <w:lang w:eastAsia="cs-CZ"/>
        </w:rPr>
        <w:t>Práce zahrnuje jak teoretickou část, kde je popsána teorie ohledně využitých technologiích</w:t>
      </w:r>
      <w:r w:rsidR="00612667">
        <w:rPr>
          <w:lang w:eastAsia="cs-CZ"/>
        </w:rPr>
        <w:t xml:space="preserve"> a problematika online tržišť a podobných platforem, tak praktickou část, kde je detailně popsán návrh</w:t>
      </w:r>
      <w:r w:rsidR="001B6A66">
        <w:rPr>
          <w:lang w:eastAsia="cs-CZ"/>
        </w:rPr>
        <w:t xml:space="preserve"> a implementace aplikace. Přínosem projektu je nejen tvorba funkční webové aplikace, ale také návrh metodiky pro efektivní </w:t>
      </w:r>
      <w:r w:rsidR="0033526F">
        <w:rPr>
          <w:lang w:eastAsia="cs-CZ"/>
        </w:rPr>
        <w:t>párování nabídek</w:t>
      </w:r>
      <w:r w:rsidR="00F634FC">
        <w:rPr>
          <w:lang w:eastAsia="cs-CZ"/>
        </w:rPr>
        <w:t xml:space="preserve"> a poptávek, což může být inspirací pro další vývoj podobných systémů. </w:t>
      </w:r>
    </w:p>
    <w:p w14:paraId="1CEF6408" w14:textId="77777777" w:rsidR="008A5550" w:rsidRDefault="008A5550" w:rsidP="004124F9">
      <w:r>
        <w:br w:type="page"/>
      </w:r>
    </w:p>
    <w:p w14:paraId="26DD51D6" w14:textId="7AAEF8D9" w:rsidR="00AF65D8" w:rsidRPr="003D1B01" w:rsidRDefault="00952FA0" w:rsidP="00047185">
      <w:pPr>
        <w:pStyle w:val="Heading1"/>
      </w:pPr>
      <w:bookmarkStart w:id="4" w:name="_Toc101376430"/>
      <w:bookmarkStart w:id="5" w:name="_Toc101376502"/>
      <w:bookmarkStart w:id="6" w:name="_Toc101376574"/>
      <w:bookmarkStart w:id="7" w:name="_Toc101376708"/>
      <w:bookmarkStart w:id="8" w:name="_Toc101376925"/>
      <w:bookmarkStart w:id="9" w:name="_Toc101377036"/>
      <w:bookmarkStart w:id="10" w:name="_Toc101377158"/>
      <w:bookmarkStart w:id="11" w:name="_Toc101377494"/>
      <w:bookmarkStart w:id="12" w:name="_Toc101377354"/>
      <w:bookmarkStart w:id="13" w:name="_Toc101377464"/>
      <w:bookmarkStart w:id="14" w:name="_Toc195253152"/>
      <w:bookmarkEnd w:id="4"/>
      <w:bookmarkEnd w:id="5"/>
      <w:bookmarkEnd w:id="6"/>
      <w:bookmarkEnd w:id="7"/>
      <w:bookmarkEnd w:id="8"/>
      <w:bookmarkEnd w:id="9"/>
      <w:bookmarkEnd w:id="10"/>
      <w:bookmarkEnd w:id="11"/>
      <w:bookmarkEnd w:id="12"/>
      <w:bookmarkEnd w:id="13"/>
      <w:r>
        <w:lastRenderedPageBreak/>
        <w:t>Analýza a návrh řešení</w:t>
      </w:r>
      <w:bookmarkEnd w:id="14"/>
    </w:p>
    <w:p w14:paraId="2426A46B" w14:textId="56DC8A1A" w:rsidR="006E031E" w:rsidRDefault="00E20A5F" w:rsidP="00C73B9A">
      <w:pPr>
        <w:pStyle w:val="MujOdstavec"/>
        <w:rPr>
          <w:lang w:eastAsia="cs-CZ"/>
        </w:rPr>
      </w:pPr>
      <w:r>
        <w:rPr>
          <w:lang w:eastAsia="cs-CZ"/>
        </w:rPr>
        <w:t xml:space="preserve">Než </w:t>
      </w:r>
      <w:r w:rsidR="00F06089">
        <w:rPr>
          <w:lang w:eastAsia="cs-CZ"/>
        </w:rPr>
        <w:t>jsme přistoupili k samotné implementaci, bylo důležité provést důkladnou analýzu problému a navrhnout vhodnou architekturu jeho řešení. Tato kapitola se zaměřuje na zhodnocení existujících alternativ, definici požadavků na systém</w:t>
      </w:r>
      <w:r w:rsidR="006E031E">
        <w:rPr>
          <w:lang w:eastAsia="cs-CZ"/>
        </w:rPr>
        <w:t xml:space="preserve"> a specifikaci cílové skupiny.</w:t>
      </w:r>
    </w:p>
    <w:p w14:paraId="2D2FFEFB" w14:textId="0692D6EC" w:rsidR="002744BA" w:rsidRDefault="0048668B" w:rsidP="002744BA">
      <w:pPr>
        <w:pStyle w:val="Heading2"/>
      </w:pPr>
      <w:bookmarkStart w:id="15" w:name="_Toc195253153"/>
      <w:r>
        <w:t>Přehled existujících řešení</w:t>
      </w:r>
      <w:bookmarkEnd w:id="15"/>
    </w:p>
    <w:p w14:paraId="674C824B" w14:textId="57A4A3CB" w:rsidR="00E45F88" w:rsidRPr="00E45F88" w:rsidRDefault="002762F0" w:rsidP="00E45F88">
      <w:r>
        <w:t xml:space="preserve">Kvůli popularitě </w:t>
      </w:r>
      <w:r w:rsidR="005D64DA">
        <w:t>second-hand trhu s teniskami samozřejmě rost</w:t>
      </w:r>
      <w:r w:rsidR="001F7984">
        <w:t xml:space="preserve">ou i platformy </w:t>
      </w:r>
      <w:r w:rsidR="00DB5642">
        <w:t xml:space="preserve">využívající </w:t>
      </w:r>
      <w:r w:rsidR="001F7984">
        <w:t>či</w:t>
      </w:r>
      <w:r w:rsidR="00DB5642">
        <w:t xml:space="preserve"> umožňující</w:t>
      </w:r>
      <w:r w:rsidR="001F7984">
        <w:t xml:space="preserve"> do tohoto trhu vni</w:t>
      </w:r>
      <w:r w:rsidR="00DB5642">
        <w:t>knout</w:t>
      </w:r>
      <w:r w:rsidR="00F35F03">
        <w:t xml:space="preserve">. Mezi nejznámější platformy patří například </w:t>
      </w:r>
      <w:r w:rsidR="00AA305F">
        <w:t>bazar</w:t>
      </w:r>
      <w:r w:rsidR="00A07CCF">
        <w:t xml:space="preserve"> Facebook Marketplace nebo </w:t>
      </w:r>
      <w:proofErr w:type="spellStart"/>
      <w:r w:rsidR="00AA305F">
        <w:t>reselling</w:t>
      </w:r>
      <w:proofErr w:type="spellEnd"/>
      <w:r w:rsidR="00AA305F">
        <w:t xml:space="preserve"> </w:t>
      </w:r>
      <w:r w:rsidR="00E047C0">
        <w:t xml:space="preserve">platformy jako </w:t>
      </w:r>
      <w:proofErr w:type="spellStart"/>
      <w:r w:rsidR="00AA305F">
        <w:t>StockX</w:t>
      </w:r>
      <w:proofErr w:type="spellEnd"/>
      <w:r w:rsidR="00E047C0">
        <w:t>.</w:t>
      </w:r>
      <w:r w:rsidR="00341CBE">
        <w:t xml:space="preserve"> </w:t>
      </w:r>
      <w:r w:rsidR="00E45976">
        <w:t xml:space="preserve">Méně známá, a pravděpodobně nejpodobnější </w:t>
      </w:r>
      <w:r w:rsidR="00C35287">
        <w:t>našemu projektu (a tedy konkurenční)</w:t>
      </w:r>
      <w:r w:rsidR="00E45976">
        <w:t xml:space="preserve">, je </w:t>
      </w:r>
      <w:r w:rsidR="00C35287">
        <w:t xml:space="preserve">platforma </w:t>
      </w:r>
      <w:proofErr w:type="spellStart"/>
      <w:r w:rsidR="00C35287">
        <w:t>Solelist</w:t>
      </w:r>
      <w:proofErr w:type="spellEnd"/>
      <w:r w:rsidR="00C35287">
        <w:t>.</w:t>
      </w:r>
      <w:r w:rsidR="00B237B9">
        <w:t xml:space="preserve"> </w:t>
      </w:r>
      <w:proofErr w:type="spellStart"/>
      <w:r w:rsidR="00B237B9">
        <w:t>Solelist</w:t>
      </w:r>
      <w:proofErr w:type="spellEnd"/>
      <w:r w:rsidR="00B237B9">
        <w:t xml:space="preserve"> nabízí </w:t>
      </w:r>
      <w:r w:rsidR="00974F3F">
        <w:t xml:space="preserve">tvorbu seznamů WTB/WTS, </w:t>
      </w:r>
      <w:r w:rsidR="00652DB5">
        <w:t>ty,</w:t>
      </w:r>
      <w:r w:rsidR="00974F3F">
        <w:t xml:space="preserve"> avšak poté uživatelé sdílí</w:t>
      </w:r>
      <w:r w:rsidR="00627F4C">
        <w:t xml:space="preserve"> mezi sebou externě na platformách třetích stran (Facebook, </w:t>
      </w:r>
      <w:proofErr w:type="spellStart"/>
      <w:r w:rsidR="00627F4C">
        <w:t>Discord</w:t>
      </w:r>
      <w:proofErr w:type="spellEnd"/>
      <w:r w:rsidR="00627F4C">
        <w:t>, …)</w:t>
      </w:r>
      <w:r w:rsidR="009971F1">
        <w:t xml:space="preserve">. To znamená, že </w:t>
      </w:r>
      <w:proofErr w:type="spellStart"/>
      <w:r w:rsidR="009971F1">
        <w:t>Solelist</w:t>
      </w:r>
      <w:proofErr w:type="spellEnd"/>
      <w:r w:rsidR="009971F1">
        <w:t xml:space="preserve"> není centrální plně-funkční </w:t>
      </w:r>
      <w:r w:rsidR="00943950">
        <w:t xml:space="preserve">aplikace, která by řešila problém agregace a </w:t>
      </w:r>
      <w:r w:rsidR="008342A0">
        <w:t xml:space="preserve">automatické </w:t>
      </w:r>
      <w:r w:rsidR="00943950">
        <w:t xml:space="preserve">hledání shod </w:t>
      </w:r>
      <w:r w:rsidR="008342A0">
        <w:t xml:space="preserve">seznamů mezi uživateli. Náš projekt má </w:t>
      </w:r>
      <w:r w:rsidR="00B65185">
        <w:t>tyto nedostatky vyřešit.</w:t>
      </w:r>
    </w:p>
    <w:p w14:paraId="2555B947" w14:textId="56D731FC" w:rsidR="002744BA" w:rsidRDefault="0048668B" w:rsidP="002744BA">
      <w:pPr>
        <w:pStyle w:val="Heading2"/>
      </w:pPr>
      <w:bookmarkStart w:id="16" w:name="_Toc195253154"/>
      <w:r>
        <w:t>Specifikace požadavků</w:t>
      </w:r>
      <w:bookmarkEnd w:id="16"/>
    </w:p>
    <w:p w14:paraId="6963B6E3" w14:textId="35CCACEE" w:rsidR="0094051A" w:rsidRPr="0094051A" w:rsidRDefault="0094051A" w:rsidP="0094051A">
      <w:r>
        <w:t>Pro naší prác</w:t>
      </w:r>
      <w:r w:rsidR="00662A15">
        <w:t>i</w:t>
      </w:r>
      <w:r>
        <w:t xml:space="preserve">, stejně jako pro každou jinou, máme list požadavků, které </w:t>
      </w:r>
      <w:r w:rsidR="00F87E6C">
        <w:t xml:space="preserve">se měly během práce na projektu vyřešit a implementovat, následující kapitoly obsahují jak požadavky funkční, tak požadavky </w:t>
      </w:r>
      <w:r w:rsidR="00114033">
        <w:t>zatím nefunkční.</w:t>
      </w:r>
    </w:p>
    <w:p w14:paraId="6AA2958D" w14:textId="582C9072" w:rsidR="00B65185" w:rsidRDefault="00114033" w:rsidP="0094051A">
      <w:pPr>
        <w:pStyle w:val="Heading3"/>
      </w:pPr>
      <w:bookmarkStart w:id="17" w:name="_Toc195253155"/>
      <w:r>
        <w:t>Funkční požadavky</w:t>
      </w:r>
      <w:bookmarkEnd w:id="17"/>
    </w:p>
    <w:p w14:paraId="79C07ED7" w14:textId="452B53AC" w:rsidR="00A01B77" w:rsidRDefault="00A01B77" w:rsidP="00844924">
      <w:pPr>
        <w:pStyle w:val="ListParagraph"/>
        <w:numPr>
          <w:ilvl w:val="0"/>
          <w:numId w:val="12"/>
        </w:numPr>
      </w:pPr>
      <w:r>
        <w:t>Správa seznamu WTS</w:t>
      </w:r>
      <w:r w:rsidR="002F4803">
        <w:t xml:space="preserve"> &amp; WTB – uživatelé mohou nahrát své produkty</w:t>
      </w:r>
      <w:r w:rsidR="00565269">
        <w:t xml:space="preserve">, mohou nastavit kvantitu a </w:t>
      </w:r>
      <w:r w:rsidR="00D154DF">
        <w:t>velikosti</w:t>
      </w:r>
    </w:p>
    <w:p w14:paraId="2F727799" w14:textId="39C3EB4E" w:rsidR="00C55C87" w:rsidRDefault="00C55C87" w:rsidP="00844924">
      <w:pPr>
        <w:pStyle w:val="ListParagraph"/>
        <w:numPr>
          <w:ilvl w:val="0"/>
          <w:numId w:val="12"/>
        </w:numPr>
      </w:pPr>
      <w:r>
        <w:t xml:space="preserve">Správa </w:t>
      </w:r>
      <w:r w:rsidR="00060AD9">
        <w:t>soukromého uživatelského inventáře – uživatelé mohou nahrát své produkty do svého privátního seznamu, odkud je pak mohou posílat do svých WTS/WTB seznamů</w:t>
      </w:r>
    </w:p>
    <w:p w14:paraId="6BD650B4" w14:textId="19CB1031" w:rsidR="00D154DF" w:rsidRDefault="00D154DF" w:rsidP="00844924">
      <w:pPr>
        <w:pStyle w:val="ListParagraph"/>
        <w:numPr>
          <w:ilvl w:val="0"/>
          <w:numId w:val="12"/>
        </w:numPr>
      </w:pPr>
      <w:r>
        <w:t xml:space="preserve">Párování – </w:t>
      </w:r>
      <w:proofErr w:type="spellStart"/>
      <w:r>
        <w:t>backend</w:t>
      </w:r>
      <w:proofErr w:type="spellEnd"/>
      <w:r>
        <w:t xml:space="preserve"> aplikace bude porovnávat WTB &amp; WTS seznamy a při nalezení shody zajistí upozornění obou stran prostřednictvím e-mailu</w:t>
      </w:r>
    </w:p>
    <w:p w14:paraId="6CD4A91E" w14:textId="1F7B3655" w:rsidR="00060AD9" w:rsidRDefault="005C7795" w:rsidP="00844924">
      <w:pPr>
        <w:pStyle w:val="ListParagraph"/>
        <w:numPr>
          <w:ilvl w:val="0"/>
          <w:numId w:val="12"/>
        </w:numPr>
      </w:pPr>
      <w:r>
        <w:t>Uživatelský profil – každý uživatel bude mít přehled o svých uložených seznamech</w:t>
      </w:r>
      <w:r w:rsidR="00E179B9">
        <w:t xml:space="preserve"> a jiných údajích</w:t>
      </w:r>
    </w:p>
    <w:p w14:paraId="3628817A" w14:textId="5AE661AA" w:rsidR="00E179B9" w:rsidRDefault="00E179B9" w:rsidP="00844924">
      <w:pPr>
        <w:pStyle w:val="ListParagraph"/>
        <w:numPr>
          <w:ilvl w:val="0"/>
          <w:numId w:val="12"/>
        </w:numPr>
      </w:pPr>
      <w:r>
        <w:t xml:space="preserve">Zabezpečení a monitoring – aplikace bude vybavena bezpečnostními mechanismy, tj. </w:t>
      </w:r>
      <w:r w:rsidR="00607158">
        <w:t xml:space="preserve">např. </w:t>
      </w:r>
      <w:proofErr w:type="spellStart"/>
      <w:r w:rsidR="00607158">
        <w:t>auth</w:t>
      </w:r>
      <w:proofErr w:type="spellEnd"/>
      <w:r w:rsidR="00607158">
        <w:t xml:space="preserve"> pomocí JWT, </w:t>
      </w:r>
      <w:proofErr w:type="spellStart"/>
      <w:r w:rsidR="00607158">
        <w:t>rate</w:t>
      </w:r>
      <w:proofErr w:type="spellEnd"/>
      <w:r w:rsidR="00607158">
        <w:t xml:space="preserve"> </w:t>
      </w:r>
      <w:proofErr w:type="spellStart"/>
      <w:r w:rsidR="00607158">
        <w:t>limiting</w:t>
      </w:r>
      <w:proofErr w:type="spellEnd"/>
      <w:r w:rsidR="00607158">
        <w:t xml:space="preserve">, XSS </w:t>
      </w:r>
      <w:proofErr w:type="spellStart"/>
      <w:r w:rsidR="00607158">
        <w:t>protection</w:t>
      </w:r>
      <w:proofErr w:type="spellEnd"/>
      <w:r w:rsidR="00607158">
        <w:t xml:space="preserve">, </w:t>
      </w:r>
      <w:proofErr w:type="spellStart"/>
      <w:r w:rsidR="00607158">
        <w:t>SQLi</w:t>
      </w:r>
      <w:proofErr w:type="spellEnd"/>
      <w:r w:rsidR="00607158">
        <w:t xml:space="preserve"> </w:t>
      </w:r>
      <w:proofErr w:type="spellStart"/>
      <w:r w:rsidR="00607158">
        <w:t>protection</w:t>
      </w:r>
      <w:proofErr w:type="spellEnd"/>
      <w:r w:rsidR="00607158">
        <w:t xml:space="preserve"> a bude implementováno zálohování a monitoring serveru</w:t>
      </w:r>
    </w:p>
    <w:p w14:paraId="07DF5E60" w14:textId="77777777" w:rsidR="00C55C87" w:rsidRDefault="00C55C87" w:rsidP="00A01B77"/>
    <w:p w14:paraId="35308425" w14:textId="77777777" w:rsidR="00844924" w:rsidRDefault="00844924" w:rsidP="00A01B77"/>
    <w:p w14:paraId="7B0F8220" w14:textId="13102FD6" w:rsidR="008C408E" w:rsidRDefault="008C408E" w:rsidP="008C408E">
      <w:pPr>
        <w:pStyle w:val="Heading3"/>
      </w:pPr>
      <w:bookmarkStart w:id="18" w:name="_Toc195253156"/>
      <w:r>
        <w:lastRenderedPageBreak/>
        <w:t>Nefunkční požadavky</w:t>
      </w:r>
      <w:bookmarkEnd w:id="18"/>
    </w:p>
    <w:p w14:paraId="1BB0E600" w14:textId="4B4C4432" w:rsidR="008C408E" w:rsidRDefault="00433A8B" w:rsidP="005D6F2F">
      <w:pPr>
        <w:pStyle w:val="ListParagraph"/>
        <w:numPr>
          <w:ilvl w:val="0"/>
          <w:numId w:val="13"/>
        </w:numPr>
      </w:pPr>
      <w:r>
        <w:t>Real-Time In-</w:t>
      </w:r>
      <w:proofErr w:type="spellStart"/>
      <w:r>
        <w:t>App</w:t>
      </w:r>
      <w:proofErr w:type="spellEnd"/>
      <w:r>
        <w:t xml:space="preserve"> Notifikace – aplikace by měla </w:t>
      </w:r>
      <w:r w:rsidR="000520A7">
        <w:t>posílat nejen e-mailové, ale taky notifikace přímo v aplikaci</w:t>
      </w:r>
    </w:p>
    <w:p w14:paraId="0813E625" w14:textId="18A2BF63" w:rsidR="000520A7" w:rsidRPr="008C408E" w:rsidRDefault="00EE3E23" w:rsidP="005D6F2F">
      <w:pPr>
        <w:pStyle w:val="ListParagraph"/>
        <w:numPr>
          <w:ilvl w:val="0"/>
          <w:numId w:val="13"/>
        </w:numPr>
      </w:pPr>
      <w:r>
        <w:t xml:space="preserve">Real-Time Chat – aplikace </w:t>
      </w:r>
      <w:r w:rsidR="006D142C">
        <w:t xml:space="preserve">by měla obsahovat </w:t>
      </w:r>
      <w:r w:rsidR="00305A1F">
        <w:t xml:space="preserve">chat v reálném čase </w:t>
      </w:r>
      <w:r w:rsidR="005D6F2F">
        <w:t>pro komunikaci mezi uživateli po shodě</w:t>
      </w:r>
    </w:p>
    <w:p w14:paraId="4648EEAE" w14:textId="0E92A723" w:rsidR="00942F4F" w:rsidRDefault="00942F4F" w:rsidP="00942F4F">
      <w:pPr>
        <w:pStyle w:val="Heading2"/>
      </w:pPr>
      <w:bookmarkStart w:id="19" w:name="_Toc195253157"/>
      <w:r>
        <w:t>Cílová skupina uživatelů</w:t>
      </w:r>
      <w:bookmarkEnd w:id="19"/>
    </w:p>
    <w:p w14:paraId="3D7AE361" w14:textId="68E0AA79" w:rsidR="00844924" w:rsidRDefault="000D3B04" w:rsidP="00844924">
      <w:r>
        <w:t xml:space="preserve">Cílovou skupinu aplikace tvoří především </w:t>
      </w:r>
      <w:proofErr w:type="spellStart"/>
      <w:r>
        <w:t>reselleři</w:t>
      </w:r>
      <w:proofErr w:type="spellEnd"/>
      <w:r>
        <w:t xml:space="preserve"> tenisek</w:t>
      </w:r>
      <w:r w:rsidR="00615FFD">
        <w:t>. Primární uživatelskou základu lze rozdělit do těchto kategorií:</w:t>
      </w:r>
    </w:p>
    <w:p w14:paraId="20A08735" w14:textId="7025C831" w:rsidR="00615FFD" w:rsidRDefault="00615FFD" w:rsidP="00615FFD">
      <w:pPr>
        <w:pStyle w:val="ListParagraph"/>
        <w:numPr>
          <w:ilvl w:val="0"/>
          <w:numId w:val="14"/>
        </w:numPr>
      </w:pPr>
      <w:proofErr w:type="spellStart"/>
      <w:r>
        <w:t>Reselleři</w:t>
      </w:r>
      <w:proofErr w:type="spellEnd"/>
    </w:p>
    <w:p w14:paraId="62651BC2" w14:textId="77BA0FF5" w:rsidR="00473BF9" w:rsidRDefault="008F0CCE" w:rsidP="00473BF9">
      <w:pPr>
        <w:pStyle w:val="ListParagraph"/>
        <w:numPr>
          <w:ilvl w:val="1"/>
          <w:numId w:val="14"/>
        </w:numPr>
      </w:pPr>
      <w:r>
        <w:t xml:space="preserve">Osoby </w:t>
      </w:r>
      <w:r w:rsidR="00AC5D23">
        <w:t>zaměřené na prodej limitovaných nebo exkluzivních modelů tenisek a oblečení</w:t>
      </w:r>
    </w:p>
    <w:p w14:paraId="56B0521E" w14:textId="26016F66" w:rsidR="00AC5D23" w:rsidRDefault="00AC5D23" w:rsidP="00473BF9">
      <w:pPr>
        <w:pStyle w:val="ListParagraph"/>
        <w:numPr>
          <w:ilvl w:val="1"/>
          <w:numId w:val="14"/>
        </w:numPr>
      </w:pPr>
      <w:r>
        <w:t>Často nakupují produkty z oficiálních dropů, eventů nebo second-hand trhů a následně je p</w:t>
      </w:r>
      <w:r w:rsidR="00F962AD">
        <w:t>rodávají s profitem</w:t>
      </w:r>
    </w:p>
    <w:p w14:paraId="157C3563" w14:textId="5259D4FA" w:rsidR="00F962AD" w:rsidRDefault="00F962AD" w:rsidP="00473BF9">
      <w:pPr>
        <w:pStyle w:val="ListParagraph"/>
        <w:numPr>
          <w:ilvl w:val="1"/>
          <w:numId w:val="14"/>
        </w:numPr>
      </w:pPr>
      <w:r>
        <w:t>Potřebují efektivní nástroj pro správu své nabídky a hledání potenciálních kupců</w:t>
      </w:r>
    </w:p>
    <w:p w14:paraId="21C18D74" w14:textId="5F912C95" w:rsidR="00615FFD" w:rsidRDefault="002E170A" w:rsidP="00615FFD">
      <w:pPr>
        <w:pStyle w:val="ListParagraph"/>
        <w:numPr>
          <w:ilvl w:val="0"/>
          <w:numId w:val="14"/>
        </w:numPr>
      </w:pPr>
      <w:r>
        <w:t>Sběratelé a „</w:t>
      </w:r>
      <w:proofErr w:type="spellStart"/>
      <w:r>
        <w:t>sneakerheads</w:t>
      </w:r>
      <w:proofErr w:type="spellEnd"/>
      <w:r>
        <w:t>“</w:t>
      </w:r>
    </w:p>
    <w:p w14:paraId="698E866B" w14:textId="1C7E7907" w:rsidR="00AC5D23" w:rsidRDefault="00F962AD" w:rsidP="00AC5D23">
      <w:pPr>
        <w:pStyle w:val="ListParagraph"/>
        <w:numPr>
          <w:ilvl w:val="1"/>
          <w:numId w:val="14"/>
        </w:numPr>
      </w:pPr>
      <w:r>
        <w:t>Uživatelé, kteří aktivně vyhledávají konkrétní modely tenisek a oblečení, často ve specifických velikostech</w:t>
      </w:r>
    </w:p>
    <w:p w14:paraId="7F997907" w14:textId="200E8DF6" w:rsidR="00174B2C" w:rsidRDefault="00174B2C" w:rsidP="00AC5D23">
      <w:pPr>
        <w:pStyle w:val="ListParagraph"/>
        <w:numPr>
          <w:ilvl w:val="1"/>
          <w:numId w:val="14"/>
        </w:numPr>
      </w:pPr>
      <w:r>
        <w:t>Chtějí mít možnost rychle porovnat nabídky různých prodejců a získat notifikace při nalezení shody</w:t>
      </w:r>
    </w:p>
    <w:p w14:paraId="7836058C" w14:textId="2DD7ACCC" w:rsidR="00174B2C" w:rsidRDefault="00DB50E7" w:rsidP="00AC5D23">
      <w:pPr>
        <w:pStyle w:val="ListParagraph"/>
        <w:numPr>
          <w:ilvl w:val="1"/>
          <w:numId w:val="14"/>
        </w:numPr>
      </w:pPr>
      <w:r>
        <w:t>Preferují přímou komunikaci s prodejcem a možnost získat ověřené informace o nabízeném produktu</w:t>
      </w:r>
    </w:p>
    <w:p w14:paraId="3DB93B3E" w14:textId="0BCA56C0" w:rsidR="002E170A" w:rsidRDefault="002E170A" w:rsidP="00615FFD">
      <w:pPr>
        <w:pStyle w:val="ListParagraph"/>
        <w:numPr>
          <w:ilvl w:val="0"/>
          <w:numId w:val="14"/>
        </w:numPr>
      </w:pPr>
      <w:r>
        <w:t>Malí a střední prodejci / e-shopy</w:t>
      </w:r>
    </w:p>
    <w:p w14:paraId="760EBF42" w14:textId="33BB49FD" w:rsidR="00DB50E7" w:rsidRDefault="00DB50E7" w:rsidP="00DB50E7">
      <w:pPr>
        <w:pStyle w:val="ListParagraph"/>
        <w:numPr>
          <w:ilvl w:val="1"/>
          <w:numId w:val="14"/>
        </w:numPr>
      </w:pPr>
      <w:r>
        <w:t>Menší prodejci zaměřené na prodej tenisek</w:t>
      </w:r>
    </w:p>
    <w:p w14:paraId="5EEB2604" w14:textId="5D28242A" w:rsidR="00DB50E7" w:rsidRDefault="00DB50E7" w:rsidP="00DB50E7">
      <w:pPr>
        <w:pStyle w:val="ListParagraph"/>
        <w:numPr>
          <w:ilvl w:val="1"/>
          <w:numId w:val="14"/>
        </w:numPr>
      </w:pPr>
      <w:r>
        <w:t xml:space="preserve">Potřebují efektivní způsob, jak nabídnout své produkty širší </w:t>
      </w:r>
      <w:r w:rsidR="00786AD7">
        <w:t>komunitě bez nutnosti provozovat vlastní platformu</w:t>
      </w:r>
    </w:p>
    <w:p w14:paraId="6C8CBAE3" w14:textId="535BD186" w:rsidR="00786AD7" w:rsidRDefault="007F6FBF" w:rsidP="00DB50E7">
      <w:pPr>
        <w:pStyle w:val="ListParagraph"/>
        <w:numPr>
          <w:ilvl w:val="1"/>
          <w:numId w:val="14"/>
        </w:numPr>
      </w:pPr>
      <w:r>
        <w:t>Snadná správa sortimentu</w:t>
      </w:r>
    </w:p>
    <w:p w14:paraId="1BD7DF67" w14:textId="34950B64" w:rsidR="00BB37E4" w:rsidRPr="00844924" w:rsidRDefault="00BB37E4" w:rsidP="00BB37E4"/>
    <w:p w14:paraId="0E6CB60E" w14:textId="212E27E8" w:rsidR="002744BA" w:rsidRPr="002744BA" w:rsidRDefault="00A613D6" w:rsidP="00271497">
      <w:pPr>
        <w:pStyle w:val="Heading1"/>
      </w:pPr>
      <w:bookmarkStart w:id="20" w:name="_Toc195253158"/>
      <w:r>
        <w:lastRenderedPageBreak/>
        <w:t>Uživatelská příručka</w:t>
      </w:r>
      <w:bookmarkEnd w:id="20"/>
    </w:p>
    <w:p w14:paraId="26AF72CA" w14:textId="77777777" w:rsidR="00C64137" w:rsidRDefault="00FD07BB" w:rsidP="00C64137">
      <w:r w:rsidRPr="00FD07BB">
        <w:t>Tato příručka slouží jako návod pro používání webové aplikace LaceHub.cz. Je rozdělena na část pro běžné uživatele (kupující a prodejce tenisek) a část pro administrátory platformy.</w:t>
      </w:r>
    </w:p>
    <w:p w14:paraId="526F9A3C" w14:textId="77777777" w:rsidR="00C64137" w:rsidRDefault="00C64137" w:rsidP="00C64137">
      <w:pPr>
        <w:pStyle w:val="Heading2"/>
      </w:pPr>
      <w:bookmarkStart w:id="21" w:name="_Toc195253159"/>
      <w:r>
        <w:t>Uživatelská Příručka</w:t>
      </w:r>
      <w:bookmarkEnd w:id="21"/>
    </w:p>
    <w:p w14:paraId="1B33C668" w14:textId="77777777" w:rsidR="003B187D" w:rsidRDefault="003B187D" w:rsidP="003B187D">
      <w:pPr>
        <w:pStyle w:val="Heading3"/>
      </w:pPr>
      <w:bookmarkStart w:id="22" w:name="_Toc195253160"/>
      <w:r>
        <w:t>Přihlášení a Registrace</w:t>
      </w:r>
      <w:bookmarkEnd w:id="22"/>
    </w:p>
    <w:p w14:paraId="0FCCFCCF" w14:textId="77777777" w:rsidR="008D2EAB" w:rsidRDefault="008D2EAB" w:rsidP="00E30CA4">
      <w:r w:rsidRPr="008D2EAB">
        <w:rPr>
          <w:b/>
          <w:bCs/>
        </w:rPr>
        <w:t>Přihlášení:</w:t>
      </w:r>
      <w:r>
        <w:t xml:space="preserve"> Pro vstup do aplikace použijte tlačítko pro přihlášení (pravděpodobně v hlavní navigaci). Zobrazí se okno (</w:t>
      </w:r>
      <w:proofErr w:type="spellStart"/>
      <w:r>
        <w:t>LoginForm</w:t>
      </w:r>
      <w:proofErr w:type="spellEnd"/>
      <w:r>
        <w:t>), kam zadáte svůj registrační email a heslo. Po úspěšném ověření budete přesměrováni na váš uživatelský dashboard.</w:t>
      </w:r>
    </w:p>
    <w:p w14:paraId="15733461" w14:textId="77777777" w:rsidR="008D2EAB" w:rsidRDefault="008D2EAB" w:rsidP="00E30CA4">
      <w:r w:rsidRPr="008D2EAB">
        <w:rPr>
          <w:b/>
          <w:bCs/>
        </w:rPr>
        <w:t>Registrace:</w:t>
      </w:r>
      <w:r>
        <w:t xml:space="preserve"> Pokud ještě nemáte účet, klikněte v přihlašovacím okně na odkaz "</w:t>
      </w:r>
      <w:proofErr w:type="spellStart"/>
      <w:r>
        <w:t>Register</w:t>
      </w:r>
      <w:proofErr w:type="spellEnd"/>
      <w:r>
        <w:t>" (nebo na tlačítko "</w:t>
      </w:r>
      <w:proofErr w:type="spellStart"/>
      <w:r>
        <w:t>Register</w:t>
      </w:r>
      <w:proofErr w:type="spellEnd"/>
      <w:r>
        <w:t>" v hlavní navigaci). Zobrazí se registrační okno (</w:t>
      </w:r>
      <w:proofErr w:type="spellStart"/>
      <w:r>
        <w:t>RegisterForm</w:t>
      </w:r>
      <w:proofErr w:type="spellEnd"/>
      <w:r>
        <w:t>). Zde vyplníte požadované údaje (uživatelské jméno, email, heslo a potvrzení hesla) a formulář odešlete. Po úspěšné registraci se okno zavře a pro vstup do aplikace se budete muset přihlásit pomocí právě vytvořených údajů.</w:t>
      </w:r>
    </w:p>
    <w:p w14:paraId="2368ED3A" w14:textId="6290D37B" w:rsidR="00155B26" w:rsidRDefault="008D2EAB" w:rsidP="008D2EAB">
      <w:pPr>
        <w:pStyle w:val="Heading3"/>
      </w:pPr>
      <w:bookmarkStart w:id="23" w:name="_Toc195253161"/>
      <w:r>
        <w:t>Uživatelské Rozhraní</w:t>
      </w:r>
      <w:bookmarkEnd w:id="23"/>
      <w:r>
        <w:t xml:space="preserve"> </w:t>
      </w:r>
    </w:p>
    <w:p w14:paraId="74D91331" w14:textId="77777777" w:rsidR="00B941EB" w:rsidRDefault="00B941EB" w:rsidP="00E30CA4">
      <w:r>
        <w:t>Po přihlášení se ocitnete na svém uživatelském dashboardu (</w:t>
      </w:r>
      <w:proofErr w:type="spellStart"/>
      <w:r>
        <w:t>Dashboard.jsx</w:t>
      </w:r>
      <w:proofErr w:type="spellEnd"/>
      <w:r>
        <w:t>). Toto je vaše hlavní centrum pro správu tenisek.</w:t>
      </w:r>
    </w:p>
    <w:p w14:paraId="35C8F398" w14:textId="140DEA10" w:rsidR="00B941EB" w:rsidRDefault="00B941EB" w:rsidP="00A52237">
      <w:pPr>
        <w:pStyle w:val="ListParagraph"/>
        <w:numPr>
          <w:ilvl w:val="0"/>
          <w:numId w:val="47"/>
        </w:numPr>
      </w:pPr>
      <w:r>
        <w:t xml:space="preserve">Záložky (WTB/WTS/Inventory): V horní části najdete tři hlavní záložky: </w:t>
      </w:r>
    </w:p>
    <w:p w14:paraId="7935CD88" w14:textId="77777777" w:rsidR="00B941EB" w:rsidRDefault="00B941EB" w:rsidP="00A52237">
      <w:pPr>
        <w:pStyle w:val="ListParagraph"/>
        <w:numPr>
          <w:ilvl w:val="1"/>
          <w:numId w:val="47"/>
        </w:numPr>
      </w:pPr>
      <w:r>
        <w:t>WTB list: Váš seznam tenisek, které chcete koupit (</w:t>
      </w:r>
      <w:proofErr w:type="spellStart"/>
      <w:r>
        <w:t>Want</w:t>
      </w:r>
      <w:proofErr w:type="spellEnd"/>
      <w:r>
        <w:t xml:space="preserve"> to Buy).   </w:t>
      </w:r>
    </w:p>
    <w:p w14:paraId="201AC6E8" w14:textId="77777777" w:rsidR="00B941EB" w:rsidRDefault="00B941EB" w:rsidP="00A52237">
      <w:pPr>
        <w:pStyle w:val="ListParagraph"/>
        <w:numPr>
          <w:ilvl w:val="1"/>
          <w:numId w:val="47"/>
        </w:numPr>
      </w:pPr>
      <w:r>
        <w:t>WTS list: Váš seznam tenisek, které chcete prodat (</w:t>
      </w:r>
      <w:proofErr w:type="spellStart"/>
      <w:r>
        <w:t>Want</w:t>
      </w:r>
      <w:proofErr w:type="spellEnd"/>
      <w:r>
        <w:t xml:space="preserve"> to </w:t>
      </w:r>
      <w:proofErr w:type="spellStart"/>
      <w:r>
        <w:t>Sell</w:t>
      </w:r>
      <w:proofErr w:type="spellEnd"/>
      <w:r>
        <w:t xml:space="preserve">).   </w:t>
      </w:r>
    </w:p>
    <w:p w14:paraId="3E4D665B" w14:textId="77B4A7EC" w:rsidR="00B941EB" w:rsidRDefault="00B941EB" w:rsidP="00A52237">
      <w:pPr>
        <w:pStyle w:val="ListParagraph"/>
        <w:numPr>
          <w:ilvl w:val="1"/>
          <w:numId w:val="47"/>
        </w:numPr>
      </w:pPr>
      <w:r>
        <w:t>Inventory: Váš soukromý inventář tenisek, které vlastníte (slouží pro přehled).</w:t>
      </w:r>
    </w:p>
    <w:p w14:paraId="1E65145A" w14:textId="684E7B45" w:rsidR="005F5B75" w:rsidRDefault="00FD3F78" w:rsidP="00FD3F78">
      <w:r w:rsidRPr="00FD3F78">
        <w:rPr>
          <w:b/>
          <w:bCs/>
        </w:rPr>
        <w:t>Přidávání Položek</w:t>
      </w:r>
      <w:r w:rsidRPr="00FD3F78">
        <w:t>: Nové tenisky do svých seznamů přidáváte pomocí vyhledávacího pole (</w:t>
      </w:r>
      <w:proofErr w:type="spellStart"/>
      <w:r w:rsidRPr="00FD3F78">
        <w:t>SearchBar</w:t>
      </w:r>
      <w:proofErr w:type="spellEnd"/>
      <w:r w:rsidRPr="00FD3F78">
        <w:t>), které je umístěno v horní liště. Začněte psát název nebo SKU kód tenisky. Zobrazí se vám výsledky hledání. U nalezené tenisky klikněte na ikonu možností (tři tečky) a zvolte, do kterého seznamu (WTB, WTS, Inventory) chcete položku přidat. Následně zadáte požadovanou velikost a množství a potvrdíte. Položka se přidá do vybraného seznamu na vašem dashboardu.</w:t>
      </w:r>
    </w:p>
    <w:p w14:paraId="3695F236" w14:textId="14DC48A4" w:rsidR="001D16FA" w:rsidRDefault="001D16FA" w:rsidP="00FD3F78">
      <w:r w:rsidRPr="001D16FA">
        <w:rPr>
          <w:b/>
          <w:bCs/>
        </w:rPr>
        <w:t xml:space="preserve">Import </w:t>
      </w:r>
      <w:proofErr w:type="spellStart"/>
      <w:r w:rsidRPr="001D16FA">
        <w:rPr>
          <w:b/>
          <w:bCs/>
        </w:rPr>
        <w:t>xlsx</w:t>
      </w:r>
      <w:proofErr w:type="spellEnd"/>
      <w:r w:rsidRPr="001D16FA">
        <w:rPr>
          <w:b/>
          <w:bCs/>
        </w:rPr>
        <w:t xml:space="preserve"> souboru</w:t>
      </w:r>
      <w:r w:rsidRPr="001D16FA">
        <w:t xml:space="preserve">: Umožní rychlé přidání většího množství bot do inventáře pomocí </w:t>
      </w:r>
      <w:proofErr w:type="spellStart"/>
      <w:r w:rsidRPr="001D16FA">
        <w:t>xlsx</w:t>
      </w:r>
      <w:proofErr w:type="spellEnd"/>
      <w:r w:rsidRPr="001D16FA">
        <w:t xml:space="preserve"> souboru s konkrétní strukturou sloupců {SKU, </w:t>
      </w:r>
      <w:proofErr w:type="spellStart"/>
      <w:r w:rsidRPr="001D16FA">
        <w:t>quantity</w:t>
      </w:r>
      <w:proofErr w:type="spellEnd"/>
      <w:r w:rsidRPr="001D16FA">
        <w:t>}</w:t>
      </w:r>
    </w:p>
    <w:p w14:paraId="06E82F71" w14:textId="77777777" w:rsidR="00D914AF" w:rsidRDefault="00121176" w:rsidP="00FD3F78">
      <w:r w:rsidRPr="00121176">
        <w:rPr>
          <w:b/>
          <w:bCs/>
        </w:rPr>
        <w:t>Zobrazení Seznamů</w:t>
      </w:r>
      <w:r w:rsidRPr="00121176">
        <w:t>: V tabulce pod záložkami vidíte přidané položky s jejich obrázkem, názvem, SKU kódem, velikostí a množstvím.</w:t>
      </w:r>
    </w:p>
    <w:p w14:paraId="471FB9AB" w14:textId="343596D5" w:rsidR="00121176" w:rsidRDefault="00121176" w:rsidP="00FD3F78">
      <w:r w:rsidRPr="00121176">
        <w:rPr>
          <w:b/>
          <w:bCs/>
        </w:rPr>
        <w:lastRenderedPageBreak/>
        <w:t>Úprava Položek (WTB/WTS):</w:t>
      </w:r>
      <w:r w:rsidRPr="00121176">
        <w:t xml:space="preserve"> Přímo v tabulce u seznamů WTB a WTS můžete kliknout na buňku s velikostí nebo množstvím. Zobrazí se vám nabídka, kde můžete vybrat novou hodnotu. Změněný řádek se označí. Pro uložení všech změn klikněte na tlačítko "</w:t>
      </w:r>
      <w:proofErr w:type="spellStart"/>
      <w:r w:rsidRPr="00121176">
        <w:t>Save</w:t>
      </w:r>
      <w:proofErr w:type="spellEnd"/>
      <w:r w:rsidRPr="00121176">
        <w:t xml:space="preserve"> </w:t>
      </w:r>
      <w:proofErr w:type="spellStart"/>
      <w:r w:rsidRPr="00121176">
        <w:t>Changes</w:t>
      </w:r>
      <w:proofErr w:type="spellEnd"/>
      <w:r w:rsidRPr="00121176">
        <w:t>" v horní části tabulky.</w:t>
      </w:r>
    </w:p>
    <w:p w14:paraId="2819938B" w14:textId="4F89A0EB" w:rsidR="00121176" w:rsidRDefault="00121176" w:rsidP="00FD3F78">
      <w:r w:rsidRPr="00121176">
        <w:rPr>
          <w:b/>
          <w:bCs/>
        </w:rPr>
        <w:t>Odstranění Položek (WTB/WTS):</w:t>
      </w:r>
      <w:r w:rsidRPr="00121176">
        <w:t xml:space="preserve"> U každé položky v seznamu WTB a WTS najdete ikonu koše. Kliknutím na ni můžete položku ze seznamu trvale odstranit.</w:t>
      </w:r>
    </w:p>
    <w:p w14:paraId="41FC78B5" w14:textId="6C809799" w:rsidR="00D914AF" w:rsidRDefault="00D914AF" w:rsidP="00D914AF">
      <w:pPr>
        <w:pStyle w:val="Heading3"/>
      </w:pPr>
      <w:bookmarkStart w:id="24" w:name="_Toc195253162"/>
      <w:r>
        <w:t>Párování</w:t>
      </w:r>
      <w:bookmarkEnd w:id="24"/>
    </w:p>
    <w:p w14:paraId="3D294ED0" w14:textId="2C382B8D" w:rsidR="00D914AF" w:rsidRDefault="00D914AF" w:rsidP="00D914AF">
      <w:r>
        <w:t>Klíčovou funkcí platformy je automatické hledání shod mezi vašimi WTB a WTS seznamy a seznamy ostatních uživatelů.</w:t>
      </w:r>
    </w:p>
    <w:p w14:paraId="74C1497E" w14:textId="77777777" w:rsidR="00D914AF" w:rsidRDefault="00D914AF" w:rsidP="00D914AF">
      <w:r w:rsidRPr="00D914AF">
        <w:rPr>
          <w:b/>
          <w:bCs/>
        </w:rPr>
        <w:t>Spuštění Párování:</w:t>
      </w:r>
      <w:r>
        <w:t xml:space="preserve"> Pokud máte aktivní záložku WTB nebo WTS, v horní části najdete tlačítko "</w:t>
      </w:r>
      <w:proofErr w:type="spellStart"/>
      <w:r>
        <w:t>Match</w:t>
      </w:r>
      <w:proofErr w:type="spellEnd"/>
      <w:r>
        <w:t xml:space="preserve"> </w:t>
      </w:r>
      <w:proofErr w:type="spellStart"/>
      <w:r>
        <w:t>your</w:t>
      </w:r>
      <w:proofErr w:type="spellEnd"/>
      <w:r>
        <w:t xml:space="preserve"> WTB list" nebo "</w:t>
      </w:r>
      <w:proofErr w:type="spellStart"/>
      <w:r>
        <w:t>Match</w:t>
      </w:r>
      <w:proofErr w:type="spellEnd"/>
      <w:r>
        <w:t xml:space="preserve"> </w:t>
      </w:r>
      <w:proofErr w:type="spellStart"/>
      <w:r>
        <w:t>your</w:t>
      </w:r>
      <w:proofErr w:type="spellEnd"/>
      <w:r>
        <w:t xml:space="preserve"> WTS list". Kliknutím na toto tlačítko spustíte proces hledání shod na serveru.</w:t>
      </w:r>
    </w:p>
    <w:p w14:paraId="11E0E67F" w14:textId="3FA98C00" w:rsidR="00D914AF" w:rsidRDefault="00D914AF" w:rsidP="00D914AF">
      <w:r w:rsidRPr="00D914AF">
        <w:rPr>
          <w:b/>
          <w:bCs/>
        </w:rPr>
        <w:t>Výsledek:</w:t>
      </w:r>
      <w:r>
        <w:t xml:space="preserve"> Během hledání je tlačítko neaktivní. Po dokončení procesu budete informováni krátkou zprávou. V případě úspěšného nalezení shod obdržíte emailové </w:t>
      </w:r>
      <w:r w:rsidR="00BB37E4">
        <w:t>upozornění s</w:t>
      </w:r>
      <w:r>
        <w:t xml:space="preserve"> detaily o nalezených protinabídkách/poptávkách a informacemi o druhém uživateli, abyste se mohli případně spojit. Pokud žádné shody nebyly nalezeny nebo pokud jste párování zkoušeli příliš brzy po předchozím pokusu, zobrazí se informační zpráva přímo na stránce.  </w:t>
      </w:r>
    </w:p>
    <w:p w14:paraId="7399E8B6" w14:textId="77777777" w:rsidR="002C3AB2" w:rsidRDefault="002C3AB2" w:rsidP="002C3AB2">
      <w:r>
        <w:t>2.2.1 Přihlášení</w:t>
      </w:r>
    </w:p>
    <w:p w14:paraId="72817956" w14:textId="77777777" w:rsidR="002C3AB2" w:rsidRDefault="002C3AB2" w:rsidP="002C3AB2">
      <w:r>
        <w:t>Administrátoři se přihlašují stejným způsobem jako běžní uživatelé přes přihlašovací formulář. Systém automaticky rozpozná administrátorská oprávnění a po úspěšném přihlášení vás přesměruje do administrátorského rozhraní (Admin Panel).</w:t>
      </w:r>
    </w:p>
    <w:p w14:paraId="6C18D5BF" w14:textId="77777777" w:rsidR="002C3AB2" w:rsidRDefault="002C3AB2" w:rsidP="002C3AB2"/>
    <w:p w14:paraId="0FCCE3D2" w14:textId="58EE9197" w:rsidR="002C3AB2" w:rsidRDefault="00DC2F38" w:rsidP="00466307">
      <w:pPr>
        <w:pStyle w:val="Heading2"/>
      </w:pPr>
      <w:bookmarkStart w:id="25" w:name="_Toc195253163"/>
      <w:r>
        <w:t>Administrát</w:t>
      </w:r>
      <w:r w:rsidR="00FF7929">
        <w:t>or</w:t>
      </w:r>
      <w:bookmarkEnd w:id="25"/>
    </w:p>
    <w:p w14:paraId="3790116C" w14:textId="534B6FBF" w:rsidR="00FB0543" w:rsidRDefault="00FB0543" w:rsidP="00FB0543">
      <w:pPr>
        <w:pStyle w:val="Heading3"/>
      </w:pPr>
      <w:bookmarkStart w:id="26" w:name="_Toc195253164"/>
      <w:r>
        <w:t>Přihlášení</w:t>
      </w:r>
      <w:bookmarkEnd w:id="26"/>
    </w:p>
    <w:p w14:paraId="34A26796" w14:textId="388CC5C0" w:rsidR="00FB0543" w:rsidRDefault="00FF7929" w:rsidP="00FB0543">
      <w:r w:rsidRPr="00FF7929">
        <w:t>Administrátoři se přihlašují stejným způsobem jako běžní uživatelé přes přihlašovací formulář. Systém automaticky rozpozná administrátorská oprávnění a po úspěšném přihlášení vás přesměruje do administrátorského rozhraní (Admin Panel).</w:t>
      </w:r>
    </w:p>
    <w:p w14:paraId="5E612AE3" w14:textId="20751FC7" w:rsidR="00FF7929" w:rsidRPr="00FF7929" w:rsidRDefault="00FF7929" w:rsidP="00FF7929">
      <w:pPr>
        <w:pStyle w:val="Heading3"/>
      </w:pPr>
      <w:bookmarkStart w:id="27" w:name="_Toc195253165"/>
      <w:r w:rsidRPr="00FF7929">
        <w:rPr>
          <w:rStyle w:val="Nadpis3Char"/>
          <w:b/>
        </w:rPr>
        <w:t>Administrátorské Rozhraní</w:t>
      </w:r>
      <w:bookmarkEnd w:id="27"/>
    </w:p>
    <w:p w14:paraId="424CA443" w14:textId="77777777" w:rsidR="002C3AB2" w:rsidRDefault="002C3AB2" w:rsidP="002C3AB2">
      <w:r>
        <w:t>Úvodní stránkou administrace je dashboard (</w:t>
      </w:r>
      <w:proofErr w:type="spellStart"/>
      <w:r>
        <w:t>AdminDashboard.jsx</w:t>
      </w:r>
      <w:proofErr w:type="spellEnd"/>
      <w:r>
        <w:t>), který poskytuje rychlý přehled o stavu platformy.</w:t>
      </w:r>
    </w:p>
    <w:p w14:paraId="1146884B" w14:textId="77777777" w:rsidR="002C3AB2" w:rsidRDefault="002C3AB2" w:rsidP="002C3AB2"/>
    <w:p w14:paraId="59E75294" w14:textId="77777777" w:rsidR="002C3AB2" w:rsidRDefault="002C3AB2" w:rsidP="002C3AB2">
      <w:r w:rsidRPr="00FF7929">
        <w:rPr>
          <w:b/>
          <w:bCs/>
        </w:rPr>
        <w:t>Statistické Karty</w:t>
      </w:r>
      <w:r>
        <w:t>: Zobrazují klíčové metriky jako celkový počet uživatelů, počet aktivních uživatelů a celkový počet provedených párování.</w:t>
      </w:r>
    </w:p>
    <w:p w14:paraId="1A57CD7C" w14:textId="77777777" w:rsidR="002C3AB2" w:rsidRDefault="002C3AB2" w:rsidP="002C3AB2">
      <w:r w:rsidRPr="00FF7929">
        <w:rPr>
          <w:b/>
          <w:bCs/>
        </w:rPr>
        <w:t>Grafy:</w:t>
      </w:r>
      <w:r>
        <w:t xml:space="preserve"> Dva grafy vizualizují trendy:</w:t>
      </w:r>
    </w:p>
    <w:p w14:paraId="3572E018" w14:textId="77777777" w:rsidR="002C3AB2" w:rsidRDefault="002C3AB2" w:rsidP="00A52237">
      <w:pPr>
        <w:pStyle w:val="ListParagraph"/>
        <w:numPr>
          <w:ilvl w:val="0"/>
          <w:numId w:val="48"/>
        </w:numPr>
      </w:pPr>
      <w:r w:rsidRPr="00FF7929">
        <w:rPr>
          <w:b/>
          <w:bCs/>
        </w:rPr>
        <w:t>Registrace:</w:t>
      </w:r>
      <w:r>
        <w:t xml:space="preserve"> Vývoj počtu nově registrovaných uživatelů po měsících za poslední rok.</w:t>
      </w:r>
    </w:p>
    <w:p w14:paraId="45DF7CC6" w14:textId="331BEA21" w:rsidR="00FF7929" w:rsidRDefault="002C3AB2" w:rsidP="00A52237">
      <w:pPr>
        <w:pStyle w:val="ListParagraph"/>
        <w:numPr>
          <w:ilvl w:val="0"/>
          <w:numId w:val="48"/>
        </w:numPr>
      </w:pPr>
      <w:r w:rsidRPr="00FF7929">
        <w:rPr>
          <w:b/>
          <w:bCs/>
        </w:rPr>
        <w:t>Párování:</w:t>
      </w:r>
      <w:r>
        <w:t xml:space="preserve"> Aktivita párování v čase (lze přepínat mezi zobrazením za </w:t>
      </w:r>
      <w:r w:rsidR="00FF7929">
        <w:t>týden</w:t>
      </w:r>
    </w:p>
    <w:p w14:paraId="4701307A" w14:textId="2A43241F" w:rsidR="002C3AB2" w:rsidRDefault="002C3AB2" w:rsidP="00FF7929">
      <w:pPr>
        <w:pStyle w:val="Heading3"/>
      </w:pPr>
      <w:bookmarkStart w:id="28" w:name="_Toc195253166"/>
      <w:r>
        <w:t>Správa Uživatelů (</w:t>
      </w:r>
      <w:proofErr w:type="spellStart"/>
      <w:r>
        <w:t>Users</w:t>
      </w:r>
      <w:proofErr w:type="spellEnd"/>
      <w:r>
        <w:t>)</w:t>
      </w:r>
      <w:bookmarkEnd w:id="28"/>
    </w:p>
    <w:p w14:paraId="02F875A7" w14:textId="49681F10" w:rsidR="002C3AB2" w:rsidRDefault="002C3AB2" w:rsidP="002C3AB2">
      <w:r>
        <w:t>V sekci "</w:t>
      </w:r>
      <w:proofErr w:type="spellStart"/>
      <w:r>
        <w:t>Users</w:t>
      </w:r>
      <w:proofErr w:type="spellEnd"/>
      <w:r>
        <w:t>" (</w:t>
      </w:r>
      <w:proofErr w:type="spellStart"/>
      <w:r>
        <w:t>Users.jsx</w:t>
      </w:r>
      <w:proofErr w:type="spellEnd"/>
      <w:r>
        <w:t>) m</w:t>
      </w:r>
      <w:r w:rsidR="00FF7929">
        <w:t>ůže</w:t>
      </w:r>
      <w:r>
        <w:t xml:space="preserve"> administráto</w:t>
      </w:r>
      <w:r w:rsidR="00FF7929">
        <w:t xml:space="preserve">r </w:t>
      </w:r>
      <w:r>
        <w:t>spravovat uživatelské účty.</w:t>
      </w:r>
    </w:p>
    <w:p w14:paraId="464B3067" w14:textId="77777777" w:rsidR="00FF7929" w:rsidRDefault="002C3AB2" w:rsidP="00FF7929">
      <w:r w:rsidRPr="00FF7929">
        <w:rPr>
          <w:b/>
          <w:bCs/>
        </w:rPr>
        <w:t>Přehled:</w:t>
      </w:r>
      <w:r>
        <w:t xml:space="preserve"> Zobrazuje tabulku všech uživatelů s možností filtrování podle jejich stavu (všichni, aktivní, neaktivní, </w:t>
      </w:r>
      <w:proofErr w:type="spellStart"/>
      <w:r>
        <w:t>zabanovaní</w:t>
      </w:r>
      <w:proofErr w:type="spellEnd"/>
      <w:r>
        <w:t>) a vyhledávání podle jména nebo emailu.</w:t>
      </w:r>
    </w:p>
    <w:p w14:paraId="1CF50D5B" w14:textId="2623CBB9" w:rsidR="002C3AB2" w:rsidRDefault="002C3AB2" w:rsidP="00FF7929">
      <w:r w:rsidRPr="00FF7929">
        <w:rPr>
          <w:b/>
          <w:bCs/>
        </w:rPr>
        <w:t>Informace:</w:t>
      </w:r>
      <w:r>
        <w:t xml:space="preserve"> V tabulce jsou vidět základní informace o uživatelích (ID, jméno, email, status, datum registrace).</w:t>
      </w:r>
    </w:p>
    <w:p w14:paraId="734D604C" w14:textId="000E1708" w:rsidR="00042B95" w:rsidRDefault="002C3AB2" w:rsidP="00FF7929">
      <w:r w:rsidRPr="00FF7929">
        <w:rPr>
          <w:b/>
          <w:bCs/>
        </w:rPr>
        <w:t>Akce:</w:t>
      </w:r>
      <w:r>
        <w:t xml:space="preserve"> Administrátoři zde mohou uživatele </w:t>
      </w:r>
      <w:proofErr w:type="spellStart"/>
      <w:r>
        <w:t>zabanovat</w:t>
      </w:r>
      <w:proofErr w:type="spellEnd"/>
      <w:r>
        <w:t xml:space="preserve"> ("</w:t>
      </w:r>
      <w:proofErr w:type="spellStart"/>
      <w:r>
        <w:t>Ban</w:t>
      </w:r>
      <w:proofErr w:type="spellEnd"/>
      <w:r>
        <w:t xml:space="preserve">") nebo </w:t>
      </w:r>
      <w:proofErr w:type="spellStart"/>
      <w:r>
        <w:t>odbanovat</w:t>
      </w:r>
      <w:proofErr w:type="spellEnd"/>
      <w:r>
        <w:t xml:space="preserve"> ("</w:t>
      </w:r>
      <w:proofErr w:type="spellStart"/>
      <w:r>
        <w:t>Unban</w:t>
      </w:r>
      <w:proofErr w:type="spellEnd"/>
      <w:r>
        <w:t xml:space="preserve">"). </w:t>
      </w:r>
      <w:proofErr w:type="spellStart"/>
      <w:r>
        <w:t>Zabanovaný</w:t>
      </w:r>
      <w:proofErr w:type="spellEnd"/>
      <w:r>
        <w:t xml:space="preserve"> uživatel se nebude moci přihlásit nebo používat funkce platformy.</w:t>
      </w:r>
    </w:p>
    <w:p w14:paraId="603BF5BC" w14:textId="5405E5DF" w:rsidR="00A52237" w:rsidRDefault="00A52237" w:rsidP="00A52237">
      <w:pPr>
        <w:pStyle w:val="Heading3"/>
      </w:pPr>
      <w:bookmarkStart w:id="29" w:name="_Toc195253167"/>
      <w:r>
        <w:t>Odhlášení</w:t>
      </w:r>
      <w:bookmarkEnd w:id="29"/>
    </w:p>
    <w:p w14:paraId="09977D69" w14:textId="1C68A35F" w:rsidR="00A52237" w:rsidRDefault="00A52237" w:rsidP="00A52237">
      <w:r w:rsidRPr="00A52237">
        <w:t>Odhlášení z administrátorského rozhraní probíhá kliknutím na tlačítko "Sign out" v postranním menu.</w:t>
      </w:r>
    </w:p>
    <w:p w14:paraId="740A24F4" w14:textId="04A44981" w:rsidR="00BB37E4" w:rsidRPr="00A52237" w:rsidRDefault="00BB37E4" w:rsidP="00A52237">
      <w:r>
        <w:t xml:space="preserve">Delegováno: </w:t>
      </w:r>
      <w:proofErr w:type="spellStart"/>
      <w:r>
        <w:t>Dai</w:t>
      </w:r>
      <w:proofErr w:type="spellEnd"/>
      <w:r>
        <w:t xml:space="preserve"> Duong </w:t>
      </w:r>
      <w:proofErr w:type="spellStart"/>
      <w:r>
        <w:t>Bui</w:t>
      </w:r>
      <w:proofErr w:type="spellEnd"/>
    </w:p>
    <w:p w14:paraId="4049B01E" w14:textId="77777777" w:rsidR="001D16FA" w:rsidRDefault="001D16FA" w:rsidP="00FD3F78"/>
    <w:p w14:paraId="35D98D82" w14:textId="1D6E16AF" w:rsidR="00A613D6" w:rsidRDefault="002C0043" w:rsidP="00EA0D4B">
      <w:r>
        <w:br w:type="page"/>
      </w:r>
    </w:p>
    <w:p w14:paraId="7CF5CBFC" w14:textId="0AF55AA4" w:rsidR="00A613D6" w:rsidRDefault="00662FB2" w:rsidP="0033526F">
      <w:pPr>
        <w:pStyle w:val="Heading1"/>
      </w:pPr>
      <w:bookmarkStart w:id="30" w:name="_Frontend_řešení_aplikace"/>
      <w:bookmarkStart w:id="31" w:name="_Toc195253168"/>
      <w:bookmarkEnd w:id="30"/>
      <w:proofErr w:type="spellStart"/>
      <w:r>
        <w:lastRenderedPageBreak/>
        <w:t>Frontend</w:t>
      </w:r>
      <w:proofErr w:type="spellEnd"/>
      <w:r>
        <w:t xml:space="preserve"> řešení aplikace</w:t>
      </w:r>
      <w:r w:rsidR="00FF34C2">
        <w:t xml:space="preserve"> (</w:t>
      </w:r>
      <w:proofErr w:type="spellStart"/>
      <w:r w:rsidR="00FF34C2">
        <w:t>Bui</w:t>
      </w:r>
      <w:proofErr w:type="spellEnd"/>
      <w:r w:rsidR="00FF34C2">
        <w:t xml:space="preserve"> </w:t>
      </w:r>
      <w:proofErr w:type="spellStart"/>
      <w:r w:rsidR="00FF34C2">
        <w:t>Dai</w:t>
      </w:r>
      <w:proofErr w:type="spellEnd"/>
      <w:r w:rsidR="00FF34C2">
        <w:t xml:space="preserve"> Duong)</w:t>
      </w:r>
      <w:bookmarkEnd w:id="31"/>
    </w:p>
    <w:p w14:paraId="43DA0033" w14:textId="5B7BF98C" w:rsidR="000D1F26" w:rsidRDefault="000D1F26" w:rsidP="00C83D47">
      <w:pPr>
        <w:pStyle w:val="Heading2"/>
      </w:pPr>
      <w:bookmarkStart w:id="32" w:name="_Toc195253169"/>
      <w:r>
        <w:t xml:space="preserve">Úvod do </w:t>
      </w:r>
      <w:proofErr w:type="spellStart"/>
      <w:r>
        <w:t>Reactu</w:t>
      </w:r>
      <w:proofErr w:type="spellEnd"/>
      <w:r>
        <w:t xml:space="preserve"> </w:t>
      </w:r>
      <w:r w:rsidR="008D753E">
        <w:t xml:space="preserve">a </w:t>
      </w:r>
      <w:proofErr w:type="spellStart"/>
      <w:r w:rsidR="008D753E">
        <w:t>Tailwind</w:t>
      </w:r>
      <w:proofErr w:type="spellEnd"/>
      <w:r w:rsidR="008D753E">
        <w:t xml:space="preserve"> CSS</w:t>
      </w:r>
      <w:bookmarkEnd w:id="32"/>
    </w:p>
    <w:p w14:paraId="709392A8" w14:textId="2A117B4C" w:rsidR="00903DF1" w:rsidRPr="00903DF1" w:rsidRDefault="00903DF1" w:rsidP="00903DF1">
      <w:r w:rsidRPr="00903DF1">
        <w:t xml:space="preserve">Pro </w:t>
      </w:r>
      <w:proofErr w:type="spellStart"/>
      <w:r w:rsidRPr="00903DF1">
        <w:t>frontend</w:t>
      </w:r>
      <w:proofErr w:type="spellEnd"/>
      <w:r>
        <w:t xml:space="preserve"> </w:t>
      </w:r>
      <w:r w:rsidRPr="00903DF1">
        <w:t xml:space="preserve">byly jako základní technologie </w:t>
      </w:r>
      <w:r w:rsidR="008F2547">
        <w:t xml:space="preserve">zvoleny </w:t>
      </w:r>
      <w:proofErr w:type="spellStart"/>
      <w:r w:rsidRPr="00903DF1">
        <w:t>React</w:t>
      </w:r>
      <w:proofErr w:type="spellEnd"/>
      <w:r w:rsidRPr="00903DF1">
        <w:t xml:space="preserve"> a </w:t>
      </w:r>
      <w:proofErr w:type="spellStart"/>
      <w:r w:rsidRPr="00903DF1">
        <w:t>Tailwind</w:t>
      </w:r>
      <w:proofErr w:type="spellEnd"/>
      <w:r w:rsidRPr="00903DF1">
        <w:t xml:space="preserve"> CSS, které společně umožňují tvorbu moderních a efektivních webových rozhraní.</w:t>
      </w:r>
      <w:r w:rsidR="000B793C">
        <w:t xml:space="preserve"> </w:t>
      </w:r>
    </w:p>
    <w:p w14:paraId="6258028D" w14:textId="3A627DA9" w:rsidR="00C83D47" w:rsidRPr="00C83D47" w:rsidRDefault="00E24C56" w:rsidP="00C83D47">
      <w:pPr>
        <w:pStyle w:val="Heading3"/>
      </w:pPr>
      <w:bookmarkStart w:id="33" w:name="_Toc195253170"/>
      <w:r>
        <w:t xml:space="preserve">Co </w:t>
      </w:r>
      <w:r w:rsidR="00631D41">
        <w:t xml:space="preserve">je </w:t>
      </w:r>
      <w:proofErr w:type="spellStart"/>
      <w:r w:rsidR="00631D41">
        <w:t>React</w:t>
      </w:r>
      <w:proofErr w:type="spellEnd"/>
      <w:r w:rsidR="00631D41">
        <w:t>?</w:t>
      </w:r>
      <w:bookmarkEnd w:id="33"/>
    </w:p>
    <w:p w14:paraId="47E29D58" w14:textId="52E9D602" w:rsidR="00CC01C5" w:rsidRDefault="00CC01C5" w:rsidP="00CC01C5">
      <w:proofErr w:type="spellStart"/>
      <w:r>
        <w:t>React</w:t>
      </w:r>
      <w:proofErr w:type="spellEnd"/>
      <w:r>
        <w:t xml:space="preserve"> je deklarativní a efektivní </w:t>
      </w:r>
      <w:proofErr w:type="spellStart"/>
      <w:r>
        <w:t>JavaScriptová</w:t>
      </w:r>
      <w:proofErr w:type="spellEnd"/>
      <w:r>
        <w:t xml:space="preserve"> knihovna pro tvorbu uživatelských rozhraní. Jeho hlavní síla spočívá v komponentovém přístupu, kdy se UI skládá z malých, nezávislých a znovupoužitelných částí – komponent. </w:t>
      </w:r>
      <w:proofErr w:type="spellStart"/>
      <w:r>
        <w:t>React</w:t>
      </w:r>
      <w:proofErr w:type="spellEnd"/>
      <w:r>
        <w:t xml:space="preserve"> využívá virtuální DOM, což optimalizuje překreslování stránky a zajišťuje vysoký výkon aplikace i při častých změnách dat.</w:t>
      </w:r>
    </w:p>
    <w:p w14:paraId="596F921C" w14:textId="5269BDD5" w:rsidR="00CC01C5" w:rsidRDefault="00CC01C5" w:rsidP="00CC01C5">
      <w:r>
        <w:t xml:space="preserve">Pro projekt </w:t>
      </w:r>
      <w:proofErr w:type="spellStart"/>
      <w:r>
        <w:t>LaceHub</w:t>
      </w:r>
      <w:proofErr w:type="spellEnd"/>
      <w:r>
        <w:t xml:space="preserve"> byl </w:t>
      </w:r>
      <w:proofErr w:type="spellStart"/>
      <w:r>
        <w:t>React</w:t>
      </w:r>
      <w:proofErr w:type="spellEnd"/>
      <w:r>
        <w:t xml:space="preserve"> zvolen pro svou schopnost efektivně spravovat komplexní UI, rozsáhlý ekosystém umožňující snadnou integraci dalších nástrojů (např. pro </w:t>
      </w:r>
      <w:proofErr w:type="spellStart"/>
      <w:r>
        <w:t>routing</w:t>
      </w:r>
      <w:proofErr w:type="spellEnd"/>
      <w:r>
        <w:t xml:space="preserve"> nebo </w:t>
      </w:r>
      <w:proofErr w:type="spellStart"/>
      <w:r>
        <w:t>state</w:t>
      </w:r>
      <w:proofErr w:type="spellEnd"/>
      <w:r>
        <w:t xml:space="preserve"> management) a silnou komunitní podporu, což usnadňuje vývoj a řešení případných problémů. Umožňuje nám vytvářet interaktivní a dynamické rozhraní, které je klíčové pro funkce jako je vyhledávání, filtrování a správa uživatelských seznamů.</w:t>
      </w:r>
      <w:r w:rsidR="00622D95">
        <w:t xml:space="preserve"> [38]</w:t>
      </w:r>
    </w:p>
    <w:p w14:paraId="2987984B" w14:textId="442376D4" w:rsidR="00651A04" w:rsidRDefault="00651A04" w:rsidP="00651A04">
      <w:pPr>
        <w:pStyle w:val="Heading3"/>
      </w:pPr>
      <w:bookmarkStart w:id="34" w:name="_Toc195253171"/>
      <w:r>
        <w:t xml:space="preserve">Co je </w:t>
      </w:r>
      <w:proofErr w:type="spellStart"/>
      <w:r>
        <w:t>Tailwind</w:t>
      </w:r>
      <w:proofErr w:type="spellEnd"/>
      <w:r>
        <w:t xml:space="preserve"> CSS?</w:t>
      </w:r>
      <w:bookmarkEnd w:id="34"/>
    </w:p>
    <w:p w14:paraId="0BA1A360" w14:textId="70D4901C" w:rsidR="00651A04" w:rsidRDefault="00651A04" w:rsidP="00651A04">
      <w:proofErr w:type="spellStart"/>
      <w:r>
        <w:t>Tailwind</w:t>
      </w:r>
      <w:proofErr w:type="spellEnd"/>
      <w:r>
        <w:t xml:space="preserve"> CSS je moderní, utility-</w:t>
      </w:r>
      <w:proofErr w:type="spellStart"/>
      <w:r>
        <w:t>first</w:t>
      </w:r>
      <w:proofErr w:type="spellEnd"/>
      <w:r>
        <w:t xml:space="preserve"> CSS framework. Na rozdíl od tradičních frameworků (jako </w:t>
      </w:r>
      <w:proofErr w:type="spellStart"/>
      <w:r>
        <w:t>Bootstrap</w:t>
      </w:r>
      <w:proofErr w:type="spellEnd"/>
      <w:r>
        <w:t xml:space="preserve">) neposkytuje předdefinované komponenty (tlačítka, karty), ale sadu </w:t>
      </w:r>
      <w:proofErr w:type="spellStart"/>
      <w:r>
        <w:t>nízkoúrovňových</w:t>
      </w:r>
      <w:proofErr w:type="spellEnd"/>
      <w:r>
        <w:t xml:space="preserve"> "utility" tříd (např. pt-4, </w:t>
      </w:r>
      <w:proofErr w:type="spellStart"/>
      <w:r>
        <w:t>flex</w:t>
      </w:r>
      <w:proofErr w:type="spellEnd"/>
      <w:r>
        <w:t>, text-center), které se aplikují přímo v HTML (JSX) kódu.</w:t>
      </w:r>
    </w:p>
    <w:p w14:paraId="71B1F74F" w14:textId="01B01D2C" w:rsidR="00651A04" w:rsidRPr="00651A04" w:rsidRDefault="00651A04" w:rsidP="00651A04">
      <w:r>
        <w:t>Tento přístup byl zvolen pro LaceHub.cz, protože umožňuje rychlé prototypování a stylování bez nutnosti psát vlastní CSS. Podporuje konzistenci designu napříč aplikací a díky automatickému odstraňování nepoužitých stylů (</w:t>
      </w:r>
      <w:proofErr w:type="spellStart"/>
      <w:r>
        <w:t>purge</w:t>
      </w:r>
      <w:proofErr w:type="spellEnd"/>
      <w:r>
        <w:t xml:space="preserve">) zajišťuje minimální velikost výsledného CSS souboru, což přispívá k rychlému načítání aplikace. </w:t>
      </w:r>
      <w:proofErr w:type="spellStart"/>
      <w:r>
        <w:t>Tailwind</w:t>
      </w:r>
      <w:proofErr w:type="spellEnd"/>
      <w:r>
        <w:t xml:space="preserve"> také výrazně usnadňuje implementaci responzivního designu.</w:t>
      </w:r>
      <w:r w:rsidR="00622D95">
        <w:t xml:space="preserve"> [39]</w:t>
      </w:r>
    </w:p>
    <w:p w14:paraId="453A94C6" w14:textId="607B455E" w:rsidR="006A0F47" w:rsidRDefault="006A0F47" w:rsidP="006A0F47">
      <w:pPr>
        <w:pStyle w:val="Heading2"/>
      </w:pPr>
      <w:bookmarkStart w:id="35" w:name="_Toc195253172"/>
      <w:r>
        <w:t xml:space="preserve">Úvod do </w:t>
      </w:r>
      <w:proofErr w:type="spellStart"/>
      <w:r>
        <w:t>frontendové</w:t>
      </w:r>
      <w:proofErr w:type="spellEnd"/>
      <w:r>
        <w:t xml:space="preserve"> Části</w:t>
      </w:r>
      <w:bookmarkEnd w:id="35"/>
    </w:p>
    <w:p w14:paraId="4CD315DF" w14:textId="549F4D32" w:rsidR="004031E3" w:rsidRDefault="004031E3" w:rsidP="004031E3">
      <w:r>
        <w:t xml:space="preserve">Tato kapitola detailně popisuje architekturu a implementaci </w:t>
      </w:r>
      <w:proofErr w:type="spellStart"/>
      <w:r>
        <w:t>frontendové</w:t>
      </w:r>
      <w:proofErr w:type="spellEnd"/>
      <w:r>
        <w:t xml:space="preserve"> části webové aplikace. </w:t>
      </w:r>
      <w:proofErr w:type="spellStart"/>
      <w:r>
        <w:t>Frontend</w:t>
      </w:r>
      <w:proofErr w:type="spellEnd"/>
      <w:r>
        <w:t xml:space="preserve"> slouží jako primární rozhraní pro interakci uživatelů – kupujících, prodejců i administrátorů – s platformou. Byl vyvinut s cílem poskytnout moderní, responzivní a výkonné uživatelské prostředí, které efektivně komunikuje s </w:t>
      </w:r>
      <w:proofErr w:type="spellStart"/>
      <w:r>
        <w:t>backendovými</w:t>
      </w:r>
      <w:proofErr w:type="spellEnd"/>
      <w:r>
        <w:t xml:space="preserve"> službami.</w:t>
      </w:r>
    </w:p>
    <w:p w14:paraId="58FAD7C3" w14:textId="4161A4A5" w:rsidR="004031E3" w:rsidRDefault="004031E3" w:rsidP="004031E3">
      <w:r>
        <w:lastRenderedPageBreak/>
        <w:t xml:space="preserve">Architektura </w:t>
      </w:r>
      <w:proofErr w:type="spellStart"/>
      <w:r>
        <w:t>frontendu</w:t>
      </w:r>
      <w:proofErr w:type="spellEnd"/>
      <w:r>
        <w:t xml:space="preserve"> je postavena na principu jednostránkové aplikace </w:t>
      </w:r>
      <w:r w:rsidRPr="006070E4">
        <w:rPr>
          <w:b/>
          <w:bCs/>
        </w:rPr>
        <w:t>SPA</w:t>
      </w:r>
      <w:r w:rsidR="00AB17BD">
        <w:rPr>
          <w:b/>
          <w:bCs/>
        </w:rPr>
        <w:t xml:space="preserve"> </w:t>
      </w:r>
      <w:r w:rsidR="00AB17BD">
        <w:t>(vysvětlíme si níže)</w:t>
      </w:r>
      <w:r w:rsidR="00AA3E19">
        <w:t>.</w:t>
      </w:r>
      <w:r>
        <w:t xml:space="preserve"> Při vývoji byl kladen důraz na modularitu kódu pomocí komponentového přístupu, snadnou údržbu a škálovatelnost pro budoucí rozšíření funkcionality.</w:t>
      </w:r>
    </w:p>
    <w:p w14:paraId="2A34462F" w14:textId="77777777" w:rsidR="004031E3" w:rsidRDefault="004031E3" w:rsidP="004031E3"/>
    <w:p w14:paraId="311FFB2F" w14:textId="59794BA1" w:rsidR="006A0F47" w:rsidRDefault="004031E3" w:rsidP="00CB0D14">
      <w:pPr>
        <w:pStyle w:val="Heading2"/>
      </w:pPr>
      <w:bookmarkStart w:id="36" w:name="_Toc195253173"/>
      <w:r>
        <w:t>Použité Technologie a Knihovny</w:t>
      </w:r>
      <w:bookmarkEnd w:id="36"/>
    </w:p>
    <w:p w14:paraId="30BACA23" w14:textId="77777777" w:rsidR="00831BEF" w:rsidRDefault="00831BEF" w:rsidP="00831BEF">
      <w:r w:rsidRPr="00831BEF">
        <w:t xml:space="preserve">Volba technologií pro </w:t>
      </w:r>
      <w:proofErr w:type="spellStart"/>
      <w:r w:rsidRPr="00831BEF">
        <w:t>frontendovou</w:t>
      </w:r>
      <w:proofErr w:type="spellEnd"/>
      <w:r w:rsidRPr="00831BEF">
        <w:t xml:space="preserve"> část byla vedena snahou o využití moderních, osvědčených a výkonných nástrojů, které umožňují efektivní vývoj a zajišťují kvalitní výsledný produkt. Mezi klíčové použité technologie patří:</w:t>
      </w:r>
    </w:p>
    <w:p w14:paraId="3F4D9869" w14:textId="167D2F07" w:rsidR="009A745A" w:rsidRPr="009A745A" w:rsidRDefault="009A745A" w:rsidP="009A745A">
      <w:pPr>
        <w:pStyle w:val="Heading3"/>
      </w:pPr>
      <w:bookmarkStart w:id="37" w:name="_Toc195253174"/>
      <w:proofErr w:type="spellStart"/>
      <w:r w:rsidRPr="009A745A">
        <w:rPr>
          <w:rStyle w:val="Nadpis3Char"/>
          <w:b/>
        </w:rPr>
        <w:t>React</w:t>
      </w:r>
      <w:bookmarkEnd w:id="37"/>
      <w:proofErr w:type="spellEnd"/>
    </w:p>
    <w:p w14:paraId="1EA6BB6D" w14:textId="258D5699" w:rsidR="009A745A" w:rsidRDefault="009A745A" w:rsidP="009A745A">
      <w:r>
        <w:t xml:space="preserve">Jako základní knihovna pro tvorbu uživatelského rozhraní byl zvolen </w:t>
      </w:r>
      <w:proofErr w:type="spellStart"/>
      <w:r>
        <w:t>React</w:t>
      </w:r>
      <w:proofErr w:type="spellEnd"/>
      <w:r>
        <w:t>. Jeho komponentový přístup umožňuje vytvářet znovupoužitelné části UI, efektivně spravovat stav aplikace a zajišťuje vysoký výkon díky virtuálnímu DOM.</w:t>
      </w:r>
    </w:p>
    <w:p w14:paraId="175CA523" w14:textId="33716DBE" w:rsidR="009A745A" w:rsidRDefault="009A745A" w:rsidP="009A745A">
      <w:proofErr w:type="spellStart"/>
      <w:r>
        <w:t>Vite</w:t>
      </w:r>
      <w:proofErr w:type="spellEnd"/>
      <w:r>
        <w:t xml:space="preserve">: Pro build proces a vývojový server byl použit </w:t>
      </w:r>
      <w:proofErr w:type="spellStart"/>
      <w:r>
        <w:t>Vite</w:t>
      </w:r>
      <w:proofErr w:type="spellEnd"/>
      <w:r>
        <w:t>. Nabízí extrémně rychlé spouštění vývojového prostředí a optimalizovaný build pro produkci, což výrazně zefektivňuje vývojový cyklus.</w:t>
      </w:r>
      <w:r w:rsidR="00622D95">
        <w:t xml:space="preserve"> [40]</w:t>
      </w:r>
    </w:p>
    <w:p w14:paraId="6C1FF0E5" w14:textId="77777777" w:rsidR="00D73BC7" w:rsidRDefault="00D73BC7" w:rsidP="00D73BC7">
      <w:pPr>
        <w:pStyle w:val="Heading3"/>
      </w:pPr>
      <w:bookmarkStart w:id="38" w:name="_Toc195253175"/>
      <w:proofErr w:type="spellStart"/>
      <w:r>
        <w:t>Tailwind</w:t>
      </w:r>
      <w:proofErr w:type="spellEnd"/>
      <w:r>
        <w:t xml:space="preserve"> CSS</w:t>
      </w:r>
      <w:bookmarkEnd w:id="38"/>
    </w:p>
    <w:p w14:paraId="0A72FEDA" w14:textId="6F9BDE43" w:rsidR="00D73BC7" w:rsidRDefault="00D73BC7" w:rsidP="00D73BC7">
      <w:r>
        <w:t>Pro stylování byl zvolen utility-</w:t>
      </w:r>
      <w:proofErr w:type="spellStart"/>
      <w:r>
        <w:t>first</w:t>
      </w:r>
      <w:proofErr w:type="spellEnd"/>
      <w:r>
        <w:t xml:space="preserve"> framework </w:t>
      </w:r>
      <w:proofErr w:type="spellStart"/>
      <w:r>
        <w:t>Tailwind</w:t>
      </w:r>
      <w:proofErr w:type="spellEnd"/>
      <w:r>
        <w:t xml:space="preserve"> CSS. Umožňuje rychlé prototypování a tvorbu konzistentního designu přímo v JSX kódu pomocí předdefinovaných tříd, což minimalizuje potřebu psaní vlastního CSS a usnadňuje responzivní design.</w:t>
      </w:r>
    </w:p>
    <w:p w14:paraId="79BDE353" w14:textId="4D7AA7E0" w:rsidR="009A745A" w:rsidRDefault="009A745A" w:rsidP="009A745A">
      <w:pPr>
        <w:pStyle w:val="Heading3"/>
      </w:pPr>
      <w:bookmarkStart w:id="39" w:name="_Toc195253176"/>
      <w:proofErr w:type="spellStart"/>
      <w:r>
        <w:t>React</w:t>
      </w:r>
      <w:proofErr w:type="spellEnd"/>
      <w:r>
        <w:t xml:space="preserve"> Router</w:t>
      </w:r>
      <w:bookmarkEnd w:id="39"/>
    </w:p>
    <w:p w14:paraId="5837E224" w14:textId="520A5328" w:rsidR="009A745A" w:rsidRDefault="009A745A" w:rsidP="009A745A">
      <w:r>
        <w:t xml:space="preserve">Pro zajištění navigace v rámci jednostránkové aplikace byla implementována knihovna </w:t>
      </w:r>
      <w:proofErr w:type="spellStart"/>
      <w:r>
        <w:t>React</w:t>
      </w:r>
      <w:proofErr w:type="spellEnd"/>
      <w:r>
        <w:t xml:space="preserve"> Router. Stará se o mapování URL cest na konkrétní </w:t>
      </w:r>
      <w:proofErr w:type="spellStart"/>
      <w:r>
        <w:t>React</w:t>
      </w:r>
      <w:proofErr w:type="spellEnd"/>
      <w:r>
        <w:t xml:space="preserve"> komponenty (stránky) a umožňuje definovat chráněné oblasti aplikace přístupné pouze přihlášeným uživatelům.</w:t>
      </w:r>
      <w:r w:rsidR="00622D95">
        <w:t>[41]</w:t>
      </w:r>
    </w:p>
    <w:p w14:paraId="74520C0B" w14:textId="5FDE1DA1" w:rsidR="008F63B4" w:rsidRDefault="005D3FD0" w:rsidP="008F63B4">
      <w:pPr>
        <w:pStyle w:val="Heading3"/>
      </w:pPr>
      <w:bookmarkStart w:id="40" w:name="_Toc195253177"/>
      <w:r w:rsidRPr="005D3FD0">
        <w:t>Komunikace s API (</w:t>
      </w:r>
      <w:proofErr w:type="spellStart"/>
      <w:r w:rsidR="008F63B4">
        <w:t>Fetch</w:t>
      </w:r>
      <w:proofErr w:type="spellEnd"/>
      <w:r w:rsidR="008F63B4">
        <w:t xml:space="preserve"> API / </w:t>
      </w:r>
      <w:proofErr w:type="spellStart"/>
      <w:r w:rsidR="008F63B4">
        <w:t>Axios</w:t>
      </w:r>
      <w:proofErr w:type="spellEnd"/>
      <w:r w:rsidRPr="005D3FD0">
        <w:t>):</w:t>
      </w:r>
      <w:bookmarkEnd w:id="40"/>
    </w:p>
    <w:p w14:paraId="5F6DF0BF" w14:textId="202BC833" w:rsidR="00831BEF" w:rsidRDefault="002136FA" w:rsidP="009A745A">
      <w:r>
        <w:t>P</w:t>
      </w:r>
      <w:r w:rsidRPr="002136FA">
        <w:t>ro komunikaci s naším API (</w:t>
      </w:r>
      <w:proofErr w:type="spellStart"/>
      <w:r w:rsidRPr="002136FA">
        <w:t>NestJS</w:t>
      </w:r>
      <w:proofErr w:type="spellEnd"/>
      <w:r w:rsidRPr="002136FA">
        <w:t>)</w:t>
      </w:r>
      <w:r w:rsidR="00A83E77">
        <w:t xml:space="preserve"> </w:t>
      </w:r>
      <w:r w:rsidR="00780DA6">
        <w:t xml:space="preserve">byly </w:t>
      </w:r>
      <w:r w:rsidR="00780DA6" w:rsidRPr="00780DA6">
        <w:t>primárně používán</w:t>
      </w:r>
      <w:r w:rsidR="00780DA6">
        <w:t xml:space="preserve"> </w:t>
      </w:r>
      <w:r w:rsidR="00780DA6" w:rsidRPr="00780DA6">
        <w:t xml:space="preserve">nativní </w:t>
      </w:r>
      <w:proofErr w:type="spellStart"/>
      <w:r w:rsidR="00780DA6" w:rsidRPr="00780DA6">
        <w:t>Fetch</w:t>
      </w:r>
      <w:proofErr w:type="spellEnd"/>
      <w:r w:rsidR="00780DA6" w:rsidRPr="00780DA6">
        <w:t xml:space="preserve"> API pro odesílání požadavků a zpracování odpovědí, včetně posílání JWT tokenů pro autorizaci. Knihovna </w:t>
      </w:r>
      <w:proofErr w:type="spellStart"/>
      <w:r w:rsidR="00780DA6" w:rsidRPr="00780DA6">
        <w:t>Axios</w:t>
      </w:r>
      <w:proofErr w:type="spellEnd"/>
      <w:r w:rsidR="00780DA6" w:rsidRPr="00780DA6">
        <w:t xml:space="preserve"> </w:t>
      </w:r>
      <w:r w:rsidR="00780DA6">
        <w:t>byla</w:t>
      </w:r>
      <w:r w:rsidR="00780DA6" w:rsidRPr="00780DA6">
        <w:t xml:space="preserve"> </w:t>
      </w:r>
      <w:r w:rsidR="00E96FF7">
        <w:t xml:space="preserve">použita </w:t>
      </w:r>
      <w:r w:rsidR="00780DA6" w:rsidRPr="00780DA6">
        <w:t>v</w:t>
      </w:r>
      <w:r w:rsidR="00780DA6">
        <w:t>e</w:t>
      </w:r>
      <w:r w:rsidR="00780DA6" w:rsidRPr="00780DA6">
        <w:t xml:space="preserve"> složitější</w:t>
      </w:r>
      <w:r w:rsidR="00E96FF7">
        <w:t>ch</w:t>
      </w:r>
      <w:r w:rsidR="00780DA6" w:rsidRPr="00780DA6">
        <w:t xml:space="preserve"> </w:t>
      </w:r>
      <w:r w:rsidR="00E96FF7">
        <w:t xml:space="preserve">případech, kdy byla velmi nápomocný </w:t>
      </w:r>
      <w:r w:rsidR="00780DA6" w:rsidRPr="00780DA6">
        <w:t xml:space="preserve">díky svým pokročilejším funkcím, jako jsou </w:t>
      </w:r>
      <w:proofErr w:type="spellStart"/>
      <w:r w:rsidR="00780DA6" w:rsidRPr="00780DA6">
        <w:t>interceptory</w:t>
      </w:r>
      <w:proofErr w:type="spellEnd"/>
      <w:r w:rsidR="00780DA6" w:rsidRPr="00780DA6">
        <w:t xml:space="preserve"> nebo centralizované zpracování chyb. </w:t>
      </w:r>
      <w:r w:rsidR="00622D95">
        <w:t>[42]</w:t>
      </w:r>
    </w:p>
    <w:p w14:paraId="2815ED36" w14:textId="77777777" w:rsidR="00331E55" w:rsidRDefault="00331E55" w:rsidP="00331E55">
      <w:pPr>
        <w:keepNext/>
        <w:jc w:val="center"/>
      </w:pPr>
      <w:r w:rsidRPr="00331E55">
        <w:rPr>
          <w:noProof/>
        </w:rPr>
        <w:lastRenderedPageBreak/>
        <w:drawing>
          <wp:inline distT="0" distB="0" distL="0" distR="0" wp14:anchorId="372727C3" wp14:editId="66B14FED">
            <wp:extent cx="4600575" cy="2194472"/>
            <wp:effectExtent l="0" t="0" r="0" b="0"/>
            <wp:docPr id="155693145" name="Obrázek 1" descr="Obsah obrázku text, snímek obrazovky, displej,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3145" name="Obrázek 1" descr="Obsah obrázku text, snímek obrazovky, displej, software&#10;&#10;Obsah vygenerovaný umělou inteligencí může být nesprávný."/>
                    <pic:cNvPicPr/>
                  </pic:nvPicPr>
                  <pic:blipFill>
                    <a:blip r:embed="rId23"/>
                    <a:stretch>
                      <a:fillRect/>
                    </a:stretch>
                  </pic:blipFill>
                  <pic:spPr>
                    <a:xfrm>
                      <a:off x="0" y="0"/>
                      <a:ext cx="4605874" cy="2197000"/>
                    </a:xfrm>
                    <a:prstGeom prst="rect">
                      <a:avLst/>
                    </a:prstGeom>
                  </pic:spPr>
                </pic:pic>
              </a:graphicData>
            </a:graphic>
          </wp:inline>
        </w:drawing>
      </w:r>
    </w:p>
    <w:p w14:paraId="6D2CBC51" w14:textId="3AC6E8F2" w:rsidR="00331E55" w:rsidRDefault="00331E55" w:rsidP="00331E55">
      <w:pPr>
        <w:pStyle w:val="Caption"/>
        <w:jc w:val="center"/>
      </w:pPr>
      <w:bookmarkStart w:id="41" w:name="_Toc195253070"/>
      <w:r>
        <w:t xml:space="preserve">Obrázek </w:t>
      </w:r>
      <w:fldSimple w:instr=" SEQ Obrázek \* ARABIC ">
        <w:r>
          <w:rPr>
            <w:noProof/>
          </w:rPr>
          <w:t>1</w:t>
        </w:r>
      </w:fldSimple>
      <w:r>
        <w:t xml:space="preserve"> Ukázka </w:t>
      </w:r>
      <w:proofErr w:type="spellStart"/>
      <w:r>
        <w:t>fetch</w:t>
      </w:r>
      <w:proofErr w:type="spellEnd"/>
      <w:r>
        <w:t xml:space="preserve"> </w:t>
      </w:r>
      <w:proofErr w:type="spellStart"/>
      <w:r>
        <w:t>api</w:t>
      </w:r>
      <w:bookmarkEnd w:id="41"/>
      <w:proofErr w:type="spellEnd"/>
    </w:p>
    <w:p w14:paraId="7CC323CE" w14:textId="68CD6D2A" w:rsidR="00885B3E" w:rsidRDefault="00A6559F" w:rsidP="00885B3E">
      <w:pPr>
        <w:pStyle w:val="Heading3"/>
      </w:pPr>
      <w:bookmarkStart w:id="42" w:name="_Toc195253178"/>
      <w:r>
        <w:t>Ostatní technologie</w:t>
      </w:r>
      <w:bookmarkEnd w:id="42"/>
    </w:p>
    <w:p w14:paraId="11E9ECDB" w14:textId="7740DBAD" w:rsidR="00A6559F" w:rsidRPr="00A6559F" w:rsidRDefault="00A6559F" w:rsidP="00A6559F">
      <w:r w:rsidRPr="00A6559F">
        <w:t xml:space="preserve">Kromě těchto klíčových technologií projekt využívá další podpůrné knihovny pro specifické účely, jako jsou ikony </w:t>
      </w:r>
      <w:r w:rsidRPr="00A6559F">
        <w:rPr>
          <w:b/>
          <w:bCs/>
        </w:rPr>
        <w:t>(</w:t>
      </w:r>
      <w:r w:rsidRPr="00B07244">
        <w:t xml:space="preserve">@heroicons/react, </w:t>
      </w:r>
      <w:proofErr w:type="spellStart"/>
      <w:r w:rsidRPr="00B07244">
        <w:t>lucide-react</w:t>
      </w:r>
      <w:proofErr w:type="spellEnd"/>
      <w:r w:rsidRPr="00A6559F">
        <w:t>), zobrazování notifikací (</w:t>
      </w:r>
      <w:proofErr w:type="spellStart"/>
      <w:r w:rsidRPr="00B07244">
        <w:t>react</w:t>
      </w:r>
      <w:proofErr w:type="spellEnd"/>
      <w:r w:rsidRPr="00B07244">
        <w:t>-hot</w:t>
      </w:r>
      <w:r w:rsidRPr="00A6559F">
        <w:rPr>
          <w:b/>
          <w:bCs/>
        </w:rPr>
        <w:t>-</w:t>
      </w:r>
      <w:r w:rsidRPr="00B07244">
        <w:t xml:space="preserve">toast, </w:t>
      </w:r>
      <w:proofErr w:type="spellStart"/>
      <w:r w:rsidRPr="00B07244">
        <w:t>sonner</w:t>
      </w:r>
      <w:proofErr w:type="spellEnd"/>
      <w:r w:rsidRPr="00A6559F">
        <w:t>), tvorba grafů (</w:t>
      </w:r>
      <w:proofErr w:type="spellStart"/>
      <w:r w:rsidRPr="00B07244">
        <w:t>recharts</w:t>
      </w:r>
      <w:proofErr w:type="spellEnd"/>
      <w:r w:rsidRPr="00A6559F">
        <w:t>) a manipulace s datem (</w:t>
      </w:r>
      <w:proofErr w:type="spellStart"/>
      <w:r w:rsidRPr="00B07244">
        <w:t>date-fns</w:t>
      </w:r>
      <w:proofErr w:type="spellEnd"/>
      <w:r w:rsidRPr="00A6559F">
        <w:t xml:space="preserve">). Pro udržení kvality kódu je </w:t>
      </w:r>
      <w:r w:rsidRPr="00B07244">
        <w:t xml:space="preserve">nasazen </w:t>
      </w:r>
      <w:proofErr w:type="spellStart"/>
      <w:r w:rsidRPr="00B07244">
        <w:t>ESLint</w:t>
      </w:r>
      <w:proofErr w:type="spellEnd"/>
      <w:r w:rsidRPr="00B07244">
        <w:t>.</w:t>
      </w:r>
      <w:r w:rsidR="00622D95">
        <w:t xml:space="preserve"> [47]</w:t>
      </w:r>
    </w:p>
    <w:p w14:paraId="5E10CE76" w14:textId="34329C0F" w:rsidR="00E36917" w:rsidRPr="00A6559F" w:rsidRDefault="00446BC0" w:rsidP="003D3B2D">
      <w:pPr>
        <w:pStyle w:val="Heading2"/>
      </w:pPr>
      <w:bookmarkStart w:id="43" w:name="_Toc195253179"/>
      <w:proofErr w:type="spellStart"/>
      <w:r>
        <w:t>Adresářova</w:t>
      </w:r>
      <w:proofErr w:type="spellEnd"/>
      <w:r>
        <w:t xml:space="preserve"> struktura</w:t>
      </w:r>
      <w:bookmarkEnd w:id="43"/>
    </w:p>
    <w:p w14:paraId="21C4C66E" w14:textId="77777777" w:rsidR="00943321" w:rsidRDefault="009B5B49" w:rsidP="00030DFF">
      <w:pPr>
        <w:rPr>
          <w:rFonts w:cs="Times New Roman"/>
        </w:rPr>
      </w:pPr>
      <w:r w:rsidRPr="009B5B49">
        <w:rPr>
          <w:rFonts w:cs="Times New Roman"/>
        </w:rPr>
        <w:t xml:space="preserve">Veškerý zdrojový kód </w:t>
      </w:r>
      <w:proofErr w:type="spellStart"/>
      <w:r w:rsidRPr="009B5B49">
        <w:rPr>
          <w:rFonts w:cs="Times New Roman"/>
        </w:rPr>
        <w:t>frontendové</w:t>
      </w:r>
      <w:proofErr w:type="spellEnd"/>
      <w:r w:rsidRPr="009B5B49">
        <w:rPr>
          <w:rFonts w:cs="Times New Roman"/>
        </w:rPr>
        <w:t xml:space="preserve"> části aplikace je umístěn ve složce </w:t>
      </w:r>
      <w:proofErr w:type="spellStart"/>
      <w:r w:rsidRPr="009B5B49">
        <w:rPr>
          <w:rFonts w:cs="Times New Roman"/>
        </w:rPr>
        <w:t>src</w:t>
      </w:r>
      <w:proofErr w:type="spellEnd"/>
      <w:r w:rsidRPr="009B5B49">
        <w:rPr>
          <w:rFonts w:cs="Times New Roman"/>
        </w:rPr>
        <w:t xml:space="preserve">. Přímo v ní se nacházejí klíčové soubory jako </w:t>
      </w:r>
      <w:proofErr w:type="spellStart"/>
      <w:r w:rsidRPr="009B5B49">
        <w:rPr>
          <w:rFonts w:cs="Times New Roman"/>
        </w:rPr>
        <w:t>main.jsx</w:t>
      </w:r>
      <w:proofErr w:type="spellEnd"/>
      <w:r w:rsidRPr="009B5B49">
        <w:rPr>
          <w:rFonts w:cs="Times New Roman"/>
        </w:rPr>
        <w:t xml:space="preserve"> (vstupní bod), </w:t>
      </w:r>
      <w:proofErr w:type="spellStart"/>
      <w:r w:rsidRPr="009B5B49">
        <w:rPr>
          <w:rFonts w:cs="Times New Roman"/>
        </w:rPr>
        <w:t>App.jsx</w:t>
      </w:r>
      <w:proofErr w:type="spellEnd"/>
      <w:r w:rsidRPr="009B5B49">
        <w:rPr>
          <w:rFonts w:cs="Times New Roman"/>
        </w:rPr>
        <w:t xml:space="preserve"> (hlavní komponenta aplikace) a index.css (globální styly). Pro lepší organizaci kódu obsahuje složka </w:t>
      </w:r>
      <w:proofErr w:type="spellStart"/>
      <w:r w:rsidRPr="009B5B49">
        <w:rPr>
          <w:rFonts w:cs="Times New Roman"/>
        </w:rPr>
        <w:t>src</w:t>
      </w:r>
      <w:proofErr w:type="spellEnd"/>
      <w:r w:rsidRPr="009B5B49">
        <w:rPr>
          <w:rFonts w:cs="Times New Roman"/>
        </w:rPr>
        <w:t xml:space="preserve"> také tematické podsložky:</w:t>
      </w:r>
    </w:p>
    <w:p w14:paraId="24460C3F" w14:textId="13353134" w:rsidR="00943321" w:rsidRPr="00943321" w:rsidRDefault="00943321" w:rsidP="00A52237">
      <w:pPr>
        <w:pStyle w:val="ListParagraph"/>
        <w:numPr>
          <w:ilvl w:val="0"/>
          <w:numId w:val="41"/>
        </w:numPr>
        <w:rPr>
          <w:rFonts w:cs="Times New Roman"/>
        </w:rPr>
      </w:pPr>
      <w:proofErr w:type="spellStart"/>
      <w:r w:rsidRPr="00943321">
        <w:rPr>
          <w:rFonts w:cs="Times New Roman"/>
          <w:b/>
          <w:bCs/>
        </w:rPr>
        <w:t>Assets</w:t>
      </w:r>
      <w:proofErr w:type="spellEnd"/>
      <w:r w:rsidRPr="00943321">
        <w:rPr>
          <w:rFonts w:cs="Times New Roman"/>
          <w:b/>
          <w:bCs/>
        </w:rPr>
        <w:t>:</w:t>
      </w:r>
      <w:r w:rsidRPr="00943321">
        <w:rPr>
          <w:rFonts w:cs="Times New Roman"/>
        </w:rPr>
        <w:t xml:space="preserve"> Obsahuje statické soubory jako obrázky.</w:t>
      </w:r>
    </w:p>
    <w:p w14:paraId="2E509F16" w14:textId="48578526" w:rsidR="00943321" w:rsidRPr="00943321" w:rsidRDefault="00943321" w:rsidP="00A52237">
      <w:pPr>
        <w:pStyle w:val="ListParagraph"/>
        <w:numPr>
          <w:ilvl w:val="0"/>
          <w:numId w:val="41"/>
        </w:numPr>
        <w:rPr>
          <w:rFonts w:cs="Times New Roman"/>
        </w:rPr>
      </w:pPr>
      <w:proofErr w:type="spellStart"/>
      <w:r w:rsidRPr="00943321">
        <w:rPr>
          <w:rFonts w:cs="Times New Roman"/>
          <w:b/>
          <w:bCs/>
        </w:rPr>
        <w:t>Components</w:t>
      </w:r>
      <w:proofErr w:type="spellEnd"/>
      <w:r w:rsidRPr="00943321">
        <w:rPr>
          <w:rFonts w:cs="Times New Roman"/>
          <w:b/>
          <w:bCs/>
        </w:rPr>
        <w:t>:</w:t>
      </w:r>
      <w:r w:rsidRPr="00943321">
        <w:rPr>
          <w:rFonts w:cs="Times New Roman"/>
        </w:rPr>
        <w:t xml:space="preserve"> Znovupoužitelné </w:t>
      </w:r>
      <w:proofErr w:type="spellStart"/>
      <w:r w:rsidRPr="00943321">
        <w:rPr>
          <w:rFonts w:cs="Times New Roman"/>
        </w:rPr>
        <w:t>React</w:t>
      </w:r>
      <w:proofErr w:type="spellEnd"/>
      <w:r w:rsidRPr="00943321">
        <w:rPr>
          <w:rFonts w:cs="Times New Roman"/>
        </w:rPr>
        <w:t xml:space="preserve"> komponenty (např. </w:t>
      </w:r>
      <w:proofErr w:type="spellStart"/>
      <w:r w:rsidRPr="00943321">
        <w:rPr>
          <w:rFonts w:cs="Times New Roman"/>
        </w:rPr>
        <w:t>Footer.jsx</w:t>
      </w:r>
      <w:proofErr w:type="spellEnd"/>
      <w:r w:rsidRPr="00943321">
        <w:rPr>
          <w:rFonts w:cs="Times New Roman"/>
        </w:rPr>
        <w:t xml:space="preserve">, </w:t>
      </w:r>
      <w:proofErr w:type="spellStart"/>
      <w:r w:rsidRPr="00943321">
        <w:rPr>
          <w:rFonts w:cs="Times New Roman"/>
        </w:rPr>
        <w:t>Navigation.jsx</w:t>
      </w:r>
      <w:proofErr w:type="spellEnd"/>
      <w:r w:rsidRPr="00943321">
        <w:rPr>
          <w:rFonts w:cs="Times New Roman"/>
        </w:rPr>
        <w:t>).</w:t>
      </w:r>
    </w:p>
    <w:p w14:paraId="65F3CC6E" w14:textId="34C87D8B" w:rsidR="00943321" w:rsidRPr="00943321" w:rsidRDefault="00943321" w:rsidP="00A52237">
      <w:pPr>
        <w:pStyle w:val="ListParagraph"/>
        <w:numPr>
          <w:ilvl w:val="0"/>
          <w:numId w:val="41"/>
        </w:numPr>
        <w:rPr>
          <w:rFonts w:cs="Times New Roman"/>
        </w:rPr>
      </w:pPr>
      <w:proofErr w:type="spellStart"/>
      <w:r w:rsidRPr="00943321">
        <w:rPr>
          <w:rFonts w:cs="Times New Roman"/>
          <w:b/>
          <w:bCs/>
        </w:rPr>
        <w:t>Hooks</w:t>
      </w:r>
      <w:proofErr w:type="spellEnd"/>
      <w:r w:rsidRPr="00943321">
        <w:rPr>
          <w:rFonts w:cs="Times New Roman"/>
          <w:b/>
          <w:bCs/>
        </w:rPr>
        <w:t>:</w:t>
      </w:r>
      <w:r w:rsidRPr="00943321">
        <w:rPr>
          <w:rFonts w:cs="Times New Roman"/>
        </w:rPr>
        <w:t xml:space="preserve"> Vlastní </w:t>
      </w:r>
      <w:proofErr w:type="spellStart"/>
      <w:r w:rsidRPr="00943321">
        <w:rPr>
          <w:rFonts w:cs="Times New Roman"/>
        </w:rPr>
        <w:t>React</w:t>
      </w:r>
      <w:proofErr w:type="spellEnd"/>
      <w:r w:rsidRPr="00943321">
        <w:rPr>
          <w:rFonts w:cs="Times New Roman"/>
        </w:rPr>
        <w:t xml:space="preserve"> </w:t>
      </w:r>
      <w:proofErr w:type="spellStart"/>
      <w:r w:rsidRPr="00943321">
        <w:rPr>
          <w:rFonts w:cs="Times New Roman"/>
        </w:rPr>
        <w:t>hooky</w:t>
      </w:r>
      <w:proofErr w:type="spellEnd"/>
      <w:r w:rsidRPr="00943321">
        <w:rPr>
          <w:rFonts w:cs="Times New Roman"/>
        </w:rPr>
        <w:t xml:space="preserve"> pro sdílení stavové logiky nebo jiné funkcionality (např. </w:t>
      </w:r>
      <w:proofErr w:type="spellStart"/>
      <w:r w:rsidRPr="00943321">
        <w:rPr>
          <w:rFonts w:cs="Times New Roman"/>
        </w:rPr>
        <w:t>useAuth.jsx</w:t>
      </w:r>
      <w:proofErr w:type="spellEnd"/>
      <w:r w:rsidRPr="00943321">
        <w:rPr>
          <w:rFonts w:cs="Times New Roman"/>
        </w:rPr>
        <w:t>).</w:t>
      </w:r>
    </w:p>
    <w:p w14:paraId="54F69610" w14:textId="2D72E036" w:rsidR="00943321" w:rsidRPr="00943321" w:rsidRDefault="00943321" w:rsidP="00A52237">
      <w:pPr>
        <w:pStyle w:val="ListParagraph"/>
        <w:numPr>
          <w:ilvl w:val="0"/>
          <w:numId w:val="41"/>
        </w:numPr>
        <w:rPr>
          <w:rFonts w:cs="Times New Roman"/>
        </w:rPr>
      </w:pPr>
      <w:r w:rsidRPr="00943321">
        <w:rPr>
          <w:rFonts w:cs="Times New Roman"/>
          <w:b/>
          <w:bCs/>
        </w:rPr>
        <w:t>Layout:</w:t>
      </w:r>
      <w:r w:rsidRPr="00943321">
        <w:rPr>
          <w:rFonts w:cs="Times New Roman"/>
        </w:rPr>
        <w:t xml:space="preserve"> Komponenty definující základní rozložení stránek (např. </w:t>
      </w:r>
      <w:proofErr w:type="spellStart"/>
      <w:r w:rsidRPr="00943321">
        <w:rPr>
          <w:rFonts w:cs="Times New Roman"/>
        </w:rPr>
        <w:t>BaseLayout.jsx</w:t>
      </w:r>
      <w:proofErr w:type="spellEnd"/>
      <w:r w:rsidRPr="00943321">
        <w:rPr>
          <w:rFonts w:cs="Times New Roman"/>
        </w:rPr>
        <w:t>).</w:t>
      </w:r>
    </w:p>
    <w:p w14:paraId="12E7D88E" w14:textId="1A0FDB19" w:rsidR="00943321" w:rsidRPr="00943321" w:rsidRDefault="00943321" w:rsidP="00A52237">
      <w:pPr>
        <w:pStyle w:val="ListParagraph"/>
        <w:numPr>
          <w:ilvl w:val="0"/>
          <w:numId w:val="41"/>
        </w:numPr>
        <w:rPr>
          <w:rFonts w:cs="Times New Roman"/>
        </w:rPr>
      </w:pPr>
      <w:proofErr w:type="spellStart"/>
      <w:r w:rsidRPr="00943321">
        <w:rPr>
          <w:rFonts w:cs="Times New Roman"/>
          <w:b/>
          <w:bCs/>
        </w:rPr>
        <w:t>Pages</w:t>
      </w:r>
      <w:proofErr w:type="spellEnd"/>
      <w:r w:rsidRPr="00943321">
        <w:rPr>
          <w:rFonts w:cs="Times New Roman"/>
          <w:b/>
          <w:bCs/>
        </w:rPr>
        <w:t>:</w:t>
      </w:r>
      <w:r w:rsidRPr="00943321">
        <w:rPr>
          <w:rFonts w:cs="Times New Roman"/>
        </w:rPr>
        <w:t xml:space="preserve"> Komponenty reprezentující jednotlivé stránky aplikace, dále členěné podle logických celků (např. </w:t>
      </w:r>
      <w:proofErr w:type="spellStart"/>
      <w:r w:rsidRPr="00943321">
        <w:rPr>
          <w:rFonts w:cs="Times New Roman"/>
        </w:rPr>
        <w:t>homepage</w:t>
      </w:r>
      <w:proofErr w:type="spellEnd"/>
      <w:r w:rsidRPr="00943321">
        <w:rPr>
          <w:rFonts w:cs="Times New Roman"/>
        </w:rPr>
        <w:t xml:space="preserve">, </w:t>
      </w:r>
      <w:r w:rsidR="004D4137">
        <w:rPr>
          <w:rFonts w:cs="Times New Roman"/>
        </w:rPr>
        <w:t>user</w:t>
      </w:r>
      <w:r w:rsidRPr="00943321">
        <w:rPr>
          <w:rFonts w:cs="Times New Roman"/>
        </w:rPr>
        <w:t>, admin).</w:t>
      </w:r>
    </w:p>
    <w:p w14:paraId="6F5709B8" w14:textId="77777777" w:rsidR="00C15CA3" w:rsidRDefault="00943321" w:rsidP="00A52237">
      <w:pPr>
        <w:pStyle w:val="ListParagraph"/>
        <w:numPr>
          <w:ilvl w:val="0"/>
          <w:numId w:val="41"/>
        </w:numPr>
        <w:rPr>
          <w:rFonts w:cs="Times New Roman"/>
        </w:rPr>
      </w:pPr>
      <w:proofErr w:type="spellStart"/>
      <w:r w:rsidRPr="00943321">
        <w:rPr>
          <w:rFonts w:cs="Times New Roman"/>
          <w:b/>
          <w:bCs/>
        </w:rPr>
        <w:t>Services</w:t>
      </w:r>
      <w:proofErr w:type="spellEnd"/>
      <w:r w:rsidRPr="00943321">
        <w:rPr>
          <w:rFonts w:cs="Times New Roman"/>
          <w:b/>
          <w:bCs/>
        </w:rPr>
        <w:t>:</w:t>
      </w:r>
      <w:r w:rsidRPr="00943321">
        <w:rPr>
          <w:rFonts w:cs="Times New Roman"/>
        </w:rPr>
        <w:t xml:space="preserve"> Moduly pro komunikaci s API (např. api.js).</w:t>
      </w:r>
    </w:p>
    <w:p w14:paraId="4C75FD8F" w14:textId="77777777" w:rsidR="00C15CA3" w:rsidRDefault="00C15CA3" w:rsidP="00C15CA3">
      <w:pPr>
        <w:rPr>
          <w:rFonts w:cs="Times New Roman"/>
        </w:rPr>
      </w:pPr>
      <w:r w:rsidRPr="00C15CA3">
        <w:rPr>
          <w:rFonts w:cs="Times New Roman"/>
        </w:rPr>
        <w:t xml:space="preserve">Na stejné úrovni jako složka </w:t>
      </w:r>
      <w:proofErr w:type="spellStart"/>
      <w:r w:rsidRPr="00C15CA3">
        <w:rPr>
          <w:rFonts w:cs="Times New Roman"/>
        </w:rPr>
        <w:t>src</w:t>
      </w:r>
      <w:proofErr w:type="spellEnd"/>
      <w:r w:rsidRPr="00C15CA3">
        <w:rPr>
          <w:rFonts w:cs="Times New Roman"/>
        </w:rPr>
        <w:t xml:space="preserve"> (v kořenovém adresáři projektu) se nacházejí důležité konfigurační soubory, zejména:</w:t>
      </w:r>
    </w:p>
    <w:p w14:paraId="0876CC6F" w14:textId="77777777" w:rsidR="00C15CA3" w:rsidRPr="00C15CA3" w:rsidRDefault="00C15CA3" w:rsidP="00A52237">
      <w:pPr>
        <w:pStyle w:val="ListParagraph"/>
        <w:numPr>
          <w:ilvl w:val="0"/>
          <w:numId w:val="42"/>
        </w:numPr>
        <w:rPr>
          <w:rFonts w:cs="Times New Roman"/>
        </w:rPr>
      </w:pPr>
      <w:r w:rsidRPr="00C15CA3">
        <w:rPr>
          <w:rFonts w:cs="Times New Roman"/>
          <w:b/>
          <w:bCs/>
        </w:rPr>
        <w:t>vite.config.js:</w:t>
      </w:r>
      <w:r w:rsidRPr="00C15CA3">
        <w:rPr>
          <w:rFonts w:cs="Times New Roman"/>
        </w:rPr>
        <w:t xml:space="preserve"> Definuje chování vývojového serveru a </w:t>
      </w:r>
      <w:proofErr w:type="spellStart"/>
      <w:r w:rsidRPr="00C15CA3">
        <w:rPr>
          <w:rFonts w:cs="Times New Roman"/>
        </w:rPr>
        <w:t>buildovacího</w:t>
      </w:r>
      <w:proofErr w:type="spellEnd"/>
      <w:r w:rsidRPr="00C15CA3">
        <w:rPr>
          <w:rFonts w:cs="Times New Roman"/>
        </w:rPr>
        <w:t xml:space="preserve"> procesu pomocí nástroje </w:t>
      </w:r>
      <w:proofErr w:type="spellStart"/>
      <w:r w:rsidRPr="00C15CA3">
        <w:rPr>
          <w:rFonts w:cs="Times New Roman"/>
        </w:rPr>
        <w:t>Vite</w:t>
      </w:r>
      <w:proofErr w:type="spellEnd"/>
      <w:r w:rsidRPr="00C15CA3">
        <w:rPr>
          <w:rFonts w:cs="Times New Roman"/>
        </w:rPr>
        <w:t>.</w:t>
      </w:r>
    </w:p>
    <w:p w14:paraId="508D734C" w14:textId="77777777" w:rsidR="00C15CA3" w:rsidRPr="00C15CA3" w:rsidRDefault="00C15CA3" w:rsidP="00A52237">
      <w:pPr>
        <w:pStyle w:val="ListParagraph"/>
        <w:numPr>
          <w:ilvl w:val="0"/>
          <w:numId w:val="42"/>
        </w:numPr>
        <w:rPr>
          <w:rFonts w:cs="Times New Roman"/>
        </w:rPr>
      </w:pPr>
      <w:r w:rsidRPr="00C15CA3">
        <w:rPr>
          <w:rFonts w:cs="Times New Roman"/>
          <w:b/>
          <w:bCs/>
        </w:rPr>
        <w:lastRenderedPageBreak/>
        <w:t>tailwind.config.js:</w:t>
      </w:r>
      <w:r w:rsidRPr="00C15CA3">
        <w:rPr>
          <w:rFonts w:cs="Times New Roman"/>
        </w:rPr>
        <w:t xml:space="preserve"> Konfigurace pro CSS framework </w:t>
      </w:r>
      <w:proofErr w:type="spellStart"/>
      <w:r w:rsidRPr="00C15CA3">
        <w:rPr>
          <w:rFonts w:cs="Times New Roman"/>
        </w:rPr>
        <w:t>Tailwind</w:t>
      </w:r>
      <w:proofErr w:type="spellEnd"/>
      <w:r w:rsidRPr="00C15CA3">
        <w:rPr>
          <w:rFonts w:cs="Times New Roman"/>
        </w:rPr>
        <w:t>.</w:t>
      </w:r>
    </w:p>
    <w:p w14:paraId="293B69DA" w14:textId="3583ACAD" w:rsidR="00E32848" w:rsidRPr="00C15CA3" w:rsidRDefault="00C15CA3" w:rsidP="00A52237">
      <w:pPr>
        <w:pStyle w:val="ListParagraph"/>
        <w:numPr>
          <w:ilvl w:val="0"/>
          <w:numId w:val="42"/>
        </w:numPr>
        <w:rPr>
          <w:rFonts w:cs="Times New Roman"/>
        </w:rPr>
      </w:pPr>
      <w:proofErr w:type="spellStart"/>
      <w:r w:rsidRPr="00C15CA3">
        <w:rPr>
          <w:rFonts w:cs="Times New Roman"/>
          <w:b/>
          <w:bCs/>
        </w:rPr>
        <w:t>package.json</w:t>
      </w:r>
      <w:proofErr w:type="spellEnd"/>
      <w:r w:rsidRPr="00C15CA3">
        <w:rPr>
          <w:rFonts w:cs="Times New Roman"/>
          <w:b/>
          <w:bCs/>
        </w:rPr>
        <w:t>:</w:t>
      </w:r>
      <w:r w:rsidRPr="00C15CA3">
        <w:rPr>
          <w:rFonts w:cs="Times New Roman"/>
        </w:rPr>
        <w:t xml:space="preserve"> Spravuje seznam potřebných balíčků (závislostí) projektu a definuje dostupné skripty (např. pro spuštění vývojového serveru).</w:t>
      </w:r>
      <w:r w:rsidR="00622D95">
        <w:rPr>
          <w:rFonts w:cs="Times New Roman"/>
        </w:rPr>
        <w:t>[48]</w:t>
      </w:r>
      <w:r w:rsidR="001A187B" w:rsidRPr="00C15CA3">
        <w:rPr>
          <w:rFonts w:cs="Times New Roman"/>
        </w:rPr>
        <w:t xml:space="preserve"> </w:t>
      </w:r>
    </w:p>
    <w:p w14:paraId="2598D57B" w14:textId="56AE0E07" w:rsidR="006A6D9A" w:rsidRDefault="004043FA" w:rsidP="00221B11">
      <w:pPr>
        <w:pStyle w:val="Heading3"/>
      </w:pPr>
      <w:r w:rsidRPr="008D4F51">
        <w:t xml:space="preserve"> </w:t>
      </w:r>
      <w:bookmarkStart w:id="44" w:name="_Toc195253180"/>
      <w:r w:rsidR="00221B11">
        <w:t xml:space="preserve">Soubor </w:t>
      </w:r>
      <w:r w:rsidRPr="008D4F51">
        <w:t xml:space="preserve"> </w:t>
      </w:r>
      <w:proofErr w:type="spellStart"/>
      <w:r w:rsidRPr="008D4F51">
        <w:t>main.jsx</w:t>
      </w:r>
      <w:bookmarkEnd w:id="44"/>
      <w:proofErr w:type="spellEnd"/>
    </w:p>
    <w:p w14:paraId="03D1A4AB" w14:textId="6E5BCFFB" w:rsidR="00221B11" w:rsidRPr="00221B11" w:rsidRDefault="00235A16" w:rsidP="00221B11">
      <w:r w:rsidRPr="00235A16">
        <w:t xml:space="preserve">Tento soubor je zodpovědný za inicializaci </w:t>
      </w:r>
      <w:proofErr w:type="spellStart"/>
      <w:r w:rsidRPr="00235A16">
        <w:t>React</w:t>
      </w:r>
      <w:proofErr w:type="spellEnd"/>
      <w:r w:rsidRPr="00235A16">
        <w:t xml:space="preserve"> aplikace a její připojení do HTML struktury (konkrétně do elementu s id="</w:t>
      </w:r>
      <w:proofErr w:type="spellStart"/>
      <w:r w:rsidRPr="00235A16">
        <w:t>root</w:t>
      </w:r>
      <w:proofErr w:type="spellEnd"/>
      <w:r w:rsidRPr="00235A16">
        <w:t xml:space="preserve">"). Klíčové kroky prováděné v </w:t>
      </w:r>
      <w:proofErr w:type="spellStart"/>
      <w:r w:rsidRPr="00235A16">
        <w:t>main.jsx</w:t>
      </w:r>
      <w:proofErr w:type="spellEnd"/>
      <w:r w:rsidRPr="00235A16">
        <w:t xml:space="preserve"> zahrnují:</w:t>
      </w:r>
    </w:p>
    <w:p w14:paraId="29FC45A2" w14:textId="58CB42C8" w:rsidR="004043FA" w:rsidRPr="008D4F51" w:rsidRDefault="001458E1" w:rsidP="00A52237">
      <w:pPr>
        <w:pStyle w:val="ListParagraph"/>
        <w:numPr>
          <w:ilvl w:val="0"/>
          <w:numId w:val="40"/>
        </w:numPr>
        <w:rPr>
          <w:rFonts w:cs="Times New Roman"/>
        </w:rPr>
      </w:pPr>
      <w:r w:rsidRPr="008D4F51">
        <w:rPr>
          <w:rFonts w:cs="Times New Roman"/>
          <w:b/>
          <w:bCs/>
        </w:rPr>
        <w:t xml:space="preserve">Import </w:t>
      </w:r>
      <w:r w:rsidR="00E32848">
        <w:rPr>
          <w:rFonts w:cs="Times New Roman"/>
          <w:b/>
          <w:bCs/>
        </w:rPr>
        <w:t>z</w:t>
      </w:r>
      <w:r w:rsidRPr="008D4F51">
        <w:rPr>
          <w:rFonts w:cs="Times New Roman"/>
          <w:b/>
          <w:bCs/>
        </w:rPr>
        <w:t>ávislostí:</w:t>
      </w:r>
      <w:r w:rsidRPr="008D4F51">
        <w:rPr>
          <w:rFonts w:cs="Times New Roman"/>
        </w:rPr>
        <w:t xml:space="preserve"> Načítají se potřebné moduly z </w:t>
      </w:r>
      <w:proofErr w:type="spellStart"/>
      <w:r w:rsidRPr="008D4F51">
        <w:rPr>
          <w:rFonts w:cs="Times New Roman"/>
        </w:rPr>
        <w:t>Reactu</w:t>
      </w:r>
      <w:proofErr w:type="spellEnd"/>
      <w:r w:rsidRPr="008D4F51">
        <w:rPr>
          <w:rFonts w:cs="Times New Roman"/>
        </w:rPr>
        <w:t xml:space="preserve"> (</w:t>
      </w:r>
      <w:proofErr w:type="spellStart"/>
      <w:r w:rsidRPr="008D4F51">
        <w:rPr>
          <w:rFonts w:cs="Times New Roman"/>
        </w:rPr>
        <w:t>StrictMode</w:t>
      </w:r>
      <w:proofErr w:type="spellEnd"/>
      <w:r w:rsidRPr="008D4F51">
        <w:rPr>
          <w:rFonts w:cs="Times New Roman"/>
        </w:rPr>
        <w:t xml:space="preserve">, </w:t>
      </w:r>
      <w:proofErr w:type="spellStart"/>
      <w:r w:rsidRPr="008D4F51">
        <w:rPr>
          <w:rFonts w:cs="Times New Roman"/>
        </w:rPr>
        <w:t>createRoot</w:t>
      </w:r>
      <w:proofErr w:type="spellEnd"/>
      <w:r w:rsidRPr="008D4F51">
        <w:rPr>
          <w:rFonts w:cs="Times New Roman"/>
        </w:rPr>
        <w:t xml:space="preserve">), </w:t>
      </w:r>
      <w:proofErr w:type="spellStart"/>
      <w:r w:rsidRPr="008D4F51">
        <w:rPr>
          <w:rFonts w:cs="Times New Roman"/>
        </w:rPr>
        <w:t>React</w:t>
      </w:r>
      <w:proofErr w:type="spellEnd"/>
      <w:r w:rsidRPr="008D4F51">
        <w:rPr>
          <w:rFonts w:cs="Times New Roman"/>
        </w:rPr>
        <w:t xml:space="preserve"> Routeru (</w:t>
      </w:r>
      <w:proofErr w:type="spellStart"/>
      <w:r w:rsidRPr="008D4F51">
        <w:rPr>
          <w:rFonts w:cs="Times New Roman"/>
        </w:rPr>
        <w:t>BrowserRouter</w:t>
      </w:r>
      <w:proofErr w:type="spellEnd"/>
      <w:r w:rsidRPr="008D4F51">
        <w:rPr>
          <w:rFonts w:cs="Times New Roman"/>
        </w:rPr>
        <w:t xml:space="preserve">, </w:t>
      </w:r>
      <w:proofErr w:type="spellStart"/>
      <w:r w:rsidRPr="008D4F51">
        <w:rPr>
          <w:rFonts w:cs="Times New Roman"/>
        </w:rPr>
        <w:t>Routes</w:t>
      </w:r>
      <w:proofErr w:type="spellEnd"/>
      <w:r w:rsidRPr="008D4F51">
        <w:rPr>
          <w:rFonts w:cs="Times New Roman"/>
        </w:rPr>
        <w:t>, Route), hlavní komponenta aplikace (</w:t>
      </w:r>
      <w:proofErr w:type="spellStart"/>
      <w:r w:rsidRPr="008D4F51">
        <w:rPr>
          <w:rFonts w:cs="Times New Roman"/>
        </w:rPr>
        <w:t>App</w:t>
      </w:r>
      <w:proofErr w:type="spellEnd"/>
      <w:r w:rsidRPr="008D4F51">
        <w:rPr>
          <w:rFonts w:cs="Times New Roman"/>
        </w:rPr>
        <w:t>), globální styly (index.css), jednotlivé stránky (</w:t>
      </w:r>
      <w:proofErr w:type="spellStart"/>
      <w:r w:rsidRPr="008D4F51">
        <w:rPr>
          <w:rFonts w:cs="Times New Roman"/>
        </w:rPr>
        <w:t>Homepage</w:t>
      </w:r>
      <w:proofErr w:type="spellEnd"/>
      <w:r w:rsidRPr="008D4F51">
        <w:rPr>
          <w:rFonts w:cs="Times New Roman"/>
        </w:rPr>
        <w:t>, Dashboard, atd.) a layouty (</w:t>
      </w:r>
      <w:proofErr w:type="spellStart"/>
      <w:r w:rsidRPr="008D4F51">
        <w:rPr>
          <w:rFonts w:cs="Times New Roman"/>
        </w:rPr>
        <w:t>BaseLayout</w:t>
      </w:r>
      <w:proofErr w:type="spellEnd"/>
      <w:r w:rsidRPr="008D4F51">
        <w:rPr>
          <w:rFonts w:cs="Times New Roman"/>
        </w:rPr>
        <w:t xml:space="preserve">, </w:t>
      </w:r>
      <w:proofErr w:type="spellStart"/>
      <w:r w:rsidRPr="008D4F51">
        <w:rPr>
          <w:rFonts w:cs="Times New Roman"/>
        </w:rPr>
        <w:t>AdminLayout</w:t>
      </w:r>
      <w:proofErr w:type="spellEnd"/>
      <w:r w:rsidRPr="008D4F51">
        <w:rPr>
          <w:rFonts w:cs="Times New Roman"/>
        </w:rPr>
        <w:t>)</w:t>
      </w:r>
    </w:p>
    <w:p w14:paraId="1E5DCB5E" w14:textId="7BEB8652" w:rsidR="009D6C82" w:rsidRPr="008D4F51" w:rsidRDefault="0044656C" w:rsidP="00A52237">
      <w:pPr>
        <w:pStyle w:val="ListParagraph"/>
        <w:numPr>
          <w:ilvl w:val="0"/>
          <w:numId w:val="40"/>
        </w:numPr>
        <w:rPr>
          <w:rFonts w:cs="Times New Roman"/>
        </w:rPr>
      </w:pPr>
      <w:r w:rsidRPr="008D4F51">
        <w:rPr>
          <w:rFonts w:cs="Times New Roman"/>
          <w:b/>
          <w:bCs/>
        </w:rPr>
        <w:t xml:space="preserve">Nastavení </w:t>
      </w:r>
      <w:r w:rsidR="00E32848">
        <w:rPr>
          <w:rFonts w:cs="Times New Roman"/>
          <w:b/>
          <w:bCs/>
        </w:rPr>
        <w:t>g</w:t>
      </w:r>
      <w:r w:rsidRPr="008D4F51">
        <w:rPr>
          <w:rFonts w:cs="Times New Roman"/>
          <w:b/>
          <w:bCs/>
        </w:rPr>
        <w:t>lobálních</w:t>
      </w:r>
      <w:r w:rsidR="00E32848">
        <w:rPr>
          <w:rFonts w:cs="Times New Roman"/>
          <w:b/>
          <w:bCs/>
        </w:rPr>
        <w:t xml:space="preserve"> p</w:t>
      </w:r>
      <w:r w:rsidRPr="008D4F51">
        <w:rPr>
          <w:rFonts w:cs="Times New Roman"/>
          <w:b/>
          <w:bCs/>
        </w:rPr>
        <w:t>roviderů</w:t>
      </w:r>
      <w:r w:rsidRPr="008D4F51">
        <w:rPr>
          <w:rFonts w:cs="Times New Roman"/>
        </w:rPr>
        <w:t xml:space="preserve">: Celá aplikace je obalena klíčovými providery: </w:t>
      </w:r>
    </w:p>
    <w:p w14:paraId="7F8E5DA3" w14:textId="77777777" w:rsidR="009D6C82" w:rsidRPr="008D4F51" w:rsidRDefault="0044656C" w:rsidP="00A52237">
      <w:pPr>
        <w:pStyle w:val="ListParagraph"/>
        <w:numPr>
          <w:ilvl w:val="1"/>
          <w:numId w:val="40"/>
        </w:numPr>
        <w:rPr>
          <w:rFonts w:cs="Times New Roman"/>
        </w:rPr>
      </w:pPr>
      <w:r w:rsidRPr="008D4F51">
        <w:rPr>
          <w:rFonts w:cs="Times New Roman"/>
        </w:rPr>
        <w:t>&lt;</w:t>
      </w:r>
      <w:proofErr w:type="spellStart"/>
      <w:r w:rsidRPr="008D4F51">
        <w:rPr>
          <w:rFonts w:cs="Times New Roman"/>
        </w:rPr>
        <w:t>BrowserRouter</w:t>
      </w:r>
      <w:proofErr w:type="spellEnd"/>
      <w:r w:rsidRPr="008D4F51">
        <w:rPr>
          <w:rFonts w:cs="Times New Roman"/>
        </w:rPr>
        <w:t xml:space="preserve">&gt;: Zapouzdřuje aplikaci a umožňuje fungování </w:t>
      </w:r>
      <w:proofErr w:type="spellStart"/>
      <w:r w:rsidRPr="008D4F51">
        <w:rPr>
          <w:rFonts w:cs="Times New Roman"/>
        </w:rPr>
        <w:t>routování</w:t>
      </w:r>
      <w:proofErr w:type="spellEnd"/>
      <w:r w:rsidRPr="008D4F51">
        <w:rPr>
          <w:rFonts w:cs="Times New Roman"/>
        </w:rPr>
        <w:t xml:space="preserve"> pomocí </w:t>
      </w:r>
      <w:proofErr w:type="spellStart"/>
      <w:r w:rsidRPr="008D4F51">
        <w:rPr>
          <w:rFonts w:cs="Times New Roman"/>
        </w:rPr>
        <w:t>React</w:t>
      </w:r>
      <w:proofErr w:type="spellEnd"/>
      <w:r w:rsidRPr="008D4F51">
        <w:rPr>
          <w:rFonts w:cs="Times New Roman"/>
        </w:rPr>
        <w:t xml:space="preserve"> Routeru.</w:t>
      </w:r>
    </w:p>
    <w:p w14:paraId="180F03E8" w14:textId="064E292D" w:rsidR="0044656C" w:rsidRPr="008D4F51" w:rsidRDefault="0044656C" w:rsidP="00A52237">
      <w:pPr>
        <w:pStyle w:val="ListParagraph"/>
        <w:numPr>
          <w:ilvl w:val="1"/>
          <w:numId w:val="40"/>
        </w:numPr>
        <w:rPr>
          <w:rFonts w:cs="Times New Roman"/>
        </w:rPr>
      </w:pPr>
      <w:r w:rsidRPr="008D4F51">
        <w:rPr>
          <w:rFonts w:cs="Times New Roman"/>
        </w:rPr>
        <w:t>&lt;</w:t>
      </w:r>
      <w:proofErr w:type="spellStart"/>
      <w:r w:rsidRPr="008D4F51">
        <w:rPr>
          <w:rFonts w:cs="Times New Roman"/>
        </w:rPr>
        <w:t>AuthProvider</w:t>
      </w:r>
      <w:proofErr w:type="spellEnd"/>
      <w:r w:rsidRPr="008D4F51">
        <w:rPr>
          <w:rFonts w:cs="Times New Roman"/>
        </w:rPr>
        <w:t xml:space="preserve">&gt;: Poskytuje globální kontext pro správu autentizace napříč aplikací (viz </w:t>
      </w:r>
      <w:proofErr w:type="spellStart"/>
      <w:r w:rsidRPr="008D4F51">
        <w:rPr>
          <w:rFonts w:cs="Times New Roman"/>
        </w:rPr>
        <w:t>hooks</w:t>
      </w:r>
      <w:proofErr w:type="spellEnd"/>
      <w:r w:rsidRPr="008D4F51">
        <w:rPr>
          <w:rFonts w:cs="Times New Roman"/>
        </w:rPr>
        <w:t>/</w:t>
      </w:r>
      <w:proofErr w:type="spellStart"/>
      <w:r w:rsidRPr="008D4F51">
        <w:rPr>
          <w:rFonts w:cs="Times New Roman"/>
        </w:rPr>
        <w:t>useAuth.jsx</w:t>
      </w:r>
      <w:proofErr w:type="spellEnd"/>
      <w:r w:rsidRPr="008D4F51">
        <w:rPr>
          <w:rFonts w:cs="Times New Roman"/>
        </w:rPr>
        <w:t>).</w:t>
      </w:r>
    </w:p>
    <w:p w14:paraId="0B65F3C6" w14:textId="77777777" w:rsidR="000950B1" w:rsidRDefault="008D4F51" w:rsidP="00A52237">
      <w:pPr>
        <w:pStyle w:val="ListParagraph"/>
        <w:numPr>
          <w:ilvl w:val="0"/>
          <w:numId w:val="40"/>
        </w:numPr>
        <w:spacing w:after="0" w:line="240" w:lineRule="auto"/>
        <w:jc w:val="left"/>
        <w:rPr>
          <w:rFonts w:eastAsia="Times New Roman" w:cs="Times New Roman"/>
          <w:lang w:eastAsia="cs-CZ"/>
        </w:rPr>
      </w:pPr>
      <w:r w:rsidRPr="008D4F51">
        <w:rPr>
          <w:rFonts w:eastAsia="Times New Roman" w:cs="Times New Roman"/>
          <w:b/>
          <w:bCs/>
          <w:lang w:eastAsia="cs-CZ"/>
        </w:rPr>
        <w:t xml:space="preserve">Renderování </w:t>
      </w:r>
      <w:r w:rsidR="00E32848">
        <w:rPr>
          <w:rFonts w:eastAsia="Times New Roman" w:cs="Times New Roman"/>
          <w:b/>
          <w:bCs/>
          <w:lang w:eastAsia="cs-CZ"/>
        </w:rPr>
        <w:t>a</w:t>
      </w:r>
      <w:r w:rsidRPr="008D4F51">
        <w:rPr>
          <w:rFonts w:eastAsia="Times New Roman" w:cs="Times New Roman"/>
          <w:b/>
          <w:bCs/>
          <w:lang w:eastAsia="cs-CZ"/>
        </w:rPr>
        <w:t>plikace:</w:t>
      </w:r>
      <w:r w:rsidRPr="008D4F51">
        <w:rPr>
          <w:rFonts w:eastAsia="Times New Roman" w:cs="Times New Roman"/>
          <w:lang w:eastAsia="cs-CZ"/>
        </w:rPr>
        <w:t xml:space="preserve"> </w:t>
      </w:r>
    </w:p>
    <w:p w14:paraId="577365B2" w14:textId="744B64C6" w:rsidR="008D4F51" w:rsidRPr="008D4F51" w:rsidRDefault="008D4F51" w:rsidP="00A52237">
      <w:pPr>
        <w:pStyle w:val="ListParagraph"/>
        <w:numPr>
          <w:ilvl w:val="1"/>
          <w:numId w:val="40"/>
        </w:numPr>
        <w:spacing w:after="0" w:line="240" w:lineRule="auto"/>
        <w:jc w:val="left"/>
        <w:rPr>
          <w:rFonts w:eastAsia="Times New Roman" w:cs="Times New Roman"/>
          <w:lang w:eastAsia="cs-CZ"/>
        </w:rPr>
      </w:pPr>
      <w:r w:rsidRPr="008D4F51">
        <w:rPr>
          <w:rFonts w:eastAsia="Times New Roman" w:cs="Times New Roman"/>
          <w:lang w:eastAsia="cs-CZ"/>
        </w:rPr>
        <w:t xml:space="preserve">Pomocí </w:t>
      </w:r>
      <w:proofErr w:type="spellStart"/>
      <w:r w:rsidRPr="008D4F51">
        <w:rPr>
          <w:rFonts w:eastAsia="Times New Roman" w:cs="Times New Roman"/>
          <w:lang w:eastAsia="cs-CZ"/>
        </w:rPr>
        <w:t>createRoot</w:t>
      </w:r>
      <w:proofErr w:type="spellEnd"/>
      <w:r w:rsidRPr="008D4F51">
        <w:rPr>
          <w:rFonts w:eastAsia="Times New Roman" w:cs="Times New Roman"/>
          <w:lang w:eastAsia="cs-CZ"/>
        </w:rPr>
        <w:t>().</w:t>
      </w:r>
      <w:proofErr w:type="spellStart"/>
      <w:r w:rsidRPr="008D4F51">
        <w:rPr>
          <w:rFonts w:eastAsia="Times New Roman" w:cs="Times New Roman"/>
          <w:lang w:eastAsia="cs-CZ"/>
        </w:rPr>
        <w:t>render</w:t>
      </w:r>
      <w:proofErr w:type="spellEnd"/>
      <w:r w:rsidRPr="008D4F51">
        <w:rPr>
          <w:rFonts w:eastAsia="Times New Roman" w:cs="Times New Roman"/>
          <w:lang w:eastAsia="cs-CZ"/>
        </w:rPr>
        <w:t xml:space="preserve">() se </w:t>
      </w:r>
      <w:proofErr w:type="spellStart"/>
      <w:r w:rsidRPr="008D4F51">
        <w:rPr>
          <w:rFonts w:eastAsia="Times New Roman" w:cs="Times New Roman"/>
          <w:lang w:eastAsia="cs-CZ"/>
        </w:rPr>
        <w:t>renderuje</w:t>
      </w:r>
      <w:proofErr w:type="spellEnd"/>
      <w:r w:rsidRPr="008D4F51">
        <w:rPr>
          <w:rFonts w:eastAsia="Times New Roman" w:cs="Times New Roman"/>
          <w:lang w:eastAsia="cs-CZ"/>
        </w:rPr>
        <w:t xml:space="preserve"> hlavní struktura: </w:t>
      </w:r>
    </w:p>
    <w:p w14:paraId="0E570CD9" w14:textId="77777777" w:rsidR="008D4F51" w:rsidRPr="008D4F51" w:rsidRDefault="008D4F51" w:rsidP="00A52237">
      <w:pPr>
        <w:numPr>
          <w:ilvl w:val="2"/>
          <w:numId w:val="40"/>
        </w:numPr>
        <w:spacing w:before="100" w:beforeAutospacing="1" w:after="100" w:afterAutospacing="1" w:line="240" w:lineRule="auto"/>
        <w:jc w:val="left"/>
        <w:rPr>
          <w:rFonts w:eastAsia="Times New Roman" w:cs="Times New Roman"/>
          <w:lang w:eastAsia="cs-CZ"/>
        </w:rPr>
      </w:pPr>
      <w:r w:rsidRPr="008D4F51">
        <w:rPr>
          <w:rFonts w:eastAsia="Times New Roman" w:cs="Times New Roman"/>
          <w:b/>
          <w:bCs/>
          <w:lang w:eastAsia="cs-CZ"/>
        </w:rPr>
        <w:t>&lt;</w:t>
      </w:r>
      <w:proofErr w:type="spellStart"/>
      <w:r w:rsidRPr="008D4F51">
        <w:rPr>
          <w:rFonts w:eastAsia="Times New Roman" w:cs="Times New Roman"/>
          <w:b/>
          <w:bCs/>
          <w:lang w:eastAsia="cs-CZ"/>
        </w:rPr>
        <w:t>App</w:t>
      </w:r>
      <w:proofErr w:type="spellEnd"/>
      <w:r w:rsidRPr="008D4F51">
        <w:rPr>
          <w:rFonts w:eastAsia="Times New Roman" w:cs="Times New Roman"/>
          <w:b/>
          <w:bCs/>
          <w:lang w:eastAsia="cs-CZ"/>
        </w:rPr>
        <w:t>&gt;:</w:t>
      </w:r>
      <w:r w:rsidRPr="008D4F51">
        <w:rPr>
          <w:rFonts w:eastAsia="Times New Roman" w:cs="Times New Roman"/>
          <w:lang w:eastAsia="cs-CZ"/>
        </w:rPr>
        <w:t xml:space="preserve"> Hlavní komponenta aplikace (viz níže).</w:t>
      </w:r>
    </w:p>
    <w:p w14:paraId="47B2C4FE" w14:textId="0A93813B" w:rsidR="000950B1" w:rsidRPr="008D4F51" w:rsidRDefault="008D4F51" w:rsidP="00A52237">
      <w:pPr>
        <w:numPr>
          <w:ilvl w:val="2"/>
          <w:numId w:val="40"/>
        </w:numPr>
        <w:spacing w:before="100" w:beforeAutospacing="1" w:after="100" w:afterAutospacing="1" w:line="240" w:lineRule="auto"/>
        <w:jc w:val="left"/>
        <w:rPr>
          <w:rFonts w:eastAsia="Times New Roman" w:cs="Times New Roman"/>
          <w:lang w:eastAsia="cs-CZ"/>
        </w:rPr>
      </w:pPr>
      <w:r w:rsidRPr="008D4F51">
        <w:rPr>
          <w:rFonts w:eastAsia="Times New Roman" w:cs="Times New Roman"/>
          <w:b/>
          <w:bCs/>
          <w:lang w:eastAsia="cs-CZ"/>
        </w:rPr>
        <w:t>&lt;</w:t>
      </w:r>
      <w:proofErr w:type="spellStart"/>
      <w:r w:rsidRPr="008D4F51">
        <w:rPr>
          <w:rFonts w:eastAsia="Times New Roman" w:cs="Times New Roman"/>
          <w:b/>
          <w:bCs/>
          <w:lang w:eastAsia="cs-CZ"/>
        </w:rPr>
        <w:t>Routes</w:t>
      </w:r>
      <w:proofErr w:type="spellEnd"/>
      <w:r w:rsidRPr="008D4F51">
        <w:rPr>
          <w:rFonts w:eastAsia="Times New Roman" w:cs="Times New Roman"/>
          <w:b/>
          <w:bCs/>
          <w:lang w:eastAsia="cs-CZ"/>
        </w:rPr>
        <w:t>&gt;:</w:t>
      </w:r>
      <w:r w:rsidRPr="008D4F51">
        <w:rPr>
          <w:rFonts w:eastAsia="Times New Roman" w:cs="Times New Roman"/>
          <w:lang w:eastAsia="cs-CZ"/>
        </w:rPr>
        <w:t xml:space="preserve"> Komponenta </w:t>
      </w:r>
      <w:proofErr w:type="spellStart"/>
      <w:r w:rsidRPr="008D4F51">
        <w:rPr>
          <w:rFonts w:eastAsia="Times New Roman" w:cs="Times New Roman"/>
          <w:lang w:eastAsia="cs-CZ"/>
        </w:rPr>
        <w:t>React</w:t>
      </w:r>
      <w:proofErr w:type="spellEnd"/>
      <w:r w:rsidRPr="008D4F51">
        <w:rPr>
          <w:rFonts w:eastAsia="Times New Roman" w:cs="Times New Roman"/>
          <w:lang w:eastAsia="cs-CZ"/>
        </w:rPr>
        <w:t xml:space="preserve"> Routeru, která definuje jednotlivé routy aplikace. Zde se mapují URL cesty na konkrétní </w:t>
      </w:r>
      <w:proofErr w:type="spellStart"/>
      <w:r w:rsidRPr="008D4F51">
        <w:rPr>
          <w:rFonts w:eastAsia="Times New Roman" w:cs="Times New Roman"/>
          <w:lang w:eastAsia="cs-CZ"/>
        </w:rPr>
        <w:t>React</w:t>
      </w:r>
      <w:proofErr w:type="spellEnd"/>
      <w:r w:rsidRPr="008D4F51">
        <w:rPr>
          <w:rFonts w:eastAsia="Times New Roman" w:cs="Times New Roman"/>
          <w:lang w:eastAsia="cs-CZ"/>
        </w:rPr>
        <w:t xml:space="preserve"> komponenty (stránky), případně se aplikují layouty (</w:t>
      </w:r>
      <w:proofErr w:type="spellStart"/>
      <w:r w:rsidRPr="008D4F51">
        <w:rPr>
          <w:rFonts w:eastAsia="Times New Roman" w:cs="Times New Roman"/>
          <w:lang w:eastAsia="cs-CZ"/>
        </w:rPr>
        <w:t>BaseLayout</w:t>
      </w:r>
      <w:proofErr w:type="spellEnd"/>
      <w:r w:rsidRPr="008D4F51">
        <w:rPr>
          <w:rFonts w:eastAsia="Times New Roman" w:cs="Times New Roman"/>
          <w:lang w:eastAsia="cs-CZ"/>
        </w:rPr>
        <w:t xml:space="preserve">, </w:t>
      </w:r>
      <w:proofErr w:type="spellStart"/>
      <w:r w:rsidRPr="008D4F51">
        <w:rPr>
          <w:rFonts w:eastAsia="Times New Roman" w:cs="Times New Roman"/>
          <w:lang w:eastAsia="cs-CZ"/>
        </w:rPr>
        <w:t>AdminLayout</w:t>
      </w:r>
      <w:proofErr w:type="spellEnd"/>
      <w:r w:rsidR="00694A6B">
        <w:rPr>
          <w:rFonts w:eastAsia="Times New Roman" w:cs="Times New Roman"/>
          <w:lang w:eastAsia="cs-CZ"/>
        </w:rPr>
        <w:t xml:space="preserve">, </w:t>
      </w:r>
      <w:proofErr w:type="spellStart"/>
      <w:r w:rsidR="00694A6B">
        <w:rPr>
          <w:rFonts w:eastAsia="Times New Roman" w:cs="Times New Roman"/>
          <w:lang w:eastAsia="cs-CZ"/>
        </w:rPr>
        <w:t>UserLayout</w:t>
      </w:r>
      <w:proofErr w:type="spellEnd"/>
      <w:r w:rsidRPr="008D4F51">
        <w:rPr>
          <w:rFonts w:eastAsia="Times New Roman" w:cs="Times New Roman"/>
          <w:lang w:eastAsia="cs-CZ"/>
        </w:rPr>
        <w:t>) nebo chráněné routy (</w:t>
      </w:r>
      <w:proofErr w:type="spellStart"/>
      <w:r w:rsidRPr="008D4F51">
        <w:rPr>
          <w:rFonts w:eastAsia="Times New Roman" w:cs="Times New Roman"/>
          <w:lang w:eastAsia="cs-CZ"/>
        </w:rPr>
        <w:t>ProtectedRoute</w:t>
      </w:r>
      <w:proofErr w:type="spellEnd"/>
      <w:r w:rsidRPr="008D4F51">
        <w:rPr>
          <w:rFonts w:eastAsia="Times New Roman" w:cs="Times New Roman"/>
          <w:lang w:eastAsia="cs-CZ"/>
        </w:rPr>
        <w:t>).</w:t>
      </w:r>
      <w:r w:rsidR="002763EE">
        <w:rPr>
          <w:rFonts w:eastAsia="Times New Roman" w:cs="Times New Roman"/>
          <w:lang w:eastAsia="cs-CZ"/>
        </w:rPr>
        <w:t xml:space="preserve"> (více o </w:t>
      </w:r>
      <w:proofErr w:type="spellStart"/>
      <w:r w:rsidR="002763EE">
        <w:rPr>
          <w:rFonts w:eastAsia="Times New Roman" w:cs="Times New Roman"/>
          <w:lang w:eastAsia="cs-CZ"/>
        </w:rPr>
        <w:t>Routes</w:t>
      </w:r>
      <w:proofErr w:type="spellEnd"/>
      <w:r w:rsidR="002763EE">
        <w:rPr>
          <w:rFonts w:eastAsia="Times New Roman" w:cs="Times New Roman"/>
          <w:lang w:eastAsia="cs-CZ"/>
        </w:rPr>
        <w:t xml:space="preserve"> níže)</w:t>
      </w:r>
      <w:r w:rsidR="00622D95">
        <w:rPr>
          <w:rFonts w:eastAsia="Times New Roman" w:cs="Times New Roman"/>
          <w:lang w:eastAsia="cs-CZ"/>
        </w:rPr>
        <w:t xml:space="preserve"> [</w:t>
      </w:r>
      <w:r w:rsidR="00A67050">
        <w:rPr>
          <w:rFonts w:eastAsia="Times New Roman" w:cs="Times New Roman"/>
          <w:lang w:eastAsia="cs-CZ"/>
        </w:rPr>
        <w:t>41]</w:t>
      </w:r>
    </w:p>
    <w:p w14:paraId="0805C879" w14:textId="165A650B" w:rsidR="00242431" w:rsidRDefault="00242431" w:rsidP="00242431">
      <w:pPr>
        <w:pStyle w:val="Heading3"/>
      </w:pPr>
      <w:bookmarkStart w:id="45" w:name="_Toc195253181"/>
      <w:r>
        <w:t xml:space="preserve">Soubor </w:t>
      </w:r>
      <w:proofErr w:type="spellStart"/>
      <w:r>
        <w:t>App.jsx</w:t>
      </w:r>
      <w:bookmarkEnd w:id="45"/>
      <w:proofErr w:type="spellEnd"/>
    </w:p>
    <w:p w14:paraId="03612A03" w14:textId="2C8ED9C5" w:rsidR="00CD7071" w:rsidRDefault="00CD7071" w:rsidP="00CD7071">
      <w:r>
        <w:t xml:space="preserve">Komponenta </w:t>
      </w:r>
      <w:proofErr w:type="spellStart"/>
      <w:r>
        <w:t>App.jsx</w:t>
      </w:r>
      <w:proofErr w:type="spellEnd"/>
      <w:r>
        <w:t xml:space="preserve"> funguje jako základní obal pro obsah definovaný routami. Její hlavní zodpovědností je poskytovat globální prvky a logiku, které mají být dostupné napříč všemi stránkami. V aktuální implementaci obsahuje:</w:t>
      </w:r>
    </w:p>
    <w:p w14:paraId="41955802" w14:textId="184F6120" w:rsidR="00CD7071" w:rsidRDefault="00CD7071" w:rsidP="00A52237">
      <w:pPr>
        <w:pStyle w:val="ListParagraph"/>
        <w:numPr>
          <w:ilvl w:val="0"/>
          <w:numId w:val="43"/>
        </w:numPr>
      </w:pPr>
      <w:proofErr w:type="spellStart"/>
      <w:r w:rsidRPr="00804AB9">
        <w:rPr>
          <w:b/>
          <w:bCs/>
        </w:rPr>
        <w:t>AuthListener</w:t>
      </w:r>
      <w:proofErr w:type="spellEnd"/>
      <w:r w:rsidRPr="00804AB9">
        <w:rPr>
          <w:b/>
          <w:bCs/>
        </w:rPr>
        <w:t>:</w:t>
      </w:r>
      <w:r>
        <w:t xml:space="preserve"> Vnořenou komponentu, která naslouchá na globální událost "</w:t>
      </w:r>
      <w:proofErr w:type="spellStart"/>
      <w:r>
        <w:t>auth:unauthorized</w:t>
      </w:r>
      <w:proofErr w:type="spellEnd"/>
      <w:r>
        <w:t>" a v případě jejího zachycení (např. při vypršení tokenu) volá funkci pro odhlášení uživatele.</w:t>
      </w:r>
    </w:p>
    <w:p w14:paraId="195E10EE" w14:textId="35CA4A37" w:rsidR="00CD7071" w:rsidRDefault="00CD7071" w:rsidP="00A52237">
      <w:pPr>
        <w:pStyle w:val="ListParagraph"/>
        <w:numPr>
          <w:ilvl w:val="0"/>
          <w:numId w:val="43"/>
        </w:numPr>
      </w:pPr>
      <w:r w:rsidRPr="00804AB9">
        <w:rPr>
          <w:b/>
          <w:bCs/>
        </w:rPr>
        <w:t>Toaster:</w:t>
      </w:r>
      <w:r>
        <w:t xml:space="preserve"> Komponentu z </w:t>
      </w:r>
      <w:proofErr w:type="spellStart"/>
      <w:r>
        <w:t>react</w:t>
      </w:r>
      <w:proofErr w:type="spellEnd"/>
      <w:r>
        <w:t>-hot-toast</w:t>
      </w:r>
      <w:r w:rsidR="00581F91">
        <w:t xml:space="preserve"> </w:t>
      </w:r>
      <w:proofErr w:type="spellStart"/>
      <w:r w:rsidR="00581F91">
        <w:t>knihovy</w:t>
      </w:r>
      <w:proofErr w:type="spellEnd"/>
      <w:r>
        <w:t xml:space="preserve"> pro globální zobrazování notifikací.</w:t>
      </w:r>
    </w:p>
    <w:p w14:paraId="17EF52D1" w14:textId="0F3ECE7C" w:rsidR="00CD7071" w:rsidRDefault="00CD7071" w:rsidP="00A52237">
      <w:pPr>
        <w:pStyle w:val="ListParagraph"/>
        <w:numPr>
          <w:ilvl w:val="0"/>
          <w:numId w:val="43"/>
        </w:numPr>
      </w:pPr>
      <w:r w:rsidRPr="00804AB9">
        <w:rPr>
          <w:b/>
          <w:bCs/>
        </w:rPr>
        <w:t>Vykreslení {</w:t>
      </w:r>
      <w:proofErr w:type="spellStart"/>
      <w:r w:rsidRPr="00804AB9">
        <w:rPr>
          <w:b/>
          <w:bCs/>
        </w:rPr>
        <w:t>children</w:t>
      </w:r>
      <w:proofErr w:type="spellEnd"/>
      <w:r w:rsidRPr="00804AB9">
        <w:rPr>
          <w:b/>
          <w:bCs/>
        </w:rPr>
        <w:t>}:</w:t>
      </w:r>
      <w:r>
        <w:t xml:space="preserve"> Zobrazuje aktuální stránku (komponentu) na základě aktivní routy definované v </w:t>
      </w:r>
      <w:proofErr w:type="spellStart"/>
      <w:r>
        <w:t>main.jsx</w:t>
      </w:r>
      <w:proofErr w:type="spellEnd"/>
      <w:r>
        <w:t>.</w:t>
      </w:r>
      <w:r w:rsidR="00A67050">
        <w:t xml:space="preserve"> [50]</w:t>
      </w:r>
    </w:p>
    <w:p w14:paraId="1E5ED376" w14:textId="55760F2C" w:rsidR="008753B8" w:rsidRDefault="008753B8" w:rsidP="008753B8">
      <w:pPr>
        <w:pStyle w:val="Heading3"/>
      </w:pPr>
      <w:bookmarkStart w:id="46" w:name="_Toc195253182"/>
      <w:r>
        <w:lastRenderedPageBreak/>
        <w:t>Soubor index.css</w:t>
      </w:r>
      <w:bookmarkEnd w:id="46"/>
    </w:p>
    <w:p w14:paraId="32E95336" w14:textId="7784299C" w:rsidR="00804AB9" w:rsidRDefault="00804AB9" w:rsidP="00804AB9">
      <w:r w:rsidRPr="00804AB9">
        <w:t xml:space="preserve">Tento soubor definuje globální CSS styly a importuje základní vrstvy a utility třídy frameworku </w:t>
      </w:r>
      <w:proofErr w:type="spellStart"/>
      <w:r w:rsidRPr="00804AB9">
        <w:t>Tailwind</w:t>
      </w:r>
      <w:proofErr w:type="spellEnd"/>
      <w:r w:rsidRPr="00804AB9">
        <w:t xml:space="preserve"> CSS. Styly definované zde se aplikují na celou aplikaci.</w:t>
      </w:r>
      <w:r w:rsidR="00A67050">
        <w:t xml:space="preserve"> </w:t>
      </w:r>
    </w:p>
    <w:p w14:paraId="3BC13144" w14:textId="14CEB9B4" w:rsidR="0092479B" w:rsidRDefault="009444F9" w:rsidP="009444F9">
      <w:pPr>
        <w:pStyle w:val="Heading2"/>
      </w:pPr>
      <w:bookmarkStart w:id="47" w:name="_Toc195253183"/>
      <w:r>
        <w:t>Vzhled a Funkcionalita:</w:t>
      </w:r>
      <w:bookmarkEnd w:id="47"/>
      <w:r>
        <w:t xml:space="preserve"> </w:t>
      </w:r>
    </w:p>
    <w:p w14:paraId="3F339631" w14:textId="24DC130B" w:rsidR="009444F9" w:rsidRDefault="000653A6" w:rsidP="009444F9">
      <w:r>
        <w:t>Platforma pro prodej bot se dělí na 2 části,</w:t>
      </w:r>
      <w:r w:rsidR="00423553">
        <w:t xml:space="preserve"> </w:t>
      </w:r>
      <w:r>
        <w:t xml:space="preserve">na </w:t>
      </w:r>
      <w:r w:rsidR="00423553">
        <w:t xml:space="preserve">uživatele a administrátora. </w:t>
      </w:r>
      <w:r w:rsidR="00710350">
        <w:t>Každý má k dispozici svůj vlastní dashboard se</w:t>
      </w:r>
      <w:r w:rsidR="009444F9" w:rsidRPr="009444F9">
        <w:t xml:space="preserve"> kterými pracují.,</w:t>
      </w:r>
      <w:r w:rsidR="00710350">
        <w:t xml:space="preserve"> Ukážeme si,</w:t>
      </w:r>
      <w:r w:rsidR="009444F9" w:rsidRPr="009444F9">
        <w:t xml:space="preserve"> jak jsou tato rozhraní strukturována a jaké hlavní funkce nabízejí.</w:t>
      </w:r>
      <w:r w:rsidR="00BB6F9A">
        <w:t xml:space="preserve"> Nejdříve si ale ukážeme, co se zobrazí uživatelovi při prvním </w:t>
      </w:r>
      <w:proofErr w:type="spellStart"/>
      <w:r w:rsidR="00BB6F9A">
        <w:t>navšívení</w:t>
      </w:r>
      <w:proofErr w:type="spellEnd"/>
      <w:r w:rsidR="00BB6F9A">
        <w:t xml:space="preserve"> webu</w:t>
      </w:r>
      <w:r w:rsidR="00A67050">
        <w:t xml:space="preserve"> [38]</w:t>
      </w:r>
    </w:p>
    <w:p w14:paraId="289C70C9" w14:textId="792B4696" w:rsidR="00BB6F9A" w:rsidRDefault="00BB6F9A" w:rsidP="004B7DDB">
      <w:pPr>
        <w:pStyle w:val="Heading3"/>
      </w:pPr>
      <w:bookmarkStart w:id="48" w:name="_Toc195253184"/>
      <w:r>
        <w:t>Domovská stránka</w:t>
      </w:r>
      <w:bookmarkEnd w:id="48"/>
      <w:r>
        <w:t xml:space="preserve"> </w:t>
      </w:r>
    </w:p>
    <w:p w14:paraId="58E10E69" w14:textId="7929D7F7" w:rsidR="007420BC" w:rsidRDefault="007420BC" w:rsidP="007420BC">
      <w:r w:rsidRPr="007420BC">
        <w:t>Domovská stránka je pro všechny návštěvníky</w:t>
      </w:r>
      <w:r w:rsidR="00BD0B5D">
        <w:t xml:space="preserve"> otevřena</w:t>
      </w:r>
      <w:r w:rsidRPr="007420BC">
        <w:t xml:space="preserve">. Je navržena </w:t>
      </w:r>
      <w:r w:rsidR="00867EC8">
        <w:t xml:space="preserve">s pomocí </w:t>
      </w:r>
      <w:proofErr w:type="spellStart"/>
      <w:r w:rsidR="00867EC8">
        <w:t>BaseLayout</w:t>
      </w:r>
      <w:proofErr w:type="spellEnd"/>
      <w:r w:rsidR="00867EC8">
        <w:t xml:space="preserve"> </w:t>
      </w:r>
      <w:r w:rsidRPr="007420BC">
        <w:t>tak, aby na první pohled zaujala a poskytla základní informace o platformě a jejím účelu.</w:t>
      </w:r>
    </w:p>
    <w:p w14:paraId="2EEC1748" w14:textId="1E71085D" w:rsidR="00867EC8" w:rsidRDefault="00867EC8" w:rsidP="007420BC">
      <w:r w:rsidRPr="00867EC8">
        <w:t>Ihned po načtení stránky uživatele přivítá výrazná úvodní sekce (</w:t>
      </w:r>
      <w:proofErr w:type="spellStart"/>
      <w:r w:rsidRPr="00867EC8">
        <w:t>Hero</w:t>
      </w:r>
      <w:proofErr w:type="spellEnd"/>
      <w:r w:rsidRPr="00867EC8">
        <w:t xml:space="preserve"> </w:t>
      </w:r>
      <w:proofErr w:type="spellStart"/>
      <w:r w:rsidRPr="00867EC8">
        <w:t>Section</w:t>
      </w:r>
      <w:proofErr w:type="spellEnd"/>
      <w:r w:rsidRPr="00867EC8">
        <w:t>) s hlavním názvem "</w:t>
      </w:r>
      <w:proofErr w:type="spellStart"/>
      <w:r w:rsidRPr="00867EC8">
        <w:t>LaceHub</w:t>
      </w:r>
      <w:proofErr w:type="spellEnd"/>
      <w:r w:rsidRPr="00867EC8">
        <w:t>" a podtitulem "</w:t>
      </w:r>
      <w:proofErr w:type="spellStart"/>
      <w:r w:rsidRPr="00867EC8">
        <w:t>Curate</w:t>
      </w:r>
      <w:proofErr w:type="spellEnd"/>
      <w:r w:rsidRPr="00867EC8">
        <w:t xml:space="preserve"> </w:t>
      </w:r>
      <w:proofErr w:type="spellStart"/>
      <w:r w:rsidRPr="00867EC8">
        <w:t>Your</w:t>
      </w:r>
      <w:proofErr w:type="spellEnd"/>
      <w:r w:rsidRPr="00867EC8">
        <w:t xml:space="preserve"> </w:t>
      </w:r>
      <w:proofErr w:type="spellStart"/>
      <w:r w:rsidRPr="00867EC8">
        <w:t>Kicks</w:t>
      </w:r>
      <w:proofErr w:type="spellEnd"/>
      <w:r w:rsidRPr="00867EC8">
        <w:t xml:space="preserve">". Tato sekce využívá vizuálně atraktivní </w:t>
      </w:r>
      <w:proofErr w:type="spellStart"/>
      <w:r w:rsidRPr="00867EC8">
        <w:t>parallax</w:t>
      </w:r>
      <w:proofErr w:type="spellEnd"/>
      <w:r w:rsidRPr="00867EC8">
        <w:t xml:space="preserve"> efekt</w:t>
      </w:r>
      <w:r w:rsidR="00445008">
        <w:t xml:space="preserve"> (vysvětleno níže)</w:t>
      </w:r>
      <w:r w:rsidRPr="00867EC8">
        <w:t xml:space="preserve"> na pozadí, kde se různé grafické vrstvy a vzory pohybují různou rychlostí při </w:t>
      </w:r>
      <w:proofErr w:type="spellStart"/>
      <w:r w:rsidRPr="00867EC8">
        <w:t>scrollování</w:t>
      </w:r>
      <w:proofErr w:type="spellEnd"/>
      <w:r w:rsidRPr="00867EC8">
        <w:t>, což vytváří dojem hloubky.</w:t>
      </w:r>
    </w:p>
    <w:p w14:paraId="6685C202" w14:textId="64C8EF96" w:rsidR="00867EC8" w:rsidRDefault="00867EC8" w:rsidP="00867EC8">
      <w:r>
        <w:t>Přímo pod úvodní sekcí navazuje sekce "</w:t>
      </w:r>
      <w:proofErr w:type="spellStart"/>
      <w:r>
        <w:t>About</w:t>
      </w:r>
      <w:proofErr w:type="spellEnd"/>
      <w:r>
        <w:t xml:space="preserve"> </w:t>
      </w:r>
      <w:proofErr w:type="spellStart"/>
      <w:r>
        <w:t>us</w:t>
      </w:r>
      <w:proofErr w:type="spellEnd"/>
      <w:r>
        <w:t>"</w:t>
      </w:r>
      <w:r w:rsidR="00445008">
        <w:t xml:space="preserve">, </w:t>
      </w:r>
      <w:r>
        <w:t xml:space="preserve">kde se návštěvník může dozvědět více o týmu a projektu </w:t>
      </w:r>
      <w:proofErr w:type="spellStart"/>
      <w:r>
        <w:t>LaceHub</w:t>
      </w:r>
      <w:proofErr w:type="spellEnd"/>
      <w:r>
        <w:t>.</w:t>
      </w:r>
    </w:p>
    <w:p w14:paraId="566B53B1" w14:textId="392BABB1" w:rsidR="00867EC8" w:rsidRDefault="00867EC8" w:rsidP="00867EC8">
      <w:r>
        <w:t>Dále stránka obsahuje sekci "</w:t>
      </w:r>
      <w:proofErr w:type="spellStart"/>
      <w:r>
        <w:t>How</w:t>
      </w:r>
      <w:proofErr w:type="spellEnd"/>
      <w:r>
        <w:t xml:space="preserve"> </w:t>
      </w:r>
      <w:proofErr w:type="spellStart"/>
      <w:r>
        <w:t>it</w:t>
      </w:r>
      <w:proofErr w:type="spellEnd"/>
      <w:r>
        <w:t xml:space="preserve"> </w:t>
      </w:r>
      <w:proofErr w:type="spellStart"/>
      <w:r>
        <w:t>works</w:t>
      </w:r>
      <w:proofErr w:type="spellEnd"/>
      <w:r>
        <w:t>", která detailněji popisuje kroky potřebné k používání platformy – od registrace, přes vytváření WTB/WTS seznamů až po automatické párování.</w:t>
      </w:r>
    </w:p>
    <w:p w14:paraId="590F3306" w14:textId="77777777" w:rsidR="008A0D09" w:rsidRDefault="008A0D09" w:rsidP="008A0D09">
      <w:pPr>
        <w:keepNext/>
        <w:jc w:val="center"/>
      </w:pPr>
      <w:r w:rsidRPr="008A0D09">
        <w:rPr>
          <w:b/>
          <w:bCs/>
          <w:noProof/>
        </w:rPr>
        <w:lastRenderedPageBreak/>
        <w:drawing>
          <wp:inline distT="0" distB="0" distL="0" distR="0" wp14:anchorId="12610F4D" wp14:editId="4EA4BD5C">
            <wp:extent cx="5756275" cy="3025140"/>
            <wp:effectExtent l="0" t="0" r="0" b="3810"/>
            <wp:docPr id="419135572" name="Obrázek 1" descr="Obsah obrázku text, snímek obrazovky, grafický design, Letá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35572" name="Obrázek 1" descr="Obsah obrázku text, snímek obrazovky, grafický design, Leták&#10;&#10;Obsah vygenerovaný umělou inteligencí může být nesprávný."/>
                    <pic:cNvPicPr/>
                  </pic:nvPicPr>
                  <pic:blipFill>
                    <a:blip r:embed="rId24"/>
                    <a:stretch>
                      <a:fillRect/>
                    </a:stretch>
                  </pic:blipFill>
                  <pic:spPr>
                    <a:xfrm>
                      <a:off x="0" y="0"/>
                      <a:ext cx="5756275" cy="3025140"/>
                    </a:xfrm>
                    <a:prstGeom prst="rect">
                      <a:avLst/>
                    </a:prstGeom>
                  </pic:spPr>
                </pic:pic>
              </a:graphicData>
            </a:graphic>
          </wp:inline>
        </w:drawing>
      </w:r>
    </w:p>
    <w:p w14:paraId="08560C40" w14:textId="58161196" w:rsidR="00867EC8" w:rsidRPr="008A0D09" w:rsidRDefault="008A0D09" w:rsidP="008A0D09">
      <w:pPr>
        <w:pStyle w:val="Caption"/>
        <w:jc w:val="center"/>
        <w:rPr>
          <w:b/>
          <w:bCs/>
        </w:rPr>
      </w:pPr>
      <w:bookmarkStart w:id="49" w:name="_Toc195253071"/>
      <w:r>
        <w:t xml:space="preserve">Obrázek </w:t>
      </w:r>
      <w:fldSimple w:instr=" SEQ Obrázek \* ARABIC ">
        <w:r w:rsidR="00331E55">
          <w:rPr>
            <w:noProof/>
          </w:rPr>
          <w:t>2</w:t>
        </w:r>
      </w:fldSimple>
      <w:r>
        <w:t xml:space="preserve"> Domovská stránka</w:t>
      </w:r>
      <w:bookmarkEnd w:id="49"/>
    </w:p>
    <w:p w14:paraId="54CD6D0E" w14:textId="6E6775AF" w:rsidR="004B7DDB" w:rsidRDefault="004B7DDB" w:rsidP="004B7DDB">
      <w:pPr>
        <w:pStyle w:val="Heading3"/>
      </w:pPr>
      <w:bookmarkStart w:id="50" w:name="_Toc195253185"/>
      <w:r>
        <w:t xml:space="preserve">Uživatelský </w:t>
      </w:r>
      <w:r w:rsidR="00BB6F9A">
        <w:t>rozhraní</w:t>
      </w:r>
      <w:bookmarkEnd w:id="50"/>
    </w:p>
    <w:p w14:paraId="398A320E" w14:textId="5532AE78" w:rsidR="004B7DDB" w:rsidRDefault="004B7DDB" w:rsidP="004B7DDB">
      <w:r>
        <w:t>Po přihlášení se běžný uživatel dostane na svůj dashboard, který slouží jako centrální místo pro správu jeho seznamů tenisek. Tato stránka využívá komponentu &lt;</w:t>
      </w:r>
      <w:proofErr w:type="spellStart"/>
      <w:r>
        <w:t>UserLayout</w:t>
      </w:r>
      <w:proofErr w:type="spellEnd"/>
      <w:r>
        <w:t xml:space="preserve"> /&gt;, která poskytuje postranní navigaci a horní lištu s vyhledáváním.</w:t>
      </w:r>
    </w:p>
    <w:p w14:paraId="286BB37D" w14:textId="5DDCB8E7" w:rsidR="004B7DDB" w:rsidRDefault="004B7DDB" w:rsidP="004B7DDB">
      <w:r>
        <w:t>Hlavní část dashboardu je rozdělena pomocí záložek (</w:t>
      </w:r>
      <w:proofErr w:type="spellStart"/>
      <w:r>
        <w:t>tabs</w:t>
      </w:r>
      <w:proofErr w:type="spellEnd"/>
      <w:r>
        <w:t>) na tři sekce: "WTB list" (</w:t>
      </w:r>
      <w:proofErr w:type="spellStart"/>
      <w:r>
        <w:t>Want</w:t>
      </w:r>
      <w:proofErr w:type="spellEnd"/>
      <w:r>
        <w:t xml:space="preserve"> to Buy - co chci koupit), "WTS list" (</w:t>
      </w:r>
      <w:proofErr w:type="spellStart"/>
      <w:r>
        <w:t>Want</w:t>
      </w:r>
      <w:proofErr w:type="spellEnd"/>
      <w:r>
        <w:t xml:space="preserve"> to </w:t>
      </w:r>
      <w:proofErr w:type="spellStart"/>
      <w:r>
        <w:t>Sell</w:t>
      </w:r>
      <w:proofErr w:type="spellEnd"/>
      <w:r>
        <w:t xml:space="preserve"> - co chci prodat) a "Inventory" (můj inventář). Uživatel může mezi těmito záložkami snadno přepínat kliknutím na příslušné tlačítko. Obsah pod záložkami se dynamicky mění podle toho, která je aktivní.</w:t>
      </w:r>
    </w:p>
    <w:p w14:paraId="70B20873" w14:textId="5B8E87F3" w:rsidR="004B7DDB" w:rsidRDefault="004B7DDB" w:rsidP="004B7DDB">
      <w:r>
        <w:t>Pro záložky WTB a WTS se zobrazuje tabulka s položkami, které si uživatel přidal. Tabulka ukazuje obrázek tenisky, její název, SKU kód, velikost (</w:t>
      </w:r>
      <w:proofErr w:type="spellStart"/>
      <w:r>
        <w:t>Size</w:t>
      </w:r>
      <w:proofErr w:type="spellEnd"/>
      <w:r>
        <w:t>) a množství (</w:t>
      </w:r>
      <w:proofErr w:type="spellStart"/>
      <w:r>
        <w:t>Quantity</w:t>
      </w:r>
      <w:proofErr w:type="spellEnd"/>
      <w:r>
        <w:t xml:space="preserve">). Data pro tabulku se načítají z </w:t>
      </w:r>
      <w:proofErr w:type="spellStart"/>
      <w:r>
        <w:t>backendového</w:t>
      </w:r>
      <w:proofErr w:type="spellEnd"/>
      <w:r>
        <w:t xml:space="preserve"> API pokaždé, když uživatel přepne záložku. Během načítání se zobrazuje indikátor ("</w:t>
      </w:r>
      <w:proofErr w:type="spellStart"/>
      <w:r>
        <w:t>Loading</w:t>
      </w:r>
      <w:proofErr w:type="spellEnd"/>
      <w:r>
        <w:t>...").</w:t>
      </w:r>
    </w:p>
    <w:p w14:paraId="5113FA62" w14:textId="67E01E21" w:rsidR="004B7DDB" w:rsidRDefault="004B7DDB" w:rsidP="004B7DDB">
      <w:r>
        <w:t>Klíčovou funkcí je inline editace velikosti a množství přímo v tabulce pro WTB a WTS seznamy. Uživatel může kliknout na buňku s velikostí nebo množstvím, čímž se zobrazí rozbalovací seznam (</w:t>
      </w:r>
      <w:proofErr w:type="spellStart"/>
      <w:r>
        <w:t>dropdown</w:t>
      </w:r>
      <w:proofErr w:type="spellEnd"/>
      <w:r>
        <w:t>) s dostupnými možnostmi (předdefinované velikosti US nebo počty kusů). Po výběru nové hodnoty se změna zaznamená, ale ještě neuloží – řádek se vizuálně označí jako upravený. Pro uložení všech provedených změn slouží tlačítko "</w:t>
      </w:r>
      <w:proofErr w:type="spellStart"/>
      <w:r>
        <w:t>Save</w:t>
      </w:r>
      <w:proofErr w:type="spellEnd"/>
      <w:r>
        <w:t xml:space="preserve"> </w:t>
      </w:r>
      <w:proofErr w:type="spellStart"/>
      <w:r>
        <w:t>Changes</w:t>
      </w:r>
      <w:proofErr w:type="spellEnd"/>
      <w:r>
        <w:t>", které odešle data na API.</w:t>
      </w:r>
    </w:p>
    <w:p w14:paraId="77E6D908" w14:textId="47E257D6" w:rsidR="004B7DDB" w:rsidRDefault="004B7DDB" w:rsidP="004B7DDB">
      <w:r>
        <w:t>Každou položku v WTB a WTS seznamu může uživatel také odstranit kliknutím na ikonu koše (</w:t>
      </w:r>
      <w:proofErr w:type="spellStart"/>
      <w:r>
        <w:t>Trash</w:t>
      </w:r>
      <w:proofErr w:type="spellEnd"/>
      <w:r>
        <w:t>). Tato akce zavolá příslušné API pro smazání a položka ihned zmizí z tabulky.</w:t>
      </w:r>
    </w:p>
    <w:p w14:paraId="02A8BE49" w14:textId="77A13B33" w:rsidR="004B7DDB" w:rsidRDefault="004B7DDB" w:rsidP="004B7DDB">
      <w:r>
        <w:lastRenderedPageBreak/>
        <w:t>Pro záložky WTB a WTS je k dispozici také tlačítko "</w:t>
      </w:r>
      <w:proofErr w:type="spellStart"/>
      <w:r>
        <w:t>Match</w:t>
      </w:r>
      <w:proofErr w:type="spellEnd"/>
      <w:r>
        <w:t xml:space="preserve"> </w:t>
      </w:r>
      <w:proofErr w:type="spellStart"/>
      <w:r>
        <w:t>your</w:t>
      </w:r>
      <w:proofErr w:type="spellEnd"/>
      <w:r>
        <w:t xml:space="preserve"> WTB/WTS list". Po kliknutí se spustí na </w:t>
      </w:r>
      <w:proofErr w:type="spellStart"/>
      <w:r>
        <w:t>backendu</w:t>
      </w:r>
      <w:proofErr w:type="spellEnd"/>
      <w:r>
        <w:t xml:space="preserve"> proces automatického párování s nabídkami/poptávkami ostatních uživatelů. Během párování je tlačítko neaktivní a zobrazuje text "</w:t>
      </w:r>
      <w:proofErr w:type="spellStart"/>
      <w:r>
        <w:t>Matching</w:t>
      </w:r>
      <w:proofErr w:type="spellEnd"/>
      <w:r>
        <w:t xml:space="preserve">...". Po dokončení je uživatel informován zprávou (pomocí toast) o úspěchu (a má zkontrolovat email) nebo neúspěchu (např. pokud nebyly nalezeny žádné shody nebo pokud uživatel zkouší párovat příliš často - </w:t>
      </w:r>
      <w:proofErr w:type="spellStart"/>
      <w:r>
        <w:t>rate</w:t>
      </w:r>
      <w:proofErr w:type="spellEnd"/>
      <w:r>
        <w:t xml:space="preserve"> limit).</w:t>
      </w:r>
    </w:p>
    <w:p w14:paraId="0DDB504D" w14:textId="3DE370B0" w:rsidR="00D15633" w:rsidRDefault="004B7DDB" w:rsidP="004B7DDB">
      <w:r>
        <w:t>Přidávání nových položek do seznamů se děje pomocí komponenty &lt;</w:t>
      </w:r>
      <w:proofErr w:type="spellStart"/>
      <w:r>
        <w:t>SearchBar</w:t>
      </w:r>
      <w:proofErr w:type="spellEnd"/>
      <w:r>
        <w:t xml:space="preserve"> /&gt; (vyhledávacího pole), která je umístěna v horní liště (</w:t>
      </w:r>
      <w:proofErr w:type="spellStart"/>
      <w:r>
        <w:t>header</w:t>
      </w:r>
      <w:proofErr w:type="spellEnd"/>
      <w:r>
        <w:t>) poskytované layoutem &lt;</w:t>
      </w:r>
      <w:proofErr w:type="spellStart"/>
      <w:r>
        <w:t>UserLayout</w:t>
      </w:r>
      <w:proofErr w:type="spellEnd"/>
      <w:r>
        <w:t xml:space="preserve"> /&gt;. Uživatel vyhledá tenisku, ve výsledcích hledání (&lt;</w:t>
      </w:r>
      <w:proofErr w:type="spellStart"/>
      <w:r>
        <w:t>SearchBarResult</w:t>
      </w:r>
      <w:proofErr w:type="spellEnd"/>
      <w:r>
        <w:t xml:space="preserve"> /&gt;) zvolí možnost přidat do WTB/WTS/Inventáře, vybere velikost a množství v zobrazeném formuláři a položka se přidá pomocí API volání. Dashboard pak automaticky znovu načte data pro zobrazení přidané položky.</w:t>
      </w:r>
    </w:p>
    <w:p w14:paraId="547C16F0" w14:textId="77777777" w:rsidR="001848E0" w:rsidRDefault="00BF198B" w:rsidP="00AC3BB1">
      <w:pPr>
        <w:keepNext/>
        <w:jc w:val="center"/>
      </w:pPr>
      <w:r w:rsidRPr="00BF198B">
        <w:rPr>
          <w:noProof/>
        </w:rPr>
        <w:drawing>
          <wp:inline distT="0" distB="0" distL="0" distR="0" wp14:anchorId="5787E757" wp14:editId="56599795">
            <wp:extent cx="5756275" cy="2595245"/>
            <wp:effectExtent l="0" t="0" r="0" b="0"/>
            <wp:docPr id="48866156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61563" name="Obrázek 1"/>
                    <pic:cNvPicPr/>
                  </pic:nvPicPr>
                  <pic:blipFill>
                    <a:blip r:embed="rId25"/>
                    <a:stretch>
                      <a:fillRect/>
                    </a:stretch>
                  </pic:blipFill>
                  <pic:spPr>
                    <a:xfrm>
                      <a:off x="0" y="0"/>
                      <a:ext cx="5756275" cy="2595245"/>
                    </a:xfrm>
                    <a:prstGeom prst="rect">
                      <a:avLst/>
                    </a:prstGeom>
                  </pic:spPr>
                </pic:pic>
              </a:graphicData>
            </a:graphic>
          </wp:inline>
        </w:drawing>
      </w:r>
    </w:p>
    <w:p w14:paraId="448941BB" w14:textId="27F89EE8" w:rsidR="00BF198B" w:rsidRDefault="001848E0" w:rsidP="001848E0">
      <w:pPr>
        <w:pStyle w:val="Caption"/>
        <w:jc w:val="center"/>
      </w:pPr>
      <w:bookmarkStart w:id="51" w:name="_Toc195253072"/>
      <w:r>
        <w:t xml:space="preserve">Obrázek </w:t>
      </w:r>
      <w:fldSimple w:instr=" SEQ Obrázek \* ARABIC ">
        <w:r w:rsidR="00331E55">
          <w:rPr>
            <w:noProof/>
          </w:rPr>
          <w:t>3</w:t>
        </w:r>
      </w:fldSimple>
      <w:r>
        <w:t xml:space="preserve"> </w:t>
      </w:r>
      <w:proofErr w:type="spellStart"/>
      <w:r w:rsidR="00FE3156">
        <w:t>U</w:t>
      </w:r>
      <w:r>
        <w:t>živatelske</w:t>
      </w:r>
      <w:proofErr w:type="spellEnd"/>
      <w:r>
        <w:t xml:space="preserve"> </w:t>
      </w:r>
      <w:proofErr w:type="spellStart"/>
      <w:r>
        <w:t>rozhrani</w:t>
      </w:r>
      <w:bookmarkEnd w:id="51"/>
      <w:proofErr w:type="spellEnd"/>
    </w:p>
    <w:p w14:paraId="0D0328E5" w14:textId="4FCF3D5E" w:rsidR="00D15633" w:rsidRDefault="00D15633" w:rsidP="00D15633">
      <w:pPr>
        <w:pStyle w:val="Heading3"/>
      </w:pPr>
      <w:bookmarkStart w:id="52" w:name="_Toc195253186"/>
      <w:r>
        <w:t xml:space="preserve">Administrátorský </w:t>
      </w:r>
      <w:r w:rsidR="008958BE">
        <w:t>rozhraní</w:t>
      </w:r>
      <w:bookmarkEnd w:id="52"/>
      <w:r>
        <w:t xml:space="preserve"> </w:t>
      </w:r>
    </w:p>
    <w:p w14:paraId="5B7BDAC8" w14:textId="5A663EBD" w:rsidR="00D15633" w:rsidRDefault="00D15633" w:rsidP="00D15633">
      <w:r>
        <w:t>Administrátorský dashboard, dostupný na cestě /admin, poskytuje správci aplikace přehled o klíčových statistikách a aktivitě na platformě. Tato stránka využívá &lt;</w:t>
      </w:r>
      <w:proofErr w:type="spellStart"/>
      <w:r>
        <w:t>AdminLayout</w:t>
      </w:r>
      <w:proofErr w:type="spellEnd"/>
      <w:r>
        <w:t xml:space="preserve"> /&gt; se specifickou administrátorskou navigací.</w:t>
      </w:r>
    </w:p>
    <w:p w14:paraId="137563B1" w14:textId="77777777" w:rsidR="004A4DB9" w:rsidRDefault="004A4DB9" w:rsidP="00D15633"/>
    <w:p w14:paraId="402CA0BF" w14:textId="1BC2FB40" w:rsidR="00D15633" w:rsidRDefault="00D15633" w:rsidP="00D15633">
      <w:r w:rsidRPr="004E0B63">
        <w:rPr>
          <w:b/>
          <w:bCs/>
        </w:rPr>
        <w:t>Hlavní obsah</w:t>
      </w:r>
      <w:r w:rsidR="004E0B63">
        <w:rPr>
          <w:b/>
          <w:bCs/>
        </w:rPr>
        <w:t>:</w:t>
      </w:r>
      <w:r>
        <w:t xml:space="preserve"> </w:t>
      </w:r>
    </w:p>
    <w:p w14:paraId="78C620FE" w14:textId="77777777" w:rsidR="0002559F" w:rsidRPr="0002559F" w:rsidRDefault="0002559F" w:rsidP="0062667D">
      <w:r w:rsidRPr="0002559F">
        <w:t>V horní části dashboardu jsou zobrazeny přehledové karty se základními statistikami, jako je celkový počet registrovaných uživatelů (</w:t>
      </w:r>
      <w:proofErr w:type="spellStart"/>
      <w:r w:rsidRPr="0002559F">
        <w:t>Total</w:t>
      </w:r>
      <w:proofErr w:type="spellEnd"/>
      <w:r w:rsidRPr="0002559F">
        <w:t xml:space="preserve"> </w:t>
      </w:r>
      <w:proofErr w:type="spellStart"/>
      <w:r w:rsidRPr="0002559F">
        <w:t>Users</w:t>
      </w:r>
      <w:proofErr w:type="spellEnd"/>
      <w:r w:rsidRPr="0002559F">
        <w:t>), počet aktivních uživatelů (</w:t>
      </w:r>
      <w:proofErr w:type="spellStart"/>
      <w:r w:rsidRPr="0002559F">
        <w:t>Active</w:t>
      </w:r>
      <w:proofErr w:type="spellEnd"/>
      <w:r w:rsidRPr="0002559F">
        <w:t xml:space="preserve"> </w:t>
      </w:r>
      <w:proofErr w:type="spellStart"/>
      <w:r w:rsidRPr="0002559F">
        <w:t>Users</w:t>
      </w:r>
      <w:proofErr w:type="spellEnd"/>
      <w:r w:rsidRPr="0002559F">
        <w:t>), pravděpodobně za definované období, a celkový počet uskutečněných párování (</w:t>
      </w:r>
      <w:proofErr w:type="spellStart"/>
      <w:r w:rsidRPr="0002559F">
        <w:t>Total</w:t>
      </w:r>
      <w:proofErr w:type="spellEnd"/>
      <w:r w:rsidRPr="0002559F">
        <w:t xml:space="preserve"> </w:t>
      </w:r>
      <w:proofErr w:type="spellStart"/>
      <w:r w:rsidRPr="0002559F">
        <w:lastRenderedPageBreak/>
        <w:t>Matches</w:t>
      </w:r>
      <w:proofErr w:type="spellEnd"/>
      <w:r w:rsidRPr="0002559F">
        <w:t xml:space="preserve">), přičemž tyto hodnoty se načítají z API pomocí funkcí jako </w:t>
      </w:r>
      <w:proofErr w:type="spellStart"/>
      <w:r w:rsidRPr="0002559F">
        <w:t>WorkspaceTotalUsers</w:t>
      </w:r>
      <w:proofErr w:type="spellEnd"/>
      <w:r w:rsidRPr="0002559F">
        <w:t xml:space="preserve"> a </w:t>
      </w:r>
      <w:proofErr w:type="spellStart"/>
      <w:r w:rsidRPr="0002559F">
        <w:t>WorkspaceActiveUserCount</w:t>
      </w:r>
      <w:proofErr w:type="spellEnd"/>
      <w:r w:rsidRPr="0002559F">
        <w:t xml:space="preserve">. Pro vizualizaci trendů dashboard obsahuje dva hlavní grafy využívající knihovnu </w:t>
      </w:r>
      <w:proofErr w:type="spellStart"/>
      <w:r w:rsidRPr="0002559F">
        <w:t>Recharts</w:t>
      </w:r>
      <w:proofErr w:type="spellEnd"/>
      <w:r w:rsidRPr="0002559F">
        <w:t xml:space="preserve">: graf "New </w:t>
      </w:r>
      <w:proofErr w:type="spellStart"/>
      <w:r w:rsidRPr="0002559F">
        <w:t>Users</w:t>
      </w:r>
      <w:proofErr w:type="spellEnd"/>
      <w:r w:rsidRPr="0002559F">
        <w:t xml:space="preserve"> </w:t>
      </w:r>
      <w:proofErr w:type="spellStart"/>
      <w:r w:rsidRPr="0002559F">
        <w:t>Registration</w:t>
      </w:r>
      <w:proofErr w:type="spellEnd"/>
      <w:r w:rsidRPr="0002559F">
        <w:t xml:space="preserve">" zobrazuje počet nově registrovaných uživatelů po měsících za poslední rok (data z API </w:t>
      </w:r>
      <w:proofErr w:type="spellStart"/>
      <w:r w:rsidRPr="0002559F">
        <w:t>WorkspaceMonthlyRegistrations</w:t>
      </w:r>
      <w:proofErr w:type="spellEnd"/>
      <w:r w:rsidRPr="0002559F">
        <w:t>) a graf "</w:t>
      </w:r>
      <w:proofErr w:type="spellStart"/>
      <w:r w:rsidRPr="0002559F">
        <w:t>Matching</w:t>
      </w:r>
      <w:proofErr w:type="spellEnd"/>
      <w:r w:rsidRPr="0002559F">
        <w:t xml:space="preserve"> </w:t>
      </w:r>
      <w:proofErr w:type="spellStart"/>
      <w:r w:rsidRPr="0002559F">
        <w:t>Activity</w:t>
      </w:r>
      <w:proofErr w:type="spellEnd"/>
      <w:r w:rsidRPr="0002559F">
        <w:t xml:space="preserve">" ukazuje počet uskutečněných párování denně za poslední týden (data z API </w:t>
      </w:r>
      <w:proofErr w:type="spellStart"/>
      <w:r w:rsidRPr="0002559F">
        <w:t>WorkspaceDailyMatches</w:t>
      </w:r>
      <w:proofErr w:type="spellEnd"/>
      <w:r w:rsidRPr="0002559F">
        <w:t xml:space="preserve">). Komponenta zpracovává data získaná z API a oba grafy využívají </w:t>
      </w:r>
      <w:proofErr w:type="spellStart"/>
      <w:r w:rsidRPr="0002559F">
        <w:t>AreaChart</w:t>
      </w:r>
      <w:proofErr w:type="spellEnd"/>
      <w:r w:rsidRPr="0002559F">
        <w:t xml:space="preserve"> z knihovny </w:t>
      </w:r>
      <w:proofErr w:type="spellStart"/>
      <w:r w:rsidRPr="0002559F">
        <w:t>Recharts</w:t>
      </w:r>
      <w:proofErr w:type="spellEnd"/>
      <w:r w:rsidRPr="0002559F">
        <w:t xml:space="preserve"> pro jejich znázornění.</w:t>
      </w:r>
    </w:p>
    <w:p w14:paraId="2D4BE721" w14:textId="3A6CBE1D" w:rsidR="0062667D" w:rsidRPr="0062667D" w:rsidRDefault="0062667D" w:rsidP="0062667D">
      <w:pPr>
        <w:rPr>
          <w:b/>
          <w:bCs/>
        </w:rPr>
      </w:pPr>
      <w:r w:rsidRPr="0062667D">
        <w:rPr>
          <w:b/>
          <w:bCs/>
        </w:rPr>
        <w:t>Správa Uživatelů</w:t>
      </w:r>
      <w:r w:rsidR="004E0B63">
        <w:rPr>
          <w:b/>
          <w:bCs/>
        </w:rPr>
        <w:t>:</w:t>
      </w:r>
    </w:p>
    <w:p w14:paraId="5D16BA76" w14:textId="4A09501F" w:rsidR="0033635B" w:rsidRDefault="00036992" w:rsidP="00036992">
      <w:r>
        <w:t xml:space="preserve">Stránka Správa Uživatelů dostupná z administrátorského menu, představuje centrální nástroj pro administrátory ke správě uživatelských účtů na platformě. Nabízí přehlednou tabulku se seznamem uživatelů, doplněnou o statistiky (celkový počet, aktivní, neaktivní, </w:t>
      </w:r>
      <w:proofErr w:type="spellStart"/>
      <w:r>
        <w:t>zabanovaní</w:t>
      </w:r>
      <w:proofErr w:type="spellEnd"/>
      <w:r>
        <w:t>) a záložky pro rychlé filtrování podle stavu ("</w:t>
      </w:r>
      <w:proofErr w:type="spellStart"/>
      <w:r>
        <w:t>all</w:t>
      </w:r>
      <w:proofErr w:type="spellEnd"/>
      <w:r>
        <w:t>", "</w:t>
      </w:r>
      <w:proofErr w:type="spellStart"/>
      <w:r>
        <w:t>active</w:t>
      </w:r>
      <w:proofErr w:type="spellEnd"/>
      <w:r>
        <w:t>", "</w:t>
      </w:r>
      <w:proofErr w:type="spellStart"/>
      <w:r>
        <w:t>inactive</w:t>
      </w:r>
      <w:proofErr w:type="spellEnd"/>
      <w:r>
        <w:t>", "</w:t>
      </w:r>
      <w:proofErr w:type="spellStart"/>
      <w:r>
        <w:t>banned</w:t>
      </w:r>
      <w:proofErr w:type="spellEnd"/>
      <w:r>
        <w:t>"). Administrátoři mohou také vyhledávat uživatele podle jména či emailu, přičemž data pro tabulku se dynamicky načítají z příslušných API (</w:t>
      </w:r>
      <w:proofErr w:type="spellStart"/>
      <w:r>
        <w:t>WorkspaceAllUsers</w:t>
      </w:r>
      <w:proofErr w:type="spellEnd"/>
      <w:r>
        <w:t xml:space="preserve">, </w:t>
      </w:r>
      <w:proofErr w:type="spellStart"/>
      <w:r>
        <w:t>WorkspaceActiveUsers</w:t>
      </w:r>
      <w:proofErr w:type="spellEnd"/>
      <w:r>
        <w:t xml:space="preserve"> atd.) na základě zvoleného filtru. Samotná tabulka zobrazuje ID uživatele, jeho jméno, email, stav (</w:t>
      </w:r>
      <w:proofErr w:type="spellStart"/>
      <w:r>
        <w:t>Verified</w:t>
      </w:r>
      <w:proofErr w:type="spellEnd"/>
      <w:r>
        <w:t xml:space="preserve">, </w:t>
      </w:r>
      <w:proofErr w:type="spellStart"/>
      <w:r>
        <w:t>Unverified</w:t>
      </w:r>
      <w:proofErr w:type="spellEnd"/>
      <w:r>
        <w:t xml:space="preserve">, </w:t>
      </w:r>
      <w:proofErr w:type="spellStart"/>
      <w:r>
        <w:t>Banned</w:t>
      </w:r>
      <w:proofErr w:type="spellEnd"/>
      <w:r>
        <w:t>) a datum registrace. U každého záznamu má administrátor k dispozici akce "</w:t>
      </w:r>
      <w:proofErr w:type="spellStart"/>
      <w:r>
        <w:t>Ban</w:t>
      </w:r>
      <w:proofErr w:type="spellEnd"/>
      <w:r>
        <w:t>" a "</w:t>
      </w:r>
      <w:proofErr w:type="spellStart"/>
      <w:r>
        <w:t>Unban</w:t>
      </w:r>
      <w:proofErr w:type="spellEnd"/>
      <w:r>
        <w:t>", které po kliknutí volají odpovídající API funkce (</w:t>
      </w:r>
      <w:proofErr w:type="spellStart"/>
      <w:r>
        <w:t>banUser</w:t>
      </w:r>
      <w:proofErr w:type="spellEnd"/>
      <w:r>
        <w:t xml:space="preserve">, </w:t>
      </w:r>
      <w:proofErr w:type="spellStart"/>
      <w:r>
        <w:t>unbanUser</w:t>
      </w:r>
      <w:proofErr w:type="spellEnd"/>
      <w:r>
        <w:t>), aktualizují stav uživatele v tabulce. Pro efektivní práci s velkým počtem uživatelů je implementováno stránkování (</w:t>
      </w:r>
      <w:proofErr w:type="spellStart"/>
      <w:r>
        <w:t>usersPerPage</w:t>
      </w:r>
      <w:proofErr w:type="spellEnd"/>
      <w:r>
        <w:t>) s možností přepínání pomocí tlačítek "</w:t>
      </w:r>
      <w:proofErr w:type="spellStart"/>
      <w:r>
        <w:t>Previous</w:t>
      </w:r>
      <w:proofErr w:type="spellEnd"/>
      <w:r>
        <w:t>" a "</w:t>
      </w:r>
      <w:proofErr w:type="spellStart"/>
      <w:r>
        <w:t>Next</w:t>
      </w:r>
      <w:proofErr w:type="spellEnd"/>
      <w:r>
        <w:t>". Celkově tato stránka poskytuje administrátorům základní, ale klíčové nástroje pro moderování a správu uživatelské základny.</w:t>
      </w:r>
      <w:r w:rsidR="00A67050">
        <w:t xml:space="preserve"> [47]</w:t>
      </w:r>
    </w:p>
    <w:p w14:paraId="137FC1D9" w14:textId="77777777" w:rsidR="00044776" w:rsidRDefault="00044776" w:rsidP="00AC3BB1">
      <w:pPr>
        <w:keepNext/>
        <w:jc w:val="center"/>
      </w:pPr>
      <w:r w:rsidRPr="00044776">
        <w:rPr>
          <w:noProof/>
        </w:rPr>
        <w:drawing>
          <wp:inline distT="0" distB="0" distL="0" distR="0" wp14:anchorId="3EABCEE7" wp14:editId="2DDE9074">
            <wp:extent cx="5756275" cy="2640965"/>
            <wp:effectExtent l="0" t="0" r="0" b="6985"/>
            <wp:docPr id="692872049" name="Obrázek 1" descr="Obsah obrázku text, snímek obrazovky, software, Vykreslený graf&#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72049" name="Obrázek 1" descr="Obsah obrázku text, snímek obrazovky, software, Vykreslený graf&#10;&#10;Obsah vygenerovaný umělou inteligencí může být nesprávný."/>
                    <pic:cNvPicPr/>
                  </pic:nvPicPr>
                  <pic:blipFill>
                    <a:blip r:embed="rId26"/>
                    <a:stretch>
                      <a:fillRect/>
                    </a:stretch>
                  </pic:blipFill>
                  <pic:spPr>
                    <a:xfrm>
                      <a:off x="0" y="0"/>
                      <a:ext cx="5756275" cy="2640965"/>
                    </a:xfrm>
                    <a:prstGeom prst="rect">
                      <a:avLst/>
                    </a:prstGeom>
                  </pic:spPr>
                </pic:pic>
              </a:graphicData>
            </a:graphic>
          </wp:inline>
        </w:drawing>
      </w:r>
    </w:p>
    <w:p w14:paraId="4226A145" w14:textId="442730AF" w:rsidR="00044776" w:rsidRDefault="00044776" w:rsidP="00044776">
      <w:pPr>
        <w:pStyle w:val="Caption"/>
        <w:jc w:val="center"/>
      </w:pPr>
      <w:bookmarkStart w:id="53" w:name="_Toc195253073"/>
      <w:r>
        <w:t xml:space="preserve">Obrázek </w:t>
      </w:r>
      <w:fldSimple w:instr=" SEQ Obrázek \* ARABIC ">
        <w:r w:rsidR="00331E55">
          <w:rPr>
            <w:noProof/>
          </w:rPr>
          <w:t>4</w:t>
        </w:r>
      </w:fldSimple>
      <w:r w:rsidRPr="00205B55">
        <w:t>1.1</w:t>
      </w:r>
      <w:r>
        <w:t xml:space="preserve"> A</w:t>
      </w:r>
      <w:r w:rsidRPr="00205B55">
        <w:t xml:space="preserve">dministrátorské </w:t>
      </w:r>
      <w:r>
        <w:t>r</w:t>
      </w:r>
      <w:r w:rsidRPr="00205B55">
        <w:t>ozhraní</w:t>
      </w:r>
      <w:bookmarkEnd w:id="53"/>
    </w:p>
    <w:p w14:paraId="40A0A37D" w14:textId="739B4B1F" w:rsidR="00B9395D" w:rsidRDefault="00B9395D" w:rsidP="00B9395D">
      <w:pPr>
        <w:pStyle w:val="Heading2"/>
      </w:pPr>
      <w:bookmarkStart w:id="54" w:name="_Toc195253187"/>
      <w:r>
        <w:lastRenderedPageBreak/>
        <w:t>Layouty</w:t>
      </w:r>
      <w:bookmarkEnd w:id="54"/>
    </w:p>
    <w:p w14:paraId="6FD3D514" w14:textId="7BADFFD9" w:rsidR="00B9395D" w:rsidRDefault="00A36D2C" w:rsidP="00B9395D">
      <w:r w:rsidRPr="00A36D2C">
        <w:t xml:space="preserve">Layouty tvoří základní vizuální a strukturální kostru pro různé sekce aplikace </w:t>
      </w:r>
      <w:proofErr w:type="spellStart"/>
      <w:r w:rsidRPr="00A36D2C">
        <w:t>LaceHub</w:t>
      </w:r>
      <w:proofErr w:type="spellEnd"/>
      <w:r w:rsidRPr="00A36D2C">
        <w:t xml:space="preserve">. Jejich úkolem je definovat opakující se prvky, jako jsou navigace nebo zápatí, a poskytnout konzistentní rámec pro specifický obsah jednotlivých stránek. Tím se zjednodušuje vývoj a zajišťuje jednotný vzhled napříč aplikací. V projektu jsou definovány tři hlavní layout komponenty umístěné ve složce </w:t>
      </w:r>
      <w:proofErr w:type="spellStart"/>
      <w:r w:rsidRPr="00A36D2C">
        <w:t>src</w:t>
      </w:r>
      <w:proofErr w:type="spellEnd"/>
      <w:r w:rsidRPr="00A36D2C">
        <w:t>/layout.</w:t>
      </w:r>
      <w:r w:rsidR="00A67050">
        <w:t xml:space="preserve"> [41]</w:t>
      </w:r>
    </w:p>
    <w:p w14:paraId="726622D4" w14:textId="0414F650" w:rsidR="00A36D2C" w:rsidRDefault="00C5609E" w:rsidP="00C5609E">
      <w:pPr>
        <w:pStyle w:val="Heading3"/>
      </w:pPr>
      <w:bookmarkStart w:id="55" w:name="_Toc195253188"/>
      <w:proofErr w:type="spellStart"/>
      <w:r>
        <w:t>BaseLayout.jsx</w:t>
      </w:r>
      <w:bookmarkEnd w:id="55"/>
      <w:proofErr w:type="spellEnd"/>
    </w:p>
    <w:p w14:paraId="550D58A6" w14:textId="4BDDA447" w:rsidR="00C5609E" w:rsidRDefault="00C5609E" w:rsidP="00C5609E">
      <w:r w:rsidRPr="00C5609E">
        <w:t xml:space="preserve">Komponenta </w:t>
      </w:r>
      <w:proofErr w:type="spellStart"/>
      <w:r w:rsidRPr="00C5609E">
        <w:t>BaseLayout.jsx</w:t>
      </w:r>
      <w:proofErr w:type="spellEnd"/>
      <w:r w:rsidRPr="00C5609E">
        <w:t xml:space="preserve"> slouží jako základní šablona pro všechny veřejně přístupné stránky, které si může prohlížet kdokoliv bez nutnosti přihlášení. Typicky se jedná o úvodní stránku (</w:t>
      </w:r>
      <w:proofErr w:type="spellStart"/>
      <w:r w:rsidRPr="00C5609E">
        <w:t>Homepage</w:t>
      </w:r>
      <w:proofErr w:type="spellEnd"/>
      <w:r w:rsidRPr="00C5609E">
        <w:t>), informační sekce jako "</w:t>
      </w:r>
      <w:proofErr w:type="spellStart"/>
      <w:r w:rsidR="00C42479">
        <w:t>How</w:t>
      </w:r>
      <w:proofErr w:type="spellEnd"/>
      <w:r w:rsidR="00C42479">
        <w:t xml:space="preserve"> </w:t>
      </w:r>
      <w:proofErr w:type="spellStart"/>
      <w:r w:rsidR="00C42479">
        <w:t>does</w:t>
      </w:r>
      <w:proofErr w:type="spellEnd"/>
      <w:r w:rsidR="00C42479">
        <w:t xml:space="preserve"> </w:t>
      </w:r>
      <w:proofErr w:type="spellStart"/>
      <w:r w:rsidR="00C42479">
        <w:t>it</w:t>
      </w:r>
      <w:proofErr w:type="spellEnd"/>
      <w:r w:rsidR="00C42479">
        <w:t xml:space="preserve"> </w:t>
      </w:r>
      <w:proofErr w:type="spellStart"/>
      <w:r w:rsidR="00C42479">
        <w:t>work</w:t>
      </w:r>
      <w:proofErr w:type="spellEnd"/>
      <w:r w:rsidR="004E0D61">
        <w:t>“</w:t>
      </w:r>
      <w:r w:rsidRPr="00C5609E">
        <w:t xml:space="preserve"> nebo "</w:t>
      </w:r>
      <w:proofErr w:type="spellStart"/>
      <w:r w:rsidR="00C42479">
        <w:t>About</w:t>
      </w:r>
      <w:proofErr w:type="spellEnd"/>
      <w:r w:rsidR="00C42479">
        <w:t xml:space="preserve"> </w:t>
      </w:r>
      <w:proofErr w:type="spellStart"/>
      <w:r w:rsidR="00C42479">
        <w:t>us</w:t>
      </w:r>
      <w:proofErr w:type="spellEnd"/>
      <w:r w:rsidRPr="00C5609E">
        <w:t>" a kontaktní stránku. Tento layout poskytuje jednoduchou strukturu sestávající z horní navigační lišty (komponenta &lt;</w:t>
      </w:r>
      <w:proofErr w:type="spellStart"/>
      <w:r w:rsidRPr="00C5609E">
        <w:t>Navigation</w:t>
      </w:r>
      <w:proofErr w:type="spellEnd"/>
      <w:r w:rsidRPr="00C5609E">
        <w:t xml:space="preserve"> /&gt;), hlavní oblasti pro obsah stránky, kam se dynamicky vkládá obsah konkrétní routy pomocí komponenty &lt;Outlet /&gt; z </w:t>
      </w:r>
      <w:proofErr w:type="spellStart"/>
      <w:r w:rsidRPr="00C5609E">
        <w:t>React</w:t>
      </w:r>
      <w:proofErr w:type="spellEnd"/>
      <w:r w:rsidRPr="00C5609E">
        <w:t xml:space="preserve"> Routeru, a patičky (komponenta &lt;</w:t>
      </w:r>
      <w:proofErr w:type="spellStart"/>
      <w:r w:rsidRPr="00C5609E">
        <w:t>Footer</w:t>
      </w:r>
      <w:proofErr w:type="spellEnd"/>
      <w:r w:rsidRPr="00C5609E">
        <w:t xml:space="preserve"> /&gt;). Celý layout také nastavuje základní pozadí a zajišťuje minimální výšku celé stránky, aby patička správně doléhala ke spodnímu okraji okna prohlížeče.</w:t>
      </w:r>
    </w:p>
    <w:p w14:paraId="38CB3890" w14:textId="13767D4F" w:rsidR="003267AD" w:rsidRDefault="001D50E3" w:rsidP="003267AD">
      <w:pPr>
        <w:pStyle w:val="Heading3"/>
      </w:pPr>
      <w:bookmarkStart w:id="56" w:name="_Toc195253189"/>
      <w:proofErr w:type="spellStart"/>
      <w:r>
        <w:t>UserLayout.jsx</w:t>
      </w:r>
      <w:bookmarkEnd w:id="56"/>
      <w:proofErr w:type="spellEnd"/>
    </w:p>
    <w:p w14:paraId="2006B1C7" w14:textId="236EE905" w:rsidR="001D50E3" w:rsidRDefault="001D50E3" w:rsidP="001D50E3">
      <w:r w:rsidRPr="001D50E3">
        <w:t xml:space="preserve">Pro přihlášené běžné uživatele je připraven </w:t>
      </w:r>
      <w:proofErr w:type="spellStart"/>
      <w:r w:rsidRPr="001D50E3">
        <w:t>UserLayout.jsx</w:t>
      </w:r>
      <w:proofErr w:type="spellEnd"/>
      <w:r w:rsidRPr="001D50E3">
        <w:t>. Tento layout definuje rozhraní, se kterým uživatel interaguje po úspěšném přihlášení, například při procházení svého dashboardu nebo správy nastavení. Obsahuje responzivní postranní panel (</w:t>
      </w:r>
      <w:proofErr w:type="spellStart"/>
      <w:r w:rsidRPr="001D50E3">
        <w:t>sidebar</w:t>
      </w:r>
      <w:proofErr w:type="spellEnd"/>
      <w:r w:rsidRPr="001D50E3">
        <w:t>) s hlavní navigací a možností odhlášení, který se na menších obrazovkách dynamicky zobrazuje a skrývá. Dále zahrnuje horní lištu (</w:t>
      </w:r>
      <w:proofErr w:type="spellStart"/>
      <w:r w:rsidRPr="001D50E3">
        <w:t>header</w:t>
      </w:r>
      <w:proofErr w:type="spellEnd"/>
      <w:r w:rsidRPr="001D50E3">
        <w:t>) s uvítací zprávou, odkazem na uživatelské nastavení a integrovanou vyhledávací komponentou (&lt;</w:t>
      </w:r>
      <w:proofErr w:type="spellStart"/>
      <w:r w:rsidRPr="001D50E3">
        <w:t>SearchBar</w:t>
      </w:r>
      <w:proofErr w:type="spellEnd"/>
      <w:r w:rsidRPr="001D50E3">
        <w:t xml:space="preserve"> /&gt;). Pro zobrazení konkrétního obsahu stránky, jako je třeba uživatelský dashboard, využívá </w:t>
      </w:r>
      <w:proofErr w:type="spellStart"/>
      <w:r w:rsidRPr="001D50E3">
        <w:t>props.children</w:t>
      </w:r>
      <w:proofErr w:type="spellEnd"/>
      <w:r w:rsidRPr="001D50E3">
        <w:t xml:space="preserve">. Tento layout je úzce propojen s autentizačním systémem pomocí </w:t>
      </w:r>
      <w:proofErr w:type="spellStart"/>
      <w:r w:rsidRPr="001D50E3">
        <w:t>hooku</w:t>
      </w:r>
      <w:proofErr w:type="spellEnd"/>
      <w:r w:rsidRPr="001D50E3">
        <w:t xml:space="preserve"> </w:t>
      </w:r>
      <w:proofErr w:type="spellStart"/>
      <w:r w:rsidRPr="001D50E3">
        <w:t>useAuth</w:t>
      </w:r>
      <w:proofErr w:type="spellEnd"/>
      <w:r w:rsidRPr="001D50E3">
        <w:t>, ze kterého získává informace o přihlášeném uživateli a funkci pro odhlášení. Před zobrazením obsahu také kontroluje, zda je uživatel skutečně přihlášen, a pokud ne, automaticky ho přesměruje na hlavní stránku.</w:t>
      </w:r>
      <w:r w:rsidR="00A67050">
        <w:t xml:space="preserve"> </w:t>
      </w:r>
      <w:r w:rsidR="00EE227A">
        <w:t>[38]</w:t>
      </w:r>
    </w:p>
    <w:p w14:paraId="09FC0C72" w14:textId="5B6C063D" w:rsidR="001D50E3" w:rsidRDefault="001D50E3" w:rsidP="001D50E3">
      <w:pPr>
        <w:pStyle w:val="Heading3"/>
      </w:pPr>
      <w:bookmarkStart w:id="57" w:name="_Toc195253190"/>
      <w:proofErr w:type="spellStart"/>
      <w:r>
        <w:t>AdminLayout.jsx</w:t>
      </w:r>
      <w:bookmarkEnd w:id="57"/>
      <w:proofErr w:type="spellEnd"/>
    </w:p>
    <w:p w14:paraId="3A587284" w14:textId="62B89042" w:rsidR="001D50E3" w:rsidRDefault="001D50E3" w:rsidP="001D50E3">
      <w:r w:rsidRPr="001D50E3">
        <w:t xml:space="preserve">Administrátorská sekce aplikace využívá vlastní </w:t>
      </w:r>
      <w:proofErr w:type="spellStart"/>
      <w:r w:rsidRPr="001D50E3">
        <w:t>AdminLayout.jsx</w:t>
      </w:r>
      <w:proofErr w:type="spellEnd"/>
      <w:r w:rsidRPr="001D50E3">
        <w:t xml:space="preserve">. Tento layout je určen výhradně pro uživatele s administrátorskými právy a poskytuje jim přístup ke správě uživatelů, statistik a dalším administrátorským nástrojům. Podobně jako </w:t>
      </w:r>
      <w:proofErr w:type="spellStart"/>
      <w:r w:rsidRPr="001D50E3">
        <w:t>UserLayout</w:t>
      </w:r>
      <w:proofErr w:type="spellEnd"/>
      <w:r w:rsidRPr="001D50E3">
        <w:t xml:space="preserve"> obsahuje responzivní postranní panel, ten je však vizuálně odlišen a nabízí specifické navigační odkazy pro administraci (např. "Dashboard", "</w:t>
      </w:r>
      <w:proofErr w:type="spellStart"/>
      <w:r w:rsidRPr="001D50E3">
        <w:t>Users</w:t>
      </w:r>
      <w:proofErr w:type="spellEnd"/>
      <w:r w:rsidRPr="001D50E3">
        <w:t>"), které využívají komponentu &lt;</w:t>
      </w:r>
      <w:proofErr w:type="spellStart"/>
      <w:r w:rsidRPr="001D50E3">
        <w:t>NavLink</w:t>
      </w:r>
      <w:proofErr w:type="spellEnd"/>
      <w:r w:rsidRPr="001D50E3">
        <w:t xml:space="preserve">&gt; pro zvýraznění aktivní položky. Klíčovou součástí tohoto layoutu je robustní kontrola oprávnění – pomocí </w:t>
      </w:r>
      <w:proofErr w:type="spellStart"/>
      <w:r w:rsidRPr="001D50E3">
        <w:t>hooku</w:t>
      </w:r>
      <w:proofErr w:type="spellEnd"/>
      <w:r w:rsidRPr="001D50E3">
        <w:t xml:space="preserve"> </w:t>
      </w:r>
      <w:proofErr w:type="spellStart"/>
      <w:r w:rsidRPr="001D50E3">
        <w:t>useEffect</w:t>
      </w:r>
      <w:proofErr w:type="spellEnd"/>
      <w:r w:rsidRPr="001D50E3">
        <w:t xml:space="preserve"> a funkce </w:t>
      </w:r>
      <w:proofErr w:type="spellStart"/>
      <w:r w:rsidRPr="001D50E3">
        <w:t>isAdmin</w:t>
      </w:r>
      <w:proofErr w:type="spellEnd"/>
      <w:r w:rsidRPr="001D50E3">
        <w:t xml:space="preserve"> z </w:t>
      </w:r>
      <w:proofErr w:type="spellStart"/>
      <w:r w:rsidRPr="001D50E3">
        <w:t>useAuth</w:t>
      </w:r>
      <w:proofErr w:type="spellEnd"/>
      <w:r w:rsidRPr="001D50E3">
        <w:t xml:space="preserve"> ověřuje, zda má přihlášený uživatel </w:t>
      </w:r>
      <w:r w:rsidRPr="001D50E3">
        <w:lastRenderedPageBreak/>
        <w:t>administrátorská práva. Pokud ne, uživatel je přesměrován mimo administrátorskou sekci a je mu zobrazena chybová notifikace. Během této kontroly se zobrazuje indikátor načítání. Obsah konkrétních administrátorských stránek se vykresluje pomocí komponenty &lt;Outlet /&gt;.</w:t>
      </w:r>
      <w:r w:rsidR="00EE227A">
        <w:t xml:space="preserve"> [41]</w:t>
      </w:r>
    </w:p>
    <w:p w14:paraId="2C5434AF" w14:textId="16B173F3" w:rsidR="002F49AA" w:rsidRDefault="008A7141" w:rsidP="002F49AA">
      <w:pPr>
        <w:pStyle w:val="Heading2"/>
      </w:pPr>
      <w:bookmarkStart w:id="58" w:name="_Toc195253191"/>
      <w:r>
        <w:t>Komponenty</w:t>
      </w:r>
      <w:bookmarkEnd w:id="58"/>
    </w:p>
    <w:p w14:paraId="6794E5C1" w14:textId="4612693B" w:rsidR="008A7141" w:rsidRDefault="008A7141" w:rsidP="008A7141">
      <w:r w:rsidRPr="008A7141">
        <w:t xml:space="preserve">Komponenty jsou základními stavebními bloky uživatelského rozhraní v </w:t>
      </w:r>
      <w:proofErr w:type="spellStart"/>
      <w:r w:rsidRPr="008A7141">
        <w:t>React</w:t>
      </w:r>
      <w:proofErr w:type="spellEnd"/>
      <w:r w:rsidRPr="008A7141">
        <w:t xml:space="preserve"> aplikacích. Umožňují rozdělit UI na menší, logické a znovupoužitelné části. V projektu </w:t>
      </w:r>
      <w:proofErr w:type="spellStart"/>
      <w:r w:rsidRPr="008A7141">
        <w:t>LaceHub</w:t>
      </w:r>
      <w:proofErr w:type="spellEnd"/>
      <w:r w:rsidRPr="008A7141">
        <w:t xml:space="preserve"> jsou komponenty uloženy ve složce </w:t>
      </w:r>
      <w:proofErr w:type="spellStart"/>
      <w:r w:rsidRPr="008A7141">
        <w:t>src</w:t>
      </w:r>
      <w:proofErr w:type="spellEnd"/>
      <w:r w:rsidRPr="008A7141">
        <w:t>/</w:t>
      </w:r>
      <w:proofErr w:type="spellStart"/>
      <w:r w:rsidRPr="008A7141">
        <w:t>components</w:t>
      </w:r>
      <w:proofErr w:type="spellEnd"/>
      <w:r w:rsidR="00C973A1">
        <w:t>:</w:t>
      </w:r>
      <w:r w:rsidR="00EE227A">
        <w:t xml:space="preserve"> [38]</w:t>
      </w:r>
    </w:p>
    <w:p w14:paraId="10A630BA" w14:textId="322A28FD" w:rsidR="008A7141" w:rsidRDefault="008A7141" w:rsidP="008A7141">
      <w:pPr>
        <w:pStyle w:val="Heading3"/>
      </w:pPr>
      <w:bookmarkStart w:id="59" w:name="_Toc195253192"/>
      <w:proofErr w:type="spellStart"/>
      <w:r>
        <w:t>Navigation.jsx</w:t>
      </w:r>
      <w:bookmarkEnd w:id="59"/>
      <w:proofErr w:type="spellEnd"/>
    </w:p>
    <w:p w14:paraId="40D6864A" w14:textId="77777777" w:rsidR="00272762" w:rsidRDefault="00C973A1" w:rsidP="008A7141">
      <w:r w:rsidRPr="00C973A1">
        <w:t xml:space="preserve">Tato komponenta implementuje hlavní navigační lištu, která se zobrazuje v horní části stránky (pravděpodobně v rámci </w:t>
      </w:r>
      <w:proofErr w:type="spellStart"/>
      <w:r w:rsidRPr="00C973A1">
        <w:t>BaseLayout</w:t>
      </w:r>
      <w:proofErr w:type="spellEnd"/>
      <w:r w:rsidRPr="00C973A1">
        <w:t>). Je navržena jako responzivní a její chování a vzhled se mění v závislosti na velikosti obrazovky a stavu uživatele. Obsahuje logo/název aplikace s odkazem na hlavní stránku (&lt;</w:t>
      </w:r>
      <w:proofErr w:type="spellStart"/>
      <w:r w:rsidRPr="00C973A1">
        <w:t>NavLink</w:t>
      </w:r>
      <w:proofErr w:type="spellEnd"/>
      <w:r w:rsidRPr="00C973A1">
        <w:t xml:space="preserve"> to="/"&gt;</w:t>
      </w:r>
      <w:proofErr w:type="spellStart"/>
      <w:r w:rsidRPr="00C973A1">
        <w:t>LaceHub</w:t>
      </w:r>
      <w:proofErr w:type="spellEnd"/>
      <w:r w:rsidRPr="00C973A1">
        <w:t>&lt;/</w:t>
      </w:r>
      <w:proofErr w:type="spellStart"/>
      <w:r w:rsidRPr="00C973A1">
        <w:t>NavLink</w:t>
      </w:r>
      <w:proofErr w:type="spellEnd"/>
      <w:r w:rsidRPr="00C973A1">
        <w:t xml:space="preserve">&gt;). </w:t>
      </w:r>
    </w:p>
    <w:p w14:paraId="1C82D1A0" w14:textId="77777777" w:rsidR="005F23C0" w:rsidRDefault="00C973A1" w:rsidP="008A7141">
      <w:r w:rsidRPr="00C973A1">
        <w:t>Na desktopu zobrazuje hlavní navigační odkazy ("</w:t>
      </w:r>
      <w:proofErr w:type="spellStart"/>
      <w:r w:rsidRPr="00C973A1">
        <w:t>How</w:t>
      </w:r>
      <w:proofErr w:type="spellEnd"/>
      <w:r w:rsidRPr="00C973A1">
        <w:t xml:space="preserve"> </w:t>
      </w:r>
      <w:proofErr w:type="spellStart"/>
      <w:r w:rsidRPr="00C973A1">
        <w:t>does</w:t>
      </w:r>
      <w:proofErr w:type="spellEnd"/>
      <w:r w:rsidRPr="00C973A1">
        <w:t xml:space="preserve"> </w:t>
      </w:r>
      <w:proofErr w:type="spellStart"/>
      <w:r w:rsidRPr="00C973A1">
        <w:t>it</w:t>
      </w:r>
      <w:proofErr w:type="spellEnd"/>
      <w:r w:rsidRPr="00C973A1">
        <w:t xml:space="preserve"> </w:t>
      </w:r>
      <w:proofErr w:type="spellStart"/>
      <w:r w:rsidRPr="00C973A1">
        <w:t>work</w:t>
      </w:r>
      <w:proofErr w:type="spellEnd"/>
      <w:r w:rsidRPr="00C973A1">
        <w:t>?", "</w:t>
      </w:r>
      <w:proofErr w:type="spellStart"/>
      <w:r w:rsidRPr="00C973A1">
        <w:t>About</w:t>
      </w:r>
      <w:proofErr w:type="spellEnd"/>
      <w:r w:rsidRPr="00C973A1">
        <w:t xml:space="preserve"> </w:t>
      </w:r>
      <w:proofErr w:type="spellStart"/>
      <w:r w:rsidRPr="00C973A1">
        <w:t>us</w:t>
      </w:r>
      <w:proofErr w:type="spellEnd"/>
      <w:r w:rsidRPr="00C973A1">
        <w:t>", "</w:t>
      </w:r>
      <w:proofErr w:type="spellStart"/>
      <w:r w:rsidRPr="00C973A1">
        <w:t>Contact</w:t>
      </w:r>
      <w:proofErr w:type="spellEnd"/>
      <w:r w:rsidRPr="00C973A1">
        <w:t xml:space="preserve"> </w:t>
      </w:r>
      <w:proofErr w:type="spellStart"/>
      <w:r w:rsidRPr="00C973A1">
        <w:t>us</w:t>
      </w:r>
      <w:proofErr w:type="spellEnd"/>
      <w:r w:rsidRPr="00C973A1">
        <w:t>") vedle sebe. Pro menší obrazovky (mobilní zařízení) skrývá tyto odkazy a zobrazuje tlačítko s ikonou "hamburger" (Bars3Icon), které po kliknutí rozbalí mobilní menu (</w:t>
      </w:r>
      <w:proofErr w:type="spellStart"/>
      <w:r w:rsidRPr="00C973A1">
        <w:t>XMarkIcon</w:t>
      </w:r>
      <w:proofErr w:type="spellEnd"/>
      <w:r w:rsidRPr="00C973A1">
        <w:t xml:space="preserve"> pro zavření). </w:t>
      </w:r>
    </w:p>
    <w:p w14:paraId="60E5CE25" w14:textId="2E7A14F5" w:rsidR="008A7141" w:rsidRDefault="00C973A1" w:rsidP="008A7141">
      <w:r w:rsidRPr="00C973A1">
        <w:t xml:space="preserve">Komponenta dynamicky mění své pozadí – na hlavní stránce je zpočátku průhledné a změní se na neprůhledné (bg-orange-700) po </w:t>
      </w:r>
      <w:proofErr w:type="spellStart"/>
      <w:r w:rsidRPr="00C973A1">
        <w:t>odscrollování</w:t>
      </w:r>
      <w:proofErr w:type="spellEnd"/>
      <w:r w:rsidRPr="00C973A1">
        <w:t xml:space="preserve"> nebo na jiných stránkách. Navigační lišta se také elegantně skrývá při </w:t>
      </w:r>
      <w:proofErr w:type="spellStart"/>
      <w:r w:rsidRPr="00C973A1">
        <w:t>scrollování</w:t>
      </w:r>
      <w:proofErr w:type="spellEnd"/>
      <w:r w:rsidRPr="00C973A1">
        <w:t xml:space="preserve"> dolů a znovu zobrazuje při </w:t>
      </w:r>
      <w:proofErr w:type="spellStart"/>
      <w:r w:rsidRPr="00C973A1">
        <w:t>scrollování</w:t>
      </w:r>
      <w:proofErr w:type="spellEnd"/>
      <w:r w:rsidRPr="00C973A1">
        <w:t xml:space="preserve"> nahoru pro lepší využití prostoru na obrazovce (implementováno pomocí </w:t>
      </w:r>
      <w:proofErr w:type="spellStart"/>
      <w:r w:rsidRPr="00C973A1">
        <w:t>useEffect</w:t>
      </w:r>
      <w:proofErr w:type="spellEnd"/>
      <w:r w:rsidRPr="00C973A1">
        <w:t xml:space="preserve"> a </w:t>
      </w:r>
      <w:proofErr w:type="spellStart"/>
      <w:r w:rsidRPr="00C973A1">
        <w:t>useState</w:t>
      </w:r>
      <w:proofErr w:type="spellEnd"/>
      <w:r w:rsidRPr="00C973A1">
        <w:t xml:space="preserve"> pro sledování pozice </w:t>
      </w:r>
      <w:proofErr w:type="spellStart"/>
      <w:r w:rsidRPr="00C973A1">
        <w:t>scrollování</w:t>
      </w:r>
      <w:proofErr w:type="spellEnd"/>
      <w:r w:rsidRPr="00C973A1">
        <w:t>). Důležitou součástí je podmíněné zobrazování tlačítek pro registraci (</w:t>
      </w:r>
      <w:proofErr w:type="spellStart"/>
      <w:r w:rsidRPr="00C973A1">
        <w:t>Register</w:t>
      </w:r>
      <w:proofErr w:type="spellEnd"/>
      <w:r w:rsidRPr="00C973A1">
        <w:t xml:space="preserve">) a přihlášení (které se zobrazuje jako modální okno pomocí </w:t>
      </w:r>
      <w:proofErr w:type="spellStart"/>
      <w:r w:rsidRPr="00C973A1">
        <w:t>RegisterForm</w:t>
      </w:r>
      <w:proofErr w:type="spellEnd"/>
      <w:r w:rsidRPr="00C973A1">
        <w:t xml:space="preserve"> a </w:t>
      </w:r>
      <w:proofErr w:type="spellStart"/>
      <w:r w:rsidRPr="00C973A1">
        <w:t>LoginForm</w:t>
      </w:r>
      <w:proofErr w:type="spellEnd"/>
      <w:r w:rsidRPr="00C973A1">
        <w:t xml:space="preserve">) pro nepřihlášené uživatele, nebo odkazů na Dashboard, Admin sekci (pokud má uživatel práva, ověřeno pomocí </w:t>
      </w:r>
      <w:proofErr w:type="spellStart"/>
      <w:r w:rsidRPr="00C973A1">
        <w:t>isAdmin</w:t>
      </w:r>
      <w:proofErr w:type="spellEnd"/>
      <w:r w:rsidRPr="00C973A1">
        <w:t xml:space="preserve">() z </w:t>
      </w:r>
      <w:proofErr w:type="spellStart"/>
      <w:r w:rsidRPr="00C973A1">
        <w:t>useAuth</w:t>
      </w:r>
      <w:proofErr w:type="spellEnd"/>
      <w:r w:rsidRPr="00C973A1">
        <w:t>) a tlačítka pro odhlášení (</w:t>
      </w:r>
      <w:proofErr w:type="spellStart"/>
      <w:r w:rsidRPr="00C973A1">
        <w:t>Logout</w:t>
      </w:r>
      <w:proofErr w:type="spellEnd"/>
      <w:r w:rsidRPr="00C973A1">
        <w:t xml:space="preserve">) pro přihlášené uživatele. Využívá </w:t>
      </w:r>
      <w:proofErr w:type="spellStart"/>
      <w:r w:rsidRPr="00C973A1">
        <w:t>hook</w:t>
      </w:r>
      <w:proofErr w:type="spellEnd"/>
      <w:r w:rsidRPr="00C973A1">
        <w:t xml:space="preserve"> </w:t>
      </w:r>
      <w:proofErr w:type="spellStart"/>
      <w:r w:rsidRPr="00C973A1">
        <w:t>useAuth</w:t>
      </w:r>
      <w:proofErr w:type="spellEnd"/>
      <w:r w:rsidRPr="00C973A1">
        <w:t xml:space="preserve"> pro přístup k informacím o uživateli a autentizačním funkcím a </w:t>
      </w:r>
      <w:proofErr w:type="spellStart"/>
      <w:r w:rsidRPr="00C973A1">
        <w:t>useLocation</w:t>
      </w:r>
      <w:proofErr w:type="spellEnd"/>
      <w:r w:rsidRPr="00C973A1">
        <w:t xml:space="preserve"> pro zjištění aktuální cesty.</w:t>
      </w:r>
    </w:p>
    <w:p w14:paraId="1B9018CF" w14:textId="77777777" w:rsidR="00080413" w:rsidRDefault="00080413" w:rsidP="00AC3BB1">
      <w:pPr>
        <w:keepNext/>
        <w:jc w:val="center"/>
      </w:pPr>
      <w:r w:rsidRPr="00080413">
        <w:rPr>
          <w:noProof/>
        </w:rPr>
        <w:drawing>
          <wp:inline distT="0" distB="0" distL="0" distR="0" wp14:anchorId="50BBBCA9" wp14:editId="65B41BD6">
            <wp:extent cx="5756275" cy="330200"/>
            <wp:effectExtent l="0" t="0" r="0" b="0"/>
            <wp:docPr id="24270940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09403" name=""/>
                    <pic:cNvPicPr/>
                  </pic:nvPicPr>
                  <pic:blipFill>
                    <a:blip r:embed="rId27"/>
                    <a:stretch>
                      <a:fillRect/>
                    </a:stretch>
                  </pic:blipFill>
                  <pic:spPr>
                    <a:xfrm>
                      <a:off x="0" y="0"/>
                      <a:ext cx="5756275" cy="330200"/>
                    </a:xfrm>
                    <a:prstGeom prst="rect">
                      <a:avLst/>
                    </a:prstGeom>
                  </pic:spPr>
                </pic:pic>
              </a:graphicData>
            </a:graphic>
          </wp:inline>
        </w:drawing>
      </w:r>
    </w:p>
    <w:p w14:paraId="7E3D66E0" w14:textId="20B4B9DF" w:rsidR="00080413" w:rsidRDefault="00080413" w:rsidP="00080413">
      <w:pPr>
        <w:pStyle w:val="Caption"/>
        <w:jc w:val="center"/>
      </w:pPr>
      <w:bookmarkStart w:id="60" w:name="_Toc195253074"/>
      <w:r>
        <w:t xml:space="preserve">Obrázek </w:t>
      </w:r>
      <w:fldSimple w:instr=" SEQ Obrázek \* ARABIC ">
        <w:r w:rsidR="00331E55">
          <w:rPr>
            <w:noProof/>
          </w:rPr>
          <w:t>5</w:t>
        </w:r>
      </w:fldSimple>
      <w:r>
        <w:t xml:space="preserve"> Navigace</w:t>
      </w:r>
      <w:bookmarkEnd w:id="60"/>
    </w:p>
    <w:p w14:paraId="3EB204C2" w14:textId="4725F42E" w:rsidR="00C973A1" w:rsidRDefault="00C973A1" w:rsidP="00C973A1">
      <w:pPr>
        <w:pStyle w:val="Heading3"/>
      </w:pPr>
      <w:bookmarkStart w:id="61" w:name="_Toc195253193"/>
      <w:proofErr w:type="spellStart"/>
      <w:r>
        <w:t>Footer.jsx</w:t>
      </w:r>
      <w:bookmarkEnd w:id="61"/>
      <w:proofErr w:type="spellEnd"/>
    </w:p>
    <w:p w14:paraId="4F7DB55B" w14:textId="522331C0" w:rsidR="00C973A1" w:rsidRDefault="00C973A1" w:rsidP="00C973A1">
      <w:r w:rsidRPr="00C973A1">
        <w:t xml:space="preserve">Jedná se o jednoduchou komponentu, která reprezentuje patičku webové stránky. Jejím hlavním úkolem je zobrazit informaci o autorských právech. Dynamicky vkládá aktuální rok pomocí </w:t>
      </w:r>
      <w:proofErr w:type="spellStart"/>
      <w:r w:rsidRPr="00C973A1">
        <w:lastRenderedPageBreak/>
        <w:t>new</w:t>
      </w:r>
      <w:proofErr w:type="spellEnd"/>
      <w:r w:rsidRPr="00C973A1">
        <w:t xml:space="preserve"> </w:t>
      </w:r>
      <w:proofErr w:type="spellStart"/>
      <w:r w:rsidRPr="00C973A1">
        <w:t>Date</w:t>
      </w:r>
      <w:proofErr w:type="spellEnd"/>
      <w:r w:rsidRPr="00C973A1">
        <w:t>().</w:t>
      </w:r>
      <w:proofErr w:type="spellStart"/>
      <w:r w:rsidRPr="00C973A1">
        <w:t>getFullYear</w:t>
      </w:r>
      <w:proofErr w:type="spellEnd"/>
      <w:r w:rsidRPr="00C973A1">
        <w:t>() pro zajištění, že copyright informace je vždy aktuální. Je navržena tak, aby byla umístěna na konci stránky a poskytovala základní informace o vlastnictví obsahu.</w:t>
      </w:r>
    </w:p>
    <w:p w14:paraId="511713BA" w14:textId="77777777" w:rsidR="006364C5" w:rsidRDefault="006364C5" w:rsidP="00AC3BB1">
      <w:pPr>
        <w:keepNext/>
        <w:jc w:val="center"/>
      </w:pPr>
      <w:r w:rsidRPr="006364C5">
        <w:rPr>
          <w:noProof/>
        </w:rPr>
        <w:drawing>
          <wp:inline distT="0" distB="0" distL="0" distR="0" wp14:anchorId="4AA20A9A" wp14:editId="6034D508">
            <wp:extent cx="5756275" cy="223520"/>
            <wp:effectExtent l="0" t="0" r="0" b="5080"/>
            <wp:docPr id="171754090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40905" name=""/>
                    <pic:cNvPicPr/>
                  </pic:nvPicPr>
                  <pic:blipFill>
                    <a:blip r:embed="rId28"/>
                    <a:stretch>
                      <a:fillRect/>
                    </a:stretch>
                  </pic:blipFill>
                  <pic:spPr>
                    <a:xfrm>
                      <a:off x="0" y="0"/>
                      <a:ext cx="5756275" cy="223520"/>
                    </a:xfrm>
                    <a:prstGeom prst="rect">
                      <a:avLst/>
                    </a:prstGeom>
                  </pic:spPr>
                </pic:pic>
              </a:graphicData>
            </a:graphic>
          </wp:inline>
        </w:drawing>
      </w:r>
    </w:p>
    <w:p w14:paraId="72D06397" w14:textId="2818F01B" w:rsidR="006364C5" w:rsidRDefault="006364C5" w:rsidP="006364C5">
      <w:pPr>
        <w:pStyle w:val="Caption"/>
        <w:jc w:val="center"/>
      </w:pPr>
      <w:bookmarkStart w:id="62" w:name="_Toc195253075"/>
      <w:r>
        <w:t xml:space="preserve">Obrázek </w:t>
      </w:r>
      <w:fldSimple w:instr=" SEQ Obrázek \* ARABIC ">
        <w:r w:rsidR="00331E55">
          <w:rPr>
            <w:noProof/>
          </w:rPr>
          <w:t>6</w:t>
        </w:r>
      </w:fldSimple>
      <w:r>
        <w:t xml:space="preserve"> Patička</w:t>
      </w:r>
      <w:bookmarkEnd w:id="62"/>
    </w:p>
    <w:p w14:paraId="2B9E68A8" w14:textId="6152E429" w:rsidR="00C973A1" w:rsidRPr="00C973A1" w:rsidRDefault="00C973A1" w:rsidP="00C973A1">
      <w:pPr>
        <w:pStyle w:val="Heading3"/>
      </w:pPr>
      <w:bookmarkStart w:id="63" w:name="_Toc195253194"/>
      <w:proofErr w:type="spellStart"/>
      <w:r>
        <w:t>ProtectedRoute.jsx</w:t>
      </w:r>
      <w:bookmarkEnd w:id="63"/>
      <w:proofErr w:type="spellEnd"/>
    </w:p>
    <w:p w14:paraId="5F1914D4" w14:textId="198B5D71" w:rsidR="00030DFF" w:rsidRPr="00030DFF" w:rsidRDefault="00F52861" w:rsidP="00030DFF">
      <w:r w:rsidRPr="00F52861">
        <w:t>Tato komponenta slouží jako tzv. "strážce" rout (</w:t>
      </w:r>
      <w:proofErr w:type="spellStart"/>
      <w:r w:rsidRPr="00F52861">
        <w:t>route</w:t>
      </w:r>
      <w:proofErr w:type="spellEnd"/>
      <w:r w:rsidRPr="00F52861">
        <w:t xml:space="preserve"> </w:t>
      </w:r>
      <w:proofErr w:type="spellStart"/>
      <w:r w:rsidRPr="00F52861">
        <w:t>guard</w:t>
      </w:r>
      <w:proofErr w:type="spellEnd"/>
      <w:r w:rsidRPr="00F52861">
        <w:t xml:space="preserve">). Jejím účelem je ochránit určité části aplikace a umožnit k nim přístup pouze přihlášeným uživatelům. Funguje jako </w:t>
      </w:r>
      <w:proofErr w:type="spellStart"/>
      <w:r w:rsidRPr="00F52861">
        <w:t>obalovací</w:t>
      </w:r>
      <w:proofErr w:type="spellEnd"/>
      <w:r w:rsidRPr="00F52861">
        <w:t xml:space="preserve"> komponenta (</w:t>
      </w:r>
      <w:proofErr w:type="spellStart"/>
      <w:r w:rsidRPr="00F52861">
        <w:t>Higher-Order</w:t>
      </w:r>
      <w:proofErr w:type="spellEnd"/>
      <w:r w:rsidRPr="00F52861">
        <w:t xml:space="preserve"> </w:t>
      </w:r>
      <w:proofErr w:type="spellStart"/>
      <w:r w:rsidRPr="00F52861">
        <w:t>Component</w:t>
      </w:r>
      <w:proofErr w:type="spellEnd"/>
      <w:r w:rsidRPr="00F52861">
        <w:t xml:space="preserve">). Pomocí </w:t>
      </w:r>
      <w:proofErr w:type="spellStart"/>
      <w:r w:rsidRPr="00F52861">
        <w:t>hooku</w:t>
      </w:r>
      <w:proofErr w:type="spellEnd"/>
      <w:r w:rsidRPr="00F52861">
        <w:t xml:space="preserve"> </w:t>
      </w:r>
      <w:proofErr w:type="spellStart"/>
      <w:r w:rsidRPr="00F52861">
        <w:t>useAuth</w:t>
      </w:r>
      <w:proofErr w:type="spellEnd"/>
      <w:r w:rsidRPr="00F52861">
        <w:t xml:space="preserve"> zjišťuje, zda existuje přihlášený uživatel (user). Pokud uživatel není přihlášen (!user), komponenta automaticky přesměruje uživatele na hlavní stránku (&lt;</w:t>
      </w:r>
      <w:proofErr w:type="spellStart"/>
      <w:r w:rsidRPr="00F52861">
        <w:t>Navigate</w:t>
      </w:r>
      <w:proofErr w:type="spellEnd"/>
      <w:r w:rsidRPr="00F52861">
        <w:t xml:space="preserve"> to="/" </w:t>
      </w:r>
      <w:proofErr w:type="spellStart"/>
      <w:r w:rsidRPr="00F52861">
        <w:t>replace</w:t>
      </w:r>
      <w:proofErr w:type="spellEnd"/>
      <w:r w:rsidRPr="00F52861">
        <w:t xml:space="preserve"> /&gt;). Pokud je uživatel přihlášen, komponenta jednoduše vykreslí svůj obsah (</w:t>
      </w:r>
      <w:proofErr w:type="spellStart"/>
      <w:r w:rsidRPr="00F52861">
        <w:t>children</w:t>
      </w:r>
      <w:proofErr w:type="spellEnd"/>
      <w:r w:rsidRPr="00F52861">
        <w:t xml:space="preserve">), což je typicky chráněná stránka (např. Dashboard nebo </w:t>
      </w:r>
      <w:proofErr w:type="spellStart"/>
      <w:r w:rsidRPr="00F52861">
        <w:t>UserSettings</w:t>
      </w:r>
      <w:proofErr w:type="spellEnd"/>
      <w:r w:rsidRPr="00F52861">
        <w:t xml:space="preserve">, jak je vidět v definici rout v </w:t>
      </w:r>
      <w:proofErr w:type="spellStart"/>
      <w:r w:rsidRPr="00F52861">
        <w:t>main.jsx</w:t>
      </w:r>
      <w:proofErr w:type="spellEnd"/>
      <w:r w:rsidRPr="00F52861">
        <w:t>). Tímto způsobem efektivně zajišťuje, že citlivé sekce aplikace nejsou přístupné neautorizovaným návštěvníkům.</w:t>
      </w:r>
      <w:r w:rsidR="00EE227A">
        <w:t xml:space="preserve"> [41]</w:t>
      </w:r>
    </w:p>
    <w:p w14:paraId="463BDE0C" w14:textId="425185E9" w:rsidR="00243B67" w:rsidRDefault="00243B67" w:rsidP="00243B67">
      <w:pPr>
        <w:pStyle w:val="Heading3"/>
      </w:pPr>
      <w:bookmarkStart w:id="64" w:name="_Toc195253195"/>
      <w:proofErr w:type="spellStart"/>
      <w:r>
        <w:t>PageTransition.jsx</w:t>
      </w:r>
      <w:bookmarkEnd w:id="64"/>
      <w:proofErr w:type="spellEnd"/>
    </w:p>
    <w:p w14:paraId="0DE6B1AE" w14:textId="1205F6AD" w:rsidR="00243B67" w:rsidRDefault="00243B67" w:rsidP="00243B67">
      <w:r w:rsidRPr="00243B67">
        <w:t xml:space="preserve">Tato komponenta přidává jednoduchý vizuální efekt přechodu při načítání obsahu, který obaluje. Konkrétně implementuje "fade-in" efekt. Pomocí </w:t>
      </w:r>
      <w:proofErr w:type="spellStart"/>
      <w:r w:rsidRPr="00243B67">
        <w:t>useState</w:t>
      </w:r>
      <w:proofErr w:type="spellEnd"/>
      <w:r w:rsidRPr="00243B67">
        <w:t xml:space="preserve"> a </w:t>
      </w:r>
      <w:proofErr w:type="spellStart"/>
      <w:r w:rsidRPr="00243B67">
        <w:t>useEffect</w:t>
      </w:r>
      <w:proofErr w:type="spellEnd"/>
      <w:r w:rsidRPr="00243B67">
        <w:t xml:space="preserve"> s </w:t>
      </w:r>
      <w:proofErr w:type="spellStart"/>
      <w:r w:rsidRPr="00243B67">
        <w:t>setTimeout</w:t>
      </w:r>
      <w:proofErr w:type="spellEnd"/>
      <w:r w:rsidRPr="00243B67">
        <w:t xml:space="preserve"> nastaví počáteční průhlednost (opacity) na 0 a po krátké chvíli (50ms) ji plynule změní na 100% pomocí CSS </w:t>
      </w:r>
      <w:proofErr w:type="spellStart"/>
      <w:r w:rsidRPr="00243B67">
        <w:t>transition</w:t>
      </w:r>
      <w:proofErr w:type="spellEnd"/>
      <w:r w:rsidRPr="00243B67">
        <w:t xml:space="preserve"> (</w:t>
      </w:r>
      <w:proofErr w:type="spellStart"/>
      <w:r w:rsidRPr="00243B67">
        <w:t>transition</w:t>
      </w:r>
      <w:proofErr w:type="spellEnd"/>
      <w:r w:rsidRPr="00243B67">
        <w:t xml:space="preserve">-opacity duration-500 </w:t>
      </w:r>
      <w:proofErr w:type="spellStart"/>
      <w:r w:rsidRPr="00243B67">
        <w:t>ease</w:t>
      </w:r>
      <w:proofErr w:type="spellEnd"/>
      <w:r w:rsidRPr="00243B67">
        <w:t>-in-out). Lze ji použít k obalení celých stránek nebo jejich částí pro dosažení plynulejšího vizuálního přechodu při navigaci nebo načítání dat, což zlepšuje celkový dojem z aplikace.</w:t>
      </w:r>
      <w:r w:rsidR="00EE227A">
        <w:t xml:space="preserve"> [51]</w:t>
      </w:r>
    </w:p>
    <w:p w14:paraId="13C65567" w14:textId="21576608" w:rsidR="00546CE9" w:rsidRDefault="00FA4E0E" w:rsidP="00546CE9">
      <w:pPr>
        <w:pStyle w:val="Heading2"/>
      </w:pPr>
      <w:bookmarkStart w:id="65" w:name="_Toc195253196"/>
      <w:r>
        <w:t>Formulář</w:t>
      </w:r>
      <w:r w:rsidR="00546CE9">
        <w:t>e</w:t>
      </w:r>
      <w:bookmarkEnd w:id="65"/>
      <w:r w:rsidR="00EE227A">
        <w:t xml:space="preserve"> </w:t>
      </w:r>
    </w:p>
    <w:p w14:paraId="354A0ED3" w14:textId="76CA8CCA" w:rsidR="006529AE" w:rsidRDefault="006529AE" w:rsidP="006529AE">
      <w:pPr>
        <w:pStyle w:val="Heading3"/>
      </w:pPr>
      <w:bookmarkStart w:id="66" w:name="_Toc195253197"/>
      <w:proofErr w:type="spellStart"/>
      <w:r>
        <w:t>RegisterForm.jsx</w:t>
      </w:r>
      <w:bookmarkEnd w:id="66"/>
      <w:proofErr w:type="spellEnd"/>
    </w:p>
    <w:p w14:paraId="25F6866A" w14:textId="66693479" w:rsidR="006529AE" w:rsidRDefault="008B2098" w:rsidP="006529AE">
      <w:r w:rsidRPr="008B2098">
        <w:t xml:space="preserve">Tento formulář umožňuje registraci nových uživatelů. Obsahuje pole pro uživatelské jméno, email, heslo a potvrzení hesla. Opět používá </w:t>
      </w:r>
      <w:proofErr w:type="spellStart"/>
      <w:r w:rsidRPr="008B2098">
        <w:t>useState</w:t>
      </w:r>
      <w:proofErr w:type="spellEnd"/>
      <w:r w:rsidRPr="008B2098">
        <w:t xml:space="preserve"> pro </w:t>
      </w:r>
      <w:proofErr w:type="spellStart"/>
      <w:r w:rsidRPr="008B2098">
        <w:t>formData</w:t>
      </w:r>
      <w:proofErr w:type="spellEnd"/>
      <w:r w:rsidRPr="008B2098">
        <w:t xml:space="preserve">, </w:t>
      </w:r>
      <w:proofErr w:type="spellStart"/>
      <w:r w:rsidRPr="008B2098">
        <w:t>errors</w:t>
      </w:r>
      <w:proofErr w:type="spellEnd"/>
      <w:r w:rsidRPr="008B2098">
        <w:t xml:space="preserve"> a </w:t>
      </w:r>
      <w:proofErr w:type="spellStart"/>
      <w:r w:rsidRPr="008B2098">
        <w:t>isLoading</w:t>
      </w:r>
      <w:proofErr w:type="spellEnd"/>
      <w:r w:rsidRPr="008B2098">
        <w:t>. Provádí jednoduchou validaci (</w:t>
      </w:r>
      <w:proofErr w:type="spellStart"/>
      <w:r w:rsidRPr="008B2098">
        <w:t>validateForm</w:t>
      </w:r>
      <w:proofErr w:type="spellEnd"/>
      <w:r w:rsidRPr="008B2098">
        <w:t>), kontroluje vyplnění všech polí a shodu zadaných hesel. Po odeslání (</w:t>
      </w:r>
      <w:proofErr w:type="spellStart"/>
      <w:r w:rsidRPr="008B2098">
        <w:t>handleSubmit</w:t>
      </w:r>
      <w:proofErr w:type="spellEnd"/>
      <w:r w:rsidRPr="008B2098">
        <w:t>) pošle data (</w:t>
      </w:r>
      <w:proofErr w:type="spellStart"/>
      <w:r w:rsidRPr="008B2098">
        <w:t>username</w:t>
      </w:r>
      <w:proofErr w:type="spellEnd"/>
      <w:r w:rsidRPr="008B2098">
        <w:t xml:space="preserve">, email, </w:t>
      </w:r>
      <w:proofErr w:type="spellStart"/>
      <w:r w:rsidRPr="008B2098">
        <w:t>password</w:t>
      </w:r>
      <w:proofErr w:type="spellEnd"/>
      <w:r w:rsidRPr="008B2098">
        <w:t xml:space="preserve">) na API </w:t>
      </w:r>
      <w:proofErr w:type="spellStart"/>
      <w:r w:rsidRPr="008B2098">
        <w:t>endpoint</w:t>
      </w:r>
      <w:proofErr w:type="spellEnd"/>
      <w:r w:rsidRPr="008B2098">
        <w:t xml:space="preserve"> /</w:t>
      </w:r>
      <w:proofErr w:type="spellStart"/>
      <w:r w:rsidRPr="008B2098">
        <w:t>auth</w:t>
      </w:r>
      <w:proofErr w:type="spellEnd"/>
      <w:r w:rsidRPr="008B2098">
        <w:t>/</w:t>
      </w:r>
      <w:proofErr w:type="spellStart"/>
      <w:r w:rsidRPr="008B2098">
        <w:t>register</w:t>
      </w:r>
      <w:proofErr w:type="spellEnd"/>
      <w:r w:rsidRPr="008B2098">
        <w:t xml:space="preserve">. Zpracovává odpověď podobně jako </w:t>
      </w:r>
      <w:proofErr w:type="spellStart"/>
      <w:r w:rsidRPr="008B2098">
        <w:t>LoginForm</w:t>
      </w:r>
      <w:proofErr w:type="spellEnd"/>
      <w:r w:rsidRPr="008B2098">
        <w:t xml:space="preserve"> – zobrazí chybu (</w:t>
      </w:r>
      <w:proofErr w:type="spellStart"/>
      <w:r w:rsidRPr="008B2098">
        <w:t>errors.submit</w:t>
      </w:r>
      <w:proofErr w:type="spellEnd"/>
      <w:r w:rsidRPr="008B2098">
        <w:t>) nebo v případě úspěchu zobrazí zprávu (</w:t>
      </w:r>
      <w:proofErr w:type="spellStart"/>
      <w:r w:rsidRPr="008B2098">
        <w:t>showSuccess</w:t>
      </w:r>
      <w:proofErr w:type="spellEnd"/>
      <w:r w:rsidRPr="008B2098">
        <w:t xml:space="preserve">) a automaticky se zavře. Důležité je, že po úspěšné registraci nevolá funkci login – uživatel se musí po registraci přihlásit zvlášť pomocí </w:t>
      </w:r>
      <w:proofErr w:type="spellStart"/>
      <w:r w:rsidRPr="008B2098">
        <w:t>LoginForm</w:t>
      </w:r>
      <w:proofErr w:type="spellEnd"/>
      <w:r w:rsidRPr="008B2098">
        <w:t>. Obsahuje také odkaz pro přepnutí zpět na přihlašovací formulář.</w:t>
      </w:r>
    </w:p>
    <w:p w14:paraId="5249ABD6" w14:textId="77777777" w:rsidR="00AC3BB1" w:rsidRDefault="00AC3BB1" w:rsidP="00AC3BB1">
      <w:pPr>
        <w:keepNext/>
        <w:jc w:val="center"/>
      </w:pPr>
      <w:r w:rsidRPr="00AC3BB1">
        <w:rPr>
          <w:noProof/>
        </w:rPr>
        <w:lastRenderedPageBreak/>
        <w:drawing>
          <wp:inline distT="0" distB="0" distL="0" distR="0" wp14:anchorId="0CDF3C00" wp14:editId="545B05DA">
            <wp:extent cx="2276721" cy="2853055"/>
            <wp:effectExtent l="0" t="0" r="9525" b="4445"/>
            <wp:docPr id="1682827880"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27880" name="Obrázek 1" descr="Obsah obrázku text, snímek obrazovky, Písmo, číslo&#10;&#10;Obsah vygenerovaný umělou inteligencí může být nesprávný."/>
                    <pic:cNvPicPr/>
                  </pic:nvPicPr>
                  <pic:blipFill>
                    <a:blip r:embed="rId29"/>
                    <a:stretch>
                      <a:fillRect/>
                    </a:stretch>
                  </pic:blipFill>
                  <pic:spPr>
                    <a:xfrm>
                      <a:off x="0" y="0"/>
                      <a:ext cx="2280725" cy="2858073"/>
                    </a:xfrm>
                    <a:prstGeom prst="rect">
                      <a:avLst/>
                    </a:prstGeom>
                  </pic:spPr>
                </pic:pic>
              </a:graphicData>
            </a:graphic>
          </wp:inline>
        </w:drawing>
      </w:r>
    </w:p>
    <w:p w14:paraId="69302B98" w14:textId="21FDA4BB" w:rsidR="00AC3BB1" w:rsidRPr="006529AE" w:rsidRDefault="00AC3BB1" w:rsidP="00AC3BB1">
      <w:pPr>
        <w:pStyle w:val="Caption"/>
        <w:jc w:val="center"/>
      </w:pPr>
      <w:bookmarkStart w:id="67" w:name="_Toc195253076"/>
      <w:r>
        <w:t xml:space="preserve">Obrázek </w:t>
      </w:r>
      <w:fldSimple w:instr=" SEQ Obrázek \* ARABIC ">
        <w:r w:rsidR="00331E55">
          <w:rPr>
            <w:noProof/>
          </w:rPr>
          <w:t>7</w:t>
        </w:r>
      </w:fldSimple>
      <w:r>
        <w:t xml:space="preserve"> Registrační formulář</w:t>
      </w:r>
      <w:bookmarkEnd w:id="67"/>
    </w:p>
    <w:p w14:paraId="186FAE7B" w14:textId="59517F86" w:rsidR="00FA4E0E" w:rsidRDefault="006529AE" w:rsidP="00546CE9">
      <w:pPr>
        <w:pStyle w:val="Heading3"/>
      </w:pPr>
      <w:bookmarkStart w:id="68" w:name="_Toc195253198"/>
      <w:proofErr w:type="spellStart"/>
      <w:r>
        <w:t>LoginForm.jsx</w:t>
      </w:r>
      <w:bookmarkEnd w:id="68"/>
      <w:proofErr w:type="spellEnd"/>
    </w:p>
    <w:p w14:paraId="0D26E38F" w14:textId="13E6C1F5" w:rsidR="008B2098" w:rsidRDefault="008B2098" w:rsidP="008B2098">
      <w:r w:rsidRPr="008B2098">
        <w:t>Tento formulář slouží pro přihlášení existujících uživatelů. Obsahuje vstupní pole pro email a heslo. Stará se o ukládání zadaných hodnot do svého stavu (</w:t>
      </w:r>
      <w:proofErr w:type="spellStart"/>
      <w:r w:rsidRPr="008B2098">
        <w:t>formData</w:t>
      </w:r>
      <w:proofErr w:type="spellEnd"/>
      <w:r w:rsidRPr="008B2098">
        <w:t xml:space="preserve"> pomocí </w:t>
      </w:r>
      <w:proofErr w:type="spellStart"/>
      <w:r w:rsidRPr="008B2098">
        <w:t>useState</w:t>
      </w:r>
      <w:proofErr w:type="spellEnd"/>
      <w:r w:rsidRPr="008B2098">
        <w:t>). Před odesláním provádí základní validaci (</w:t>
      </w:r>
      <w:proofErr w:type="spellStart"/>
      <w:r w:rsidRPr="008B2098">
        <w:t>validateForm</w:t>
      </w:r>
      <w:proofErr w:type="spellEnd"/>
      <w:r w:rsidRPr="008B2098">
        <w:t>), zda nejsou pole prázdná, a případné chyby zobrazí u daného pole. Po odeslání (</w:t>
      </w:r>
      <w:proofErr w:type="spellStart"/>
      <w:r w:rsidRPr="008B2098">
        <w:t>handleSubmit</w:t>
      </w:r>
      <w:proofErr w:type="spellEnd"/>
      <w:r w:rsidRPr="008B2098">
        <w:t xml:space="preserve">) pomocí </w:t>
      </w:r>
      <w:proofErr w:type="spellStart"/>
      <w:r w:rsidRPr="008B2098">
        <w:t>Workspace</w:t>
      </w:r>
      <w:proofErr w:type="spellEnd"/>
      <w:r w:rsidRPr="008B2098">
        <w:t xml:space="preserve"> pošle email a heslo na API </w:t>
      </w:r>
      <w:proofErr w:type="spellStart"/>
      <w:r w:rsidRPr="008B2098">
        <w:t>endpoint</w:t>
      </w:r>
      <w:proofErr w:type="spellEnd"/>
      <w:r w:rsidRPr="008B2098">
        <w:t xml:space="preserve"> /</w:t>
      </w:r>
      <w:proofErr w:type="spellStart"/>
      <w:r w:rsidRPr="008B2098">
        <w:t>auth</w:t>
      </w:r>
      <w:proofErr w:type="spellEnd"/>
      <w:r w:rsidRPr="008B2098">
        <w:t>/login. Během odesílání zobrazuje text "</w:t>
      </w:r>
      <w:proofErr w:type="spellStart"/>
      <w:r w:rsidRPr="008B2098">
        <w:t>Signing</w:t>
      </w:r>
      <w:proofErr w:type="spellEnd"/>
      <w:r w:rsidRPr="008B2098">
        <w:t xml:space="preserve"> In..." a tlačítko je neaktivní (</w:t>
      </w:r>
      <w:proofErr w:type="spellStart"/>
      <w:r w:rsidRPr="008B2098">
        <w:t>isLoading</w:t>
      </w:r>
      <w:proofErr w:type="spellEnd"/>
      <w:r w:rsidRPr="008B2098">
        <w:t>). Pokud API vrátí chybu (nesprávné údaje, apod.), zobrazí ji pod formulářem</w:t>
      </w:r>
      <w:r w:rsidR="00D64233">
        <w:t xml:space="preserve">. </w:t>
      </w:r>
      <w:r w:rsidRPr="008B2098">
        <w:t xml:space="preserve">Pokud je přihlášení úspěšné, zavolá funkci login z </w:t>
      </w:r>
      <w:proofErr w:type="spellStart"/>
      <w:r w:rsidRPr="008B2098">
        <w:t>hooku</w:t>
      </w:r>
      <w:proofErr w:type="spellEnd"/>
      <w:r w:rsidRPr="008B2098">
        <w:t xml:space="preserve"> </w:t>
      </w:r>
      <w:proofErr w:type="spellStart"/>
      <w:r w:rsidRPr="008B2098">
        <w:t>useAuth</w:t>
      </w:r>
      <w:proofErr w:type="spellEnd"/>
      <w:r w:rsidRPr="008B2098">
        <w:t xml:space="preserve"> (která uloží data uživatele a token) a zobrazí krátkou </w:t>
      </w:r>
      <w:proofErr w:type="spellStart"/>
      <w:r w:rsidRPr="008B2098">
        <w:t>úspěchovou</w:t>
      </w:r>
      <w:proofErr w:type="spellEnd"/>
      <w:r w:rsidRPr="008B2098">
        <w:t xml:space="preserve"> zprávu (</w:t>
      </w:r>
      <w:proofErr w:type="spellStart"/>
      <w:r w:rsidRPr="008B2098">
        <w:t>showSuccess</w:t>
      </w:r>
      <w:proofErr w:type="spellEnd"/>
      <w:r w:rsidRPr="008B2098">
        <w:t>). Následně se modální okno automaticky zavře</w:t>
      </w:r>
      <w:r w:rsidR="00D64233">
        <w:t xml:space="preserve"> a pře</w:t>
      </w:r>
      <w:r w:rsidR="0029234F">
        <w:t>směruje uživatele</w:t>
      </w:r>
      <w:r w:rsidRPr="008B2098">
        <w:t>. Formulář také obsahuje odkaz pro přepnutí na registrační formulář.</w:t>
      </w:r>
      <w:r w:rsidR="00EE227A">
        <w:t xml:space="preserve"> [42]</w:t>
      </w:r>
    </w:p>
    <w:p w14:paraId="787D3FA9" w14:textId="77777777" w:rsidR="00472D12" w:rsidRDefault="00472D12" w:rsidP="00472D12">
      <w:pPr>
        <w:keepNext/>
        <w:jc w:val="center"/>
      </w:pPr>
      <w:r w:rsidRPr="00472D12">
        <w:rPr>
          <w:noProof/>
        </w:rPr>
        <w:lastRenderedPageBreak/>
        <w:drawing>
          <wp:inline distT="0" distB="0" distL="0" distR="0" wp14:anchorId="3FCCF31D" wp14:editId="093E99FE">
            <wp:extent cx="2743200" cy="2572663"/>
            <wp:effectExtent l="0" t="0" r="0" b="0"/>
            <wp:docPr id="1125650731" name="Obrázek 1" descr="Obsah obrázku text, snímek obrazovky, Písmo, Mobilní telefo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50731" name="Obrázek 1" descr="Obsah obrázku text, snímek obrazovky, Písmo, Mobilní telefon&#10;&#10;Obsah vygenerovaný umělou inteligencí může být nesprávný."/>
                    <pic:cNvPicPr/>
                  </pic:nvPicPr>
                  <pic:blipFill>
                    <a:blip r:embed="rId30"/>
                    <a:stretch>
                      <a:fillRect/>
                    </a:stretch>
                  </pic:blipFill>
                  <pic:spPr>
                    <a:xfrm>
                      <a:off x="0" y="0"/>
                      <a:ext cx="2755400" cy="2584104"/>
                    </a:xfrm>
                    <a:prstGeom prst="rect">
                      <a:avLst/>
                    </a:prstGeom>
                  </pic:spPr>
                </pic:pic>
              </a:graphicData>
            </a:graphic>
          </wp:inline>
        </w:drawing>
      </w:r>
    </w:p>
    <w:p w14:paraId="61F21733" w14:textId="571B987A" w:rsidR="00472D12" w:rsidRPr="008B2098" w:rsidRDefault="00472D12" w:rsidP="00472D12">
      <w:pPr>
        <w:pStyle w:val="Caption"/>
        <w:jc w:val="center"/>
      </w:pPr>
      <w:bookmarkStart w:id="69" w:name="_Toc195253077"/>
      <w:r>
        <w:t xml:space="preserve">Obrázek </w:t>
      </w:r>
      <w:fldSimple w:instr=" SEQ Obrázek \* ARABIC ">
        <w:r w:rsidR="00331E55">
          <w:rPr>
            <w:noProof/>
          </w:rPr>
          <w:t>8</w:t>
        </w:r>
      </w:fldSimple>
      <w:r>
        <w:t xml:space="preserve"> Přihlašovací formulář</w:t>
      </w:r>
      <w:bookmarkEnd w:id="69"/>
    </w:p>
    <w:p w14:paraId="3861AA58" w14:textId="393C8956" w:rsidR="00F02FC5" w:rsidRDefault="00F02FC5" w:rsidP="00F02FC5">
      <w:pPr>
        <w:pStyle w:val="Heading2"/>
      </w:pPr>
      <w:bookmarkStart w:id="70" w:name="_Toc195253199"/>
      <w:proofErr w:type="spellStart"/>
      <w:r>
        <w:t>Hooky</w:t>
      </w:r>
      <w:bookmarkEnd w:id="70"/>
      <w:proofErr w:type="spellEnd"/>
    </w:p>
    <w:p w14:paraId="3F336CF5" w14:textId="4AB47635" w:rsidR="004E4005" w:rsidRDefault="004678AB" w:rsidP="004E4005">
      <w:r w:rsidRPr="004678AB">
        <w:t xml:space="preserve">Vlastní </w:t>
      </w:r>
      <w:proofErr w:type="spellStart"/>
      <w:r w:rsidRPr="004678AB">
        <w:t>React</w:t>
      </w:r>
      <w:proofErr w:type="spellEnd"/>
      <w:r w:rsidRPr="004678AB">
        <w:t xml:space="preserve"> </w:t>
      </w:r>
      <w:proofErr w:type="spellStart"/>
      <w:r w:rsidRPr="004678AB">
        <w:t>hooky</w:t>
      </w:r>
      <w:proofErr w:type="spellEnd"/>
      <w:r w:rsidRPr="004678AB">
        <w:t xml:space="preserve"> (</w:t>
      </w:r>
      <w:proofErr w:type="spellStart"/>
      <w:r w:rsidRPr="004678AB">
        <w:t>custom</w:t>
      </w:r>
      <w:proofErr w:type="spellEnd"/>
      <w:r w:rsidRPr="004678AB">
        <w:t xml:space="preserve"> </w:t>
      </w:r>
      <w:proofErr w:type="spellStart"/>
      <w:r w:rsidRPr="004678AB">
        <w:t>hooks</w:t>
      </w:r>
      <w:proofErr w:type="spellEnd"/>
      <w:r w:rsidRPr="004678AB">
        <w:t xml:space="preserve">) jsou speciální funkce, které nám umožňují "vytáhnout" a znovu použít logiku, která pracuje se stavem (daty) komponenty. Díky nim je kód přehlednější, protože složitější operace můžeme schovat do jedné funkce. V projektu </w:t>
      </w:r>
      <w:proofErr w:type="spellStart"/>
      <w:r w:rsidRPr="004678AB">
        <w:t>LaceHub</w:t>
      </w:r>
      <w:proofErr w:type="spellEnd"/>
      <w:r w:rsidRPr="004678AB">
        <w:t xml:space="preserve"> najdeme tyto vlastní </w:t>
      </w:r>
      <w:proofErr w:type="spellStart"/>
      <w:r w:rsidRPr="004678AB">
        <w:t>hooky</w:t>
      </w:r>
      <w:proofErr w:type="spellEnd"/>
      <w:r w:rsidRPr="004678AB">
        <w:t xml:space="preserve"> ve složce </w:t>
      </w:r>
      <w:proofErr w:type="spellStart"/>
      <w:r w:rsidRPr="004678AB">
        <w:t>src</w:t>
      </w:r>
      <w:proofErr w:type="spellEnd"/>
      <w:r w:rsidRPr="004678AB">
        <w:t>/</w:t>
      </w:r>
      <w:proofErr w:type="spellStart"/>
      <w:r w:rsidRPr="004678AB">
        <w:t>hooks</w:t>
      </w:r>
      <w:proofErr w:type="spellEnd"/>
      <w:r w:rsidRPr="004678AB">
        <w:t>.</w:t>
      </w:r>
      <w:r w:rsidR="00EE227A">
        <w:t xml:space="preserve"> [38]</w:t>
      </w:r>
    </w:p>
    <w:p w14:paraId="55AF3E88" w14:textId="4904AD24" w:rsidR="004678AB" w:rsidRDefault="00E37E9F" w:rsidP="004678AB">
      <w:pPr>
        <w:pStyle w:val="Heading3"/>
      </w:pPr>
      <w:bookmarkStart w:id="71" w:name="_Toc195253200"/>
      <w:proofErr w:type="spellStart"/>
      <w:r>
        <w:t>u</w:t>
      </w:r>
      <w:r w:rsidR="004678AB">
        <w:t>seAuth.jsx</w:t>
      </w:r>
      <w:bookmarkEnd w:id="71"/>
      <w:proofErr w:type="spellEnd"/>
    </w:p>
    <w:p w14:paraId="616006A6" w14:textId="3693FBDE" w:rsidR="004678AB" w:rsidRDefault="009815CE" w:rsidP="004678AB">
      <w:r w:rsidRPr="009815CE">
        <w:t xml:space="preserve">Tento </w:t>
      </w:r>
      <w:proofErr w:type="spellStart"/>
      <w:r w:rsidRPr="009815CE">
        <w:t>hook</w:t>
      </w:r>
      <w:proofErr w:type="spellEnd"/>
      <w:r w:rsidRPr="009815CE">
        <w:t xml:space="preserve"> je hlavním nástrojem pro práci s přihlášením uživatelů a jejich oprávněními v celé aplikaci. Používá technologii zvanou </w:t>
      </w:r>
      <w:proofErr w:type="spellStart"/>
      <w:r w:rsidRPr="009815CE">
        <w:t>React</w:t>
      </w:r>
      <w:proofErr w:type="spellEnd"/>
      <w:r w:rsidRPr="009815CE">
        <w:t xml:space="preserve"> </w:t>
      </w:r>
      <w:proofErr w:type="spellStart"/>
      <w:r w:rsidRPr="009815CE">
        <w:t>Context</w:t>
      </w:r>
      <w:proofErr w:type="spellEnd"/>
      <w:r w:rsidRPr="009815CE">
        <w:t xml:space="preserve"> (</w:t>
      </w:r>
      <w:proofErr w:type="spellStart"/>
      <w:r w:rsidRPr="009815CE">
        <w:t>AuthContext</w:t>
      </w:r>
      <w:proofErr w:type="spellEnd"/>
      <w:r w:rsidRPr="009815CE">
        <w:t xml:space="preserve"> a </w:t>
      </w:r>
      <w:proofErr w:type="spellStart"/>
      <w:r w:rsidRPr="009815CE">
        <w:t>AuthProvider</w:t>
      </w:r>
      <w:proofErr w:type="spellEnd"/>
      <w:r w:rsidRPr="009815CE">
        <w:t xml:space="preserve">). To znamená, že vytváří jakési "místo", odkud si mohou všechny části aplikace snadno brát informace o tom, kdo je přihlášen, a používat funkce pro přihlášení nebo odhlášení. Tento </w:t>
      </w:r>
      <w:proofErr w:type="spellStart"/>
      <w:r w:rsidRPr="009815CE">
        <w:t>hook</w:t>
      </w:r>
      <w:proofErr w:type="spellEnd"/>
      <w:r w:rsidRPr="009815CE">
        <w:t xml:space="preserve"> poskytuje následující:</w:t>
      </w:r>
    </w:p>
    <w:p w14:paraId="7D67B48E" w14:textId="210AEE07" w:rsidR="00802F45" w:rsidRDefault="00802F45" w:rsidP="00A52237">
      <w:pPr>
        <w:pStyle w:val="ListParagraph"/>
        <w:numPr>
          <w:ilvl w:val="0"/>
          <w:numId w:val="43"/>
        </w:numPr>
      </w:pPr>
      <w:r w:rsidRPr="00802F45">
        <w:rPr>
          <w:b/>
          <w:bCs/>
        </w:rPr>
        <w:t>login(</w:t>
      </w:r>
      <w:proofErr w:type="spellStart"/>
      <w:r w:rsidRPr="00802F45">
        <w:rPr>
          <w:b/>
          <w:bCs/>
        </w:rPr>
        <w:t>userData</w:t>
      </w:r>
      <w:proofErr w:type="spellEnd"/>
      <w:r w:rsidRPr="00802F45">
        <w:rPr>
          <w:b/>
          <w:bCs/>
        </w:rPr>
        <w:t>)</w:t>
      </w:r>
      <w:r w:rsidRPr="00802F45">
        <w:t xml:space="preserve">: Funkce, která se volá po úspěšném </w:t>
      </w:r>
      <w:r w:rsidR="000222C5">
        <w:t>přihlášení</w:t>
      </w:r>
      <w:r w:rsidRPr="00802F45">
        <w:t>. Vezme data o uživateli (</w:t>
      </w:r>
      <w:proofErr w:type="spellStart"/>
      <w:r w:rsidRPr="00802F45">
        <w:t>userData</w:t>
      </w:r>
      <w:proofErr w:type="spellEnd"/>
      <w:r w:rsidRPr="00802F45">
        <w:t>) a jeho unikátní přihlašovací klíč (JWT token), uloží je do stavu user a také do paměti prohlížeče (</w:t>
      </w:r>
      <w:proofErr w:type="spellStart"/>
      <w:r w:rsidRPr="00802F45">
        <w:t>localStorage</w:t>
      </w:r>
      <w:proofErr w:type="spellEnd"/>
      <w:r w:rsidRPr="00802F45">
        <w:t xml:space="preserve">), aby si ho aplikace pamatovala. Také si zapamatuje čas přihlášení. Podle toho, jestli je uživatel admin nebo běžný uživatel, ho přesměruje na správnou stránku (/admin nebo /dashboard). </w:t>
      </w:r>
    </w:p>
    <w:p w14:paraId="0F27ABDF" w14:textId="62491892" w:rsidR="000222C5" w:rsidRPr="00802F45" w:rsidRDefault="000222C5" w:rsidP="00A52237">
      <w:pPr>
        <w:pStyle w:val="ListParagraph"/>
        <w:numPr>
          <w:ilvl w:val="0"/>
          <w:numId w:val="43"/>
        </w:numPr>
      </w:pPr>
      <w:r w:rsidRPr="00802F45">
        <w:rPr>
          <w:b/>
          <w:bCs/>
        </w:rPr>
        <w:t>user</w:t>
      </w:r>
      <w:r w:rsidRPr="00802F45">
        <w:t xml:space="preserve">: Informace o aktuálně přihlášeném uživateli (jeho jméno, role atd.). Když </w:t>
      </w:r>
      <w:r>
        <w:t xml:space="preserve">web </w:t>
      </w:r>
      <w:r w:rsidRPr="00802F45">
        <w:t xml:space="preserve">spustíte, </w:t>
      </w:r>
      <w:proofErr w:type="spellStart"/>
      <w:r w:rsidRPr="00802F45">
        <w:t>hook</w:t>
      </w:r>
      <w:proofErr w:type="spellEnd"/>
      <w:r w:rsidRPr="00802F45">
        <w:t xml:space="preserve"> se nejprve podívá do paměti prohlížeče (</w:t>
      </w:r>
      <w:proofErr w:type="spellStart"/>
      <w:r w:rsidRPr="00802F45">
        <w:t>localStorage</w:t>
      </w:r>
      <w:proofErr w:type="spellEnd"/>
      <w:r w:rsidRPr="00802F45">
        <w:t xml:space="preserve">), jestli tam nejsou uložené informace o uživateli z minulé návštěvy. Pokud ano, uživatel zůstane přihlášený. Pokud ne, nebo pokud nikdo přihlášený není, je hodnota </w:t>
      </w:r>
      <w:proofErr w:type="spellStart"/>
      <w:r w:rsidRPr="00802F45">
        <w:t>null</w:t>
      </w:r>
      <w:proofErr w:type="spellEnd"/>
      <w:r w:rsidRPr="00802F45">
        <w:t xml:space="preserve">. </w:t>
      </w:r>
    </w:p>
    <w:p w14:paraId="0E86B083" w14:textId="210CDBDB" w:rsidR="00802F45" w:rsidRPr="00802F45" w:rsidRDefault="00802F45" w:rsidP="00A52237">
      <w:pPr>
        <w:pStyle w:val="ListParagraph"/>
        <w:numPr>
          <w:ilvl w:val="0"/>
          <w:numId w:val="43"/>
        </w:numPr>
      </w:pPr>
      <w:proofErr w:type="spellStart"/>
      <w:r w:rsidRPr="00802F45">
        <w:rPr>
          <w:b/>
          <w:bCs/>
        </w:rPr>
        <w:t>logout</w:t>
      </w:r>
      <w:proofErr w:type="spellEnd"/>
      <w:r w:rsidRPr="00802F45">
        <w:rPr>
          <w:b/>
          <w:bCs/>
        </w:rPr>
        <w:t>(</w:t>
      </w:r>
      <w:proofErr w:type="spellStart"/>
      <w:r w:rsidRPr="00802F45">
        <w:rPr>
          <w:b/>
          <w:bCs/>
        </w:rPr>
        <w:t>message</w:t>
      </w:r>
      <w:proofErr w:type="spellEnd"/>
      <w:r w:rsidRPr="00802F45">
        <w:rPr>
          <w:b/>
          <w:bCs/>
        </w:rPr>
        <w:t>)</w:t>
      </w:r>
      <w:r w:rsidRPr="00802F45">
        <w:t xml:space="preserve">: Funkce pro odhlášení. Smaže informace o uživateli a jeho klíč ze stavu i z paměti prohlížeče. Pak uživatele přesměruje na hlavní stránku (/). </w:t>
      </w:r>
    </w:p>
    <w:p w14:paraId="602E4E0E" w14:textId="0BE79B73" w:rsidR="00802F45" w:rsidRPr="00802F45" w:rsidRDefault="00802F45" w:rsidP="00A52237">
      <w:pPr>
        <w:pStyle w:val="ListParagraph"/>
        <w:numPr>
          <w:ilvl w:val="0"/>
          <w:numId w:val="43"/>
        </w:numPr>
      </w:pPr>
      <w:proofErr w:type="spellStart"/>
      <w:r w:rsidRPr="00802F45">
        <w:rPr>
          <w:b/>
          <w:bCs/>
        </w:rPr>
        <w:lastRenderedPageBreak/>
        <w:t>isAuthenticated</w:t>
      </w:r>
      <w:proofErr w:type="spellEnd"/>
      <w:r w:rsidRPr="00802F45">
        <w:rPr>
          <w:b/>
          <w:bCs/>
        </w:rPr>
        <w:t>()</w:t>
      </w:r>
      <w:r w:rsidRPr="00802F45">
        <w:t xml:space="preserve">: Jednoduchá funkce, která vrátí </w:t>
      </w:r>
      <w:proofErr w:type="spellStart"/>
      <w:r w:rsidRPr="00802F45">
        <w:t>true</w:t>
      </w:r>
      <w:proofErr w:type="spellEnd"/>
      <w:r w:rsidRPr="00802F45">
        <w:t xml:space="preserve"> (pravda), pokud je uživatel právě přihlášen a jeho přihlášení ještě nevypršelo, jinak vrátí </w:t>
      </w:r>
      <w:proofErr w:type="spellStart"/>
      <w:r w:rsidRPr="00802F45">
        <w:t>false</w:t>
      </w:r>
      <w:proofErr w:type="spellEnd"/>
      <w:r w:rsidRPr="00802F45">
        <w:t xml:space="preserve"> (nepravda). </w:t>
      </w:r>
    </w:p>
    <w:p w14:paraId="6B755F54" w14:textId="42AEBC12" w:rsidR="00802F45" w:rsidRPr="00802F45" w:rsidRDefault="00802F45" w:rsidP="00A52237">
      <w:pPr>
        <w:pStyle w:val="ListParagraph"/>
        <w:numPr>
          <w:ilvl w:val="0"/>
          <w:numId w:val="43"/>
        </w:numPr>
      </w:pPr>
      <w:proofErr w:type="spellStart"/>
      <w:r w:rsidRPr="00802F45">
        <w:rPr>
          <w:b/>
          <w:bCs/>
        </w:rPr>
        <w:t>isAdmin</w:t>
      </w:r>
      <w:proofErr w:type="spellEnd"/>
      <w:r w:rsidRPr="00802F45">
        <w:rPr>
          <w:b/>
          <w:bCs/>
        </w:rPr>
        <w:t>()</w:t>
      </w:r>
      <w:r w:rsidRPr="00802F45">
        <w:t xml:space="preserve">: Funkce, která vrátí </w:t>
      </w:r>
      <w:proofErr w:type="spellStart"/>
      <w:r w:rsidRPr="00802F45">
        <w:t>true</w:t>
      </w:r>
      <w:proofErr w:type="spellEnd"/>
      <w:r w:rsidRPr="00802F45">
        <w:t xml:space="preserve">, pokud má přihlášený uživatel roli administrátora (pozná to podle </w:t>
      </w:r>
      <w:proofErr w:type="spellStart"/>
      <w:r w:rsidRPr="00802F45">
        <w:t>user.role_id</w:t>
      </w:r>
      <w:proofErr w:type="spellEnd"/>
      <w:r w:rsidR="00542873">
        <w:t xml:space="preserve"> == 1</w:t>
      </w:r>
      <w:r w:rsidRPr="00802F45">
        <w:t xml:space="preserve">), jinak vrátí </w:t>
      </w:r>
      <w:proofErr w:type="spellStart"/>
      <w:r w:rsidRPr="00802F45">
        <w:t>false</w:t>
      </w:r>
      <w:proofErr w:type="spellEnd"/>
      <w:r w:rsidRPr="00802F45">
        <w:t xml:space="preserve">. </w:t>
      </w:r>
    </w:p>
    <w:p w14:paraId="3CAC0449" w14:textId="029EFC95" w:rsidR="009815CE" w:rsidRDefault="00802F45" w:rsidP="00A52237">
      <w:pPr>
        <w:pStyle w:val="ListParagraph"/>
        <w:numPr>
          <w:ilvl w:val="0"/>
          <w:numId w:val="43"/>
        </w:numPr>
      </w:pPr>
      <w:proofErr w:type="spellStart"/>
      <w:r w:rsidRPr="00802F45">
        <w:rPr>
          <w:b/>
          <w:bCs/>
        </w:rPr>
        <w:t>checkTokenExpiration</w:t>
      </w:r>
      <w:proofErr w:type="spellEnd"/>
      <w:r w:rsidRPr="00802F45">
        <w:rPr>
          <w:b/>
          <w:bCs/>
        </w:rPr>
        <w:t>()</w:t>
      </w:r>
      <w:r w:rsidRPr="00802F45">
        <w:t xml:space="preserve">: Funkce, která kontroluje, jestli přihlášení uživatele nevypršelo. Dívá se na čas uložený při přihlášení v </w:t>
      </w:r>
      <w:proofErr w:type="spellStart"/>
      <w:r w:rsidRPr="00802F45">
        <w:t>localStorage</w:t>
      </w:r>
      <w:proofErr w:type="spellEnd"/>
      <w:r w:rsidRPr="00802F45">
        <w:t>. Pokud od té doby uplynulo více než 24 hodin, automaticky uživatele odhlásí. Tato kontrola se děje při startu aplikace a pak se opakuje každých 24 hodin.</w:t>
      </w:r>
      <w:r w:rsidR="00EE227A">
        <w:t xml:space="preserve"> [50]</w:t>
      </w:r>
    </w:p>
    <w:p w14:paraId="26674356" w14:textId="77777777" w:rsidR="00F93E2C" w:rsidRDefault="00F93E2C" w:rsidP="00F93E2C">
      <w:pPr>
        <w:pStyle w:val="ListParagraph"/>
        <w:keepNext/>
        <w:jc w:val="center"/>
      </w:pPr>
      <w:r w:rsidRPr="00F93E2C">
        <w:rPr>
          <w:noProof/>
        </w:rPr>
        <w:drawing>
          <wp:inline distT="0" distB="0" distL="0" distR="0" wp14:anchorId="7ECF4304" wp14:editId="3CE09EE9">
            <wp:extent cx="5756275" cy="1483995"/>
            <wp:effectExtent l="0" t="0" r="0" b="1905"/>
            <wp:docPr id="1423658154"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58154" name="Obrázek 1" descr="Obsah obrázku text, snímek obrazovky, Písmo&#10;&#10;Obsah vygenerovaný umělou inteligencí může být nesprávný."/>
                    <pic:cNvPicPr/>
                  </pic:nvPicPr>
                  <pic:blipFill>
                    <a:blip r:embed="rId31"/>
                    <a:stretch>
                      <a:fillRect/>
                    </a:stretch>
                  </pic:blipFill>
                  <pic:spPr>
                    <a:xfrm>
                      <a:off x="0" y="0"/>
                      <a:ext cx="5756275" cy="1483995"/>
                    </a:xfrm>
                    <a:prstGeom prst="rect">
                      <a:avLst/>
                    </a:prstGeom>
                  </pic:spPr>
                </pic:pic>
              </a:graphicData>
            </a:graphic>
          </wp:inline>
        </w:drawing>
      </w:r>
    </w:p>
    <w:p w14:paraId="493591C6" w14:textId="38BC5288" w:rsidR="00F93E2C" w:rsidRDefault="00F93E2C" w:rsidP="00F93E2C">
      <w:pPr>
        <w:pStyle w:val="Caption"/>
        <w:jc w:val="center"/>
      </w:pPr>
      <w:bookmarkStart w:id="72" w:name="_Toc195253078"/>
      <w:r>
        <w:t xml:space="preserve">Obrázek </w:t>
      </w:r>
      <w:fldSimple w:instr=" SEQ Obrázek \* ARABIC ">
        <w:r w:rsidR="00331E55">
          <w:rPr>
            <w:noProof/>
          </w:rPr>
          <w:t>9</w:t>
        </w:r>
      </w:fldSimple>
      <w:r>
        <w:t xml:space="preserve"> Ukázka části kódu </w:t>
      </w:r>
      <w:proofErr w:type="spellStart"/>
      <w:r>
        <w:t>useAuth</w:t>
      </w:r>
      <w:bookmarkEnd w:id="72"/>
      <w:proofErr w:type="spellEnd"/>
    </w:p>
    <w:p w14:paraId="41017610" w14:textId="573335B9" w:rsidR="0057072F" w:rsidRDefault="00E37E9F" w:rsidP="00E37E9F">
      <w:pPr>
        <w:pStyle w:val="Heading3"/>
      </w:pPr>
      <w:bookmarkStart w:id="73" w:name="_Toc195253201"/>
      <w:proofErr w:type="spellStart"/>
      <w:r>
        <w:t>useInView</w:t>
      </w:r>
      <w:bookmarkEnd w:id="73"/>
      <w:proofErr w:type="spellEnd"/>
    </w:p>
    <w:p w14:paraId="00978D7D" w14:textId="7BA09C63" w:rsidR="00E37E9F" w:rsidRDefault="00707CA9" w:rsidP="00E37E9F">
      <w:proofErr w:type="spellStart"/>
      <w:r w:rsidRPr="00707CA9">
        <w:t>Hook</w:t>
      </w:r>
      <w:proofErr w:type="spellEnd"/>
      <w:r w:rsidRPr="00707CA9">
        <w:t xml:space="preserve"> </w:t>
      </w:r>
      <w:proofErr w:type="spellStart"/>
      <w:r w:rsidRPr="00707CA9">
        <w:t>useInView</w:t>
      </w:r>
      <w:proofErr w:type="spellEnd"/>
      <w:r w:rsidRPr="00707CA9">
        <w:t xml:space="preserve"> nám pomáhá jednoduše </w:t>
      </w:r>
      <w:r w:rsidRPr="00707CA9">
        <w:rPr>
          <w:b/>
          <w:bCs/>
        </w:rPr>
        <w:t>zjistit, jestli uživatel na stránce vidí určitý prvek</w:t>
      </w:r>
      <w:r w:rsidRPr="00707CA9">
        <w:t xml:space="preserve"> (například obrázek nebo sekci). Používá k tomu funkci prohlížeče zvanou </w:t>
      </w:r>
      <w:proofErr w:type="spellStart"/>
      <w:r w:rsidRPr="00707CA9">
        <w:t>IntersectionObserver</w:t>
      </w:r>
      <w:proofErr w:type="spellEnd"/>
      <w:r w:rsidRPr="00707CA9">
        <w:t xml:space="preserve">. Můžeme mu dát i nějaké </w:t>
      </w:r>
      <w:proofErr w:type="spellStart"/>
      <w:r w:rsidRPr="00707CA9">
        <w:t>options</w:t>
      </w:r>
      <w:proofErr w:type="spellEnd"/>
      <w:r w:rsidRPr="00707CA9">
        <w:t xml:space="preserve"> pro přesnější nastavení, jak má viditelnost sledovat</w:t>
      </w:r>
    </w:p>
    <w:p w14:paraId="0415826B" w14:textId="77777777" w:rsidR="00707CA9" w:rsidRPr="00707CA9" w:rsidRDefault="00707CA9" w:rsidP="00707CA9">
      <w:r w:rsidRPr="00707CA9">
        <w:t xml:space="preserve">Tento </w:t>
      </w:r>
      <w:proofErr w:type="spellStart"/>
      <w:r w:rsidRPr="00707CA9">
        <w:t>hook</w:t>
      </w:r>
      <w:proofErr w:type="spellEnd"/>
      <w:r w:rsidRPr="00707CA9">
        <w:t xml:space="preserve"> vrací dvě věci:</w:t>
      </w:r>
    </w:p>
    <w:p w14:paraId="193E2C93" w14:textId="77777777" w:rsidR="00707CA9" w:rsidRDefault="00707CA9" w:rsidP="00A52237">
      <w:pPr>
        <w:numPr>
          <w:ilvl w:val="0"/>
          <w:numId w:val="44"/>
        </w:numPr>
      </w:pPr>
      <w:proofErr w:type="spellStart"/>
      <w:r w:rsidRPr="00707CA9">
        <w:rPr>
          <w:b/>
          <w:bCs/>
        </w:rPr>
        <w:t>ref</w:t>
      </w:r>
      <w:proofErr w:type="spellEnd"/>
      <w:r w:rsidRPr="00707CA9">
        <w:t xml:space="preserve">: Speciální </w:t>
      </w:r>
      <w:proofErr w:type="spellStart"/>
      <w:r w:rsidRPr="00707CA9">
        <w:t>React</w:t>
      </w:r>
      <w:proofErr w:type="spellEnd"/>
      <w:r w:rsidRPr="00707CA9">
        <w:t xml:space="preserve"> "značku", kterou musíme dát tomu HTML prvku, který chceme sledovat.</w:t>
      </w:r>
    </w:p>
    <w:p w14:paraId="4D4C7A9F" w14:textId="0C183F39" w:rsidR="00707CA9" w:rsidRPr="00707CA9" w:rsidRDefault="00707CA9" w:rsidP="00A52237">
      <w:pPr>
        <w:numPr>
          <w:ilvl w:val="0"/>
          <w:numId w:val="44"/>
        </w:numPr>
      </w:pPr>
      <w:proofErr w:type="spellStart"/>
      <w:r w:rsidRPr="00707CA9">
        <w:rPr>
          <w:b/>
          <w:bCs/>
        </w:rPr>
        <w:t>isInView</w:t>
      </w:r>
      <w:proofErr w:type="spellEnd"/>
      <w:r w:rsidRPr="00707CA9">
        <w:t xml:space="preserve">: Hodnotu </w:t>
      </w:r>
      <w:proofErr w:type="spellStart"/>
      <w:r w:rsidRPr="00707CA9">
        <w:t>true</w:t>
      </w:r>
      <w:proofErr w:type="spellEnd"/>
      <w:r w:rsidRPr="00707CA9">
        <w:t xml:space="preserve"> nebo </w:t>
      </w:r>
      <w:proofErr w:type="spellStart"/>
      <w:r w:rsidRPr="00707CA9">
        <w:t>false</w:t>
      </w:r>
      <w:proofErr w:type="spellEnd"/>
      <w:r w:rsidRPr="00707CA9">
        <w:t>, která říká, jestli je sledovaný prvek právě vidět na obrazovce.</w:t>
      </w:r>
    </w:p>
    <w:p w14:paraId="0A091422" w14:textId="581ABF7D" w:rsidR="00707CA9" w:rsidRDefault="00707CA9" w:rsidP="00707CA9">
      <w:r w:rsidRPr="00707CA9">
        <w:t>Je to užitečné například pro tzv. "</w:t>
      </w:r>
      <w:proofErr w:type="spellStart"/>
      <w:r w:rsidRPr="00707CA9">
        <w:t>lazy</w:t>
      </w:r>
      <w:proofErr w:type="spellEnd"/>
      <w:r w:rsidRPr="00707CA9">
        <w:t xml:space="preserve"> </w:t>
      </w:r>
      <w:proofErr w:type="spellStart"/>
      <w:r w:rsidRPr="00707CA9">
        <w:t>loading</w:t>
      </w:r>
      <w:proofErr w:type="spellEnd"/>
      <w:r w:rsidRPr="00707CA9">
        <w:t xml:space="preserve">" – obrázky se načtou až ve chvíli, kdy na ně uživatel </w:t>
      </w:r>
      <w:proofErr w:type="spellStart"/>
      <w:r w:rsidRPr="00707CA9">
        <w:t>doscrolluje</w:t>
      </w:r>
      <w:proofErr w:type="spellEnd"/>
      <w:r>
        <w:t xml:space="preserve">, V našem případě je </w:t>
      </w:r>
      <w:r w:rsidRPr="00707CA9">
        <w:t>použ</w:t>
      </w:r>
      <w:r>
        <w:t>i</w:t>
      </w:r>
      <w:r w:rsidRPr="00707CA9">
        <w:t>t ke spuštění animace, když se nějaký prvek objeví na obrazovce.</w:t>
      </w:r>
      <w:r w:rsidR="00EE227A">
        <w:t xml:space="preserve"> [45]</w:t>
      </w:r>
    </w:p>
    <w:p w14:paraId="43E3D9E3" w14:textId="77777777" w:rsidR="00A6416C" w:rsidRDefault="00A6416C" w:rsidP="00A6416C">
      <w:pPr>
        <w:keepNext/>
        <w:jc w:val="center"/>
      </w:pPr>
      <w:r>
        <w:rPr>
          <w:noProof/>
        </w:rPr>
        <w:lastRenderedPageBreak/>
        <w:drawing>
          <wp:inline distT="0" distB="0" distL="0" distR="0" wp14:anchorId="387C1EA4" wp14:editId="1C646167">
            <wp:extent cx="5182235" cy="4286885"/>
            <wp:effectExtent l="0" t="0" r="0" b="0"/>
            <wp:docPr id="93774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82235" cy="4286885"/>
                    </a:xfrm>
                    <a:prstGeom prst="rect">
                      <a:avLst/>
                    </a:prstGeom>
                    <a:noFill/>
                  </pic:spPr>
                </pic:pic>
              </a:graphicData>
            </a:graphic>
          </wp:inline>
        </w:drawing>
      </w:r>
    </w:p>
    <w:p w14:paraId="6F419EBA" w14:textId="0123074F" w:rsidR="00A6416C" w:rsidRDefault="00A6416C" w:rsidP="00A6416C">
      <w:pPr>
        <w:pStyle w:val="Caption"/>
        <w:jc w:val="center"/>
      </w:pPr>
      <w:bookmarkStart w:id="74" w:name="_Toc195253079"/>
      <w:r>
        <w:t xml:space="preserve">Obrázek </w:t>
      </w:r>
      <w:fldSimple w:instr=" SEQ Obrázek \* ARABIC ">
        <w:r w:rsidR="00331E55">
          <w:rPr>
            <w:noProof/>
          </w:rPr>
          <w:t>10</w:t>
        </w:r>
      </w:fldSimple>
      <w:r>
        <w:t xml:space="preserve"> Ukázka kódu </w:t>
      </w:r>
      <w:proofErr w:type="spellStart"/>
      <w:r>
        <w:t>useInView</w:t>
      </w:r>
      <w:bookmarkEnd w:id="74"/>
      <w:proofErr w:type="spellEnd"/>
    </w:p>
    <w:p w14:paraId="45548F51" w14:textId="0397D9E1" w:rsidR="00092301" w:rsidRDefault="00333F08" w:rsidP="00092301">
      <w:pPr>
        <w:pStyle w:val="Heading2"/>
      </w:pPr>
      <w:bookmarkStart w:id="75" w:name="_Toc195253202"/>
      <w:r>
        <w:t>Animace</w:t>
      </w:r>
      <w:bookmarkEnd w:id="75"/>
    </w:p>
    <w:p w14:paraId="35EB9101" w14:textId="232A430F" w:rsidR="00333F08" w:rsidRDefault="00333F08" w:rsidP="00333F08">
      <w:r w:rsidRPr="00333F08">
        <w:t xml:space="preserve">Pro zlepšení uživatelského zážitku a vizuální atraktivity </w:t>
      </w:r>
      <w:r>
        <w:t xml:space="preserve">využívá </w:t>
      </w:r>
      <w:r w:rsidRPr="00333F08">
        <w:t xml:space="preserve">aplikace několik typů animací </w:t>
      </w:r>
      <w:r>
        <w:t xml:space="preserve">či </w:t>
      </w:r>
      <w:r w:rsidRPr="00333F08">
        <w:t>přechodů</w:t>
      </w:r>
      <w:r>
        <w:t xml:space="preserve"> (</w:t>
      </w:r>
      <w:proofErr w:type="spellStart"/>
      <w:r>
        <w:t>PageTransition</w:t>
      </w:r>
      <w:proofErr w:type="spellEnd"/>
      <w:r>
        <w:t xml:space="preserve"> zmíněný již výše)</w:t>
      </w:r>
      <w:r w:rsidRPr="00333F08">
        <w:t>.</w:t>
      </w:r>
      <w:r w:rsidR="00626D33">
        <w:t xml:space="preserve"> Vysvětlíme si jeden ze složitějších animací</w:t>
      </w:r>
      <w:r w:rsidR="00D45286">
        <w:t>:</w:t>
      </w:r>
    </w:p>
    <w:p w14:paraId="76363DD7" w14:textId="16FA4F71" w:rsidR="00333F08" w:rsidRPr="00333F08" w:rsidRDefault="0087356D" w:rsidP="00514910">
      <w:pPr>
        <w:pStyle w:val="Heading3"/>
      </w:pPr>
      <w:bookmarkStart w:id="76" w:name="_Toc195253203"/>
      <w:proofErr w:type="spellStart"/>
      <w:r w:rsidRPr="0087356D">
        <w:t>Parallax</w:t>
      </w:r>
      <w:proofErr w:type="spellEnd"/>
      <w:r w:rsidRPr="0087356D">
        <w:t xml:space="preserve"> Efekt při </w:t>
      </w:r>
      <w:proofErr w:type="spellStart"/>
      <w:r w:rsidRPr="0087356D">
        <w:t>Scrollování</w:t>
      </w:r>
      <w:bookmarkEnd w:id="76"/>
      <w:proofErr w:type="spellEnd"/>
    </w:p>
    <w:p w14:paraId="69E4B770" w14:textId="51049024" w:rsidR="00707CA9" w:rsidRDefault="0087356D" w:rsidP="00E37E9F">
      <w:r w:rsidRPr="0087356D">
        <w:t>Na</w:t>
      </w:r>
      <w:r w:rsidR="00D45286">
        <w:t>příklad</w:t>
      </w:r>
      <w:r w:rsidRPr="0087356D">
        <w:t xml:space="preserve"> </w:t>
      </w:r>
      <w:r w:rsidR="00D45286">
        <w:t xml:space="preserve">na </w:t>
      </w:r>
      <w:r w:rsidRPr="0087356D">
        <w:t>strán</w:t>
      </w:r>
      <w:r w:rsidR="00D45286">
        <w:t xml:space="preserve">ce </w:t>
      </w:r>
      <w:proofErr w:type="spellStart"/>
      <w:r w:rsidRPr="0087356D">
        <w:t>Homepage</w:t>
      </w:r>
      <w:proofErr w:type="spellEnd"/>
      <w:r w:rsidRPr="0087356D">
        <w:t xml:space="preserve"> </w:t>
      </w:r>
      <w:r w:rsidR="00D45286">
        <w:t xml:space="preserve">najdeme </w:t>
      </w:r>
      <w:r w:rsidRPr="0087356D">
        <w:t xml:space="preserve">tzv. </w:t>
      </w:r>
      <w:proofErr w:type="spellStart"/>
      <w:r w:rsidRPr="0087356D">
        <w:rPr>
          <w:b/>
          <w:bCs/>
        </w:rPr>
        <w:t>parallax</w:t>
      </w:r>
      <w:proofErr w:type="spellEnd"/>
      <w:r w:rsidRPr="0087356D">
        <w:rPr>
          <w:b/>
          <w:bCs/>
        </w:rPr>
        <w:t xml:space="preserve"> efekt</w:t>
      </w:r>
      <w:r w:rsidRPr="0087356D">
        <w:t xml:space="preserve">. Tento efekt vytváří dojem hloubky tím, že různé vrstvy na stránce (pozadí, geometrické tvary, obsah) se při </w:t>
      </w:r>
      <w:proofErr w:type="spellStart"/>
      <w:r w:rsidRPr="0087356D">
        <w:t>scrollování</w:t>
      </w:r>
      <w:proofErr w:type="spellEnd"/>
      <w:r w:rsidRPr="0087356D">
        <w:t xml:space="preserve"> pohybují různou rychlostí.</w:t>
      </w:r>
    </w:p>
    <w:p w14:paraId="1239E65F" w14:textId="10F5E1C6" w:rsidR="004E0C40" w:rsidRDefault="004E0C40" w:rsidP="00E37E9F">
      <w:r>
        <w:t>Jak to funguje?</w:t>
      </w:r>
    </w:p>
    <w:p w14:paraId="51C9F068" w14:textId="462305FB" w:rsidR="00B15113" w:rsidRPr="00B15113" w:rsidRDefault="00B15113" w:rsidP="00A52237">
      <w:pPr>
        <w:pStyle w:val="ListParagraph"/>
        <w:numPr>
          <w:ilvl w:val="0"/>
          <w:numId w:val="45"/>
        </w:numPr>
        <w:rPr>
          <w:rFonts w:cs="Times New Roman"/>
        </w:rPr>
      </w:pPr>
      <w:proofErr w:type="spellStart"/>
      <w:r w:rsidRPr="00B15113">
        <w:rPr>
          <w:rFonts w:cs="Times New Roman"/>
          <w:b/>
          <w:bCs/>
        </w:rPr>
        <w:t>Sleodvání</w:t>
      </w:r>
      <w:proofErr w:type="spellEnd"/>
      <w:r w:rsidRPr="00B15113">
        <w:rPr>
          <w:rFonts w:cs="Times New Roman"/>
          <w:b/>
          <w:bCs/>
        </w:rPr>
        <w:t xml:space="preserve"> </w:t>
      </w:r>
      <w:proofErr w:type="spellStart"/>
      <w:r w:rsidRPr="00B15113">
        <w:rPr>
          <w:rFonts w:cs="Times New Roman"/>
          <w:b/>
          <w:bCs/>
        </w:rPr>
        <w:t>scrollování</w:t>
      </w:r>
      <w:proofErr w:type="spellEnd"/>
      <w:r w:rsidRPr="00B15113">
        <w:rPr>
          <w:rFonts w:cs="Times New Roman"/>
        </w:rPr>
        <w:t xml:space="preserve">: Nejprve musíme vědět, kdy uživatel </w:t>
      </w:r>
      <w:proofErr w:type="spellStart"/>
      <w:r w:rsidRPr="00B15113">
        <w:rPr>
          <w:rFonts w:cs="Times New Roman"/>
        </w:rPr>
        <w:t>scrolluje</w:t>
      </w:r>
      <w:proofErr w:type="spellEnd"/>
      <w:r w:rsidRPr="00B15113">
        <w:rPr>
          <w:rFonts w:cs="Times New Roman"/>
        </w:rPr>
        <w:t xml:space="preserve">. K tomu slouží </w:t>
      </w:r>
      <w:proofErr w:type="spellStart"/>
      <w:r w:rsidRPr="00B15113">
        <w:rPr>
          <w:rFonts w:cs="Times New Roman"/>
        </w:rPr>
        <w:t>React</w:t>
      </w:r>
      <w:proofErr w:type="spellEnd"/>
      <w:r w:rsidRPr="00B15113">
        <w:rPr>
          <w:rFonts w:cs="Times New Roman"/>
        </w:rPr>
        <w:t xml:space="preserve"> </w:t>
      </w:r>
      <w:proofErr w:type="spellStart"/>
      <w:r w:rsidRPr="00B15113">
        <w:rPr>
          <w:rFonts w:cs="Times New Roman"/>
        </w:rPr>
        <w:t>hook</w:t>
      </w:r>
      <w:proofErr w:type="spellEnd"/>
      <w:r w:rsidRPr="00B15113">
        <w:rPr>
          <w:rFonts w:cs="Times New Roman"/>
        </w:rPr>
        <w:t xml:space="preserve"> </w:t>
      </w:r>
      <w:proofErr w:type="spellStart"/>
      <w:r w:rsidRPr="00B15113">
        <w:rPr>
          <w:rFonts w:cs="Times New Roman"/>
        </w:rPr>
        <w:t>useEffect</w:t>
      </w:r>
      <w:proofErr w:type="spellEnd"/>
      <w:r w:rsidRPr="00B15113">
        <w:rPr>
          <w:rFonts w:cs="Times New Roman"/>
        </w:rPr>
        <w:t>. Jednoduše řečeno, pomocí něj řekneme prohlížeči:  “Pokaždé, když uživatel pohne kolečkem myši nebo posune stránku na mobilu, dej mi vědět." Prohlížeč pak spustí funkci (</w:t>
      </w:r>
      <w:proofErr w:type="spellStart"/>
      <w:r w:rsidRPr="00B15113">
        <w:rPr>
          <w:rFonts w:cs="Times New Roman"/>
        </w:rPr>
        <w:t>handleScroll</w:t>
      </w:r>
      <w:proofErr w:type="spellEnd"/>
      <w:r w:rsidRPr="00B15113">
        <w:rPr>
          <w:rFonts w:cs="Times New Roman"/>
        </w:rPr>
        <w:t xml:space="preserve">), kdykoliv k posunu dojde. </w:t>
      </w:r>
    </w:p>
    <w:p w14:paraId="4B18A28B" w14:textId="008417AA" w:rsidR="00B15113" w:rsidRPr="00B15113" w:rsidRDefault="00B15113" w:rsidP="00A52237">
      <w:pPr>
        <w:pStyle w:val="ListParagraph"/>
        <w:numPr>
          <w:ilvl w:val="0"/>
          <w:numId w:val="45"/>
        </w:numPr>
        <w:rPr>
          <w:rFonts w:cs="Times New Roman"/>
        </w:rPr>
      </w:pPr>
      <w:r w:rsidRPr="00B15113">
        <w:rPr>
          <w:rFonts w:cs="Times New Roman"/>
          <w:b/>
          <w:bCs/>
        </w:rPr>
        <w:lastRenderedPageBreak/>
        <w:t>Měření vzdálenosti</w:t>
      </w:r>
      <w:r w:rsidRPr="00B15113">
        <w:rPr>
          <w:rFonts w:cs="Times New Roman"/>
        </w:rPr>
        <w:t xml:space="preserve">: Uvnitř funkce </w:t>
      </w:r>
      <w:proofErr w:type="spellStart"/>
      <w:r w:rsidRPr="00B15113">
        <w:rPr>
          <w:rFonts w:cs="Times New Roman"/>
        </w:rPr>
        <w:t>handleScroll</w:t>
      </w:r>
      <w:proofErr w:type="spellEnd"/>
      <w:r w:rsidRPr="00B15113">
        <w:rPr>
          <w:rFonts w:cs="Times New Roman"/>
        </w:rPr>
        <w:t xml:space="preserve"> potřebujeme zjistit, jak daleko uživatel </w:t>
      </w:r>
      <w:proofErr w:type="spellStart"/>
      <w:r w:rsidRPr="00B15113">
        <w:rPr>
          <w:rFonts w:cs="Times New Roman"/>
        </w:rPr>
        <w:t>odscrolloval</w:t>
      </w:r>
      <w:proofErr w:type="spellEnd"/>
      <w:r w:rsidRPr="00B15113">
        <w:rPr>
          <w:rFonts w:cs="Times New Roman"/>
        </w:rPr>
        <w:t xml:space="preserve"> od úplného vrchu stránky. Tuto informaci nám poskytne </w:t>
      </w:r>
      <w:proofErr w:type="spellStart"/>
      <w:r w:rsidRPr="00B15113">
        <w:rPr>
          <w:rFonts w:cs="Times New Roman"/>
        </w:rPr>
        <w:t>window.pageYOffset</w:t>
      </w:r>
      <w:proofErr w:type="spellEnd"/>
      <w:r w:rsidRPr="00B15113">
        <w:rPr>
          <w:rFonts w:cs="Times New Roman"/>
        </w:rPr>
        <w:t xml:space="preserve"> – vrátí počet pixelů, o které je stránka posunutá dolů. </w:t>
      </w:r>
    </w:p>
    <w:p w14:paraId="0B208365" w14:textId="16B065E1" w:rsidR="00B15113" w:rsidRPr="00B15113" w:rsidRDefault="00B15113" w:rsidP="00A52237">
      <w:pPr>
        <w:pStyle w:val="ListParagraph"/>
        <w:numPr>
          <w:ilvl w:val="0"/>
          <w:numId w:val="45"/>
        </w:numPr>
        <w:rPr>
          <w:rFonts w:cs="Times New Roman"/>
        </w:rPr>
      </w:pPr>
      <w:r w:rsidRPr="00B15113">
        <w:rPr>
          <w:rFonts w:cs="Times New Roman"/>
          <w:b/>
          <w:bCs/>
        </w:rPr>
        <w:t>Uložení pozice:</w:t>
      </w:r>
      <w:r w:rsidRPr="00B15113">
        <w:rPr>
          <w:rFonts w:cs="Times New Roman"/>
        </w:rPr>
        <w:t xml:space="preserve"> Tuto vzdálenost (počet pixelů) si potřebujeme někam uložit, aby </w:t>
      </w:r>
      <w:proofErr w:type="spellStart"/>
      <w:r w:rsidRPr="00B15113">
        <w:rPr>
          <w:rFonts w:cs="Times New Roman"/>
        </w:rPr>
        <w:t>React</w:t>
      </w:r>
      <w:proofErr w:type="spellEnd"/>
      <w:r w:rsidRPr="00B15113">
        <w:rPr>
          <w:rFonts w:cs="Times New Roman"/>
        </w:rPr>
        <w:t xml:space="preserve"> věděl, že se má něco na stránce změnit. K tomu použijeme </w:t>
      </w:r>
      <w:proofErr w:type="spellStart"/>
      <w:r w:rsidRPr="00B15113">
        <w:rPr>
          <w:rFonts w:cs="Times New Roman"/>
        </w:rPr>
        <w:t>useState</w:t>
      </w:r>
      <w:proofErr w:type="spellEnd"/>
      <w:r w:rsidRPr="00B15113">
        <w:rPr>
          <w:rFonts w:cs="Times New Roman"/>
        </w:rPr>
        <w:t xml:space="preserve">, který nám vytvoří "proměnnou" ve stavu komponenty, nazvěme ji offset. Do ní uložíme aktuální hodnotu </w:t>
      </w:r>
      <w:proofErr w:type="spellStart"/>
      <w:r w:rsidRPr="00B15113">
        <w:rPr>
          <w:rFonts w:cs="Times New Roman"/>
        </w:rPr>
        <w:t>window.pageYOffset</w:t>
      </w:r>
      <w:proofErr w:type="spellEnd"/>
      <w:r w:rsidRPr="00B15113">
        <w:rPr>
          <w:rFonts w:cs="Times New Roman"/>
        </w:rPr>
        <w:t xml:space="preserve">. Aby vše běželo hladce i při rychlém </w:t>
      </w:r>
      <w:proofErr w:type="spellStart"/>
      <w:r w:rsidRPr="00B15113">
        <w:rPr>
          <w:rFonts w:cs="Times New Roman"/>
        </w:rPr>
        <w:t>scrollování</w:t>
      </w:r>
      <w:proofErr w:type="spellEnd"/>
      <w:r w:rsidRPr="00B15113">
        <w:rPr>
          <w:rFonts w:cs="Times New Roman"/>
        </w:rPr>
        <w:t xml:space="preserve">, používá se </w:t>
      </w:r>
      <w:proofErr w:type="spellStart"/>
      <w:r w:rsidRPr="00B15113">
        <w:rPr>
          <w:rFonts w:cs="Times New Roman"/>
        </w:rPr>
        <w:t>window.requestAnimationFrame</w:t>
      </w:r>
      <w:proofErr w:type="spellEnd"/>
      <w:r w:rsidRPr="00B15113">
        <w:rPr>
          <w:rFonts w:cs="Times New Roman"/>
        </w:rPr>
        <w:t xml:space="preserve">. To je způsob, jak říct prohlížeči, aby aktualizaci pozice provedl v nejvhodnější okamžik a nezpůsoboval zasekávání. </w:t>
      </w:r>
    </w:p>
    <w:p w14:paraId="795D6572" w14:textId="0772ACFF" w:rsidR="00B15113" w:rsidRPr="00B15113" w:rsidRDefault="00B15113" w:rsidP="00A52237">
      <w:pPr>
        <w:pStyle w:val="ListParagraph"/>
        <w:numPr>
          <w:ilvl w:val="0"/>
          <w:numId w:val="45"/>
        </w:numPr>
        <w:rPr>
          <w:rFonts w:cs="Times New Roman"/>
        </w:rPr>
      </w:pPr>
      <w:r w:rsidRPr="00B15113">
        <w:rPr>
          <w:rFonts w:cs="Times New Roman"/>
          <w:b/>
          <w:bCs/>
        </w:rPr>
        <w:t>Pohyb prvků</w:t>
      </w:r>
      <w:r w:rsidRPr="00B15113">
        <w:rPr>
          <w:rFonts w:cs="Times New Roman"/>
        </w:rPr>
        <w:t xml:space="preserve">: Vezmeme uloženou vzdálenost </w:t>
      </w:r>
      <w:proofErr w:type="spellStart"/>
      <w:r w:rsidRPr="00B15113">
        <w:rPr>
          <w:rFonts w:cs="Times New Roman"/>
        </w:rPr>
        <w:t>scrollování</w:t>
      </w:r>
      <w:proofErr w:type="spellEnd"/>
      <w:r w:rsidRPr="00B15113">
        <w:rPr>
          <w:rFonts w:cs="Times New Roman"/>
        </w:rPr>
        <w:t xml:space="preserve"> (offset) a použijeme ji k posunutí různých prvků na stránce nahoru nebo dolů. Děláme to pomocí CSS stylu </w:t>
      </w:r>
      <w:proofErr w:type="spellStart"/>
      <w:r w:rsidRPr="00B15113">
        <w:rPr>
          <w:rFonts w:cs="Times New Roman"/>
        </w:rPr>
        <w:t>transform</w:t>
      </w:r>
      <w:proofErr w:type="spellEnd"/>
      <w:r w:rsidRPr="00B15113">
        <w:rPr>
          <w:rFonts w:cs="Times New Roman"/>
        </w:rPr>
        <w:t xml:space="preserve">: </w:t>
      </w:r>
      <w:proofErr w:type="spellStart"/>
      <w:r w:rsidRPr="00B15113">
        <w:rPr>
          <w:rFonts w:cs="Times New Roman"/>
        </w:rPr>
        <w:t>translateY</w:t>
      </w:r>
      <w:proofErr w:type="spellEnd"/>
      <w:r w:rsidRPr="00B15113">
        <w:rPr>
          <w:rFonts w:cs="Times New Roman"/>
        </w:rPr>
        <w:t xml:space="preserve">(...), který nastavujeme přímo u jednotlivých HTML/JSX elementů. Hodnota v závorce určuje, o kolik pixelů se má prvek posunout svisle. </w:t>
      </w:r>
    </w:p>
    <w:p w14:paraId="3558BE6C" w14:textId="779CA5E4" w:rsidR="0076710A" w:rsidRPr="00B15113" w:rsidRDefault="00B15113" w:rsidP="00A52237">
      <w:pPr>
        <w:pStyle w:val="ListParagraph"/>
        <w:numPr>
          <w:ilvl w:val="0"/>
          <w:numId w:val="45"/>
        </w:numPr>
        <w:rPr>
          <w:rFonts w:cs="Times New Roman"/>
        </w:rPr>
      </w:pPr>
      <w:r w:rsidRPr="00B15113">
        <w:rPr>
          <w:rFonts w:cs="Times New Roman"/>
          <w:b/>
          <w:bCs/>
        </w:rPr>
        <w:t>Ohled na mobily</w:t>
      </w:r>
      <w:r w:rsidRPr="00B15113">
        <w:rPr>
          <w:rFonts w:cs="Times New Roman"/>
        </w:rPr>
        <w:t>: Protože tyto výpočty a změny stylů mohou být náročné na výkon, zejména na mobilních telefonech, některé méně důležité grafické prvky (např. dekorativní tečky nebo tvary na pozadí) se na menších obrazovkách buď vůbec nezobrazují, nebo se jich zobrazuje méně. Tím zajistíme, že stránka zůstane plynulá i na slabších zařízeních.</w:t>
      </w:r>
      <w:r w:rsidR="00DC13B3">
        <w:rPr>
          <w:rFonts w:cs="Times New Roman"/>
        </w:rPr>
        <w:t xml:space="preserve"> [38]</w:t>
      </w:r>
    </w:p>
    <w:p w14:paraId="44484229" w14:textId="0049133A" w:rsidR="0076710A" w:rsidRPr="0076710A" w:rsidRDefault="0076710A" w:rsidP="00F95119">
      <w:pPr>
        <w:pStyle w:val="Heading2"/>
      </w:pPr>
      <w:bookmarkStart w:id="77" w:name="_Toc195253204"/>
      <w:r>
        <w:t>Přesměrování</w:t>
      </w:r>
      <w:bookmarkEnd w:id="77"/>
      <w:r>
        <w:t xml:space="preserve"> </w:t>
      </w:r>
    </w:p>
    <w:p w14:paraId="4C9AAB07" w14:textId="0CB27DEC" w:rsidR="00B15113" w:rsidRDefault="00B15113" w:rsidP="00B15113">
      <w:r>
        <w:t xml:space="preserve">U klasických webových stránek funguje navigace tak, že kliknutí na odkaz obvykle způsobí načtení úplně nové HTML stránky ze serveru. To může být pomalé a uživatelský zážitek není úplně plynulý. </w:t>
      </w:r>
      <w:proofErr w:type="spellStart"/>
      <w:r>
        <w:t>React</w:t>
      </w:r>
      <w:proofErr w:type="spellEnd"/>
      <w:r>
        <w:t xml:space="preserve"> aplikace jsou často vytvářeny jako jednostránkové aplikace (SPA - Single </w:t>
      </w:r>
      <w:proofErr w:type="spellStart"/>
      <w:r>
        <w:t>Page</w:t>
      </w:r>
      <w:proofErr w:type="spellEnd"/>
      <w:r>
        <w:t xml:space="preserve"> </w:t>
      </w:r>
      <w:proofErr w:type="spellStart"/>
      <w:r>
        <w:t>Application</w:t>
      </w:r>
      <w:proofErr w:type="spellEnd"/>
      <w:r>
        <w:t>).</w:t>
      </w:r>
      <w:r w:rsidR="00AB17BD">
        <w:t xml:space="preserve"> To znamená, že při přesměrování v rámci webové stránky nedochází k obnovení v prohlížeči.</w:t>
      </w:r>
    </w:p>
    <w:p w14:paraId="79BA3F7A" w14:textId="3590301B" w:rsidR="004E0C40" w:rsidRDefault="00B15113" w:rsidP="00B15113">
      <w:r>
        <w:t xml:space="preserve">K tomu slouží tzv. router – speciální knihovna (v našem případě </w:t>
      </w:r>
      <w:proofErr w:type="spellStart"/>
      <w:r>
        <w:t>react</w:t>
      </w:r>
      <w:proofErr w:type="spellEnd"/>
      <w:r>
        <w:t xml:space="preserve">-router), která se stará o navigaci uvnitř aplikace. Router "poslouchá" změny v URL adrese v adresním řádku prohlížeče. Když uživatel klikne na odkaz (který je spravován routerem) nebo změní URL adresu jinak, router se podívá na aktuální URL a na základě předem definovaných pravidel (rout) rozhodne, která </w:t>
      </w:r>
      <w:proofErr w:type="spellStart"/>
      <w:r>
        <w:t>React</w:t>
      </w:r>
      <w:proofErr w:type="spellEnd"/>
      <w:r>
        <w:t xml:space="preserve"> komponenta (která reprezentuje danou "stránku") se má právě teď zobrazit. </w:t>
      </w:r>
    </w:p>
    <w:p w14:paraId="58209B27" w14:textId="15EF07EF" w:rsidR="000C1AC3" w:rsidRDefault="00835B02" w:rsidP="00B15113">
      <w:r w:rsidRPr="00835B02">
        <w:t xml:space="preserve">Definice všech dostupných cest (rout) v aplikaci se nachází centrálně v souboru </w:t>
      </w:r>
      <w:proofErr w:type="spellStart"/>
      <w:r w:rsidRPr="00835B02">
        <w:t>src</w:t>
      </w:r>
      <w:proofErr w:type="spellEnd"/>
      <w:r w:rsidRPr="00835B02">
        <w:t>/</w:t>
      </w:r>
      <w:proofErr w:type="spellStart"/>
      <w:r w:rsidRPr="00835B02">
        <w:t>main.jsx</w:t>
      </w:r>
      <w:proofErr w:type="spellEnd"/>
      <w:r w:rsidRPr="00835B02">
        <w:t xml:space="preserve"> uvnitř komponenty &lt;</w:t>
      </w:r>
      <w:proofErr w:type="spellStart"/>
      <w:r w:rsidRPr="00835B02">
        <w:t>Routes</w:t>
      </w:r>
      <w:proofErr w:type="spellEnd"/>
      <w:r w:rsidRPr="00835B02">
        <w:t>&gt;. Každá cesta je definována pomocí komponenty &lt;Route&gt;, která specifikuje:</w:t>
      </w:r>
    </w:p>
    <w:p w14:paraId="030094EE" w14:textId="77777777" w:rsidR="00CA5832" w:rsidRDefault="00CA5832" w:rsidP="00A52237">
      <w:pPr>
        <w:pStyle w:val="ListParagraph"/>
        <w:numPr>
          <w:ilvl w:val="0"/>
          <w:numId w:val="46"/>
        </w:numPr>
      </w:pPr>
      <w:proofErr w:type="spellStart"/>
      <w:r w:rsidRPr="00CA5832">
        <w:rPr>
          <w:b/>
          <w:bCs/>
        </w:rPr>
        <w:t>path</w:t>
      </w:r>
      <w:proofErr w:type="spellEnd"/>
      <w:r>
        <w:t>: URL adresa (např. /, /dashboard, /admin/</w:t>
      </w:r>
      <w:proofErr w:type="spellStart"/>
      <w:r>
        <w:t>users</w:t>
      </w:r>
      <w:proofErr w:type="spellEnd"/>
      <w:r>
        <w:t>).</w:t>
      </w:r>
    </w:p>
    <w:p w14:paraId="485E217D" w14:textId="77777777" w:rsidR="00CA5832" w:rsidRDefault="00CA5832" w:rsidP="00A52237">
      <w:pPr>
        <w:pStyle w:val="ListParagraph"/>
        <w:numPr>
          <w:ilvl w:val="0"/>
          <w:numId w:val="46"/>
        </w:numPr>
      </w:pPr>
      <w:r w:rsidRPr="00CA5832">
        <w:rPr>
          <w:b/>
          <w:bCs/>
        </w:rPr>
        <w:lastRenderedPageBreak/>
        <w:t>element</w:t>
      </w:r>
      <w:r>
        <w:t xml:space="preserve">: </w:t>
      </w:r>
      <w:proofErr w:type="spellStart"/>
      <w:r>
        <w:t>React</w:t>
      </w:r>
      <w:proofErr w:type="spellEnd"/>
      <w:r>
        <w:t xml:space="preserve"> komponenta (stránka), která se má zobrazit pro danou cestu (např. &lt;</w:t>
      </w:r>
      <w:proofErr w:type="spellStart"/>
      <w:r>
        <w:t>Homepage</w:t>
      </w:r>
      <w:proofErr w:type="spellEnd"/>
      <w:r>
        <w:t xml:space="preserve"> /&gt;, &lt;Dashboard /&gt;).</w:t>
      </w:r>
    </w:p>
    <w:p w14:paraId="5E3786A3" w14:textId="77777777" w:rsidR="00CA5832" w:rsidRDefault="00CA5832" w:rsidP="00A52237">
      <w:pPr>
        <w:pStyle w:val="ListParagraph"/>
        <w:numPr>
          <w:ilvl w:val="0"/>
          <w:numId w:val="46"/>
        </w:numPr>
      </w:pPr>
      <w:r w:rsidRPr="00CA5832">
        <w:rPr>
          <w:b/>
          <w:bCs/>
        </w:rPr>
        <w:t>Vnořené Routy</w:t>
      </w:r>
      <w:r>
        <w:t>: Některé routy mohou být vnořené a využívat společný layout. Například veřejné stránky (/, /</w:t>
      </w:r>
      <w:proofErr w:type="spellStart"/>
      <w:r>
        <w:t>how-it-works</w:t>
      </w:r>
      <w:proofErr w:type="spellEnd"/>
      <w:r>
        <w:t>, atd.) jsou vnořené pod &lt;Route element={&lt;</w:t>
      </w:r>
      <w:proofErr w:type="spellStart"/>
      <w:r>
        <w:t>BaseLayout</w:t>
      </w:r>
      <w:proofErr w:type="spellEnd"/>
      <w:r>
        <w:t xml:space="preserve"> /&gt;}&gt;, což znamená, že se všechny zobrazí uvnitř komponenty </w:t>
      </w:r>
      <w:proofErr w:type="spellStart"/>
      <w:r>
        <w:t>BaseLayout</w:t>
      </w:r>
      <w:proofErr w:type="spellEnd"/>
      <w:r>
        <w:t xml:space="preserve">, která pak pomocí &lt;Outlet /&gt; vykreslí specifickou stránku. Podobně funguje i &lt;Route </w:t>
      </w:r>
      <w:proofErr w:type="spellStart"/>
      <w:r>
        <w:t>path</w:t>
      </w:r>
      <w:proofErr w:type="spellEnd"/>
      <w:r>
        <w:t>="/admin" element={&lt;</w:t>
      </w:r>
      <w:proofErr w:type="spellStart"/>
      <w:r>
        <w:t>AdminLayout</w:t>
      </w:r>
      <w:proofErr w:type="spellEnd"/>
      <w:r>
        <w:t xml:space="preserve"> /&gt;}&gt; pro administrátorské stránky.</w:t>
      </w:r>
    </w:p>
    <w:p w14:paraId="1334FDF9" w14:textId="4B9446DD" w:rsidR="00CA5832" w:rsidRDefault="00CA5832" w:rsidP="00A52237">
      <w:pPr>
        <w:pStyle w:val="ListParagraph"/>
        <w:numPr>
          <w:ilvl w:val="0"/>
          <w:numId w:val="46"/>
        </w:numPr>
      </w:pPr>
      <w:r w:rsidRPr="00CA5832">
        <w:rPr>
          <w:b/>
          <w:bCs/>
        </w:rPr>
        <w:t>Chráněné Routy</w:t>
      </w:r>
      <w:r>
        <w:t>: Cesty jako /dashboard nebo /</w:t>
      </w:r>
      <w:proofErr w:type="spellStart"/>
      <w:r>
        <w:t>settings</w:t>
      </w:r>
      <w:proofErr w:type="spellEnd"/>
      <w:r>
        <w:t xml:space="preserve"> jsou obaleny komponentou &lt;</w:t>
      </w:r>
      <w:proofErr w:type="spellStart"/>
      <w:r>
        <w:t>ProtectedRoute</w:t>
      </w:r>
      <w:proofErr w:type="spellEnd"/>
      <w:r>
        <w:t xml:space="preserve"> /&gt;. </w:t>
      </w:r>
      <w:r w:rsidR="003F106A">
        <w:t xml:space="preserve"> Z</w:t>
      </w:r>
      <w:r>
        <w:t xml:space="preserve">kontroluje, zda je uživatel přihlášen, a pokud ne, přesměruje ho </w:t>
      </w:r>
      <w:r w:rsidR="003F106A">
        <w:t xml:space="preserve">na </w:t>
      </w:r>
      <w:proofErr w:type="spellStart"/>
      <w:r w:rsidR="003F106A">
        <w:t>homepage</w:t>
      </w:r>
      <w:proofErr w:type="spellEnd"/>
      <w:r>
        <w:t>.</w:t>
      </w:r>
    </w:p>
    <w:p w14:paraId="07BA2CA9" w14:textId="1636E470" w:rsidR="00CA5832" w:rsidRDefault="00CA5832" w:rsidP="00A52237">
      <w:pPr>
        <w:pStyle w:val="ListParagraph"/>
        <w:numPr>
          <w:ilvl w:val="0"/>
          <w:numId w:val="46"/>
        </w:numPr>
      </w:pPr>
      <w:r w:rsidRPr="00CA5832">
        <w:rPr>
          <w:b/>
          <w:bCs/>
        </w:rPr>
        <w:t>Neznámé Cesty</w:t>
      </w:r>
      <w:r>
        <w:t xml:space="preserve">: Cesta </w:t>
      </w:r>
      <w:proofErr w:type="spellStart"/>
      <w:r>
        <w:t>path</w:t>
      </w:r>
      <w:proofErr w:type="spellEnd"/>
      <w:r>
        <w:t>="*" slouží jako "</w:t>
      </w:r>
      <w:proofErr w:type="spellStart"/>
      <w:r>
        <w:t>catch-all</w:t>
      </w:r>
      <w:proofErr w:type="spellEnd"/>
      <w:r>
        <w:t>" a zobrazí komponentu &lt;</w:t>
      </w:r>
      <w:proofErr w:type="spellStart"/>
      <w:r>
        <w:t>NotFound</w:t>
      </w:r>
      <w:proofErr w:type="spellEnd"/>
      <w:r>
        <w:t xml:space="preserve"> /&gt;, pokud uživatel zadá URL, která neodpovídá žádné definované routě.</w:t>
      </w:r>
      <w:r w:rsidR="00DC13B3">
        <w:t xml:space="preserve"> [41]</w:t>
      </w:r>
    </w:p>
    <w:p w14:paraId="5EC64698" w14:textId="77777777" w:rsidR="00B74C64" w:rsidRDefault="00B74C64" w:rsidP="00B74C64">
      <w:pPr>
        <w:keepNext/>
        <w:jc w:val="center"/>
      </w:pPr>
      <w:r w:rsidRPr="00B74C64">
        <w:rPr>
          <w:noProof/>
        </w:rPr>
        <w:drawing>
          <wp:inline distT="0" distB="0" distL="0" distR="0" wp14:anchorId="0F3F5E02" wp14:editId="1A64466A">
            <wp:extent cx="4591691" cy="2867425"/>
            <wp:effectExtent l="0" t="0" r="0" b="9525"/>
            <wp:docPr id="796224275" name="Obrázek 1" descr="Obsah obrázku text, snímek obrazovky, Písmo,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24275" name="Obrázek 1" descr="Obsah obrázku text, snímek obrazovky, Písmo, design&#10;&#10;Obsah vygenerovaný umělou inteligencí může být nesprávný."/>
                    <pic:cNvPicPr/>
                  </pic:nvPicPr>
                  <pic:blipFill>
                    <a:blip r:embed="rId33"/>
                    <a:stretch>
                      <a:fillRect/>
                    </a:stretch>
                  </pic:blipFill>
                  <pic:spPr>
                    <a:xfrm>
                      <a:off x="0" y="0"/>
                      <a:ext cx="4591691" cy="2867425"/>
                    </a:xfrm>
                    <a:prstGeom prst="rect">
                      <a:avLst/>
                    </a:prstGeom>
                  </pic:spPr>
                </pic:pic>
              </a:graphicData>
            </a:graphic>
          </wp:inline>
        </w:drawing>
      </w:r>
    </w:p>
    <w:p w14:paraId="1F0E1211" w14:textId="6D278165" w:rsidR="00B74C64" w:rsidRDefault="00B74C64" w:rsidP="00B74C64">
      <w:pPr>
        <w:pStyle w:val="Caption"/>
        <w:jc w:val="center"/>
      </w:pPr>
      <w:bookmarkStart w:id="78" w:name="_Toc195253080"/>
      <w:r>
        <w:t xml:space="preserve">Obrázek </w:t>
      </w:r>
      <w:fldSimple w:instr=" SEQ Obrázek \* ARABIC ">
        <w:r w:rsidR="00331E55">
          <w:rPr>
            <w:noProof/>
          </w:rPr>
          <w:t>11</w:t>
        </w:r>
      </w:fldSimple>
      <w:r>
        <w:t xml:space="preserve"> Ukázka části kódu přesměrování</w:t>
      </w:r>
      <w:bookmarkEnd w:id="78"/>
    </w:p>
    <w:p w14:paraId="5804CD58" w14:textId="1F86FB6C" w:rsidR="00DA6707" w:rsidRDefault="00DA6707" w:rsidP="00DA6707">
      <w:pPr>
        <w:pStyle w:val="Heading2"/>
      </w:pPr>
      <w:bookmarkStart w:id="79" w:name="_Toc195253205"/>
      <w:r>
        <w:t>SEO</w:t>
      </w:r>
      <w:bookmarkEnd w:id="79"/>
    </w:p>
    <w:p w14:paraId="1BE3B95D" w14:textId="1E6DA64E" w:rsidR="00DA6707" w:rsidRDefault="008204D0" w:rsidP="00DA6707">
      <w:r>
        <w:t xml:space="preserve">Pozornost byla věnována i </w:t>
      </w:r>
      <w:r w:rsidRPr="008204D0">
        <w:t xml:space="preserve">základní optimalizaci pro vyhledávače (SEO), aby byla aplikace lépe dohledatelná a </w:t>
      </w:r>
      <w:proofErr w:type="spellStart"/>
      <w:r w:rsidRPr="008204D0">
        <w:t>indexovatelná</w:t>
      </w:r>
      <w:proofErr w:type="spellEnd"/>
      <w:r w:rsidRPr="008204D0">
        <w:t>.</w:t>
      </w:r>
      <w:r>
        <w:t xml:space="preserve"> </w:t>
      </w:r>
      <w:r w:rsidR="00EA527C" w:rsidRPr="00EA527C">
        <w:t>Cílem je zajistit, aby relevantní veřejné stránky (jako úvodní stránka, informace o fungování, kontakty) byly přístupné a srozumitelné jak pro uživatele, tak pro roboty vyhledávačů.</w:t>
      </w:r>
      <w:r w:rsidR="00DC13B3">
        <w:t>[52]</w:t>
      </w:r>
    </w:p>
    <w:p w14:paraId="4DA96398" w14:textId="0B26F442" w:rsidR="00B52371" w:rsidRDefault="00B52371" w:rsidP="00B52371">
      <w:pPr>
        <w:pStyle w:val="Heading3"/>
      </w:pPr>
      <w:bookmarkStart w:id="80" w:name="_Toc195253206"/>
      <w:r>
        <w:lastRenderedPageBreak/>
        <w:t>Základní SEO principy</w:t>
      </w:r>
      <w:bookmarkEnd w:id="80"/>
    </w:p>
    <w:p w14:paraId="765E938F" w14:textId="77777777" w:rsidR="00B52371" w:rsidRDefault="00B52371" w:rsidP="00B52371">
      <w:r w:rsidRPr="00B52371">
        <w:rPr>
          <w:b/>
          <w:bCs/>
        </w:rPr>
        <w:t>Sémantický HTML:</w:t>
      </w:r>
      <w:r>
        <w:t xml:space="preserve"> Struktura jednotlivých stránek a komponent využívá sémantické HTML tagy (např. &lt;nav&gt; pro navigaci, &lt;</w:t>
      </w:r>
      <w:proofErr w:type="spellStart"/>
      <w:r>
        <w:t>main</w:t>
      </w:r>
      <w:proofErr w:type="spellEnd"/>
      <w:r>
        <w:t>&gt; pro hlavní obsah, &lt;h1&gt; až &lt;h6&gt; pro nadpisy, &lt;</w:t>
      </w:r>
      <w:proofErr w:type="spellStart"/>
      <w:r>
        <w:t>article</w:t>
      </w:r>
      <w:proofErr w:type="spellEnd"/>
      <w:r>
        <w:t>&gt;, &lt;</w:t>
      </w:r>
      <w:proofErr w:type="spellStart"/>
      <w:r>
        <w:t>footer</w:t>
      </w:r>
      <w:proofErr w:type="spellEnd"/>
      <w:r>
        <w:t>&gt; atd.). Správná sémantika pomáhá vyhledávačům lépe porozumět struktuře a významu obsahu na stránce.</w:t>
      </w:r>
    </w:p>
    <w:p w14:paraId="254FD0E2" w14:textId="77777777" w:rsidR="00B52371" w:rsidRDefault="00B52371" w:rsidP="00B52371">
      <w:r w:rsidRPr="00B52371">
        <w:rPr>
          <w:b/>
          <w:bCs/>
        </w:rPr>
        <w:t>Titulky Stránek:</w:t>
      </w:r>
      <w:r>
        <w:t xml:space="preserve"> Každá stránka má definovaný unikátní a popisný titulek (tag &lt;</w:t>
      </w:r>
      <w:proofErr w:type="spellStart"/>
      <w:r>
        <w:t>title</w:t>
      </w:r>
      <w:proofErr w:type="spellEnd"/>
      <w:r>
        <w:t xml:space="preserve">&gt; v hlavičce HTML), který odpovídá jejímu obsahu. To zlepšuje orientaci uživatele v záložkách prohlížeče a zároveň je to důležitý signál pro vyhledávače o tématu dané stránky. (Poznámka: Implementace dynamické změny titulku v SPA vyžaduje specifické řešení, např. pomocí </w:t>
      </w:r>
      <w:proofErr w:type="spellStart"/>
      <w:r>
        <w:t>useEffect</w:t>
      </w:r>
      <w:proofErr w:type="spellEnd"/>
      <w:r>
        <w:t xml:space="preserve"> nebo knihovny jako </w:t>
      </w:r>
      <w:proofErr w:type="spellStart"/>
      <w:r>
        <w:t>React</w:t>
      </w:r>
      <w:proofErr w:type="spellEnd"/>
      <w:r>
        <w:t xml:space="preserve"> </w:t>
      </w:r>
      <w:proofErr w:type="spellStart"/>
      <w:r>
        <w:t>Helmet</w:t>
      </w:r>
      <w:proofErr w:type="spellEnd"/>
      <w:r>
        <w:t>).</w:t>
      </w:r>
    </w:p>
    <w:p w14:paraId="020D325E" w14:textId="77777777" w:rsidR="00B52371" w:rsidRDefault="00B52371" w:rsidP="00B52371">
      <w:r w:rsidRPr="00B52371">
        <w:rPr>
          <w:b/>
          <w:bCs/>
        </w:rPr>
        <w:t>Čisté URL adresy:</w:t>
      </w:r>
      <w:r>
        <w:t xml:space="preserve"> Díky použití </w:t>
      </w:r>
      <w:proofErr w:type="spellStart"/>
      <w:r>
        <w:t>React</w:t>
      </w:r>
      <w:proofErr w:type="spellEnd"/>
      <w:r>
        <w:t xml:space="preserve"> Routeru má aplikace uživatelsky přívětivé a logické URL adresy (např. /</w:t>
      </w:r>
      <w:proofErr w:type="spellStart"/>
      <w:r>
        <w:t>how-it-works</w:t>
      </w:r>
      <w:proofErr w:type="spellEnd"/>
      <w:r>
        <w:t>, /</w:t>
      </w:r>
      <w:proofErr w:type="spellStart"/>
      <w:r>
        <w:t>about-us</w:t>
      </w:r>
      <w:proofErr w:type="spellEnd"/>
      <w:r>
        <w:t xml:space="preserve">), které jsou snadno čitelné a </w:t>
      </w:r>
      <w:proofErr w:type="spellStart"/>
      <w:r>
        <w:t>indexovatelné</w:t>
      </w:r>
      <w:proofErr w:type="spellEnd"/>
      <w:r>
        <w:t xml:space="preserve"> vyhledávači.</w:t>
      </w:r>
    </w:p>
    <w:p w14:paraId="4F51DF78" w14:textId="77777777" w:rsidR="00B52371" w:rsidRDefault="00B52371" w:rsidP="00B52371">
      <w:r w:rsidRPr="00B52371">
        <w:rPr>
          <w:b/>
          <w:bCs/>
        </w:rPr>
        <w:t>Responzivita:</w:t>
      </w:r>
      <w:r>
        <w:t xml:space="preserve"> Aplikace je plně responzivní a přizpůsobuje své zobrazení různým velikostem obrazovek (desktop, tablet, mobil). To je dnes klíčový faktor pro SEO, jelikož vyhledávače upřednostňují weby optimalizované pro mobilní zařízení (mobile-</w:t>
      </w:r>
      <w:proofErr w:type="spellStart"/>
      <w:r>
        <w:t>first</w:t>
      </w:r>
      <w:proofErr w:type="spellEnd"/>
      <w:r>
        <w:t xml:space="preserve"> </w:t>
      </w:r>
      <w:proofErr w:type="spellStart"/>
      <w:r>
        <w:t>indexing</w:t>
      </w:r>
      <w:proofErr w:type="spellEnd"/>
      <w:r>
        <w:t>).</w:t>
      </w:r>
    </w:p>
    <w:p w14:paraId="5ED326D2" w14:textId="43AC1AE7" w:rsidR="00A722C5" w:rsidRDefault="00CD065A" w:rsidP="00CD065A">
      <w:pPr>
        <w:pStyle w:val="Heading3"/>
      </w:pPr>
      <w:bookmarkStart w:id="81" w:name="_Toc195253207"/>
      <w:r>
        <w:t>Sitemap.xml</w:t>
      </w:r>
      <w:bookmarkEnd w:id="81"/>
    </w:p>
    <w:p w14:paraId="19A63BD5" w14:textId="1912C82C" w:rsidR="00EA527C" w:rsidRPr="00DA6707" w:rsidRDefault="00CD065A" w:rsidP="00DA6707">
      <w:r w:rsidRPr="00CD065A">
        <w:t>Pro usnadnění procházení a indexace struktury webu vyhledávači jako Google je generována mapa stránek (</w:t>
      </w:r>
      <w:proofErr w:type="spellStart"/>
      <w:r w:rsidRPr="00CD065A">
        <w:t>sitemap</w:t>
      </w:r>
      <w:proofErr w:type="spellEnd"/>
      <w:r w:rsidRPr="00CD065A">
        <w:t xml:space="preserve">) ve formátu sitemap.xml. Tento soubor obsahuje seznam dostupných veřejných URL adres aplikace. Pro automatizaci tohoto procesu je využíván balíček </w:t>
      </w:r>
      <w:proofErr w:type="spellStart"/>
      <w:r w:rsidRPr="00CD065A">
        <w:t>react</w:t>
      </w:r>
      <w:proofErr w:type="spellEnd"/>
      <w:r w:rsidRPr="00CD065A">
        <w:t>-router-</w:t>
      </w:r>
      <w:proofErr w:type="spellStart"/>
      <w:r w:rsidRPr="00CD065A">
        <w:t>sitemap</w:t>
      </w:r>
      <w:proofErr w:type="spellEnd"/>
      <w:r w:rsidRPr="00CD065A">
        <w:t xml:space="preserve">, který na základě definovaných rout v </w:t>
      </w:r>
      <w:proofErr w:type="spellStart"/>
      <w:r w:rsidRPr="00CD065A">
        <w:t>React</w:t>
      </w:r>
      <w:proofErr w:type="spellEnd"/>
      <w:r w:rsidRPr="00CD065A">
        <w:t xml:space="preserve"> Routeru sestaví aktuální sitemap.xml. Tento soubor je následně dostupný pro vyhledávače a pomáhá jim efektivněji objevit a </w:t>
      </w:r>
      <w:proofErr w:type="spellStart"/>
      <w:r w:rsidRPr="00CD065A">
        <w:t>zaindexovat</w:t>
      </w:r>
      <w:proofErr w:type="spellEnd"/>
      <w:r w:rsidRPr="00CD065A">
        <w:t xml:space="preserve"> veškerý relevantní obsah.</w:t>
      </w:r>
    </w:p>
    <w:p w14:paraId="56631E60" w14:textId="57C35AF4" w:rsidR="00662FB2" w:rsidRDefault="00662FB2" w:rsidP="004158C2">
      <w:pPr>
        <w:pStyle w:val="Heading1"/>
      </w:pPr>
      <w:bookmarkStart w:id="82" w:name="_Toc195253208"/>
      <w:proofErr w:type="spellStart"/>
      <w:r>
        <w:lastRenderedPageBreak/>
        <w:t>Backend</w:t>
      </w:r>
      <w:proofErr w:type="spellEnd"/>
      <w:r>
        <w:t xml:space="preserve"> řešení aplikace</w:t>
      </w:r>
      <w:r w:rsidR="00FF34C2">
        <w:t xml:space="preserve"> (Leschka Ernst Christoph)</w:t>
      </w:r>
      <w:bookmarkEnd w:id="82"/>
    </w:p>
    <w:p w14:paraId="416A9CD0" w14:textId="1D778BFE" w:rsidR="00DC5181" w:rsidRDefault="000D6A7C" w:rsidP="00165AF4">
      <w:pPr>
        <w:pStyle w:val="Heading2"/>
      </w:pPr>
      <w:bookmarkStart w:id="83" w:name="_Toc195253209"/>
      <w:r>
        <w:t xml:space="preserve">Úvod do </w:t>
      </w:r>
      <w:proofErr w:type="spellStart"/>
      <w:r>
        <w:t>NestJS</w:t>
      </w:r>
      <w:bookmarkEnd w:id="83"/>
      <w:proofErr w:type="spellEnd"/>
    </w:p>
    <w:p w14:paraId="5B4E57D6" w14:textId="590A96ED" w:rsidR="00276309" w:rsidRDefault="00061908" w:rsidP="00061908">
      <w:pPr>
        <w:pStyle w:val="Heading3"/>
      </w:pPr>
      <w:bookmarkStart w:id="84" w:name="_Toc195253210"/>
      <w:r>
        <w:t xml:space="preserve">Co je </w:t>
      </w:r>
      <w:proofErr w:type="spellStart"/>
      <w:r>
        <w:t>NestJ</w:t>
      </w:r>
      <w:r w:rsidR="00321F32">
        <w:t>S</w:t>
      </w:r>
      <w:proofErr w:type="spellEnd"/>
      <w:r>
        <w:t>?</w:t>
      </w:r>
      <w:bookmarkEnd w:id="84"/>
    </w:p>
    <w:p w14:paraId="443C412D" w14:textId="7CD91D57" w:rsidR="00061908" w:rsidRDefault="00D22798" w:rsidP="00061908">
      <w:proofErr w:type="spellStart"/>
      <w:r>
        <w:t>NestJS</w:t>
      </w:r>
      <w:proofErr w:type="spellEnd"/>
      <w:r>
        <w:t xml:space="preserve"> je progresivní framework </w:t>
      </w:r>
      <w:r w:rsidR="00A034E6">
        <w:t xml:space="preserve">určen pro vývoj </w:t>
      </w:r>
      <w:r w:rsidR="001A75CC">
        <w:t xml:space="preserve">serverových Node.js aplikací. </w:t>
      </w:r>
      <w:r w:rsidR="00602503">
        <w:t xml:space="preserve">Je postaven a plně podporuje </w:t>
      </w:r>
      <w:proofErr w:type="spellStart"/>
      <w:r w:rsidR="00602503">
        <w:t>TypeScript</w:t>
      </w:r>
      <w:proofErr w:type="spellEnd"/>
      <w:r w:rsidR="00602503">
        <w:t xml:space="preserve"> (nicméně </w:t>
      </w:r>
      <w:r w:rsidR="001D25F8">
        <w:t>stále umožňuje vývojářům využít čistý JavaScript</w:t>
      </w:r>
      <w:r w:rsidR="004D0F47">
        <w:t>). Kombinuje prvky OOP (Objektově Orientovaného Programování), FP (Funkčního Programování) a FRP (Funkční</w:t>
      </w:r>
      <w:r w:rsidR="00DD13E9">
        <w:t>ho Reaktivního Programování).</w:t>
      </w:r>
      <w:r w:rsidR="009912BE">
        <w:t xml:space="preserve"> [1]</w:t>
      </w:r>
    </w:p>
    <w:p w14:paraId="14E534C2" w14:textId="68F4BB62" w:rsidR="00B643FB" w:rsidRDefault="00B643FB" w:rsidP="00061908">
      <w:r>
        <w:t xml:space="preserve">V pozadí využívá </w:t>
      </w:r>
      <w:proofErr w:type="spellStart"/>
      <w:r>
        <w:t>nest</w:t>
      </w:r>
      <w:proofErr w:type="spellEnd"/>
      <w:r>
        <w:t xml:space="preserve"> robustní </w:t>
      </w:r>
      <w:r w:rsidR="00746369">
        <w:t xml:space="preserve">HTTP serverové frameworky jako je Express nebo </w:t>
      </w:r>
      <w:proofErr w:type="spellStart"/>
      <w:r w:rsidR="00746369">
        <w:t>Fastify</w:t>
      </w:r>
      <w:proofErr w:type="spellEnd"/>
      <w:r w:rsidR="00F27AE7">
        <w:t>. Vystavuje API těchto frameworků přímo vývojáři</w:t>
      </w:r>
      <w:r w:rsidR="00563663">
        <w:t>, ale zároveň poskytuje úroveň abstrakce nad těmito frameworky.</w:t>
      </w:r>
      <w:r w:rsidR="009912BE">
        <w:t xml:space="preserve"> [</w:t>
      </w:r>
      <w:r w:rsidR="009458D2">
        <w:t>2</w:t>
      </w:r>
      <w:r w:rsidR="009912BE">
        <w:t>]</w:t>
      </w:r>
    </w:p>
    <w:p w14:paraId="3FDA2E88" w14:textId="20BBCF02" w:rsidR="00457EF9" w:rsidRDefault="00457EF9" w:rsidP="00061908">
      <w:r>
        <w:t xml:space="preserve">Je inspirován architekturou </w:t>
      </w:r>
      <w:proofErr w:type="spellStart"/>
      <w:r>
        <w:t>frontendového</w:t>
      </w:r>
      <w:proofErr w:type="spellEnd"/>
      <w:r>
        <w:t xml:space="preserve"> frameworku </w:t>
      </w:r>
      <w:proofErr w:type="spellStart"/>
      <w:r>
        <w:t>Angular</w:t>
      </w:r>
      <w:proofErr w:type="spellEnd"/>
      <w:r>
        <w:t xml:space="preserve"> a využívá modulární přístup</w:t>
      </w:r>
      <w:r w:rsidR="002E5FFF">
        <w:t>, aplikace se tedy snadně rozšiřuje.</w:t>
      </w:r>
      <w:r w:rsidR="005E4F94">
        <w:t xml:space="preserve"> [1]</w:t>
      </w:r>
    </w:p>
    <w:p w14:paraId="4D1FDD8D" w14:textId="77CE061B" w:rsidR="00321F32" w:rsidRDefault="00321F32" w:rsidP="00321F32">
      <w:pPr>
        <w:pStyle w:val="Heading3"/>
      </w:pPr>
      <w:bookmarkStart w:id="85" w:name="_Toc195253211"/>
      <w:r>
        <w:t xml:space="preserve">Architektura </w:t>
      </w:r>
      <w:proofErr w:type="spellStart"/>
      <w:r>
        <w:t>NestJS</w:t>
      </w:r>
      <w:bookmarkEnd w:id="85"/>
      <w:proofErr w:type="spellEnd"/>
    </w:p>
    <w:p w14:paraId="1926C5A8" w14:textId="514CAEBD" w:rsidR="00321F32" w:rsidRDefault="00321F32" w:rsidP="00321F32">
      <w:proofErr w:type="spellStart"/>
      <w:r>
        <w:t>NestJS</w:t>
      </w:r>
      <w:proofErr w:type="spellEnd"/>
      <w:r>
        <w:t xml:space="preserve"> je založen na modulární struktuře</w:t>
      </w:r>
      <w:r w:rsidR="00FF1B0D">
        <w:t xml:space="preserve">. </w:t>
      </w:r>
    </w:p>
    <w:p w14:paraId="59C6147B" w14:textId="20310F51" w:rsidR="00FF1B0D" w:rsidRDefault="00FF1B0D" w:rsidP="00FF1B0D">
      <w:pPr>
        <w:pStyle w:val="ListParagraph"/>
        <w:numPr>
          <w:ilvl w:val="0"/>
          <w:numId w:val="15"/>
        </w:numPr>
      </w:pPr>
      <w:proofErr w:type="spellStart"/>
      <w:r w:rsidRPr="00593022">
        <w:rPr>
          <w:b/>
          <w:bCs/>
        </w:rPr>
        <w:t>Modules</w:t>
      </w:r>
      <w:proofErr w:type="spellEnd"/>
      <w:r>
        <w:t xml:space="preserve"> (Moduly) </w:t>
      </w:r>
      <w:r w:rsidR="00593022">
        <w:t xml:space="preserve">– seskupují související </w:t>
      </w:r>
      <w:proofErr w:type="spellStart"/>
      <w:r w:rsidR="00593022">
        <w:t>controllery</w:t>
      </w:r>
      <w:proofErr w:type="spellEnd"/>
      <w:r w:rsidR="00593022">
        <w:t>, služby a popřípadě další části aplikace</w:t>
      </w:r>
    </w:p>
    <w:p w14:paraId="305CC0D6" w14:textId="7AB7827A" w:rsidR="00FF1B0D" w:rsidRDefault="00FF1B0D" w:rsidP="00FF1B0D">
      <w:pPr>
        <w:pStyle w:val="ListParagraph"/>
        <w:numPr>
          <w:ilvl w:val="0"/>
          <w:numId w:val="15"/>
        </w:numPr>
      </w:pPr>
      <w:proofErr w:type="spellStart"/>
      <w:r w:rsidRPr="00593022">
        <w:rPr>
          <w:b/>
          <w:bCs/>
        </w:rPr>
        <w:t>Controllers</w:t>
      </w:r>
      <w:proofErr w:type="spellEnd"/>
      <w:r>
        <w:t xml:space="preserve"> (</w:t>
      </w:r>
      <w:r w:rsidR="009239CD">
        <w:t>Kontroléry</w:t>
      </w:r>
      <w:r>
        <w:t>)</w:t>
      </w:r>
      <w:r w:rsidR="00593022">
        <w:t xml:space="preserve"> – </w:t>
      </w:r>
      <w:r w:rsidR="009239CD">
        <w:t>zpracovávají</w:t>
      </w:r>
      <w:r w:rsidR="00593022">
        <w:t xml:space="preserve"> HTTP požadavky a vrací </w:t>
      </w:r>
      <w:r w:rsidR="00AC6363">
        <w:t>odpovědi</w:t>
      </w:r>
    </w:p>
    <w:p w14:paraId="1BD26115" w14:textId="3988ACD3" w:rsidR="00FF1B0D" w:rsidRDefault="00FF1B0D" w:rsidP="00FF1B0D">
      <w:pPr>
        <w:pStyle w:val="ListParagraph"/>
        <w:numPr>
          <w:ilvl w:val="0"/>
          <w:numId w:val="15"/>
        </w:numPr>
      </w:pPr>
      <w:proofErr w:type="spellStart"/>
      <w:r w:rsidRPr="00593022">
        <w:rPr>
          <w:b/>
          <w:bCs/>
        </w:rPr>
        <w:t>Services</w:t>
      </w:r>
      <w:proofErr w:type="spellEnd"/>
      <w:r>
        <w:t xml:space="preserve"> (Služby)</w:t>
      </w:r>
      <w:r w:rsidR="00AC6363">
        <w:t xml:space="preserve"> – obsahují „obchodní“ logiku aplikace</w:t>
      </w:r>
    </w:p>
    <w:p w14:paraId="5DBBC86D" w14:textId="5D8CF50A" w:rsidR="00FF1B0D" w:rsidRDefault="00FF1B0D" w:rsidP="00FF1B0D">
      <w:pPr>
        <w:pStyle w:val="ListParagraph"/>
        <w:numPr>
          <w:ilvl w:val="0"/>
          <w:numId w:val="15"/>
        </w:numPr>
      </w:pPr>
      <w:proofErr w:type="spellStart"/>
      <w:r w:rsidRPr="00593022">
        <w:rPr>
          <w:b/>
          <w:bCs/>
        </w:rPr>
        <w:t>Entities</w:t>
      </w:r>
      <w:proofErr w:type="spellEnd"/>
      <w:r>
        <w:t xml:space="preserve"> (Entity)</w:t>
      </w:r>
      <w:r w:rsidR="00AC6363">
        <w:t xml:space="preserve"> – definují strukturu dat v</w:t>
      </w:r>
      <w:r w:rsidR="005E4F94">
        <w:t> </w:t>
      </w:r>
      <w:r w:rsidR="00AC6363">
        <w:t>databázi</w:t>
      </w:r>
    </w:p>
    <w:p w14:paraId="50487E2B" w14:textId="412240D9" w:rsidR="005E4F94" w:rsidRDefault="005156EB" w:rsidP="009912BE">
      <w:pPr>
        <w:pStyle w:val="Heading3"/>
      </w:pPr>
      <w:bookmarkStart w:id="86" w:name="_Toc195253212"/>
      <w:r>
        <w:t>Moduly (</w:t>
      </w:r>
      <w:proofErr w:type="spellStart"/>
      <w:r>
        <w:t>Modules</w:t>
      </w:r>
      <w:proofErr w:type="spellEnd"/>
      <w:r>
        <w:t>)</w:t>
      </w:r>
      <w:bookmarkEnd w:id="86"/>
    </w:p>
    <w:p w14:paraId="65D0A61A" w14:textId="4956025C" w:rsidR="005156EB" w:rsidRDefault="009A749D" w:rsidP="005156EB">
      <w:r>
        <w:t>Modul v </w:t>
      </w:r>
      <w:proofErr w:type="spellStart"/>
      <w:r>
        <w:t>NestJS</w:t>
      </w:r>
      <w:proofErr w:type="spellEnd"/>
      <w:r>
        <w:t xml:space="preserve"> je třída anotována </w:t>
      </w:r>
      <w:proofErr w:type="spellStart"/>
      <w:r>
        <w:t>dekorátorem</w:t>
      </w:r>
      <w:proofErr w:type="spellEnd"/>
      <w:r>
        <w:t xml:space="preserve"> </w:t>
      </w:r>
      <w:r w:rsidRPr="00A3157C">
        <w:rPr>
          <w:i/>
          <w:iCs/>
        </w:rPr>
        <w:t xml:space="preserve">@Module(). </w:t>
      </w:r>
      <w:r>
        <w:t xml:space="preserve">Tento </w:t>
      </w:r>
      <w:proofErr w:type="spellStart"/>
      <w:r>
        <w:t>dekorátor</w:t>
      </w:r>
      <w:proofErr w:type="spellEnd"/>
      <w:r>
        <w:t xml:space="preserve"> poskytuje metadata, která </w:t>
      </w:r>
      <w:proofErr w:type="spellStart"/>
      <w:r w:rsidR="001D6CCF">
        <w:t>Nest</w:t>
      </w:r>
      <w:r w:rsidR="00040561">
        <w:t>JS</w:t>
      </w:r>
      <w:proofErr w:type="spellEnd"/>
      <w:r w:rsidR="001D6CCF">
        <w:t xml:space="preserve"> používá k organizaci a efektivní správě struktury aplikace.</w:t>
      </w:r>
      <w:r w:rsidR="005D382A">
        <w:t xml:space="preserve"> Každá aplikace v </w:t>
      </w:r>
      <w:proofErr w:type="spellStart"/>
      <w:r w:rsidR="005D382A">
        <w:t>NestJS</w:t>
      </w:r>
      <w:proofErr w:type="spellEnd"/>
      <w:r w:rsidR="005D382A">
        <w:t xml:space="preserve"> má minimálně jeden modul, tj. kořenový (</w:t>
      </w:r>
      <w:proofErr w:type="spellStart"/>
      <w:r w:rsidR="005D382A">
        <w:t>root</w:t>
      </w:r>
      <w:proofErr w:type="spellEnd"/>
      <w:r w:rsidR="005D382A">
        <w:t>) modul</w:t>
      </w:r>
      <w:r w:rsidR="00EF6490">
        <w:t xml:space="preserve">, ten slouží jako </w:t>
      </w:r>
      <w:r w:rsidR="0098485D">
        <w:t xml:space="preserve">startovní bod pro stavbu aplikačního grafu. Tento graf je interní struktura, kterou </w:t>
      </w:r>
      <w:proofErr w:type="spellStart"/>
      <w:r w:rsidR="0098485D">
        <w:t>Nest</w:t>
      </w:r>
      <w:r w:rsidR="00040561">
        <w:t>JS</w:t>
      </w:r>
      <w:proofErr w:type="spellEnd"/>
      <w:r w:rsidR="0098485D">
        <w:t xml:space="preserve"> </w:t>
      </w:r>
      <w:r w:rsidR="0057290A">
        <w:t xml:space="preserve">využívá k řešení vztahů a závislostí mezi moduly a </w:t>
      </w:r>
      <w:r w:rsidR="00F63C5B">
        <w:t xml:space="preserve">službami. </w:t>
      </w:r>
      <w:r w:rsidR="006762BB">
        <w:t xml:space="preserve">Přestože </w:t>
      </w:r>
      <w:r w:rsidR="0023249A">
        <w:t>malé aplikace mohou mít jen kořenový modul</w:t>
      </w:r>
      <w:r w:rsidR="00F57ACC">
        <w:t>, tak to ve většině projektů tak není</w:t>
      </w:r>
      <w:r w:rsidR="00FC3463">
        <w:t>.</w:t>
      </w:r>
      <w:r w:rsidR="00726266">
        <w:t>[2]</w:t>
      </w:r>
    </w:p>
    <w:p w14:paraId="4C8094D7" w14:textId="18E1C34F" w:rsidR="00F537A8" w:rsidRDefault="00FC3463" w:rsidP="005156EB">
      <w:r>
        <w:t xml:space="preserve">Moduly jsou </w:t>
      </w:r>
      <w:r w:rsidR="00752D89">
        <w:t>vysoce doporučeny jako efektivní možnost k organizaci komponentu</w:t>
      </w:r>
      <w:r w:rsidR="0026253E">
        <w:t>. Pro většinu aplikaci se setk</w:t>
      </w:r>
      <w:r w:rsidR="00B16A88">
        <w:t>áte</w:t>
      </w:r>
      <w:r w:rsidR="003B5243">
        <w:t xml:space="preserve"> s mnoha moduly</w:t>
      </w:r>
      <w:r w:rsidR="00F537A8">
        <w:t>.</w:t>
      </w:r>
      <w:r w:rsidR="00726266">
        <w:t>[2]</w:t>
      </w:r>
    </w:p>
    <w:p w14:paraId="16D28521" w14:textId="77777777" w:rsidR="00F537A8" w:rsidRDefault="00F537A8" w:rsidP="005156EB"/>
    <w:p w14:paraId="39B97FD1" w14:textId="22DF72D9" w:rsidR="00FC3463" w:rsidRDefault="00F537A8" w:rsidP="005156EB">
      <w:proofErr w:type="spellStart"/>
      <w:r>
        <w:lastRenderedPageBreak/>
        <w:t>Dekorátor</w:t>
      </w:r>
      <w:proofErr w:type="spellEnd"/>
      <w:r>
        <w:t xml:space="preserve"> Module()</w:t>
      </w:r>
      <w:r w:rsidR="0026253E">
        <w:t xml:space="preserve"> </w:t>
      </w:r>
      <w:r>
        <w:t xml:space="preserve">bere jako argument </w:t>
      </w:r>
      <w:r w:rsidR="00A8126D">
        <w:t>jediný objekt, který popisuje module</w:t>
      </w:r>
      <w:r w:rsidR="007E600F">
        <w:t>:</w:t>
      </w:r>
    </w:p>
    <w:p w14:paraId="3BED41D5" w14:textId="6A87C505" w:rsidR="007E600F" w:rsidRDefault="007E600F" w:rsidP="007E600F">
      <w:pPr>
        <w:pStyle w:val="ListParagraph"/>
        <w:numPr>
          <w:ilvl w:val="0"/>
          <w:numId w:val="18"/>
        </w:numPr>
      </w:pPr>
      <w:proofErr w:type="spellStart"/>
      <w:r w:rsidRPr="008D56D3">
        <w:rPr>
          <w:i/>
          <w:iCs/>
        </w:rPr>
        <w:t>providers</w:t>
      </w:r>
      <w:proofErr w:type="spellEnd"/>
      <w:r>
        <w:t xml:space="preserve"> –</w:t>
      </w:r>
      <w:r w:rsidR="00C26C5B">
        <w:t xml:space="preserve"> </w:t>
      </w:r>
      <w:proofErr w:type="spellStart"/>
      <w:r w:rsidR="00954B09">
        <w:t>providers</w:t>
      </w:r>
      <w:proofErr w:type="spellEnd"/>
      <w:r w:rsidR="00954B09">
        <w:t xml:space="preserve">, které budou </w:t>
      </w:r>
      <w:proofErr w:type="spellStart"/>
      <w:r w:rsidR="00954B09">
        <w:t>instancování</w:t>
      </w:r>
      <w:proofErr w:type="spellEnd"/>
      <w:r w:rsidR="00954B09">
        <w:t xml:space="preserve"> nástrojem </w:t>
      </w:r>
      <w:proofErr w:type="spellStart"/>
      <w:r w:rsidR="00954B09">
        <w:t>Nest</w:t>
      </w:r>
      <w:proofErr w:type="spellEnd"/>
      <w:r w:rsidR="00954B09">
        <w:t xml:space="preserve"> </w:t>
      </w:r>
      <w:proofErr w:type="spellStart"/>
      <w:r w:rsidR="00954B09">
        <w:t>injector</w:t>
      </w:r>
      <w:proofErr w:type="spellEnd"/>
      <w:r w:rsidR="00954B09">
        <w:t xml:space="preserve"> a mohou být </w:t>
      </w:r>
      <w:r w:rsidR="008D56D3">
        <w:t>sdíleny v rámci tohoto modulu</w:t>
      </w:r>
      <w:r w:rsidR="00726266">
        <w:t xml:space="preserve"> [2]</w:t>
      </w:r>
    </w:p>
    <w:p w14:paraId="5CB62E22" w14:textId="11881425" w:rsidR="007E600F" w:rsidRDefault="007E600F" w:rsidP="007E600F">
      <w:pPr>
        <w:pStyle w:val="ListParagraph"/>
        <w:numPr>
          <w:ilvl w:val="0"/>
          <w:numId w:val="18"/>
        </w:numPr>
      </w:pPr>
      <w:proofErr w:type="spellStart"/>
      <w:r w:rsidRPr="008D56D3">
        <w:rPr>
          <w:i/>
          <w:iCs/>
        </w:rPr>
        <w:t>controllers</w:t>
      </w:r>
      <w:proofErr w:type="spellEnd"/>
      <w:r>
        <w:t xml:space="preserve"> – </w:t>
      </w:r>
      <w:r w:rsidR="002F06A1">
        <w:t xml:space="preserve">sada </w:t>
      </w:r>
      <w:proofErr w:type="spellStart"/>
      <w:r w:rsidR="002F06A1">
        <w:t>kontrolerů</w:t>
      </w:r>
      <w:proofErr w:type="spellEnd"/>
      <w:r w:rsidR="002F06A1">
        <w:t xml:space="preserve"> definovaných v tomto modulu, které je třeba </w:t>
      </w:r>
      <w:proofErr w:type="spellStart"/>
      <w:r w:rsidR="002F06A1">
        <w:t>instancovat</w:t>
      </w:r>
      <w:proofErr w:type="spellEnd"/>
      <w:r w:rsidR="00726266">
        <w:t xml:space="preserve"> [2]</w:t>
      </w:r>
    </w:p>
    <w:p w14:paraId="436545B0" w14:textId="4025BCD7" w:rsidR="007E600F" w:rsidRDefault="007E600F" w:rsidP="007E600F">
      <w:pPr>
        <w:pStyle w:val="ListParagraph"/>
        <w:numPr>
          <w:ilvl w:val="0"/>
          <w:numId w:val="18"/>
        </w:numPr>
      </w:pPr>
      <w:proofErr w:type="spellStart"/>
      <w:r w:rsidRPr="008D56D3">
        <w:rPr>
          <w:i/>
          <w:iCs/>
        </w:rPr>
        <w:t>imports</w:t>
      </w:r>
      <w:proofErr w:type="spellEnd"/>
      <w:r>
        <w:t xml:space="preserve"> –</w:t>
      </w:r>
      <w:r w:rsidR="002F06A1">
        <w:t xml:space="preserve"> seznam importovaných modulů, které exportují provide</w:t>
      </w:r>
      <w:r w:rsidR="00C36B44">
        <w:t>ry, jenž je potřeba v tomto modulu</w:t>
      </w:r>
      <w:r w:rsidR="00726266">
        <w:t xml:space="preserve"> [2]</w:t>
      </w:r>
    </w:p>
    <w:p w14:paraId="74E8AA0B" w14:textId="051F0E87" w:rsidR="007E600F" w:rsidRDefault="007E600F" w:rsidP="007E600F">
      <w:pPr>
        <w:pStyle w:val="ListParagraph"/>
        <w:numPr>
          <w:ilvl w:val="0"/>
          <w:numId w:val="18"/>
        </w:numPr>
      </w:pPr>
      <w:proofErr w:type="spellStart"/>
      <w:r w:rsidRPr="008D56D3">
        <w:rPr>
          <w:i/>
          <w:iCs/>
        </w:rPr>
        <w:t>exports</w:t>
      </w:r>
      <w:proofErr w:type="spellEnd"/>
      <w:r>
        <w:t xml:space="preserve"> –</w:t>
      </w:r>
      <w:r w:rsidR="00C36B44">
        <w:t xml:space="preserve"> </w:t>
      </w:r>
      <w:r w:rsidR="00145B4A">
        <w:t xml:space="preserve">podmnožina providerů, které jsou poskytovány tímto modulem a měly by být dostupné v jiných modulech, které tento modul </w:t>
      </w:r>
      <w:r w:rsidR="00726266">
        <w:t>importují [</w:t>
      </w:r>
      <w:r w:rsidR="00796E32">
        <w:t>2]</w:t>
      </w:r>
    </w:p>
    <w:p w14:paraId="3357C55F" w14:textId="77777777" w:rsidR="00796E32" w:rsidRDefault="00796E32" w:rsidP="00796E32">
      <w:pPr>
        <w:keepNext/>
      </w:pPr>
      <w:r>
        <w:rPr>
          <w:noProof/>
        </w:rPr>
        <w:drawing>
          <wp:inline distT="0" distB="0" distL="0" distR="0" wp14:anchorId="30A2A281" wp14:editId="755ACC31">
            <wp:extent cx="5756275" cy="3119755"/>
            <wp:effectExtent l="0" t="0" r="0" b="4445"/>
            <wp:docPr id="2072646355" name="Obrázek 3" descr="Obsah obrázku text, snímek obrazovky, Písmo,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46355" name="Obrázek 3" descr="Obsah obrázku text, snímek obrazovky, Písmo, design&#10;&#10;Obsah vygenerovaný umělou inteligencí může být nesprávný."/>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6275" cy="3119755"/>
                    </a:xfrm>
                    <a:prstGeom prst="rect">
                      <a:avLst/>
                    </a:prstGeom>
                    <a:noFill/>
                    <a:ln>
                      <a:noFill/>
                    </a:ln>
                  </pic:spPr>
                </pic:pic>
              </a:graphicData>
            </a:graphic>
          </wp:inline>
        </w:drawing>
      </w:r>
    </w:p>
    <w:p w14:paraId="09B4AF3A" w14:textId="6B0548A4" w:rsidR="00796E32" w:rsidRPr="005156EB" w:rsidRDefault="00796E32" w:rsidP="00796E32">
      <w:pPr>
        <w:pStyle w:val="Caption"/>
      </w:pPr>
      <w:bookmarkStart w:id="87" w:name="_Toc195253081"/>
      <w:r>
        <w:t xml:space="preserve">Obrázek </w:t>
      </w:r>
      <w:fldSimple w:instr=" SEQ Obrázek \* ARABIC ">
        <w:r w:rsidR="00331E55">
          <w:rPr>
            <w:noProof/>
          </w:rPr>
          <w:t>12</w:t>
        </w:r>
      </w:fldSimple>
      <w:r>
        <w:t xml:space="preserve">: Ilustrace struktury modulů v </w:t>
      </w:r>
      <w:proofErr w:type="spellStart"/>
      <w:r>
        <w:t>NestJS</w:t>
      </w:r>
      <w:proofErr w:type="spellEnd"/>
      <w:r>
        <w:t>[2]</w:t>
      </w:r>
      <w:bookmarkEnd w:id="87"/>
    </w:p>
    <w:p w14:paraId="4F8477B6" w14:textId="77777777" w:rsidR="00F23C0E" w:rsidRPr="00F23C0E" w:rsidRDefault="00F23C0E" w:rsidP="00F23C0E">
      <w:pPr>
        <w:rPr>
          <w:i/>
          <w:iCs/>
        </w:rPr>
      </w:pPr>
    </w:p>
    <w:p w14:paraId="1280F37F" w14:textId="5A176DE8" w:rsidR="00F23C0E" w:rsidRPr="00F23C0E" w:rsidRDefault="00F23C0E" w:rsidP="00354D7B">
      <w:pPr>
        <w:pStyle w:val="Heading3"/>
      </w:pPr>
      <w:bookmarkStart w:id="88" w:name="_Toc193875818"/>
      <w:bookmarkStart w:id="89" w:name="_Toc195253213"/>
      <w:proofErr w:type="spellStart"/>
      <w:r w:rsidRPr="00F23C0E">
        <w:t>Kontrolery</w:t>
      </w:r>
      <w:proofErr w:type="spellEnd"/>
      <w:r w:rsidRPr="00F23C0E">
        <w:t xml:space="preserve"> (</w:t>
      </w:r>
      <w:proofErr w:type="spellStart"/>
      <w:r w:rsidRPr="00F23C0E">
        <w:t>Controllers</w:t>
      </w:r>
      <w:proofErr w:type="spellEnd"/>
      <w:r w:rsidRPr="00F23C0E">
        <w:t>)</w:t>
      </w:r>
      <w:bookmarkEnd w:id="88"/>
      <w:bookmarkEnd w:id="89"/>
    </w:p>
    <w:p w14:paraId="79EB3DD3" w14:textId="535D4B84" w:rsidR="00F23C0E" w:rsidRPr="00F23C0E" w:rsidRDefault="00F23C0E" w:rsidP="00F23C0E">
      <w:proofErr w:type="spellStart"/>
      <w:r w:rsidRPr="00F23C0E">
        <w:t>Kontrolery</w:t>
      </w:r>
      <w:proofErr w:type="spellEnd"/>
      <w:r w:rsidRPr="00F23C0E">
        <w:t xml:space="preserve"> jsou zodpovědné za zpracování příchozích </w:t>
      </w:r>
      <w:proofErr w:type="spellStart"/>
      <w:r w:rsidRPr="00F23C0E">
        <w:t>requestů</w:t>
      </w:r>
      <w:proofErr w:type="spellEnd"/>
      <w:r w:rsidRPr="00F23C0E">
        <w:t xml:space="preserve"> a odesílání response zpět klientu. Úkolem </w:t>
      </w:r>
      <w:proofErr w:type="spellStart"/>
      <w:r w:rsidRPr="00F23C0E">
        <w:t>kontroleru</w:t>
      </w:r>
      <w:proofErr w:type="spellEnd"/>
      <w:r w:rsidRPr="00F23C0E">
        <w:t xml:space="preserve"> je zpracovávat konkrétní </w:t>
      </w:r>
      <w:proofErr w:type="spellStart"/>
      <w:r w:rsidRPr="00F23C0E">
        <w:t>requesty</w:t>
      </w:r>
      <w:proofErr w:type="spellEnd"/>
      <w:r w:rsidRPr="00F23C0E">
        <w:t xml:space="preserve"> aplikace. Mechanismus </w:t>
      </w:r>
      <w:proofErr w:type="spellStart"/>
      <w:r w:rsidRPr="00F23C0E">
        <w:t>routování</w:t>
      </w:r>
      <w:proofErr w:type="spellEnd"/>
      <w:r w:rsidRPr="00F23C0E">
        <w:t xml:space="preserve"> určuje, který </w:t>
      </w:r>
      <w:proofErr w:type="spellStart"/>
      <w:r w:rsidRPr="00F23C0E">
        <w:t>kontroler</w:t>
      </w:r>
      <w:proofErr w:type="spellEnd"/>
      <w:r w:rsidRPr="00F23C0E">
        <w:t xml:space="preserve"> bude zpracovávat jednotlivé </w:t>
      </w:r>
      <w:proofErr w:type="spellStart"/>
      <w:r w:rsidRPr="00F23C0E">
        <w:t>requesty</w:t>
      </w:r>
      <w:proofErr w:type="spellEnd"/>
      <w:r w:rsidRPr="00F23C0E">
        <w:t xml:space="preserve">. Často má </w:t>
      </w:r>
      <w:proofErr w:type="spellStart"/>
      <w:r w:rsidRPr="00F23C0E">
        <w:t>controller</w:t>
      </w:r>
      <w:proofErr w:type="spellEnd"/>
      <w:r w:rsidRPr="00F23C0E">
        <w:t xml:space="preserve"> více </w:t>
      </w:r>
      <w:proofErr w:type="spellStart"/>
      <w:r w:rsidRPr="00F23C0E">
        <w:t>routů</w:t>
      </w:r>
      <w:proofErr w:type="spellEnd"/>
      <w:r w:rsidRPr="00F23C0E">
        <w:t xml:space="preserve"> a každý </w:t>
      </w:r>
      <w:proofErr w:type="spellStart"/>
      <w:r w:rsidRPr="00F23C0E">
        <w:t>route</w:t>
      </w:r>
      <w:proofErr w:type="spellEnd"/>
      <w:r w:rsidRPr="00F23C0E">
        <w:t xml:space="preserve"> může provádět jinou akci.</w:t>
      </w:r>
    </w:p>
    <w:p w14:paraId="212EE506" w14:textId="1F231550" w:rsidR="00F23C0E" w:rsidRPr="00F23C0E" w:rsidRDefault="00F23C0E" w:rsidP="00F23C0E">
      <w:r w:rsidRPr="00F23C0E">
        <w:t xml:space="preserve">K vytvoření základního </w:t>
      </w:r>
      <w:proofErr w:type="spellStart"/>
      <w:r w:rsidRPr="00F23C0E">
        <w:t>kontroleru</w:t>
      </w:r>
      <w:proofErr w:type="spellEnd"/>
      <w:r w:rsidRPr="00F23C0E">
        <w:t xml:space="preserve"> využíváme třídy a </w:t>
      </w:r>
      <w:proofErr w:type="spellStart"/>
      <w:r w:rsidRPr="00F23C0E">
        <w:t>dekorátory</w:t>
      </w:r>
      <w:proofErr w:type="spellEnd"/>
      <w:r w:rsidRPr="00F23C0E">
        <w:t xml:space="preserve">. </w:t>
      </w:r>
      <w:proofErr w:type="spellStart"/>
      <w:r w:rsidRPr="00F23C0E">
        <w:t>Dekorátory</w:t>
      </w:r>
      <w:proofErr w:type="spellEnd"/>
      <w:r w:rsidRPr="00F23C0E">
        <w:t xml:space="preserve"> propojují třídy s potřebnými metadaty, což umožňuje </w:t>
      </w:r>
      <w:proofErr w:type="spellStart"/>
      <w:r w:rsidRPr="00F23C0E">
        <w:t>Nestu</w:t>
      </w:r>
      <w:proofErr w:type="spellEnd"/>
      <w:r w:rsidRPr="00F23C0E">
        <w:t xml:space="preserve"> vytvořit </w:t>
      </w:r>
      <w:proofErr w:type="spellStart"/>
      <w:r w:rsidRPr="00F23C0E">
        <w:t>routing</w:t>
      </w:r>
      <w:proofErr w:type="spellEnd"/>
      <w:r w:rsidRPr="00F23C0E">
        <w:t xml:space="preserve"> mapu, která spojuje </w:t>
      </w:r>
      <w:proofErr w:type="spellStart"/>
      <w:r w:rsidRPr="00F23C0E">
        <w:t>requesty</w:t>
      </w:r>
      <w:proofErr w:type="spellEnd"/>
      <w:r w:rsidRPr="00F23C0E">
        <w:t xml:space="preserve"> ke jejich korespondujícím </w:t>
      </w:r>
      <w:proofErr w:type="spellStart"/>
      <w:r w:rsidRPr="00F23C0E">
        <w:t>kontrolerům</w:t>
      </w:r>
      <w:proofErr w:type="spellEnd"/>
      <w:r w:rsidRPr="00F23C0E">
        <w:t>. [3]</w:t>
      </w:r>
    </w:p>
    <w:p w14:paraId="0C8A73F6" w14:textId="77777777" w:rsidR="00354D7B" w:rsidRDefault="00F23C0E" w:rsidP="00354D7B">
      <w:pPr>
        <w:keepNext/>
      </w:pPr>
      <w:r w:rsidRPr="00F23C0E">
        <w:rPr>
          <w:noProof/>
        </w:rPr>
        <w:lastRenderedPageBreak/>
        <w:drawing>
          <wp:inline distT="0" distB="0" distL="0" distR="0" wp14:anchorId="65D23C03" wp14:editId="313CD63D">
            <wp:extent cx="5753100" cy="2495550"/>
            <wp:effectExtent l="0" t="0" r="0" b="0"/>
            <wp:docPr id="1128542979" name="Picture 12"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of a system&#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2495550"/>
                    </a:xfrm>
                    <a:prstGeom prst="rect">
                      <a:avLst/>
                    </a:prstGeom>
                    <a:noFill/>
                    <a:ln>
                      <a:noFill/>
                    </a:ln>
                  </pic:spPr>
                </pic:pic>
              </a:graphicData>
            </a:graphic>
          </wp:inline>
        </w:drawing>
      </w:r>
    </w:p>
    <w:p w14:paraId="02DA787F" w14:textId="7B3DB0F4" w:rsidR="00F23C0E" w:rsidRPr="00F23C0E" w:rsidRDefault="00354D7B" w:rsidP="00354D7B">
      <w:pPr>
        <w:pStyle w:val="Caption"/>
      </w:pPr>
      <w:bookmarkStart w:id="90" w:name="_Toc195253082"/>
      <w:r>
        <w:t xml:space="preserve">Obrázek </w:t>
      </w:r>
      <w:fldSimple w:instr=" SEQ Obrázek \* ARABIC ">
        <w:r w:rsidR="00331E55">
          <w:rPr>
            <w:noProof/>
          </w:rPr>
          <w:t>13</w:t>
        </w:r>
      </w:fldSimple>
      <w:r>
        <w:t xml:space="preserve">: </w:t>
      </w:r>
      <w:r w:rsidRPr="00174DC9">
        <w:t xml:space="preserve">Ilustrace struktury </w:t>
      </w:r>
      <w:proofErr w:type="spellStart"/>
      <w:r w:rsidRPr="00174DC9">
        <w:t>kontrolerů</w:t>
      </w:r>
      <w:proofErr w:type="spellEnd"/>
      <w:r w:rsidRPr="00174DC9">
        <w:t xml:space="preserve"> v </w:t>
      </w:r>
      <w:proofErr w:type="spellStart"/>
      <w:r w:rsidRPr="00174DC9">
        <w:t>NestJS</w:t>
      </w:r>
      <w:proofErr w:type="spellEnd"/>
      <w:r w:rsidRPr="00174DC9">
        <w:t>[3]</w:t>
      </w:r>
      <w:bookmarkEnd w:id="90"/>
    </w:p>
    <w:p w14:paraId="00FE5345" w14:textId="77777777" w:rsidR="00F23C0E" w:rsidRPr="00F23C0E" w:rsidRDefault="00F23C0E" w:rsidP="00354D7B">
      <w:pPr>
        <w:pStyle w:val="Heading3"/>
      </w:pPr>
      <w:bookmarkStart w:id="91" w:name="_Toc193875819"/>
      <w:bookmarkStart w:id="92" w:name="_Toc195253214"/>
      <w:r w:rsidRPr="00F23C0E">
        <w:t>Služby (</w:t>
      </w:r>
      <w:proofErr w:type="spellStart"/>
      <w:r w:rsidRPr="00F23C0E">
        <w:t>Services</w:t>
      </w:r>
      <w:proofErr w:type="spellEnd"/>
      <w:r w:rsidRPr="00F23C0E">
        <w:t>)</w:t>
      </w:r>
      <w:bookmarkEnd w:id="91"/>
      <w:bookmarkEnd w:id="92"/>
    </w:p>
    <w:p w14:paraId="37CD25A1" w14:textId="77777777" w:rsidR="00F23C0E" w:rsidRPr="00F23C0E" w:rsidRDefault="00F23C0E" w:rsidP="00F23C0E">
      <w:r w:rsidRPr="00F23C0E">
        <w:t>Služby poskytují abstrakci a zapouzdření obchodní logiky aplikace. V </w:t>
      </w:r>
      <w:proofErr w:type="spellStart"/>
      <w:r w:rsidRPr="00F23C0E">
        <w:t>NestJS</w:t>
      </w:r>
      <w:proofErr w:type="spellEnd"/>
      <w:r w:rsidRPr="00F23C0E">
        <w:t xml:space="preserve"> jsou služby základem pro organizaci a sdílení kódu mezi různými částmi aplikace. Služby jsou typicky třídy, které obsahují metody pro provádění specifických úkolů, jako je například komunikace s databází, zpracování dat, atd. [4]</w:t>
      </w:r>
    </w:p>
    <w:p w14:paraId="542967BB" w14:textId="77777777" w:rsidR="00F23C0E" w:rsidRPr="00F23C0E" w:rsidRDefault="00F23C0E" w:rsidP="00F23C0E">
      <w:r w:rsidRPr="00F23C0E">
        <w:t>Základní charakteristika služeb:</w:t>
      </w:r>
    </w:p>
    <w:p w14:paraId="537D58DC" w14:textId="77777777" w:rsidR="00354D7B" w:rsidRDefault="00F23C0E" w:rsidP="00354D7B">
      <w:pPr>
        <w:numPr>
          <w:ilvl w:val="0"/>
          <w:numId w:val="20"/>
        </w:numPr>
      </w:pPr>
      <w:r w:rsidRPr="00F23C0E">
        <w:t>Poskytovatelé (</w:t>
      </w:r>
      <w:proofErr w:type="spellStart"/>
      <w:r w:rsidRPr="00F23C0E">
        <w:t>Providers</w:t>
      </w:r>
      <w:proofErr w:type="spellEnd"/>
      <w:r w:rsidR="00354D7B">
        <w:t>)</w:t>
      </w:r>
    </w:p>
    <w:p w14:paraId="0AC6C74B" w14:textId="77777777" w:rsidR="00F23C0E" w:rsidRPr="00F23C0E" w:rsidRDefault="00F23C0E" w:rsidP="00354D7B">
      <w:pPr>
        <w:numPr>
          <w:ilvl w:val="1"/>
          <w:numId w:val="20"/>
        </w:numPr>
      </w:pPr>
      <w:r w:rsidRPr="00F23C0E">
        <w:t>Služby jsou v </w:t>
      </w:r>
      <w:proofErr w:type="spellStart"/>
      <w:r w:rsidRPr="00F23C0E">
        <w:t>Nestu</w:t>
      </w:r>
      <w:proofErr w:type="spellEnd"/>
      <w:r w:rsidRPr="00F23C0E">
        <w:t xml:space="preserve"> poskytovatelé, ty jsou základním konceptem v </w:t>
      </w:r>
      <w:proofErr w:type="spellStart"/>
      <w:r w:rsidRPr="00F23C0E">
        <w:t>NestJS</w:t>
      </w:r>
      <w:proofErr w:type="spellEnd"/>
      <w:r w:rsidRPr="00F23C0E">
        <w:t xml:space="preserve">, který zahrnuje služby, </w:t>
      </w:r>
      <w:proofErr w:type="spellStart"/>
      <w:r w:rsidRPr="00F23C0E">
        <w:t>factory</w:t>
      </w:r>
      <w:proofErr w:type="spellEnd"/>
      <w:r w:rsidRPr="00F23C0E">
        <w:t xml:space="preserve"> a </w:t>
      </w:r>
      <w:proofErr w:type="spellStart"/>
      <w:r w:rsidRPr="00F23C0E">
        <w:t>value</w:t>
      </w:r>
      <w:proofErr w:type="spellEnd"/>
      <w:r w:rsidRPr="00F23C0E">
        <w:t xml:space="preserve">. Mohou být definovány pomocí </w:t>
      </w:r>
      <w:proofErr w:type="spellStart"/>
      <w:r w:rsidRPr="00F23C0E">
        <w:t>dekorátoru</w:t>
      </w:r>
      <w:proofErr w:type="spellEnd"/>
      <w:r w:rsidRPr="00F23C0E">
        <w:t xml:space="preserve"> </w:t>
      </w:r>
      <w:r w:rsidRPr="00A3157C">
        <w:rPr>
          <w:i/>
          <w:iCs/>
        </w:rPr>
        <w:t>@Injectable().</w:t>
      </w:r>
      <w:r w:rsidRPr="00F23C0E">
        <w:t xml:space="preserve"> Tento </w:t>
      </w:r>
      <w:proofErr w:type="spellStart"/>
      <w:r w:rsidRPr="00F23C0E">
        <w:t>dekorátor</w:t>
      </w:r>
      <w:proofErr w:type="spellEnd"/>
      <w:r w:rsidRPr="00F23C0E">
        <w:t xml:space="preserve"> označuje třídu jako poskytovatele, což znamená, že může být injektována (vložena) do jiných tříd (například </w:t>
      </w:r>
      <w:proofErr w:type="spellStart"/>
      <w:r w:rsidRPr="00F23C0E">
        <w:t>kontrolerů</w:t>
      </w:r>
      <w:proofErr w:type="spellEnd"/>
      <w:r w:rsidRPr="00F23C0E">
        <w:t xml:space="preserve"> či jiných služeb) pomocí mechanismu </w:t>
      </w:r>
      <w:proofErr w:type="spellStart"/>
      <w:r w:rsidRPr="00F23C0E">
        <w:t>Dependency</w:t>
      </w:r>
      <w:proofErr w:type="spellEnd"/>
      <w:r w:rsidRPr="00F23C0E">
        <w:t xml:space="preserve"> </w:t>
      </w:r>
      <w:proofErr w:type="spellStart"/>
      <w:r w:rsidRPr="00F23C0E">
        <w:t>Injection</w:t>
      </w:r>
      <w:proofErr w:type="spellEnd"/>
      <w:r w:rsidRPr="00F23C0E">
        <w:t xml:space="preserve"> (DI)</w:t>
      </w:r>
    </w:p>
    <w:p w14:paraId="06D833C9" w14:textId="77777777" w:rsidR="00F23C0E" w:rsidRPr="00F23C0E" w:rsidRDefault="00F23C0E" w:rsidP="00F23C0E">
      <w:pPr>
        <w:numPr>
          <w:ilvl w:val="0"/>
          <w:numId w:val="20"/>
        </w:numPr>
      </w:pPr>
      <w:proofErr w:type="spellStart"/>
      <w:r w:rsidRPr="00F23C0E">
        <w:t>Singletons</w:t>
      </w:r>
      <w:proofErr w:type="spellEnd"/>
    </w:p>
    <w:p w14:paraId="2F474797" w14:textId="77777777" w:rsidR="00F23C0E" w:rsidRDefault="00F23C0E" w:rsidP="00F23C0E">
      <w:pPr>
        <w:numPr>
          <w:ilvl w:val="1"/>
          <w:numId w:val="20"/>
        </w:numPr>
      </w:pPr>
      <w:r w:rsidRPr="00F23C0E">
        <w:t>Ve výchozím nastavení jsou služby v </w:t>
      </w:r>
      <w:proofErr w:type="spellStart"/>
      <w:r w:rsidRPr="00F23C0E">
        <w:t>NestJS</w:t>
      </w:r>
      <w:proofErr w:type="spellEnd"/>
      <w:r w:rsidRPr="00F23C0E">
        <w:t xml:space="preserve"> </w:t>
      </w:r>
      <w:proofErr w:type="spellStart"/>
      <w:r w:rsidRPr="00F23C0E">
        <w:t>singletons</w:t>
      </w:r>
      <w:proofErr w:type="spellEnd"/>
      <w:r w:rsidRPr="00F23C0E">
        <w:t>. To znamená, že pro celou aplikace existuje pouze jedna instance dané služby. Když je služba injektována do více komponent, všechny tyto komponenty sdílejí stejnou instanci služby. Toto chování zajišťuje efektivitu a konzistenci, protože se minimalizuje vytváření zbytečných instancí a sdílí se stav aplikace.</w:t>
      </w:r>
    </w:p>
    <w:p w14:paraId="75A123D5" w14:textId="77777777" w:rsidR="00354D7B" w:rsidRDefault="00354D7B" w:rsidP="00354D7B"/>
    <w:p w14:paraId="1580F691" w14:textId="77777777" w:rsidR="00354D7B" w:rsidRPr="00F23C0E" w:rsidRDefault="00354D7B" w:rsidP="00354D7B"/>
    <w:p w14:paraId="5C922DB7" w14:textId="77777777" w:rsidR="00F23C0E" w:rsidRPr="00F23C0E" w:rsidRDefault="00F23C0E" w:rsidP="00F23C0E">
      <w:pPr>
        <w:numPr>
          <w:ilvl w:val="0"/>
          <w:numId w:val="20"/>
        </w:numPr>
      </w:pPr>
      <w:proofErr w:type="spellStart"/>
      <w:r w:rsidRPr="00F23C0E">
        <w:lastRenderedPageBreak/>
        <w:t>Dependency</w:t>
      </w:r>
      <w:proofErr w:type="spellEnd"/>
      <w:r w:rsidRPr="00F23C0E">
        <w:t xml:space="preserve"> </w:t>
      </w:r>
      <w:proofErr w:type="spellStart"/>
      <w:r w:rsidRPr="00F23C0E">
        <w:t>Injection</w:t>
      </w:r>
      <w:proofErr w:type="spellEnd"/>
      <w:r w:rsidRPr="00F23C0E">
        <w:t xml:space="preserve"> (DI)</w:t>
      </w:r>
    </w:p>
    <w:p w14:paraId="6EF0B8B8" w14:textId="77777777" w:rsidR="00F23C0E" w:rsidRPr="00F23C0E" w:rsidRDefault="00F23C0E" w:rsidP="00F23C0E">
      <w:pPr>
        <w:numPr>
          <w:ilvl w:val="1"/>
          <w:numId w:val="20"/>
        </w:numPr>
      </w:pPr>
      <w:proofErr w:type="spellStart"/>
      <w:r w:rsidRPr="00F23C0E">
        <w:t>NestJS</w:t>
      </w:r>
      <w:proofErr w:type="spellEnd"/>
      <w:r w:rsidRPr="00F23C0E">
        <w:t xml:space="preserve"> používá </w:t>
      </w:r>
      <w:proofErr w:type="spellStart"/>
      <w:r w:rsidRPr="00F23C0E">
        <w:t>Dependency</w:t>
      </w:r>
      <w:proofErr w:type="spellEnd"/>
      <w:r w:rsidRPr="00F23C0E">
        <w:t xml:space="preserve"> </w:t>
      </w:r>
      <w:proofErr w:type="spellStart"/>
      <w:r w:rsidRPr="00F23C0E">
        <w:t>Injection</w:t>
      </w:r>
      <w:proofErr w:type="spellEnd"/>
      <w:r w:rsidRPr="00F23C0E">
        <w:t xml:space="preserve"> ke správě závislostí mezi různými částmi aplikace. DI je návrhový vzor, který umožňuje oddělit vytváření projektů od jejích použití. Místo toho, aby si třída sama vytvářela instance svých </w:t>
      </w:r>
      <w:proofErr w:type="spellStart"/>
      <w:r w:rsidRPr="00F23C0E">
        <w:t>závilstosti</w:t>
      </w:r>
      <w:proofErr w:type="spellEnd"/>
      <w:r w:rsidRPr="00F23C0E">
        <w:t>, jsou jí tyto závislosti poskytnuty zvenčí. V </w:t>
      </w:r>
      <w:proofErr w:type="spellStart"/>
      <w:r w:rsidRPr="00F23C0E">
        <w:t>Nestu</w:t>
      </w:r>
      <w:proofErr w:type="spellEnd"/>
      <w:r w:rsidRPr="00F23C0E">
        <w:t xml:space="preserve"> se to děje tak, že se závislosti deklarují v konstruktoru třídy a </w:t>
      </w:r>
      <w:proofErr w:type="spellStart"/>
      <w:r w:rsidRPr="00F23C0E">
        <w:t>Nest</w:t>
      </w:r>
      <w:proofErr w:type="spellEnd"/>
      <w:r w:rsidRPr="00F23C0E">
        <w:t xml:space="preserve"> se postará o jejích automatické vložení.</w:t>
      </w:r>
    </w:p>
    <w:p w14:paraId="23EB529F" w14:textId="77777777" w:rsidR="00F23C0E" w:rsidRPr="00F23C0E" w:rsidRDefault="00F23C0E" w:rsidP="00F23C0E">
      <w:pPr>
        <w:numPr>
          <w:ilvl w:val="0"/>
          <w:numId w:val="20"/>
        </w:numPr>
      </w:pPr>
      <w:r w:rsidRPr="00F23C0E">
        <w:t>Modulární organizace</w:t>
      </w:r>
    </w:p>
    <w:p w14:paraId="15CD6745" w14:textId="77777777" w:rsidR="00F23C0E" w:rsidRPr="00F23C0E" w:rsidRDefault="00F23C0E" w:rsidP="00F23C0E">
      <w:pPr>
        <w:numPr>
          <w:ilvl w:val="1"/>
          <w:numId w:val="20"/>
        </w:numPr>
      </w:pPr>
      <w:r w:rsidRPr="00F23C0E">
        <w:t>Služby jsou organizovány do modulů. Moduly slouží k seskupování souvisejících komponent (včetně služeb) do logických celků. Každý modul může exportovat určité služby, které pak mohou být importovány a používány v jiných modulech. To umožňuje vytvářet modulární a znovupoužitelné komponenty. [4]</w:t>
      </w:r>
    </w:p>
    <w:p w14:paraId="63A6F470" w14:textId="77777777" w:rsidR="00354D7B" w:rsidRDefault="00F23C0E" w:rsidP="00354D7B">
      <w:pPr>
        <w:keepNext/>
      </w:pPr>
      <w:r w:rsidRPr="00F23C0E">
        <w:rPr>
          <w:noProof/>
        </w:rPr>
        <w:drawing>
          <wp:inline distT="0" distB="0" distL="0" distR="0" wp14:anchorId="4D5522D2" wp14:editId="0284A286">
            <wp:extent cx="5753100" cy="3076575"/>
            <wp:effectExtent l="0" t="0" r="0" b="9525"/>
            <wp:docPr id="433237782" name="Picture 11" descr="A diagram of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components&#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076575"/>
                    </a:xfrm>
                    <a:prstGeom prst="rect">
                      <a:avLst/>
                    </a:prstGeom>
                    <a:noFill/>
                    <a:ln>
                      <a:noFill/>
                    </a:ln>
                  </pic:spPr>
                </pic:pic>
              </a:graphicData>
            </a:graphic>
          </wp:inline>
        </w:drawing>
      </w:r>
    </w:p>
    <w:p w14:paraId="03FF7CD0" w14:textId="51B19C56" w:rsidR="00F23C0E" w:rsidRPr="00F23C0E" w:rsidRDefault="00354D7B" w:rsidP="00354D7B">
      <w:pPr>
        <w:pStyle w:val="Caption"/>
      </w:pPr>
      <w:bookmarkStart w:id="93" w:name="_Toc195253083"/>
      <w:r>
        <w:t xml:space="preserve">Obrázek </w:t>
      </w:r>
      <w:fldSimple w:instr=" SEQ Obrázek \* ARABIC ">
        <w:r w:rsidR="00331E55">
          <w:rPr>
            <w:noProof/>
          </w:rPr>
          <w:t>14</w:t>
        </w:r>
      </w:fldSimple>
      <w:r>
        <w:t xml:space="preserve">: </w:t>
      </w:r>
      <w:r w:rsidRPr="003F042D">
        <w:t xml:space="preserve">Ilustrace providerů v </w:t>
      </w:r>
      <w:proofErr w:type="spellStart"/>
      <w:r w:rsidRPr="003F042D">
        <w:t>NestJS</w:t>
      </w:r>
      <w:proofErr w:type="spellEnd"/>
      <w:r w:rsidRPr="003F042D">
        <w:t>[4]</w:t>
      </w:r>
      <w:bookmarkEnd w:id="93"/>
    </w:p>
    <w:p w14:paraId="45929568" w14:textId="77777777" w:rsidR="00F23C0E" w:rsidRPr="00F23C0E" w:rsidRDefault="00F23C0E" w:rsidP="00354D7B">
      <w:pPr>
        <w:pStyle w:val="Heading3"/>
      </w:pPr>
      <w:bookmarkStart w:id="94" w:name="_Toc193875820"/>
      <w:bookmarkStart w:id="95" w:name="_Toc195253215"/>
      <w:proofErr w:type="spellStart"/>
      <w:r w:rsidRPr="00F23C0E">
        <w:t>Middleware</w:t>
      </w:r>
      <w:bookmarkEnd w:id="94"/>
      <w:bookmarkEnd w:id="95"/>
      <w:proofErr w:type="spellEnd"/>
    </w:p>
    <w:p w14:paraId="237A8323" w14:textId="77777777" w:rsidR="00F23C0E" w:rsidRPr="00F23C0E" w:rsidRDefault="00F23C0E" w:rsidP="00F23C0E">
      <w:proofErr w:type="spellStart"/>
      <w:r w:rsidRPr="00F23C0E">
        <w:t>Middleware</w:t>
      </w:r>
      <w:proofErr w:type="spellEnd"/>
      <w:r w:rsidRPr="00F23C0E">
        <w:t xml:space="preserve"> je funkce, která se volá před obsluhou routu. Funkce </w:t>
      </w:r>
      <w:proofErr w:type="spellStart"/>
      <w:r w:rsidRPr="00F23C0E">
        <w:t>middlewaru</w:t>
      </w:r>
      <w:proofErr w:type="spellEnd"/>
      <w:r w:rsidRPr="00F23C0E">
        <w:t xml:space="preserve"> mají přístup k objektům </w:t>
      </w:r>
      <w:proofErr w:type="spellStart"/>
      <w:r w:rsidRPr="00F23C0E">
        <w:t>request</w:t>
      </w:r>
      <w:proofErr w:type="spellEnd"/>
      <w:r w:rsidRPr="00F23C0E">
        <w:t xml:space="preserve"> a response a k </w:t>
      </w:r>
      <w:proofErr w:type="spellStart"/>
      <w:r w:rsidRPr="00F23C0E">
        <w:t>middlewarové</w:t>
      </w:r>
      <w:proofErr w:type="spellEnd"/>
      <w:r w:rsidRPr="00F23C0E">
        <w:t xml:space="preserve"> funkci </w:t>
      </w:r>
      <w:proofErr w:type="spellStart"/>
      <w:r w:rsidRPr="00A3157C">
        <w:rPr>
          <w:i/>
          <w:iCs/>
        </w:rPr>
        <w:t>next</w:t>
      </w:r>
      <w:proofErr w:type="spellEnd"/>
      <w:r w:rsidRPr="00A3157C">
        <w:rPr>
          <w:i/>
          <w:iCs/>
        </w:rPr>
        <w:t>()</w:t>
      </w:r>
      <w:r w:rsidRPr="00F23C0E">
        <w:t xml:space="preserve"> v cyklu </w:t>
      </w:r>
      <w:proofErr w:type="spellStart"/>
      <w:r w:rsidRPr="00F23C0E">
        <w:t>request</w:t>
      </w:r>
      <w:proofErr w:type="spellEnd"/>
      <w:r w:rsidRPr="00F23C0E">
        <w:t xml:space="preserve">-response. Funkce </w:t>
      </w:r>
      <w:proofErr w:type="spellStart"/>
      <w:r w:rsidRPr="00F23C0E">
        <w:t>next</w:t>
      </w:r>
      <w:proofErr w:type="spellEnd"/>
      <w:r w:rsidRPr="00F23C0E">
        <w:t xml:space="preserve"> </w:t>
      </w:r>
      <w:proofErr w:type="spellStart"/>
      <w:r w:rsidRPr="00F23C0E">
        <w:t>middleware</w:t>
      </w:r>
      <w:proofErr w:type="spellEnd"/>
      <w:r w:rsidRPr="00F23C0E">
        <w:t xml:space="preserve"> je běžně označována proměnnou s názvem </w:t>
      </w:r>
      <w:proofErr w:type="spellStart"/>
      <w:r w:rsidRPr="00F23C0E">
        <w:t>next</w:t>
      </w:r>
      <w:proofErr w:type="spellEnd"/>
      <w:r w:rsidRPr="00F23C0E">
        <w:t>. [5]</w:t>
      </w:r>
    </w:p>
    <w:p w14:paraId="2E058CB7" w14:textId="77777777" w:rsidR="00F23C0E" w:rsidRPr="00F23C0E" w:rsidRDefault="00F23C0E" w:rsidP="00F23C0E">
      <w:r w:rsidRPr="00F23C0E">
        <w:t xml:space="preserve">Vlastní </w:t>
      </w:r>
      <w:proofErr w:type="spellStart"/>
      <w:r w:rsidRPr="00F23C0E">
        <w:t>middleware</w:t>
      </w:r>
      <w:proofErr w:type="spellEnd"/>
      <w:r w:rsidRPr="00F23C0E">
        <w:t xml:space="preserve"> se implementuje buď ve funkci, nebo ve třídě s </w:t>
      </w:r>
      <w:proofErr w:type="spellStart"/>
      <w:r w:rsidRPr="00F23C0E">
        <w:t>dekorátorem</w:t>
      </w:r>
      <w:proofErr w:type="spellEnd"/>
      <w:r w:rsidRPr="00F23C0E">
        <w:t xml:space="preserve"> </w:t>
      </w:r>
      <w:r w:rsidRPr="00A3157C">
        <w:rPr>
          <w:i/>
          <w:iCs/>
        </w:rPr>
        <w:t>@Injectable().</w:t>
      </w:r>
      <w:r w:rsidRPr="00F23C0E">
        <w:t xml:space="preserve"> Třída by měla implementovat rozhraní </w:t>
      </w:r>
      <w:proofErr w:type="spellStart"/>
      <w:r w:rsidRPr="00F23C0E">
        <w:t>NestMiddleware</w:t>
      </w:r>
      <w:proofErr w:type="spellEnd"/>
      <w:r w:rsidRPr="00F23C0E">
        <w:t>, zatímco na funkci nejsou kladeny žádné zvláštní požadavky. [5]</w:t>
      </w:r>
    </w:p>
    <w:p w14:paraId="25F40865" w14:textId="77777777" w:rsidR="00F23C0E" w:rsidRPr="00F23C0E" w:rsidRDefault="00F23C0E" w:rsidP="00F23C0E">
      <w:r w:rsidRPr="00F23C0E">
        <w:lastRenderedPageBreak/>
        <w:t xml:space="preserve">Nastavujeme jej pomocí metody </w:t>
      </w:r>
      <w:proofErr w:type="spellStart"/>
      <w:r w:rsidRPr="00F23C0E">
        <w:t>configure</w:t>
      </w:r>
      <w:proofErr w:type="spellEnd"/>
      <w:r w:rsidRPr="00F23C0E">
        <w:t xml:space="preserve">() ve třídě modulu. Moduly, které obsahují </w:t>
      </w:r>
      <w:proofErr w:type="spellStart"/>
      <w:r w:rsidRPr="00F23C0E">
        <w:t>middleware</w:t>
      </w:r>
      <w:proofErr w:type="spellEnd"/>
      <w:r w:rsidRPr="00F23C0E">
        <w:t xml:space="preserve">, musí implementovat rozhraní </w:t>
      </w:r>
      <w:proofErr w:type="spellStart"/>
      <w:r w:rsidRPr="00F23C0E">
        <w:t>NestModule</w:t>
      </w:r>
      <w:proofErr w:type="spellEnd"/>
      <w:r w:rsidRPr="00F23C0E">
        <w:t>. [5]</w:t>
      </w:r>
    </w:p>
    <w:p w14:paraId="64067644" w14:textId="77777777" w:rsidR="00354D7B" w:rsidRDefault="00F23C0E" w:rsidP="00354D7B">
      <w:pPr>
        <w:keepNext/>
      </w:pPr>
      <w:r w:rsidRPr="00F23C0E">
        <w:rPr>
          <w:noProof/>
        </w:rPr>
        <w:drawing>
          <wp:inline distT="0" distB="0" distL="0" distR="0" wp14:anchorId="5625A310" wp14:editId="59EDBE7F">
            <wp:extent cx="5753100" cy="1304925"/>
            <wp:effectExtent l="0" t="0" r="0" b="9525"/>
            <wp:docPr id="1961020095" name="Picture 10"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black rectangle with white text&#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1304925"/>
                    </a:xfrm>
                    <a:prstGeom prst="rect">
                      <a:avLst/>
                    </a:prstGeom>
                    <a:noFill/>
                    <a:ln>
                      <a:noFill/>
                    </a:ln>
                  </pic:spPr>
                </pic:pic>
              </a:graphicData>
            </a:graphic>
          </wp:inline>
        </w:drawing>
      </w:r>
    </w:p>
    <w:p w14:paraId="1DF2E236" w14:textId="7B129384" w:rsidR="00F23C0E" w:rsidRPr="00F23C0E" w:rsidRDefault="00354D7B" w:rsidP="00354D7B">
      <w:pPr>
        <w:pStyle w:val="Caption"/>
      </w:pPr>
      <w:bookmarkStart w:id="96" w:name="_Toc195253084"/>
      <w:r>
        <w:t xml:space="preserve">Obrázek </w:t>
      </w:r>
      <w:fldSimple w:instr=" SEQ Obrázek \* ARABIC ">
        <w:r w:rsidR="00331E55">
          <w:rPr>
            <w:noProof/>
          </w:rPr>
          <w:t>15</w:t>
        </w:r>
      </w:fldSimple>
      <w:r>
        <w:t xml:space="preserve">: </w:t>
      </w:r>
      <w:r w:rsidRPr="006248EB">
        <w:t xml:space="preserve">Ilustrace </w:t>
      </w:r>
      <w:proofErr w:type="spellStart"/>
      <w:r w:rsidRPr="006248EB">
        <w:t>middleware</w:t>
      </w:r>
      <w:proofErr w:type="spellEnd"/>
      <w:r w:rsidRPr="006248EB">
        <w:t xml:space="preserve"> v </w:t>
      </w:r>
      <w:proofErr w:type="spellStart"/>
      <w:r w:rsidRPr="006248EB">
        <w:t>NestJS</w:t>
      </w:r>
      <w:proofErr w:type="spellEnd"/>
      <w:r w:rsidRPr="006248EB">
        <w:t>[5]</w:t>
      </w:r>
      <w:bookmarkEnd w:id="96"/>
    </w:p>
    <w:p w14:paraId="7B33910B" w14:textId="77777777" w:rsidR="00F23C0E" w:rsidRPr="00F23C0E" w:rsidRDefault="00F23C0E" w:rsidP="0018314A">
      <w:pPr>
        <w:pStyle w:val="Heading3"/>
      </w:pPr>
      <w:bookmarkStart w:id="97" w:name="_Toc193875821"/>
      <w:bookmarkStart w:id="98" w:name="_Toc195253216"/>
      <w:proofErr w:type="spellStart"/>
      <w:r w:rsidRPr="00F23C0E">
        <w:t>Guards</w:t>
      </w:r>
      <w:bookmarkEnd w:id="97"/>
      <w:bookmarkEnd w:id="98"/>
      <w:proofErr w:type="spellEnd"/>
    </w:p>
    <w:p w14:paraId="04503BF9" w14:textId="77777777" w:rsidR="00F23C0E" w:rsidRPr="00F23C0E" w:rsidRDefault="00F23C0E" w:rsidP="00F23C0E">
      <w:proofErr w:type="spellStart"/>
      <w:r w:rsidRPr="00F23C0E">
        <w:t>Guard</w:t>
      </w:r>
      <w:proofErr w:type="spellEnd"/>
      <w:r w:rsidRPr="00F23C0E">
        <w:t xml:space="preserve"> je třída anotována </w:t>
      </w:r>
      <w:proofErr w:type="spellStart"/>
      <w:r w:rsidRPr="00F23C0E">
        <w:t>dekorátorem</w:t>
      </w:r>
      <w:proofErr w:type="spellEnd"/>
      <w:r w:rsidRPr="00F23C0E">
        <w:t xml:space="preserve"> </w:t>
      </w:r>
      <w:r w:rsidRPr="00A3157C">
        <w:rPr>
          <w:i/>
          <w:iCs/>
        </w:rPr>
        <w:t>@Injectable(),</w:t>
      </w:r>
      <w:r w:rsidRPr="00F23C0E">
        <w:t xml:space="preserve"> která implementuje rozhraní </w:t>
      </w:r>
      <w:proofErr w:type="spellStart"/>
      <w:r w:rsidRPr="00F23C0E">
        <w:t>CanActivate</w:t>
      </w:r>
      <w:proofErr w:type="spellEnd"/>
      <w:r w:rsidRPr="00F23C0E">
        <w:t xml:space="preserve">. </w:t>
      </w:r>
      <w:proofErr w:type="spellStart"/>
      <w:r w:rsidRPr="00F23C0E">
        <w:t>Guards</w:t>
      </w:r>
      <w:proofErr w:type="spellEnd"/>
      <w:r w:rsidRPr="00F23C0E">
        <w:t xml:space="preserve"> se starají o autorizaci a určují, zda má být </w:t>
      </w:r>
      <w:proofErr w:type="spellStart"/>
      <w:r w:rsidRPr="00F23C0E">
        <w:t>request</w:t>
      </w:r>
      <w:proofErr w:type="spellEnd"/>
      <w:r w:rsidRPr="00F23C0E">
        <w:t xml:space="preserve"> zpracován </w:t>
      </w:r>
      <w:proofErr w:type="spellStart"/>
      <w:r w:rsidRPr="00F23C0E">
        <w:t>route</w:t>
      </w:r>
      <w:proofErr w:type="spellEnd"/>
      <w:r w:rsidRPr="00F23C0E">
        <w:t xml:space="preserve"> </w:t>
      </w:r>
      <w:proofErr w:type="spellStart"/>
      <w:r w:rsidRPr="00F23C0E">
        <w:t>handlerem</w:t>
      </w:r>
      <w:proofErr w:type="spellEnd"/>
      <w:r w:rsidRPr="00F23C0E">
        <w:t xml:space="preserve"> na základě podmínek jako jsou oprávnění nebo role. Zatímco Express aplikace pro toto používají </w:t>
      </w:r>
      <w:proofErr w:type="spellStart"/>
      <w:r w:rsidRPr="00F23C0E">
        <w:t>middleware</w:t>
      </w:r>
      <w:proofErr w:type="spellEnd"/>
      <w:r w:rsidRPr="00F23C0E">
        <w:t xml:space="preserve">, </w:t>
      </w:r>
      <w:proofErr w:type="spellStart"/>
      <w:r w:rsidRPr="00F23C0E">
        <w:t>guards</w:t>
      </w:r>
      <w:proofErr w:type="spellEnd"/>
      <w:r w:rsidRPr="00F23C0E">
        <w:t xml:space="preserve"> nabízí výhody. </w:t>
      </w:r>
      <w:proofErr w:type="spellStart"/>
      <w:r w:rsidRPr="00F23C0E">
        <w:t>Middleware</w:t>
      </w:r>
      <w:proofErr w:type="spellEnd"/>
      <w:r w:rsidRPr="00F23C0E">
        <w:t xml:space="preserve"> si méně uvědomuje, jaký konkrétní </w:t>
      </w:r>
      <w:proofErr w:type="spellStart"/>
      <w:r w:rsidRPr="00F23C0E">
        <w:t>handler</w:t>
      </w:r>
      <w:proofErr w:type="spellEnd"/>
      <w:r w:rsidRPr="00F23C0E">
        <w:t xml:space="preserve"> má být spuštěn. Naproti tomu </w:t>
      </w:r>
      <w:proofErr w:type="spellStart"/>
      <w:r w:rsidRPr="00F23C0E">
        <w:t>guards</w:t>
      </w:r>
      <w:proofErr w:type="spellEnd"/>
      <w:r w:rsidRPr="00F23C0E">
        <w:t xml:space="preserve"> mají přístup k </w:t>
      </w:r>
      <w:proofErr w:type="spellStart"/>
      <w:r w:rsidRPr="00F23C0E">
        <w:t>ExecutionContext</w:t>
      </w:r>
      <w:proofErr w:type="spellEnd"/>
      <w:r w:rsidRPr="00F23C0E">
        <w:t xml:space="preserve">, což jim poskytuje přesnou znalost dalšího kroku v cyklu </w:t>
      </w:r>
      <w:proofErr w:type="spellStart"/>
      <w:r w:rsidRPr="00F23C0E">
        <w:t>request</w:t>
      </w:r>
      <w:proofErr w:type="spellEnd"/>
      <w:r w:rsidRPr="00F23C0E">
        <w:t>-response. [6]</w:t>
      </w:r>
    </w:p>
    <w:p w14:paraId="1519855E" w14:textId="77777777" w:rsidR="00F23C0E" w:rsidRPr="00F23C0E" w:rsidRDefault="00F23C0E" w:rsidP="00F23C0E">
      <w:proofErr w:type="spellStart"/>
      <w:r w:rsidRPr="00F23C0E">
        <w:t>Guardy</w:t>
      </w:r>
      <w:proofErr w:type="spellEnd"/>
      <w:r w:rsidRPr="00F23C0E">
        <w:t xml:space="preserve"> mohou být </w:t>
      </w:r>
      <w:proofErr w:type="spellStart"/>
      <w:r w:rsidRPr="00F23C0E">
        <w:t>controller-scoped</w:t>
      </w:r>
      <w:proofErr w:type="spellEnd"/>
      <w:r w:rsidRPr="00F23C0E">
        <w:t xml:space="preserve">, </w:t>
      </w:r>
      <w:proofErr w:type="spellStart"/>
      <w:r w:rsidRPr="00F23C0E">
        <w:t>method-scoped</w:t>
      </w:r>
      <w:proofErr w:type="spellEnd"/>
      <w:r w:rsidRPr="00F23C0E">
        <w:t xml:space="preserve"> či </w:t>
      </w:r>
      <w:proofErr w:type="spellStart"/>
      <w:r w:rsidRPr="00F23C0E">
        <w:t>global-scoped</w:t>
      </w:r>
      <w:proofErr w:type="spellEnd"/>
      <w:r w:rsidRPr="00F23C0E">
        <w:t>. V </w:t>
      </w:r>
      <w:proofErr w:type="spellStart"/>
      <w:r w:rsidRPr="00F23C0E">
        <w:t>kontrolerech</w:t>
      </w:r>
      <w:proofErr w:type="spellEnd"/>
      <w:r w:rsidRPr="00F23C0E">
        <w:t xml:space="preserve"> a metodách jej nastavujeme pomocí </w:t>
      </w:r>
      <w:proofErr w:type="spellStart"/>
      <w:r w:rsidRPr="00F23C0E">
        <w:t>dekorátoru</w:t>
      </w:r>
      <w:proofErr w:type="spellEnd"/>
      <w:r w:rsidRPr="00F23C0E">
        <w:t xml:space="preserve"> </w:t>
      </w:r>
      <w:r w:rsidRPr="00A3157C">
        <w:rPr>
          <w:i/>
          <w:iCs/>
        </w:rPr>
        <w:t>@UseGuards()</w:t>
      </w:r>
      <w:r w:rsidRPr="00F23C0E">
        <w:t xml:space="preserve">, tento </w:t>
      </w:r>
      <w:proofErr w:type="spellStart"/>
      <w:r w:rsidRPr="00F23C0E">
        <w:t>dekorátor</w:t>
      </w:r>
      <w:proofErr w:type="spellEnd"/>
      <w:r w:rsidRPr="00F23C0E">
        <w:t xml:space="preserve"> může přijímat jeden argument nebo seznam argumentů oddělených čárkou. Globální se nastavuje v </w:t>
      </w:r>
      <w:proofErr w:type="spellStart"/>
      <w:r w:rsidRPr="00F23C0E">
        <w:t>app</w:t>
      </w:r>
      <w:proofErr w:type="spellEnd"/>
      <w:r w:rsidRPr="00F23C0E">
        <w:t xml:space="preserve"> modulu.[6]</w:t>
      </w:r>
    </w:p>
    <w:p w14:paraId="0F1E2CAF" w14:textId="77777777" w:rsidR="00F23C0E" w:rsidRPr="00F23C0E" w:rsidRDefault="00F23C0E" w:rsidP="00F23C0E">
      <w:r w:rsidRPr="00F23C0E">
        <w:t xml:space="preserve">Pomáhá nám s RBAC (Role </w:t>
      </w:r>
      <w:proofErr w:type="spellStart"/>
      <w:r w:rsidRPr="00F23C0E">
        <w:t>Based</w:t>
      </w:r>
      <w:proofErr w:type="spellEnd"/>
      <w:r w:rsidRPr="00F23C0E">
        <w:t xml:space="preserve"> Access </w:t>
      </w:r>
      <w:proofErr w:type="spellStart"/>
      <w:r w:rsidRPr="00F23C0E">
        <w:t>Configuration</w:t>
      </w:r>
      <w:proofErr w:type="spellEnd"/>
      <w:r w:rsidRPr="00F23C0E">
        <w:t xml:space="preserve">) a JWT </w:t>
      </w:r>
      <w:proofErr w:type="spellStart"/>
      <w:r w:rsidRPr="00F23C0E">
        <w:t>Authentication</w:t>
      </w:r>
      <w:proofErr w:type="spellEnd"/>
      <w:r w:rsidRPr="00F23C0E">
        <w:t>.</w:t>
      </w:r>
    </w:p>
    <w:p w14:paraId="57CD49E3" w14:textId="77777777" w:rsidR="00354D7B" w:rsidRDefault="00F23C0E" w:rsidP="00354D7B">
      <w:pPr>
        <w:keepNext/>
      </w:pPr>
      <w:r w:rsidRPr="00F23C0E">
        <w:rPr>
          <w:noProof/>
        </w:rPr>
        <w:drawing>
          <wp:inline distT="0" distB="0" distL="0" distR="0" wp14:anchorId="7CED6F4E" wp14:editId="10EFC024">
            <wp:extent cx="5753100" cy="1704975"/>
            <wp:effectExtent l="0" t="0" r="0" b="9525"/>
            <wp:docPr id="1697836100" name="Picture 9" descr="A black shiel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black shield with white text&#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1704975"/>
                    </a:xfrm>
                    <a:prstGeom prst="rect">
                      <a:avLst/>
                    </a:prstGeom>
                    <a:noFill/>
                    <a:ln>
                      <a:noFill/>
                    </a:ln>
                  </pic:spPr>
                </pic:pic>
              </a:graphicData>
            </a:graphic>
          </wp:inline>
        </w:drawing>
      </w:r>
    </w:p>
    <w:p w14:paraId="13A4FEA2" w14:textId="7141CF9C" w:rsidR="00F23C0E" w:rsidRPr="00F23C0E" w:rsidRDefault="00354D7B" w:rsidP="00354D7B">
      <w:pPr>
        <w:pStyle w:val="Caption"/>
      </w:pPr>
      <w:bookmarkStart w:id="99" w:name="_Toc195253085"/>
      <w:r>
        <w:t xml:space="preserve">Obrázek </w:t>
      </w:r>
      <w:fldSimple w:instr=" SEQ Obrázek \* ARABIC ">
        <w:r w:rsidR="00331E55">
          <w:rPr>
            <w:noProof/>
          </w:rPr>
          <w:t>16</w:t>
        </w:r>
      </w:fldSimple>
      <w:r>
        <w:t xml:space="preserve">: </w:t>
      </w:r>
      <w:r w:rsidRPr="00AB2842">
        <w:t xml:space="preserve">Ilustrace </w:t>
      </w:r>
      <w:proofErr w:type="spellStart"/>
      <w:r w:rsidRPr="00AB2842">
        <w:t>Guards</w:t>
      </w:r>
      <w:proofErr w:type="spellEnd"/>
      <w:r w:rsidRPr="00AB2842">
        <w:t xml:space="preserve"> v </w:t>
      </w:r>
      <w:proofErr w:type="spellStart"/>
      <w:r w:rsidRPr="00AB2842">
        <w:t>NestJS</w:t>
      </w:r>
      <w:proofErr w:type="spellEnd"/>
      <w:r w:rsidRPr="00AB2842">
        <w:t>[6]</w:t>
      </w:r>
      <w:bookmarkEnd w:id="99"/>
    </w:p>
    <w:p w14:paraId="33484198" w14:textId="77777777" w:rsidR="00F23C0E" w:rsidRPr="00F23C0E" w:rsidRDefault="00F23C0E" w:rsidP="00F23C0E">
      <w:r w:rsidRPr="00F23C0E">
        <w:br w:type="page"/>
      </w:r>
    </w:p>
    <w:p w14:paraId="76092B3F" w14:textId="77777777" w:rsidR="00F23C0E" w:rsidRPr="00F23C0E" w:rsidRDefault="00F23C0E" w:rsidP="0018314A">
      <w:pPr>
        <w:pStyle w:val="Heading3"/>
      </w:pPr>
      <w:bookmarkStart w:id="100" w:name="_Toc193875822"/>
      <w:bookmarkStart w:id="101" w:name="_Toc195253217"/>
      <w:proofErr w:type="spellStart"/>
      <w:r w:rsidRPr="00F23C0E">
        <w:lastRenderedPageBreak/>
        <w:t>Interceptor</w:t>
      </w:r>
      <w:bookmarkEnd w:id="100"/>
      <w:bookmarkEnd w:id="101"/>
      <w:proofErr w:type="spellEnd"/>
    </w:p>
    <w:p w14:paraId="58CD1795" w14:textId="77777777" w:rsidR="00F23C0E" w:rsidRPr="00F23C0E" w:rsidRDefault="00F23C0E" w:rsidP="00F23C0E">
      <w:proofErr w:type="spellStart"/>
      <w:r w:rsidRPr="00F23C0E">
        <w:t>Interceptor</w:t>
      </w:r>
      <w:proofErr w:type="spellEnd"/>
      <w:r w:rsidRPr="00F23C0E">
        <w:t xml:space="preserve"> je třída anotována </w:t>
      </w:r>
      <w:proofErr w:type="spellStart"/>
      <w:r w:rsidRPr="00F23C0E">
        <w:t>dekorátorem</w:t>
      </w:r>
      <w:proofErr w:type="spellEnd"/>
      <w:r w:rsidRPr="00F23C0E">
        <w:t xml:space="preserve"> </w:t>
      </w:r>
      <w:r w:rsidRPr="00A3157C">
        <w:rPr>
          <w:i/>
          <w:iCs/>
        </w:rPr>
        <w:t>@Injectable()</w:t>
      </w:r>
      <w:r w:rsidRPr="00F23C0E">
        <w:t xml:space="preserve"> a implementuje rozhraní </w:t>
      </w:r>
      <w:proofErr w:type="spellStart"/>
      <w:r w:rsidRPr="00F23C0E">
        <w:t>NestInterceptor</w:t>
      </w:r>
      <w:proofErr w:type="spellEnd"/>
      <w:r w:rsidRPr="00F23C0E">
        <w:t xml:space="preserve">. </w:t>
      </w:r>
      <w:proofErr w:type="spellStart"/>
      <w:r w:rsidRPr="00F23C0E">
        <w:t>Interceptory</w:t>
      </w:r>
      <w:proofErr w:type="spellEnd"/>
      <w:r w:rsidRPr="00F23C0E">
        <w:t xml:space="preserve"> mají řadu užitečných funkcí, které jsou inspirovány technikou AOP (</w:t>
      </w:r>
      <w:proofErr w:type="spellStart"/>
      <w:r w:rsidRPr="00F23C0E">
        <w:t>Aspect</w:t>
      </w:r>
      <w:proofErr w:type="spellEnd"/>
      <w:r w:rsidRPr="00F23C0E">
        <w:t xml:space="preserve"> </w:t>
      </w:r>
      <w:proofErr w:type="spellStart"/>
      <w:r w:rsidRPr="00F23C0E">
        <w:t>Oriented</w:t>
      </w:r>
      <w:proofErr w:type="spellEnd"/>
      <w:r w:rsidRPr="00F23C0E">
        <w:t xml:space="preserve"> </w:t>
      </w:r>
      <w:proofErr w:type="spellStart"/>
      <w:r w:rsidRPr="00F23C0E">
        <w:t>Porgramming</w:t>
      </w:r>
      <w:proofErr w:type="spellEnd"/>
      <w:r w:rsidRPr="00F23C0E">
        <w:t>. [7]</w:t>
      </w:r>
    </w:p>
    <w:p w14:paraId="4F0E872B" w14:textId="77777777" w:rsidR="00F23C0E" w:rsidRPr="00F23C0E" w:rsidRDefault="00F23C0E" w:rsidP="00F23C0E">
      <w:r w:rsidRPr="00F23C0E">
        <w:t>Umožňují následující:</w:t>
      </w:r>
    </w:p>
    <w:p w14:paraId="7B6466DE" w14:textId="77777777" w:rsidR="00F23C0E" w:rsidRPr="00F23C0E" w:rsidRDefault="00F23C0E" w:rsidP="00F23C0E">
      <w:pPr>
        <w:numPr>
          <w:ilvl w:val="0"/>
          <w:numId w:val="21"/>
        </w:numPr>
      </w:pPr>
      <w:r w:rsidRPr="00F23C0E">
        <w:t>Navázat dodatečnou logiku před a po provedení metody</w:t>
      </w:r>
    </w:p>
    <w:p w14:paraId="55CB4237" w14:textId="77777777" w:rsidR="00F23C0E" w:rsidRPr="00F23C0E" w:rsidRDefault="00F23C0E" w:rsidP="00F23C0E">
      <w:pPr>
        <w:numPr>
          <w:ilvl w:val="0"/>
          <w:numId w:val="21"/>
        </w:numPr>
      </w:pPr>
      <w:r w:rsidRPr="00F23C0E">
        <w:t>Transformovat výsledek vrácený z funkce</w:t>
      </w:r>
    </w:p>
    <w:p w14:paraId="71B823A6" w14:textId="77777777" w:rsidR="00F23C0E" w:rsidRPr="00F23C0E" w:rsidRDefault="00F23C0E" w:rsidP="00F23C0E">
      <w:pPr>
        <w:numPr>
          <w:ilvl w:val="0"/>
          <w:numId w:val="21"/>
        </w:numPr>
      </w:pPr>
      <w:r w:rsidRPr="00F23C0E">
        <w:t>Transformovat výjimku vyhozenou z funkce</w:t>
      </w:r>
    </w:p>
    <w:p w14:paraId="403C982F" w14:textId="77777777" w:rsidR="00F23C0E" w:rsidRPr="00F23C0E" w:rsidRDefault="00F23C0E" w:rsidP="00F23C0E">
      <w:pPr>
        <w:numPr>
          <w:ilvl w:val="0"/>
          <w:numId w:val="21"/>
        </w:numPr>
      </w:pPr>
      <w:r w:rsidRPr="00F23C0E">
        <w:t>Rozšířit základní chování funkce</w:t>
      </w:r>
    </w:p>
    <w:p w14:paraId="6FA706BB" w14:textId="77777777" w:rsidR="00F23C0E" w:rsidRPr="00F23C0E" w:rsidRDefault="00F23C0E" w:rsidP="00F23C0E">
      <w:pPr>
        <w:numPr>
          <w:ilvl w:val="0"/>
          <w:numId w:val="21"/>
        </w:numPr>
      </w:pPr>
      <w:r w:rsidRPr="00F23C0E">
        <w:t>Zcela přepsat funkci v závislosti na konkrétních podmínkách</w:t>
      </w:r>
    </w:p>
    <w:p w14:paraId="3D51E333" w14:textId="77777777" w:rsidR="00354D7B" w:rsidRDefault="00F23C0E" w:rsidP="00354D7B">
      <w:pPr>
        <w:keepNext/>
      </w:pPr>
      <w:r w:rsidRPr="00F23C0E">
        <w:rPr>
          <w:noProof/>
        </w:rPr>
        <w:drawing>
          <wp:inline distT="0" distB="0" distL="0" distR="0" wp14:anchorId="3BD40304" wp14:editId="080A1788">
            <wp:extent cx="5753100" cy="2724150"/>
            <wp:effectExtent l="0" t="0" r="0" b="0"/>
            <wp:docPr id="1483627833" name="Picture 8"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27833" name="Picture 8" descr="A diagram of a system&#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75BA34F5" w14:textId="0692D664" w:rsidR="00F23C0E" w:rsidRPr="00F23C0E" w:rsidRDefault="00354D7B" w:rsidP="00354D7B">
      <w:pPr>
        <w:pStyle w:val="Caption"/>
      </w:pPr>
      <w:bookmarkStart w:id="102" w:name="_Toc195253086"/>
      <w:r>
        <w:t xml:space="preserve">Obrázek </w:t>
      </w:r>
      <w:fldSimple w:instr=" SEQ Obrázek \* ARABIC ">
        <w:r w:rsidR="00331E55">
          <w:rPr>
            <w:noProof/>
          </w:rPr>
          <w:t>17</w:t>
        </w:r>
      </w:fldSimple>
      <w:r>
        <w:t xml:space="preserve">: </w:t>
      </w:r>
      <w:r w:rsidRPr="007364BC">
        <w:t xml:space="preserve">Ilustrace </w:t>
      </w:r>
      <w:proofErr w:type="spellStart"/>
      <w:r w:rsidRPr="007364BC">
        <w:t>Interceptor</w:t>
      </w:r>
      <w:proofErr w:type="spellEnd"/>
      <w:r w:rsidRPr="007364BC">
        <w:t xml:space="preserve"> v </w:t>
      </w:r>
      <w:proofErr w:type="spellStart"/>
      <w:r w:rsidRPr="007364BC">
        <w:t>NestJS</w:t>
      </w:r>
      <w:proofErr w:type="spellEnd"/>
      <w:r w:rsidRPr="007364BC">
        <w:t>[7]</w:t>
      </w:r>
      <w:bookmarkEnd w:id="102"/>
    </w:p>
    <w:p w14:paraId="0FAE9FF9" w14:textId="77777777" w:rsidR="00F23C0E" w:rsidRPr="00F23C0E" w:rsidRDefault="00F23C0E" w:rsidP="00F23C0E"/>
    <w:p w14:paraId="393BBE2B" w14:textId="77777777" w:rsidR="00F23C0E" w:rsidRPr="00F23C0E" w:rsidRDefault="00F23C0E" w:rsidP="0018314A">
      <w:pPr>
        <w:pStyle w:val="Heading2"/>
      </w:pPr>
      <w:bookmarkStart w:id="103" w:name="_Toc195253218"/>
      <w:r w:rsidRPr="00F23C0E">
        <w:t>Databázové řešení a správa dat</w:t>
      </w:r>
      <w:bookmarkEnd w:id="103"/>
    </w:p>
    <w:p w14:paraId="43FB3FA1" w14:textId="77777777" w:rsidR="00F23C0E" w:rsidRPr="00F23C0E" w:rsidRDefault="00F23C0E" w:rsidP="00F23C0E">
      <w:proofErr w:type="spellStart"/>
      <w:r w:rsidRPr="00F23C0E">
        <w:t>Backend</w:t>
      </w:r>
      <w:proofErr w:type="spellEnd"/>
      <w:r w:rsidRPr="00F23C0E">
        <w:t xml:space="preserve"> využívá </w:t>
      </w:r>
      <w:proofErr w:type="spellStart"/>
      <w:r w:rsidRPr="00F23C0E">
        <w:t>PostgreSQL</w:t>
      </w:r>
      <w:proofErr w:type="spellEnd"/>
      <w:r w:rsidRPr="00F23C0E">
        <w:t xml:space="preserve"> jako hlavní databázový systém. </w:t>
      </w:r>
      <w:proofErr w:type="spellStart"/>
      <w:r w:rsidRPr="00F23C0E">
        <w:t>PostgreSQL</w:t>
      </w:r>
      <w:proofErr w:type="spellEnd"/>
      <w:r w:rsidRPr="00F23C0E">
        <w:t xml:space="preserve"> je výkonný objektově-orientovaný open-source databázový systém, který si získal dobrou pověst díky své spolehlivosti, robustnosti funkcí a výkonu.[8]</w:t>
      </w:r>
    </w:p>
    <w:p w14:paraId="1D0972A6" w14:textId="77777777" w:rsidR="00F23C0E" w:rsidRPr="00F23C0E" w:rsidRDefault="00F23C0E" w:rsidP="00F23C0E"/>
    <w:p w14:paraId="0E801037" w14:textId="77777777" w:rsidR="00F23C0E" w:rsidRPr="00F23C0E" w:rsidRDefault="00F23C0E" w:rsidP="0018314A">
      <w:pPr>
        <w:pStyle w:val="Heading3"/>
      </w:pPr>
      <w:bookmarkStart w:id="104" w:name="_Toc195253219"/>
      <w:proofErr w:type="spellStart"/>
      <w:r w:rsidRPr="00F23C0E">
        <w:lastRenderedPageBreak/>
        <w:t>PostgreSQL</w:t>
      </w:r>
      <w:bookmarkEnd w:id="104"/>
      <w:proofErr w:type="spellEnd"/>
    </w:p>
    <w:p w14:paraId="61FAD383" w14:textId="77777777" w:rsidR="00F23C0E" w:rsidRPr="00F23C0E" w:rsidRDefault="00F23C0E" w:rsidP="00F23C0E">
      <w:r w:rsidRPr="00F23C0E">
        <w:t>Podpora ACID transakcí (</w:t>
      </w:r>
      <w:proofErr w:type="spellStart"/>
      <w:r w:rsidRPr="00F23C0E">
        <w:t>Atomicity</w:t>
      </w:r>
      <w:proofErr w:type="spellEnd"/>
      <w:r w:rsidRPr="00F23C0E">
        <w:t xml:space="preserve"> </w:t>
      </w:r>
      <w:proofErr w:type="spellStart"/>
      <w:r w:rsidRPr="00F23C0E">
        <w:t>Consistency</w:t>
      </w:r>
      <w:proofErr w:type="spellEnd"/>
      <w:r w:rsidRPr="00F23C0E">
        <w:t xml:space="preserve">, </w:t>
      </w:r>
      <w:proofErr w:type="spellStart"/>
      <w:r w:rsidRPr="00F23C0E">
        <w:t>Isolation</w:t>
      </w:r>
      <w:proofErr w:type="spellEnd"/>
      <w:r w:rsidRPr="00F23C0E">
        <w:t xml:space="preserve">, </w:t>
      </w:r>
      <w:proofErr w:type="spellStart"/>
      <w:r w:rsidRPr="00F23C0E">
        <w:t>Durability</w:t>
      </w:r>
      <w:proofErr w:type="spellEnd"/>
      <w:r w:rsidRPr="00F23C0E">
        <w:t>) zajišťuje konzistentní a bezpečné zpracování dat. Referenční integrita je zajištěna pomocí cizích klíčů, což umožňuje udržovat konzistenci dat napříč tabulkami. Pro zrychlení dotazů se využívá pokročilé indexování s B-</w:t>
      </w:r>
      <w:proofErr w:type="spellStart"/>
      <w:r w:rsidRPr="00F23C0E">
        <w:t>tree</w:t>
      </w:r>
      <w:proofErr w:type="spellEnd"/>
      <w:r w:rsidRPr="00F23C0E">
        <w:t xml:space="preserve">, </w:t>
      </w:r>
      <w:proofErr w:type="spellStart"/>
      <w:r w:rsidRPr="00F23C0E">
        <w:t>hash</w:t>
      </w:r>
      <w:proofErr w:type="spellEnd"/>
      <w:r w:rsidRPr="00F23C0E">
        <w:t xml:space="preserve">, GIN a </w:t>
      </w:r>
      <w:proofErr w:type="spellStart"/>
      <w:r w:rsidRPr="00F23C0E">
        <w:t>GiST</w:t>
      </w:r>
      <w:proofErr w:type="spellEnd"/>
      <w:r w:rsidRPr="00F23C0E">
        <w:t xml:space="preserve"> indexy. Systém podporuje ukládání a manipulaci s </w:t>
      </w:r>
      <w:proofErr w:type="spellStart"/>
      <w:r w:rsidRPr="00F23C0E">
        <w:t>nestukturovanými</w:t>
      </w:r>
      <w:proofErr w:type="spellEnd"/>
      <w:r w:rsidRPr="00F23C0E">
        <w:t xml:space="preserve"> daty pomocí JSON a JSONB. Pro psaní uložených procedur a </w:t>
      </w:r>
      <w:proofErr w:type="spellStart"/>
      <w:r w:rsidRPr="00F23C0E">
        <w:t>triggerů</w:t>
      </w:r>
      <w:proofErr w:type="spellEnd"/>
      <w:r w:rsidRPr="00F23C0E">
        <w:t xml:space="preserve"> je podporována řada procedurálních jazyků, jako jsou PL/</w:t>
      </w:r>
      <w:proofErr w:type="spellStart"/>
      <w:r w:rsidRPr="00F23C0E">
        <w:t>pgSQL</w:t>
      </w:r>
      <w:proofErr w:type="spellEnd"/>
      <w:r w:rsidRPr="00F23C0E">
        <w:t xml:space="preserve"> a Python. Systém nabízí škálovatelnost a možnost horizontální i vertikální škálovatelnosti. Pro plnotextové vyhledávání a pokročilé dotazování jsou k dispozici funkce jako ILIKE, </w:t>
      </w:r>
      <w:proofErr w:type="spellStart"/>
      <w:r w:rsidRPr="00F23C0E">
        <w:t>regex</w:t>
      </w:r>
      <w:proofErr w:type="spellEnd"/>
      <w:r w:rsidRPr="00F23C0E">
        <w:t xml:space="preserve"> a </w:t>
      </w:r>
      <w:proofErr w:type="spellStart"/>
      <w:r w:rsidRPr="00F23C0E">
        <w:t>tsvector</w:t>
      </w:r>
      <w:proofErr w:type="spellEnd"/>
      <w:r w:rsidRPr="00F23C0E">
        <w:t>. [9]</w:t>
      </w:r>
    </w:p>
    <w:p w14:paraId="6E913801" w14:textId="77777777" w:rsidR="00F23C0E" w:rsidRDefault="00F23C0E" w:rsidP="00F23C0E">
      <w:r w:rsidRPr="00F23C0E">
        <w:t xml:space="preserve">Výběr </w:t>
      </w:r>
      <w:proofErr w:type="spellStart"/>
      <w:r w:rsidRPr="00F23C0E">
        <w:t>PostgreSQL</w:t>
      </w:r>
      <w:proofErr w:type="spellEnd"/>
      <w:r w:rsidRPr="00F23C0E">
        <w:t xml:space="preserve"> byl hlavně motivován podporou triviálního plnotextového vyhledávání. V naši aplikaci nicméně do DB </w:t>
      </w:r>
      <w:proofErr w:type="spellStart"/>
      <w:r w:rsidRPr="00F23C0E">
        <w:t>PostgreSQL</w:t>
      </w:r>
      <w:proofErr w:type="spellEnd"/>
      <w:r w:rsidRPr="00F23C0E">
        <w:t xml:space="preserve"> ukládáme všechna vyprodukovaná data.</w:t>
      </w:r>
    </w:p>
    <w:p w14:paraId="1EBA16B7" w14:textId="23D0F19F" w:rsidR="00B472A0" w:rsidRDefault="00C519E4" w:rsidP="00F23C0E">
      <w:r>
        <w:t xml:space="preserve">Naše databáze je rozdělena na několik tabulek, </w:t>
      </w:r>
      <w:r w:rsidR="00A564B9">
        <w:t xml:space="preserve">z nichž je většina implementována </w:t>
      </w:r>
      <w:r w:rsidR="000548A5">
        <w:t xml:space="preserve">ve </w:t>
      </w:r>
      <w:proofErr w:type="spellStart"/>
      <w:r w:rsidR="000548A5">
        <w:t>frontendu</w:t>
      </w:r>
      <w:proofErr w:type="spellEnd"/>
      <w:r w:rsidR="000548A5">
        <w:t>.</w:t>
      </w:r>
      <w:r w:rsidR="002520C6">
        <w:t xml:space="preserve"> Tyto tabulky jsou:</w:t>
      </w:r>
    </w:p>
    <w:p w14:paraId="17B7A7C9" w14:textId="456E6226" w:rsidR="002520C6" w:rsidRDefault="002520C6" w:rsidP="002520C6">
      <w:pPr>
        <w:pStyle w:val="ListParagraph"/>
        <w:numPr>
          <w:ilvl w:val="0"/>
          <w:numId w:val="22"/>
        </w:numPr>
      </w:pPr>
      <w:proofErr w:type="spellStart"/>
      <w:r>
        <w:t>Users</w:t>
      </w:r>
      <w:proofErr w:type="spellEnd"/>
    </w:p>
    <w:p w14:paraId="52B6CF09" w14:textId="5D645E2D" w:rsidR="00DE627F" w:rsidRDefault="00DE627F" w:rsidP="00DE627F">
      <w:pPr>
        <w:pStyle w:val="ListParagraph"/>
        <w:numPr>
          <w:ilvl w:val="1"/>
          <w:numId w:val="22"/>
        </w:numPr>
      </w:pPr>
      <w:r>
        <w:t>Tabulka uživatelů, obsahuje vše</w:t>
      </w:r>
      <w:r w:rsidR="000B4FB5">
        <w:t>chna data</w:t>
      </w:r>
      <w:r>
        <w:t xml:space="preserve">, </w:t>
      </w:r>
      <w:r w:rsidR="000B4FB5">
        <w:t xml:space="preserve">která </w:t>
      </w:r>
      <w:r>
        <w:t xml:space="preserve">se uživatele </w:t>
      </w:r>
      <w:r w:rsidR="000B4FB5">
        <w:t>týkají a jsou dále využívány</w:t>
      </w:r>
    </w:p>
    <w:p w14:paraId="217EE3C7" w14:textId="75EC6402" w:rsidR="002520C6" w:rsidRDefault="002520C6" w:rsidP="002520C6">
      <w:pPr>
        <w:pStyle w:val="ListParagraph"/>
        <w:numPr>
          <w:ilvl w:val="0"/>
          <w:numId w:val="22"/>
        </w:numPr>
      </w:pPr>
      <w:proofErr w:type="spellStart"/>
      <w:r>
        <w:t>Products</w:t>
      </w:r>
      <w:proofErr w:type="spellEnd"/>
    </w:p>
    <w:p w14:paraId="6985C2A4" w14:textId="20847197" w:rsidR="000B4FB5" w:rsidRDefault="000B4FB5" w:rsidP="000B4FB5">
      <w:pPr>
        <w:pStyle w:val="ListParagraph"/>
        <w:numPr>
          <w:ilvl w:val="1"/>
          <w:numId w:val="22"/>
        </w:numPr>
      </w:pPr>
      <w:r>
        <w:t xml:space="preserve">Tabulka </w:t>
      </w:r>
      <w:r w:rsidR="00AC180B">
        <w:t>produktů</w:t>
      </w:r>
      <w:r>
        <w:t xml:space="preserve"> čili tenisek, </w:t>
      </w:r>
      <w:r w:rsidR="00AF077D">
        <w:t>obsahuje nutná data pro správnou funkčnost (</w:t>
      </w:r>
      <w:proofErr w:type="spellStart"/>
      <w:r w:rsidR="00AF077D">
        <w:t>sku</w:t>
      </w:r>
      <w:proofErr w:type="spellEnd"/>
      <w:r w:rsidR="00AF077D">
        <w:t>, název</w:t>
      </w:r>
      <w:r w:rsidR="001D2092">
        <w:t>, odkaz na obrázek</w:t>
      </w:r>
      <w:r w:rsidR="00AF077D">
        <w:t>)</w:t>
      </w:r>
    </w:p>
    <w:p w14:paraId="79EF8B0E" w14:textId="4CA24923" w:rsidR="002520C6" w:rsidRDefault="002520C6" w:rsidP="002520C6">
      <w:pPr>
        <w:pStyle w:val="ListParagraph"/>
        <w:numPr>
          <w:ilvl w:val="0"/>
          <w:numId w:val="22"/>
        </w:numPr>
      </w:pPr>
      <w:proofErr w:type="spellStart"/>
      <w:r>
        <w:t>Wtb</w:t>
      </w:r>
      <w:proofErr w:type="spellEnd"/>
    </w:p>
    <w:p w14:paraId="6AD9A7B6" w14:textId="61F0633E" w:rsidR="00AC180B" w:rsidRDefault="00AC180B" w:rsidP="00AC180B">
      <w:pPr>
        <w:pStyle w:val="ListParagraph"/>
        <w:numPr>
          <w:ilvl w:val="1"/>
          <w:numId w:val="22"/>
        </w:numPr>
      </w:pPr>
      <w:r>
        <w:t xml:space="preserve">Tabulka, která obsahuje </w:t>
      </w:r>
      <w:r w:rsidR="00CB7CF7">
        <w:t>boty, které uživatelé chtějí odkoupit</w:t>
      </w:r>
    </w:p>
    <w:p w14:paraId="766ECAB0" w14:textId="345027FF" w:rsidR="002520C6" w:rsidRDefault="002520C6" w:rsidP="002520C6">
      <w:pPr>
        <w:pStyle w:val="ListParagraph"/>
        <w:numPr>
          <w:ilvl w:val="0"/>
          <w:numId w:val="22"/>
        </w:numPr>
      </w:pPr>
      <w:proofErr w:type="spellStart"/>
      <w:r>
        <w:t>Wts</w:t>
      </w:r>
      <w:proofErr w:type="spellEnd"/>
    </w:p>
    <w:p w14:paraId="78218724" w14:textId="641B32C1" w:rsidR="00CB7CF7" w:rsidRDefault="00CB7CF7" w:rsidP="00CB7CF7">
      <w:pPr>
        <w:pStyle w:val="ListParagraph"/>
        <w:numPr>
          <w:ilvl w:val="1"/>
          <w:numId w:val="22"/>
        </w:numPr>
      </w:pPr>
      <w:r>
        <w:t>Tabulka, která obsahuje boty, které uživatelé chtějí prodat</w:t>
      </w:r>
    </w:p>
    <w:p w14:paraId="401263A1" w14:textId="63EBEC98" w:rsidR="002520C6" w:rsidRDefault="002520C6" w:rsidP="002520C6">
      <w:pPr>
        <w:pStyle w:val="ListParagraph"/>
        <w:numPr>
          <w:ilvl w:val="0"/>
          <w:numId w:val="22"/>
        </w:numPr>
      </w:pPr>
      <w:proofErr w:type="spellStart"/>
      <w:r>
        <w:t>User_inventory</w:t>
      </w:r>
      <w:proofErr w:type="spellEnd"/>
    </w:p>
    <w:p w14:paraId="2916A759" w14:textId="169A9693" w:rsidR="00CB7CF7" w:rsidRDefault="00CB7CF7" w:rsidP="00CB7CF7">
      <w:pPr>
        <w:pStyle w:val="ListParagraph"/>
        <w:numPr>
          <w:ilvl w:val="1"/>
          <w:numId w:val="22"/>
        </w:numPr>
      </w:pPr>
      <w:r>
        <w:t xml:space="preserve">Tabulka, která obsahuje boty, které mají uživatelé </w:t>
      </w:r>
      <w:r w:rsidR="00AA17EE">
        <w:t>v rukou – jen pro přehled</w:t>
      </w:r>
    </w:p>
    <w:p w14:paraId="79B493B5" w14:textId="5801AA0D" w:rsidR="002520C6" w:rsidRDefault="002520C6" w:rsidP="002520C6">
      <w:pPr>
        <w:pStyle w:val="ListParagraph"/>
        <w:numPr>
          <w:ilvl w:val="0"/>
          <w:numId w:val="22"/>
        </w:numPr>
      </w:pPr>
      <w:proofErr w:type="spellStart"/>
      <w:r>
        <w:t>Matches</w:t>
      </w:r>
      <w:proofErr w:type="spellEnd"/>
    </w:p>
    <w:p w14:paraId="69C4F30D" w14:textId="330E26A1" w:rsidR="00AA17EE" w:rsidRDefault="00AA17EE" w:rsidP="00AA17EE">
      <w:pPr>
        <w:pStyle w:val="ListParagraph"/>
        <w:numPr>
          <w:ilvl w:val="1"/>
          <w:numId w:val="22"/>
        </w:numPr>
      </w:pPr>
      <w:r>
        <w:t>Tabulka, kde jsou zaznamenány všechny shody mezi uživateli</w:t>
      </w:r>
    </w:p>
    <w:p w14:paraId="4E1BFF25" w14:textId="243EC2D3" w:rsidR="002520C6" w:rsidRDefault="002520C6" w:rsidP="002520C6">
      <w:pPr>
        <w:pStyle w:val="ListParagraph"/>
        <w:numPr>
          <w:ilvl w:val="0"/>
          <w:numId w:val="22"/>
        </w:numPr>
      </w:pPr>
      <w:proofErr w:type="spellStart"/>
      <w:r>
        <w:t>Notifications</w:t>
      </w:r>
      <w:proofErr w:type="spellEnd"/>
    </w:p>
    <w:p w14:paraId="5569A039" w14:textId="0E1482E9" w:rsidR="00AA17EE" w:rsidRDefault="00B3492D" w:rsidP="00AA17EE">
      <w:pPr>
        <w:pStyle w:val="ListParagraph"/>
        <w:numPr>
          <w:ilvl w:val="1"/>
          <w:numId w:val="22"/>
        </w:numPr>
      </w:pPr>
      <w:r>
        <w:t>T</w:t>
      </w:r>
      <w:r w:rsidR="00AA17EE">
        <w:t>abulka</w:t>
      </w:r>
      <w:r>
        <w:t xml:space="preserve">, která obsahuje </w:t>
      </w:r>
      <w:r w:rsidR="0045306F">
        <w:t xml:space="preserve">upozornění vytvořené </w:t>
      </w:r>
      <w:r w:rsidR="00BE65F1">
        <w:t>po shodě</w:t>
      </w:r>
    </w:p>
    <w:p w14:paraId="75442BC2" w14:textId="6C365E49" w:rsidR="002520C6" w:rsidRDefault="002520C6" w:rsidP="002520C6">
      <w:pPr>
        <w:pStyle w:val="ListParagraph"/>
        <w:numPr>
          <w:ilvl w:val="0"/>
          <w:numId w:val="22"/>
        </w:numPr>
      </w:pPr>
      <w:proofErr w:type="spellStart"/>
      <w:r>
        <w:t>Reviews</w:t>
      </w:r>
      <w:proofErr w:type="spellEnd"/>
      <w:r w:rsidR="00B3492D">
        <w:t xml:space="preserve"> – ve FE neimplementována</w:t>
      </w:r>
    </w:p>
    <w:p w14:paraId="3C47D60C" w14:textId="5671A28A" w:rsidR="00BE65F1" w:rsidRDefault="00BE65F1" w:rsidP="00BE65F1">
      <w:pPr>
        <w:pStyle w:val="ListParagraph"/>
        <w:numPr>
          <w:ilvl w:val="1"/>
          <w:numId w:val="22"/>
        </w:numPr>
      </w:pPr>
      <w:r>
        <w:t>Tabulka, která obsahuje všechny recenze</w:t>
      </w:r>
    </w:p>
    <w:p w14:paraId="7CE1B21B" w14:textId="3FCB9594" w:rsidR="002520C6" w:rsidRDefault="00DE627F" w:rsidP="002520C6">
      <w:pPr>
        <w:pStyle w:val="ListParagraph"/>
        <w:numPr>
          <w:ilvl w:val="0"/>
          <w:numId w:val="22"/>
        </w:numPr>
      </w:pPr>
      <w:proofErr w:type="spellStart"/>
      <w:r>
        <w:t>R</w:t>
      </w:r>
      <w:r w:rsidR="002520C6">
        <w:t>eports</w:t>
      </w:r>
      <w:proofErr w:type="spellEnd"/>
      <w:r w:rsidR="00B3492D">
        <w:t xml:space="preserve"> – ve FE neimplementována</w:t>
      </w:r>
    </w:p>
    <w:p w14:paraId="5954A651" w14:textId="5E3181A6" w:rsidR="00BE65F1" w:rsidRDefault="00BE65F1" w:rsidP="00BE65F1">
      <w:pPr>
        <w:pStyle w:val="ListParagraph"/>
        <w:numPr>
          <w:ilvl w:val="1"/>
          <w:numId w:val="22"/>
        </w:numPr>
      </w:pPr>
      <w:r>
        <w:t>Tabulka, která obsahuje všechny nahlášení</w:t>
      </w:r>
    </w:p>
    <w:p w14:paraId="2971450B" w14:textId="42816DFF" w:rsidR="00DE627F" w:rsidRDefault="00DE627F" w:rsidP="002520C6">
      <w:pPr>
        <w:pStyle w:val="ListParagraph"/>
        <w:numPr>
          <w:ilvl w:val="0"/>
          <w:numId w:val="22"/>
        </w:numPr>
      </w:pPr>
      <w:proofErr w:type="spellStart"/>
      <w:r>
        <w:t>User_roles</w:t>
      </w:r>
      <w:proofErr w:type="spellEnd"/>
    </w:p>
    <w:p w14:paraId="52C029A1" w14:textId="359918DD" w:rsidR="00BE65F1" w:rsidRPr="00F23C0E" w:rsidRDefault="00F15CC8" w:rsidP="00BE65F1">
      <w:pPr>
        <w:pStyle w:val="ListParagraph"/>
        <w:numPr>
          <w:ilvl w:val="1"/>
          <w:numId w:val="22"/>
        </w:numPr>
      </w:pPr>
      <w:r>
        <w:t>Tabulka, ve které jsou definovány role</w:t>
      </w:r>
    </w:p>
    <w:p w14:paraId="5C84607D" w14:textId="77777777" w:rsidR="00F15CC8" w:rsidRDefault="00F15CC8" w:rsidP="00F15CC8">
      <w:pPr>
        <w:keepNext/>
      </w:pPr>
      <w:r>
        <w:rPr>
          <w:noProof/>
        </w:rPr>
        <w:lastRenderedPageBreak/>
        <w:drawing>
          <wp:inline distT="0" distB="0" distL="0" distR="0" wp14:anchorId="4268D358" wp14:editId="160EA4E0">
            <wp:extent cx="5753100" cy="7115175"/>
            <wp:effectExtent l="0" t="0" r="0" b="9525"/>
            <wp:docPr id="948024399"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100" cy="7115175"/>
                    </a:xfrm>
                    <a:prstGeom prst="rect">
                      <a:avLst/>
                    </a:prstGeom>
                    <a:noFill/>
                    <a:ln>
                      <a:noFill/>
                    </a:ln>
                  </pic:spPr>
                </pic:pic>
              </a:graphicData>
            </a:graphic>
          </wp:inline>
        </w:drawing>
      </w:r>
    </w:p>
    <w:p w14:paraId="48788914" w14:textId="6949BAC7" w:rsidR="002E69DE" w:rsidRDefault="00F15CC8" w:rsidP="00F15CC8">
      <w:pPr>
        <w:pStyle w:val="Caption"/>
      </w:pPr>
      <w:bookmarkStart w:id="105" w:name="_Toc195253087"/>
      <w:r>
        <w:t xml:space="preserve">Obrázek </w:t>
      </w:r>
      <w:fldSimple w:instr=" SEQ Obrázek \* ARABIC ">
        <w:r w:rsidR="00331E55">
          <w:rPr>
            <w:noProof/>
          </w:rPr>
          <w:t>18</w:t>
        </w:r>
      </w:fldSimple>
      <w:r>
        <w:t xml:space="preserve">: </w:t>
      </w:r>
      <w:proofErr w:type="spellStart"/>
      <w:r>
        <w:t>DrawSQL</w:t>
      </w:r>
      <w:proofErr w:type="spellEnd"/>
      <w:r>
        <w:t xml:space="preserve"> diagram našeho DB řešení</w:t>
      </w:r>
      <w:bookmarkEnd w:id="105"/>
    </w:p>
    <w:p w14:paraId="0BCE3D1D" w14:textId="0CA6AFD7" w:rsidR="00AA3E4D" w:rsidRPr="002E69DE" w:rsidRDefault="002E69DE" w:rsidP="002E69DE">
      <w:pPr>
        <w:spacing w:after="0" w:line="240" w:lineRule="auto"/>
        <w:jc w:val="left"/>
        <w:rPr>
          <w:i/>
          <w:iCs/>
          <w:color w:val="44546A" w:themeColor="text2"/>
          <w:sz w:val="20"/>
          <w:szCs w:val="18"/>
        </w:rPr>
      </w:pPr>
      <w:r>
        <w:br w:type="page"/>
      </w:r>
    </w:p>
    <w:p w14:paraId="5392197B" w14:textId="51712153" w:rsidR="00282A1D" w:rsidRDefault="002E69DE" w:rsidP="002E69DE">
      <w:pPr>
        <w:pStyle w:val="Heading3"/>
      </w:pPr>
      <w:bookmarkStart w:id="106" w:name="_Toc195253220"/>
      <w:proofErr w:type="spellStart"/>
      <w:r>
        <w:lastRenderedPageBreak/>
        <w:t>TypeORM</w:t>
      </w:r>
      <w:bookmarkEnd w:id="106"/>
      <w:proofErr w:type="spellEnd"/>
    </w:p>
    <w:p w14:paraId="4CF4D296" w14:textId="05665E6B" w:rsidR="002E69DE" w:rsidRDefault="002E69DE" w:rsidP="002E69DE">
      <w:r>
        <w:t>V aplikaci je pro komunikaci s </w:t>
      </w:r>
      <w:proofErr w:type="spellStart"/>
      <w:r>
        <w:t>PostgreSQL</w:t>
      </w:r>
      <w:proofErr w:type="spellEnd"/>
      <w:r>
        <w:t xml:space="preserve"> použit </w:t>
      </w:r>
      <w:proofErr w:type="spellStart"/>
      <w:r>
        <w:t>TypeORM</w:t>
      </w:r>
      <w:proofErr w:type="spellEnd"/>
      <w:r>
        <w:t>, což je objektově</w:t>
      </w:r>
      <w:r w:rsidR="007B4902">
        <w:t xml:space="preserve">-relační mapovač pro </w:t>
      </w:r>
      <w:proofErr w:type="spellStart"/>
      <w:r w:rsidR="007B4902">
        <w:t>TypeScript</w:t>
      </w:r>
      <w:proofErr w:type="spellEnd"/>
      <w:r w:rsidR="007B4902">
        <w:t>. Umožňuje:</w:t>
      </w:r>
    </w:p>
    <w:p w14:paraId="29C292D1" w14:textId="4491D20E" w:rsidR="007B4902" w:rsidRDefault="00D539C0" w:rsidP="007B4902">
      <w:pPr>
        <w:pStyle w:val="ListParagraph"/>
        <w:numPr>
          <w:ilvl w:val="0"/>
          <w:numId w:val="23"/>
        </w:numPr>
      </w:pPr>
      <w:r>
        <w:t>Snadnou práci s DB prostřednictvím entit</w:t>
      </w:r>
    </w:p>
    <w:p w14:paraId="54CFD93C" w14:textId="0B9AE918" w:rsidR="00D539C0" w:rsidRDefault="00D539C0" w:rsidP="007B4902">
      <w:pPr>
        <w:pStyle w:val="ListParagraph"/>
        <w:numPr>
          <w:ilvl w:val="0"/>
          <w:numId w:val="23"/>
        </w:numPr>
      </w:pPr>
      <w:r>
        <w:t xml:space="preserve">Možnost komplexního vytváření dotazů pomocí </w:t>
      </w:r>
      <w:proofErr w:type="spellStart"/>
      <w:r>
        <w:t>QueryBuilder</w:t>
      </w:r>
      <w:proofErr w:type="spellEnd"/>
    </w:p>
    <w:p w14:paraId="2C5E234E" w14:textId="79F90723" w:rsidR="00D539C0" w:rsidRDefault="00A44593" w:rsidP="007B4902">
      <w:pPr>
        <w:pStyle w:val="ListParagraph"/>
        <w:numPr>
          <w:ilvl w:val="0"/>
          <w:numId w:val="23"/>
        </w:numPr>
      </w:pPr>
      <w:r>
        <w:t>Podporu relačních operací (</w:t>
      </w:r>
      <w:proofErr w:type="spellStart"/>
      <w:r>
        <w:t>OneToOne</w:t>
      </w:r>
      <w:proofErr w:type="spellEnd"/>
      <w:r>
        <w:t xml:space="preserve">, </w:t>
      </w:r>
      <w:proofErr w:type="spellStart"/>
      <w:r>
        <w:t>OneToMany</w:t>
      </w:r>
      <w:proofErr w:type="spellEnd"/>
      <w:r>
        <w:t xml:space="preserve">, </w:t>
      </w:r>
      <w:proofErr w:type="spellStart"/>
      <w:r>
        <w:t>ManyToMany</w:t>
      </w:r>
      <w:proofErr w:type="spellEnd"/>
      <w:r>
        <w:t>)</w:t>
      </w:r>
    </w:p>
    <w:p w14:paraId="7EE3E076" w14:textId="01152660" w:rsidR="00A44593" w:rsidRDefault="00A44593" w:rsidP="007B4902">
      <w:pPr>
        <w:pStyle w:val="ListParagraph"/>
        <w:numPr>
          <w:ilvl w:val="0"/>
          <w:numId w:val="23"/>
        </w:numPr>
      </w:pPr>
      <w:r>
        <w:t>Integraci s </w:t>
      </w:r>
      <w:proofErr w:type="spellStart"/>
      <w:r>
        <w:t>NestJS</w:t>
      </w:r>
      <w:proofErr w:type="spellEnd"/>
      <w:r>
        <w:t xml:space="preserve"> přes </w:t>
      </w:r>
      <w:r w:rsidR="00787EC5">
        <w:t xml:space="preserve">modul </w:t>
      </w:r>
      <w:r w:rsidR="00787EC5" w:rsidRPr="00A3157C">
        <w:rPr>
          <w:i/>
          <w:iCs/>
        </w:rPr>
        <w:t>@nestjs/typeorm</w:t>
      </w:r>
    </w:p>
    <w:p w14:paraId="3065EFFB" w14:textId="77777777" w:rsidR="00B359F0" w:rsidRDefault="00D023C5" w:rsidP="00F30632">
      <w:pPr>
        <w:keepNext/>
        <w:jc w:val="center"/>
      </w:pPr>
      <w:r w:rsidRPr="00D023C5">
        <w:rPr>
          <w:noProof/>
        </w:rPr>
        <w:drawing>
          <wp:inline distT="0" distB="0" distL="0" distR="0" wp14:anchorId="69954735" wp14:editId="488ACCA9">
            <wp:extent cx="4095750" cy="2583180"/>
            <wp:effectExtent l="0" t="0" r="0" b="7620"/>
            <wp:docPr id="1588986181"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86181" name="Obrázek 1" descr="Obsah obrázku text, snímek obrazovky, Písmo, číslo&#10;&#10;Obsah vygenerovaný umělou inteligencí může být nesprávný."/>
                    <pic:cNvPicPr/>
                  </pic:nvPicPr>
                  <pic:blipFill>
                    <a:blip r:embed="rId41">
                      <a:extLst>
                        <a:ext uri="{28A0092B-C50C-407E-A947-70E740481C1C}">
                          <a14:useLocalDpi xmlns:a14="http://schemas.microsoft.com/office/drawing/2010/main" val="0"/>
                        </a:ext>
                      </a:extLst>
                    </a:blip>
                    <a:stretch>
                      <a:fillRect/>
                    </a:stretch>
                  </pic:blipFill>
                  <pic:spPr>
                    <a:xfrm>
                      <a:off x="0" y="0"/>
                      <a:ext cx="4095750" cy="2583180"/>
                    </a:xfrm>
                    <a:prstGeom prst="rect">
                      <a:avLst/>
                    </a:prstGeom>
                  </pic:spPr>
                </pic:pic>
              </a:graphicData>
            </a:graphic>
          </wp:inline>
        </w:drawing>
      </w:r>
    </w:p>
    <w:p w14:paraId="4720C1EC" w14:textId="4344E462" w:rsidR="00787EC5" w:rsidRDefault="00B359F0" w:rsidP="00F30632">
      <w:pPr>
        <w:pStyle w:val="Caption"/>
        <w:jc w:val="center"/>
      </w:pPr>
      <w:bookmarkStart w:id="107" w:name="_Toc195253088"/>
      <w:r>
        <w:t xml:space="preserve">Obrázek </w:t>
      </w:r>
      <w:fldSimple w:instr=" SEQ Obrázek \* ARABIC ">
        <w:r w:rsidR="00331E55">
          <w:rPr>
            <w:noProof/>
          </w:rPr>
          <w:t>19</w:t>
        </w:r>
      </w:fldSimple>
      <w:r>
        <w:t xml:space="preserve">: Připojení k databázi pomocí </w:t>
      </w:r>
      <w:proofErr w:type="spellStart"/>
      <w:r>
        <w:t>TypeORM</w:t>
      </w:r>
      <w:bookmarkEnd w:id="107"/>
      <w:proofErr w:type="spellEnd"/>
    </w:p>
    <w:p w14:paraId="1935F62C" w14:textId="77777777" w:rsidR="00F13D81" w:rsidRDefault="00F13D81" w:rsidP="00F30632">
      <w:pPr>
        <w:keepNext/>
        <w:jc w:val="center"/>
      </w:pPr>
      <w:r w:rsidRPr="00F13D81">
        <w:rPr>
          <w:noProof/>
        </w:rPr>
        <w:drawing>
          <wp:inline distT="0" distB="0" distL="0" distR="0" wp14:anchorId="2C3E95CA" wp14:editId="1A04E19E">
            <wp:extent cx="3981160" cy="3038475"/>
            <wp:effectExtent l="0" t="0" r="635" b="0"/>
            <wp:docPr id="323048487"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48487" name="Obrázek 1" descr="Obsah obrázku text, snímek obrazovky, Písmo&#10;&#10;Obsah vygenerovaný umělou inteligencí může být nesprávný."/>
                    <pic:cNvPicPr/>
                  </pic:nvPicPr>
                  <pic:blipFill>
                    <a:blip r:embed="rId42"/>
                    <a:stretch>
                      <a:fillRect/>
                    </a:stretch>
                  </pic:blipFill>
                  <pic:spPr>
                    <a:xfrm>
                      <a:off x="0" y="0"/>
                      <a:ext cx="3985597" cy="3041862"/>
                    </a:xfrm>
                    <a:prstGeom prst="rect">
                      <a:avLst/>
                    </a:prstGeom>
                  </pic:spPr>
                </pic:pic>
              </a:graphicData>
            </a:graphic>
          </wp:inline>
        </w:drawing>
      </w:r>
    </w:p>
    <w:p w14:paraId="0FE76BC3" w14:textId="18A9560E" w:rsidR="00F13D81" w:rsidRDefault="00F13D81" w:rsidP="00F30632">
      <w:pPr>
        <w:pStyle w:val="Caption"/>
        <w:jc w:val="center"/>
      </w:pPr>
      <w:bookmarkStart w:id="108" w:name="_Toc195253089"/>
      <w:r>
        <w:t xml:space="preserve">Obrázek </w:t>
      </w:r>
      <w:fldSimple w:instr=" SEQ Obrázek \* ARABIC ">
        <w:r w:rsidR="00331E55">
          <w:rPr>
            <w:noProof/>
          </w:rPr>
          <w:t>20</w:t>
        </w:r>
      </w:fldSimple>
      <w:r>
        <w:t xml:space="preserve">: Definice entity pomocí </w:t>
      </w:r>
      <w:proofErr w:type="spellStart"/>
      <w:r>
        <w:t>TypeORM</w:t>
      </w:r>
      <w:bookmarkEnd w:id="108"/>
      <w:proofErr w:type="spellEnd"/>
    </w:p>
    <w:p w14:paraId="4D2481F3" w14:textId="29DA097A" w:rsidR="00F13D81" w:rsidRDefault="002E7A41" w:rsidP="002E7A41">
      <w:pPr>
        <w:pStyle w:val="Heading2"/>
      </w:pPr>
      <w:bookmarkStart w:id="109" w:name="_Toc195253221"/>
      <w:proofErr w:type="spellStart"/>
      <w:r>
        <w:lastRenderedPageBreak/>
        <w:t>Redis</w:t>
      </w:r>
      <w:bookmarkEnd w:id="109"/>
      <w:proofErr w:type="spellEnd"/>
    </w:p>
    <w:p w14:paraId="13460E21" w14:textId="3718E77A" w:rsidR="00400FCC" w:rsidRDefault="002B0B8D" w:rsidP="00400FCC">
      <w:r>
        <w:t>In-</w:t>
      </w:r>
      <w:proofErr w:type="spellStart"/>
      <w:r>
        <w:t>memory</w:t>
      </w:r>
      <w:proofErr w:type="spellEnd"/>
      <w:r>
        <w:t xml:space="preserve"> databáze, kterou v aplikaci využíváme jako </w:t>
      </w:r>
      <w:proofErr w:type="spellStart"/>
      <w:r>
        <w:t>cache</w:t>
      </w:r>
      <w:proofErr w:type="spellEnd"/>
      <w:r>
        <w:t xml:space="preserve"> pro optimalizaci vyhledávání. </w:t>
      </w:r>
      <w:r w:rsidR="00172760">
        <w:t xml:space="preserve">Abychom zabránili zbytečnému přetížení databáze, tak výsledky vyhledávání tenisek ukládáme do </w:t>
      </w:r>
      <w:proofErr w:type="spellStart"/>
      <w:r w:rsidR="00172760">
        <w:t>cache</w:t>
      </w:r>
      <w:proofErr w:type="spellEnd"/>
      <w:r w:rsidR="00172760">
        <w:t>.</w:t>
      </w:r>
    </w:p>
    <w:p w14:paraId="18919738" w14:textId="5BE24A25" w:rsidR="00577E7E" w:rsidRDefault="00577E7E" w:rsidP="00400FCC">
      <w:r>
        <w:t>V </w:t>
      </w:r>
      <w:proofErr w:type="spellStart"/>
      <w:r>
        <w:t>NestJS</w:t>
      </w:r>
      <w:proofErr w:type="spellEnd"/>
      <w:r>
        <w:t xml:space="preserve"> využijeme </w:t>
      </w:r>
      <w:r w:rsidR="00366B52">
        <w:t xml:space="preserve">balíček </w:t>
      </w:r>
      <w:r w:rsidR="00366B52" w:rsidRPr="00A3157C">
        <w:rPr>
          <w:i/>
          <w:iCs/>
        </w:rPr>
        <w:t>@nestjs/cache-manager</w:t>
      </w:r>
      <w:r w:rsidR="00366B52">
        <w:t>, abychom s </w:t>
      </w:r>
      <w:proofErr w:type="spellStart"/>
      <w:r w:rsidR="00366B52">
        <w:t>Redis</w:t>
      </w:r>
      <w:proofErr w:type="spellEnd"/>
      <w:r w:rsidR="00366B52">
        <w:t xml:space="preserve"> mohli pracovat.</w:t>
      </w:r>
      <w:r w:rsidR="00537144">
        <w:t xml:space="preserve"> </w:t>
      </w:r>
      <w:proofErr w:type="spellStart"/>
      <w:r w:rsidR="00537144">
        <w:t>Redis</w:t>
      </w:r>
      <w:proofErr w:type="spellEnd"/>
      <w:r w:rsidR="00537144">
        <w:t xml:space="preserve"> můžeme inicializovat v importech </w:t>
      </w:r>
      <w:proofErr w:type="spellStart"/>
      <w:r w:rsidR="00537144">
        <w:t>root</w:t>
      </w:r>
      <w:proofErr w:type="spellEnd"/>
      <w:r w:rsidR="00537144">
        <w:t xml:space="preserve"> modulu takto:</w:t>
      </w:r>
    </w:p>
    <w:p w14:paraId="0C513255" w14:textId="77777777" w:rsidR="00A45987" w:rsidRDefault="00A45987" w:rsidP="00F30632">
      <w:pPr>
        <w:keepNext/>
        <w:jc w:val="center"/>
      </w:pPr>
      <w:r w:rsidRPr="00A45987">
        <w:rPr>
          <w:noProof/>
        </w:rPr>
        <w:drawing>
          <wp:inline distT="0" distB="0" distL="0" distR="0" wp14:anchorId="78A18BA5" wp14:editId="69CF6EFE">
            <wp:extent cx="2743200" cy="904009"/>
            <wp:effectExtent l="0" t="0" r="0" b="0"/>
            <wp:docPr id="357263852" name="Obrázek 1" descr="Obsah obrázku text, Písmo, snímek obrazovky,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63852" name="Obrázek 1" descr="Obsah obrázku text, Písmo, snímek obrazovky, řada/pruh&#10;&#10;Obsah vygenerovaný umělou inteligencí může být nesprávný."/>
                    <pic:cNvPicPr/>
                  </pic:nvPicPr>
                  <pic:blipFill>
                    <a:blip r:embed="rId43"/>
                    <a:stretch>
                      <a:fillRect/>
                    </a:stretch>
                  </pic:blipFill>
                  <pic:spPr>
                    <a:xfrm>
                      <a:off x="0" y="0"/>
                      <a:ext cx="2763191" cy="910597"/>
                    </a:xfrm>
                    <a:prstGeom prst="rect">
                      <a:avLst/>
                    </a:prstGeom>
                  </pic:spPr>
                </pic:pic>
              </a:graphicData>
            </a:graphic>
          </wp:inline>
        </w:drawing>
      </w:r>
    </w:p>
    <w:p w14:paraId="6E7F8BB1" w14:textId="681419C2" w:rsidR="00A45987" w:rsidRDefault="00A45987" w:rsidP="00F30632">
      <w:pPr>
        <w:pStyle w:val="Caption"/>
        <w:jc w:val="center"/>
      </w:pPr>
      <w:bookmarkStart w:id="110" w:name="_Toc195253090"/>
      <w:r>
        <w:t xml:space="preserve">Obrázek </w:t>
      </w:r>
      <w:fldSimple w:instr=" SEQ Obrázek \* ARABIC ">
        <w:r w:rsidR="00331E55">
          <w:rPr>
            <w:noProof/>
          </w:rPr>
          <w:t>21</w:t>
        </w:r>
      </w:fldSimple>
      <w:r>
        <w:t xml:space="preserve">: Registrace </w:t>
      </w:r>
      <w:proofErr w:type="spellStart"/>
      <w:r>
        <w:t>Redis</w:t>
      </w:r>
      <w:proofErr w:type="spellEnd"/>
      <w:r>
        <w:t xml:space="preserve"> v </w:t>
      </w:r>
      <w:proofErr w:type="spellStart"/>
      <w:r>
        <w:t>app</w:t>
      </w:r>
      <w:proofErr w:type="spellEnd"/>
      <w:r>
        <w:t xml:space="preserve"> module</w:t>
      </w:r>
      <w:bookmarkEnd w:id="110"/>
    </w:p>
    <w:p w14:paraId="1FA6D96F" w14:textId="375AB1C7" w:rsidR="00DB480E" w:rsidRDefault="00DB480E" w:rsidP="00DB480E">
      <w:proofErr w:type="spellStart"/>
      <w:r>
        <w:t>CacheModule</w:t>
      </w:r>
      <w:proofErr w:type="spellEnd"/>
      <w:r>
        <w:t xml:space="preserve"> pak v</w:t>
      </w:r>
      <w:r w:rsidR="00BE7CDE">
        <w:t xml:space="preserve"> dalších modulech, kde jej budeme potřebovat, musíme </w:t>
      </w:r>
      <w:proofErr w:type="spellStart"/>
      <w:r w:rsidR="009207B9">
        <w:t>instancovat</w:t>
      </w:r>
      <w:proofErr w:type="spellEnd"/>
      <w:r w:rsidR="009207B9">
        <w:t xml:space="preserve"> v konstruktoru ve službě </w:t>
      </w:r>
      <w:r w:rsidR="00A40F64">
        <w:t xml:space="preserve">určitého modulu. Vezmeme si jako příklad tedy </w:t>
      </w:r>
      <w:r w:rsidR="002E7A88">
        <w:t xml:space="preserve">náš </w:t>
      </w:r>
      <w:proofErr w:type="spellStart"/>
      <w:r w:rsidR="00C21E63">
        <w:t>product</w:t>
      </w:r>
      <w:proofErr w:type="spellEnd"/>
      <w:r w:rsidR="00C21E63">
        <w:t xml:space="preserve"> modul</w:t>
      </w:r>
      <w:r w:rsidR="0061013A">
        <w:t>.</w:t>
      </w:r>
    </w:p>
    <w:p w14:paraId="6EA9EED8" w14:textId="77777777" w:rsidR="0061013A" w:rsidRDefault="0061013A" w:rsidP="00F30632">
      <w:pPr>
        <w:keepNext/>
        <w:jc w:val="center"/>
      </w:pPr>
      <w:r w:rsidRPr="0061013A">
        <w:rPr>
          <w:noProof/>
        </w:rPr>
        <w:drawing>
          <wp:inline distT="0" distB="0" distL="0" distR="0" wp14:anchorId="06C9A8DE" wp14:editId="252B4C1A">
            <wp:extent cx="3895725" cy="797226"/>
            <wp:effectExtent l="0" t="0" r="0" b="3175"/>
            <wp:docPr id="658451099" name="Obrázek 1" descr="Obsah obrázku text, Písmo, snímek obrazovky,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51099" name="Obrázek 1" descr="Obsah obrázku text, Písmo, snímek obrazovky, řada/pruh&#10;&#10;Obsah vygenerovaný umělou inteligencí může být nesprávný."/>
                    <pic:cNvPicPr/>
                  </pic:nvPicPr>
                  <pic:blipFill>
                    <a:blip r:embed="rId44"/>
                    <a:stretch>
                      <a:fillRect/>
                    </a:stretch>
                  </pic:blipFill>
                  <pic:spPr>
                    <a:xfrm>
                      <a:off x="0" y="0"/>
                      <a:ext cx="3921062" cy="802411"/>
                    </a:xfrm>
                    <a:prstGeom prst="rect">
                      <a:avLst/>
                    </a:prstGeom>
                  </pic:spPr>
                </pic:pic>
              </a:graphicData>
            </a:graphic>
          </wp:inline>
        </w:drawing>
      </w:r>
    </w:p>
    <w:p w14:paraId="4991E3C3" w14:textId="6E4A3ACE" w:rsidR="0061013A" w:rsidRDefault="0061013A" w:rsidP="00F30632">
      <w:pPr>
        <w:pStyle w:val="Caption"/>
        <w:jc w:val="center"/>
      </w:pPr>
      <w:bookmarkStart w:id="111" w:name="_Toc195253091"/>
      <w:r>
        <w:t xml:space="preserve">Obrázek </w:t>
      </w:r>
      <w:fldSimple w:instr=" SEQ Obrázek \* ARABIC ">
        <w:r w:rsidR="00331E55">
          <w:rPr>
            <w:noProof/>
          </w:rPr>
          <w:t>22</w:t>
        </w:r>
      </w:fldSimple>
      <w:r>
        <w:t xml:space="preserve">: Konstruktor v </w:t>
      </w:r>
      <w:proofErr w:type="spellStart"/>
      <w:r>
        <w:t>products</w:t>
      </w:r>
      <w:proofErr w:type="spellEnd"/>
      <w:r>
        <w:t xml:space="preserve"> </w:t>
      </w:r>
      <w:proofErr w:type="spellStart"/>
      <w:r>
        <w:t>service</w:t>
      </w:r>
      <w:bookmarkEnd w:id="111"/>
      <w:proofErr w:type="spellEnd"/>
    </w:p>
    <w:p w14:paraId="5ED9D8D5" w14:textId="0E9A39EF" w:rsidR="0061013A" w:rsidRDefault="00253B4F" w:rsidP="0061013A">
      <w:r>
        <w:t>A následně s ním můžeme pracovat</w:t>
      </w:r>
      <w:r w:rsidR="000D3CA4">
        <w:t>:</w:t>
      </w:r>
    </w:p>
    <w:p w14:paraId="6D10655A" w14:textId="77777777" w:rsidR="000D3CA4" w:rsidRDefault="000D3CA4" w:rsidP="00F30632">
      <w:pPr>
        <w:keepNext/>
        <w:jc w:val="center"/>
      </w:pPr>
      <w:r w:rsidRPr="000D3CA4">
        <w:rPr>
          <w:noProof/>
        </w:rPr>
        <w:drawing>
          <wp:inline distT="0" distB="0" distL="0" distR="0" wp14:anchorId="192A7519" wp14:editId="4650549C">
            <wp:extent cx="3430825" cy="2943225"/>
            <wp:effectExtent l="0" t="0" r="0" b="0"/>
            <wp:docPr id="1173621476"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21476" name="Obrázek 1" descr="Obsah obrázku text, snímek obrazovky, Písmo&#10;&#10;Obsah vygenerovaný umělou inteligencí může být nesprávný."/>
                    <pic:cNvPicPr/>
                  </pic:nvPicPr>
                  <pic:blipFill>
                    <a:blip r:embed="rId45"/>
                    <a:stretch>
                      <a:fillRect/>
                    </a:stretch>
                  </pic:blipFill>
                  <pic:spPr>
                    <a:xfrm>
                      <a:off x="0" y="0"/>
                      <a:ext cx="3454248" cy="2963319"/>
                    </a:xfrm>
                    <a:prstGeom prst="rect">
                      <a:avLst/>
                    </a:prstGeom>
                  </pic:spPr>
                </pic:pic>
              </a:graphicData>
            </a:graphic>
          </wp:inline>
        </w:drawing>
      </w:r>
    </w:p>
    <w:p w14:paraId="08E3B781" w14:textId="39D515A3" w:rsidR="000D3CA4" w:rsidRDefault="000D3CA4" w:rsidP="00F30632">
      <w:pPr>
        <w:pStyle w:val="Caption"/>
        <w:jc w:val="center"/>
      </w:pPr>
      <w:bookmarkStart w:id="112" w:name="_Toc195253092"/>
      <w:r>
        <w:t xml:space="preserve">Obrázek </w:t>
      </w:r>
      <w:fldSimple w:instr=" SEQ Obrázek \* ARABIC ">
        <w:r w:rsidR="00331E55">
          <w:rPr>
            <w:noProof/>
          </w:rPr>
          <w:t>23</w:t>
        </w:r>
      </w:fldSimple>
      <w:r>
        <w:t xml:space="preserve">: Metoda </w:t>
      </w:r>
      <w:proofErr w:type="spellStart"/>
      <w:r>
        <w:t>search</w:t>
      </w:r>
      <w:proofErr w:type="spellEnd"/>
      <w:r>
        <w:t xml:space="preserve">, využívající </w:t>
      </w:r>
      <w:proofErr w:type="spellStart"/>
      <w:r>
        <w:t>cache</w:t>
      </w:r>
      <w:bookmarkEnd w:id="112"/>
      <w:proofErr w:type="spellEnd"/>
    </w:p>
    <w:p w14:paraId="224DC810" w14:textId="5A38E580" w:rsidR="002B4C3C" w:rsidRDefault="00087A8A" w:rsidP="002B4C3C">
      <w:pPr>
        <w:pStyle w:val="Heading2"/>
      </w:pPr>
      <w:bookmarkStart w:id="113" w:name="_Toc195253222"/>
      <w:r>
        <w:lastRenderedPageBreak/>
        <w:t>Autentizace</w:t>
      </w:r>
      <w:bookmarkEnd w:id="113"/>
      <w:r w:rsidR="00E51190">
        <w:t xml:space="preserve"> </w:t>
      </w:r>
    </w:p>
    <w:p w14:paraId="6D3E8705" w14:textId="74A79C4C" w:rsidR="00087A8A" w:rsidRDefault="00F61C8A" w:rsidP="00087A8A">
      <w:r>
        <w:t>Jako hlavní formu autentizace v naší aplikac</w:t>
      </w:r>
      <w:r w:rsidR="00EE445B">
        <w:t>i</w:t>
      </w:r>
      <w:r>
        <w:t xml:space="preserve"> používáme JWT (JSON Web </w:t>
      </w:r>
      <w:proofErr w:type="spellStart"/>
      <w:r>
        <w:t>Tokens</w:t>
      </w:r>
      <w:proofErr w:type="spellEnd"/>
      <w:r>
        <w:t>)</w:t>
      </w:r>
      <w:r w:rsidR="00560ED2">
        <w:t>. V této kapitole s</w:t>
      </w:r>
      <w:r w:rsidR="00910DE7">
        <w:t>i</w:t>
      </w:r>
      <w:r w:rsidR="00560ED2">
        <w:t> </w:t>
      </w:r>
      <w:r w:rsidR="00F05FAB">
        <w:t>projdeme,</w:t>
      </w:r>
      <w:r w:rsidR="00560ED2">
        <w:t xml:space="preserve"> jak </w:t>
      </w:r>
      <w:r w:rsidR="004F6458">
        <w:t xml:space="preserve">implementujeme JWT </w:t>
      </w:r>
      <w:proofErr w:type="spellStart"/>
      <w:r w:rsidR="004F6458">
        <w:t>auth</w:t>
      </w:r>
      <w:proofErr w:type="spellEnd"/>
      <w:r w:rsidR="004F6458">
        <w:t xml:space="preserve">, jaké používáme </w:t>
      </w:r>
      <w:proofErr w:type="spellStart"/>
      <w:r w:rsidR="004F6458">
        <w:t>guardy</w:t>
      </w:r>
      <w:proofErr w:type="spellEnd"/>
      <w:r w:rsidR="004F6458">
        <w:t xml:space="preserve"> a </w:t>
      </w:r>
      <w:proofErr w:type="spellStart"/>
      <w:r w:rsidR="004F6458">
        <w:t>dekorátory</w:t>
      </w:r>
      <w:proofErr w:type="spellEnd"/>
      <w:r w:rsidR="004F6458">
        <w:t xml:space="preserve"> (v rámci přístupu)</w:t>
      </w:r>
      <w:r w:rsidR="00F05FAB">
        <w:t xml:space="preserve"> a jak implementujeme základní </w:t>
      </w:r>
      <w:proofErr w:type="spellStart"/>
      <w:r w:rsidR="00F05FAB">
        <w:t>auth</w:t>
      </w:r>
      <w:proofErr w:type="spellEnd"/>
      <w:r w:rsidR="00F05FAB">
        <w:t xml:space="preserve"> metody (registrace, přihlášení).</w:t>
      </w:r>
    </w:p>
    <w:p w14:paraId="7C1A45CE" w14:textId="791AA8FD" w:rsidR="00F05FAB" w:rsidRDefault="0099101A" w:rsidP="0099101A">
      <w:pPr>
        <w:pStyle w:val="Heading3"/>
      </w:pPr>
      <w:bookmarkStart w:id="114" w:name="_Toc195253223"/>
      <w:r>
        <w:t>JWT Autentizace</w:t>
      </w:r>
      <w:bookmarkEnd w:id="114"/>
    </w:p>
    <w:p w14:paraId="2550CABB" w14:textId="3E94DA1F" w:rsidR="0099101A" w:rsidRPr="0099101A" w:rsidRDefault="0099101A" w:rsidP="0099101A">
      <w:r>
        <w:t xml:space="preserve">Je to jeden z mnoha standardizovaných </w:t>
      </w:r>
      <w:r w:rsidR="000735D6">
        <w:t>způsobů,</w:t>
      </w:r>
      <w:r>
        <w:t xml:space="preserve"> jak čelit s autentizací uživatelů. </w:t>
      </w:r>
      <w:r w:rsidR="000735D6">
        <w:t>Využíváme jej pro ověření identity a autorizaci přístupu k chráněným zdrojům.</w:t>
      </w:r>
      <w:r w:rsidR="00E41FAA">
        <w:t xml:space="preserve"> Implementujeme vlastní „JWT strategii“</w:t>
      </w:r>
      <w:r w:rsidR="00542DFD">
        <w:t xml:space="preserve">, která dědí z balíčku </w:t>
      </w:r>
      <w:proofErr w:type="spellStart"/>
      <w:r w:rsidR="00542DFD">
        <w:t>passport-jwt</w:t>
      </w:r>
      <w:proofErr w:type="spellEnd"/>
      <w:r w:rsidR="00542DFD">
        <w:t xml:space="preserve">. Strategie </w:t>
      </w:r>
      <w:r w:rsidR="000D1260">
        <w:t xml:space="preserve">validuje </w:t>
      </w:r>
      <w:r w:rsidR="00C52073">
        <w:t>token, který byl vygenerován při přihlášení (o tom později v kapitole)</w:t>
      </w:r>
      <w:r w:rsidR="008D5BF2">
        <w:t>.</w:t>
      </w:r>
      <w:r w:rsidR="00477C1F">
        <w:t xml:space="preserve"> Token má platnost 1 den,</w:t>
      </w:r>
      <w:r w:rsidR="00FD4C55">
        <w:t xml:space="preserve"> pokud by uživatel byl přihlášen déle než 1 den, systém by ho automaticky odhlásil.</w:t>
      </w:r>
    </w:p>
    <w:p w14:paraId="492E7777" w14:textId="77777777" w:rsidR="008D5BF2" w:rsidRDefault="008D5BF2" w:rsidP="00F30632">
      <w:pPr>
        <w:keepNext/>
        <w:jc w:val="center"/>
      </w:pPr>
      <w:r w:rsidRPr="008D5BF2">
        <w:rPr>
          <w:noProof/>
        </w:rPr>
        <w:drawing>
          <wp:inline distT="0" distB="0" distL="0" distR="0" wp14:anchorId="506C1768" wp14:editId="3D7A9168">
            <wp:extent cx="3007958" cy="1590675"/>
            <wp:effectExtent l="0" t="0" r="2540" b="0"/>
            <wp:docPr id="1593018479"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18479" name="Obrázek 1" descr="Obsah obrázku text, snímek obrazovky, Písmo, číslo&#10;&#10;Obsah vygenerovaný umělou inteligencí může být nesprávný."/>
                    <pic:cNvPicPr/>
                  </pic:nvPicPr>
                  <pic:blipFill>
                    <a:blip r:embed="rId46"/>
                    <a:stretch>
                      <a:fillRect/>
                    </a:stretch>
                  </pic:blipFill>
                  <pic:spPr>
                    <a:xfrm>
                      <a:off x="0" y="0"/>
                      <a:ext cx="3007958" cy="1590675"/>
                    </a:xfrm>
                    <a:prstGeom prst="rect">
                      <a:avLst/>
                    </a:prstGeom>
                  </pic:spPr>
                </pic:pic>
              </a:graphicData>
            </a:graphic>
          </wp:inline>
        </w:drawing>
      </w:r>
    </w:p>
    <w:p w14:paraId="4EBA1A9C" w14:textId="355F433B" w:rsidR="002B6E7C" w:rsidRDefault="008D5BF2" w:rsidP="00F30632">
      <w:pPr>
        <w:pStyle w:val="Caption"/>
        <w:jc w:val="center"/>
      </w:pPr>
      <w:bookmarkStart w:id="115" w:name="_Toc195253093"/>
      <w:r>
        <w:t xml:space="preserve">Obrázek </w:t>
      </w:r>
      <w:fldSimple w:instr=" SEQ Obrázek \* ARABIC ">
        <w:r w:rsidR="00331E55">
          <w:rPr>
            <w:noProof/>
          </w:rPr>
          <w:t>24</w:t>
        </w:r>
      </w:fldSimple>
      <w:r>
        <w:t>: Strategie JWT</w:t>
      </w:r>
      <w:bookmarkEnd w:id="115"/>
    </w:p>
    <w:p w14:paraId="176F0CD9" w14:textId="4FDF2E67" w:rsidR="008D5BF2" w:rsidRDefault="00AE6A4C" w:rsidP="008D5BF2">
      <w:r>
        <w:t>Dále implement</w:t>
      </w:r>
      <w:r w:rsidR="00EE445B">
        <w:t>ujeme</w:t>
      </w:r>
      <w:r>
        <w:t xml:space="preserve"> </w:t>
      </w:r>
      <w:proofErr w:type="spellStart"/>
      <w:r>
        <w:t>guard</w:t>
      </w:r>
      <w:proofErr w:type="spellEnd"/>
      <w:r>
        <w:t xml:space="preserve">, který bude hlídat, aby nepřihlášený uživatel </w:t>
      </w:r>
      <w:r w:rsidR="00CB7967">
        <w:t>nemohl přistupovat k </w:t>
      </w:r>
      <w:proofErr w:type="spellStart"/>
      <w:r w:rsidR="00CB7967">
        <w:t>endpointům</w:t>
      </w:r>
      <w:proofErr w:type="spellEnd"/>
      <w:r w:rsidR="00CB7967">
        <w:t>, ke kterým by neměl.</w:t>
      </w:r>
      <w:r w:rsidR="000266D4">
        <w:t xml:space="preserve"> Jelikož jej </w:t>
      </w:r>
      <w:r w:rsidR="00EE445B">
        <w:t>aplikujeme</w:t>
      </w:r>
      <w:r w:rsidR="000266D4">
        <w:t xml:space="preserve"> globálně, tak ho </w:t>
      </w:r>
      <w:r w:rsidR="00D3471B">
        <w:t>dáme do pole providerů v </w:t>
      </w:r>
      <w:proofErr w:type="spellStart"/>
      <w:r w:rsidR="00D3471B">
        <w:t>root</w:t>
      </w:r>
      <w:proofErr w:type="spellEnd"/>
      <w:r w:rsidR="00D3471B">
        <w:t xml:space="preserve"> modulu jako globální </w:t>
      </w:r>
      <w:proofErr w:type="spellStart"/>
      <w:r w:rsidR="00D3471B">
        <w:t>guard</w:t>
      </w:r>
      <w:proofErr w:type="spellEnd"/>
      <w:r w:rsidR="00D3471B">
        <w:t>.</w:t>
      </w:r>
      <w:r w:rsidR="00643E7D">
        <w:t xml:space="preserve"> Jinak bychom ho samozřejmě použili pomocí </w:t>
      </w:r>
      <w:proofErr w:type="spellStart"/>
      <w:r w:rsidR="004C5A84">
        <w:t>dekorátoru</w:t>
      </w:r>
      <w:proofErr w:type="spellEnd"/>
      <w:r w:rsidR="004C5A84">
        <w:t xml:space="preserve"> </w:t>
      </w:r>
      <w:r w:rsidR="004C5A84" w:rsidRPr="00A3157C">
        <w:rPr>
          <w:i/>
          <w:iCs/>
        </w:rPr>
        <w:t>@UseGuards(JwtAuthGuard)</w:t>
      </w:r>
      <w:r w:rsidR="00767F40">
        <w:t>.</w:t>
      </w:r>
    </w:p>
    <w:p w14:paraId="35329129" w14:textId="77777777" w:rsidR="005B1122" w:rsidRDefault="005B1122" w:rsidP="00F30632">
      <w:pPr>
        <w:keepNext/>
        <w:jc w:val="center"/>
      </w:pPr>
      <w:r w:rsidRPr="005B1122">
        <w:rPr>
          <w:noProof/>
        </w:rPr>
        <w:drawing>
          <wp:inline distT="0" distB="0" distL="0" distR="0" wp14:anchorId="7E557D80" wp14:editId="63D86D81">
            <wp:extent cx="3629025" cy="1429392"/>
            <wp:effectExtent l="0" t="0" r="8890" b="0"/>
            <wp:docPr id="748560424" name="Obrázek 1" descr="Obsah obrázku text, snímek obrazovky, Písmo,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60424" name="Obrázek 1" descr="Obsah obrázku text, snímek obrazovky, Písmo, řada/pruh&#10;&#10;Obsah vygenerovaný umělou inteligencí může být nesprávný."/>
                    <pic:cNvPicPr/>
                  </pic:nvPicPr>
                  <pic:blipFill>
                    <a:blip r:embed="rId47"/>
                    <a:stretch>
                      <a:fillRect/>
                    </a:stretch>
                  </pic:blipFill>
                  <pic:spPr>
                    <a:xfrm>
                      <a:off x="0" y="0"/>
                      <a:ext cx="3629025" cy="1429392"/>
                    </a:xfrm>
                    <a:prstGeom prst="rect">
                      <a:avLst/>
                    </a:prstGeom>
                  </pic:spPr>
                </pic:pic>
              </a:graphicData>
            </a:graphic>
          </wp:inline>
        </w:drawing>
      </w:r>
    </w:p>
    <w:p w14:paraId="27D402CB" w14:textId="593BC45E" w:rsidR="005B1122" w:rsidRDefault="005B1122" w:rsidP="00F30632">
      <w:pPr>
        <w:pStyle w:val="Caption"/>
        <w:jc w:val="center"/>
      </w:pPr>
      <w:bookmarkStart w:id="116" w:name="_Toc195253094"/>
      <w:r>
        <w:t xml:space="preserve">Obrázek </w:t>
      </w:r>
      <w:fldSimple w:instr=" SEQ Obrázek \* ARABIC ">
        <w:r w:rsidR="00331E55">
          <w:rPr>
            <w:noProof/>
          </w:rPr>
          <w:t>25</w:t>
        </w:r>
      </w:fldSimple>
      <w:r>
        <w:t xml:space="preserve">: </w:t>
      </w:r>
      <w:proofErr w:type="spellStart"/>
      <w:r>
        <w:t>JwtAuthGuard</w:t>
      </w:r>
      <w:proofErr w:type="spellEnd"/>
      <w:r>
        <w:t xml:space="preserve"> </w:t>
      </w:r>
      <w:proofErr w:type="spellStart"/>
      <w:r>
        <w:t>canActivate</w:t>
      </w:r>
      <w:proofErr w:type="spellEnd"/>
      <w:r>
        <w:t xml:space="preserve"> metoda</w:t>
      </w:r>
      <w:bookmarkEnd w:id="116"/>
    </w:p>
    <w:p w14:paraId="1FD68C54" w14:textId="34AAAC13" w:rsidR="00767F40" w:rsidRDefault="00767F40" w:rsidP="008D5BF2">
      <w:r>
        <w:t xml:space="preserve">Pokud bychom ale chtěli, aby </w:t>
      </w:r>
      <w:proofErr w:type="spellStart"/>
      <w:r>
        <w:t>endpointy</w:t>
      </w:r>
      <w:proofErr w:type="spellEnd"/>
      <w:r>
        <w:t xml:space="preserve"> byly přístupné i nepřihlášeným uživatelům, tak </w:t>
      </w:r>
      <w:r w:rsidR="00803E20">
        <w:t xml:space="preserve">jsme </w:t>
      </w:r>
      <w:r>
        <w:t xml:space="preserve">po předchozím kroku </w:t>
      </w:r>
      <w:r w:rsidR="00803E20">
        <w:t xml:space="preserve">museli vytvořit další </w:t>
      </w:r>
      <w:proofErr w:type="spellStart"/>
      <w:r w:rsidR="00803E20">
        <w:t>dekorátor</w:t>
      </w:r>
      <w:proofErr w:type="spellEnd"/>
      <w:r w:rsidR="00803E20">
        <w:t xml:space="preserve">, tentokrát </w:t>
      </w:r>
      <w:r w:rsidR="00803E20" w:rsidRPr="00A3157C">
        <w:rPr>
          <w:i/>
          <w:iCs/>
        </w:rPr>
        <w:t>@Public()</w:t>
      </w:r>
      <w:r w:rsidR="00FD4C55">
        <w:t xml:space="preserve">. Mezi takové </w:t>
      </w:r>
      <w:proofErr w:type="spellStart"/>
      <w:r w:rsidR="00FD4C55">
        <w:lastRenderedPageBreak/>
        <w:t>endpointy</w:t>
      </w:r>
      <w:proofErr w:type="spellEnd"/>
      <w:r w:rsidR="00FD4C55">
        <w:t xml:space="preserve"> patří právě například registrace nebo přihlášení</w:t>
      </w:r>
      <w:r w:rsidR="007D22EB">
        <w:t xml:space="preserve">. </w:t>
      </w:r>
      <w:r w:rsidR="006E2A48">
        <w:t xml:space="preserve">Tento </w:t>
      </w:r>
      <w:proofErr w:type="spellStart"/>
      <w:r w:rsidR="006E2A48">
        <w:t>dekorátor</w:t>
      </w:r>
      <w:proofErr w:type="spellEnd"/>
      <w:r w:rsidR="006E2A48">
        <w:t xml:space="preserve"> nastavuje metadata IS_PUBLIC_KEY, která jsou pak využívána </w:t>
      </w:r>
      <w:proofErr w:type="spellStart"/>
      <w:r w:rsidR="006E2A48">
        <w:t>JwtAuthGuard</w:t>
      </w:r>
      <w:proofErr w:type="spellEnd"/>
      <w:r w:rsidR="006E2A48">
        <w:t xml:space="preserve"> pro přeskočení ověření.</w:t>
      </w:r>
    </w:p>
    <w:p w14:paraId="44C54706" w14:textId="77777777" w:rsidR="001358C4" w:rsidRDefault="001358C4" w:rsidP="00F30632">
      <w:pPr>
        <w:keepNext/>
        <w:jc w:val="center"/>
      </w:pPr>
      <w:r w:rsidRPr="001358C4">
        <w:rPr>
          <w:noProof/>
        </w:rPr>
        <w:drawing>
          <wp:inline distT="0" distB="0" distL="0" distR="0" wp14:anchorId="1D83E87B" wp14:editId="4F6BD550">
            <wp:extent cx="3852493" cy="419100"/>
            <wp:effectExtent l="0" t="0" r="0" b="0"/>
            <wp:docPr id="62282407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24070" name=""/>
                    <pic:cNvPicPr/>
                  </pic:nvPicPr>
                  <pic:blipFill>
                    <a:blip r:embed="rId48"/>
                    <a:stretch>
                      <a:fillRect/>
                    </a:stretch>
                  </pic:blipFill>
                  <pic:spPr>
                    <a:xfrm>
                      <a:off x="0" y="0"/>
                      <a:ext cx="3965741" cy="431420"/>
                    </a:xfrm>
                    <a:prstGeom prst="rect">
                      <a:avLst/>
                    </a:prstGeom>
                  </pic:spPr>
                </pic:pic>
              </a:graphicData>
            </a:graphic>
          </wp:inline>
        </w:drawing>
      </w:r>
    </w:p>
    <w:p w14:paraId="73CF3F43" w14:textId="325192B7" w:rsidR="001358C4" w:rsidRDefault="001358C4" w:rsidP="00F30632">
      <w:pPr>
        <w:pStyle w:val="Caption"/>
        <w:jc w:val="center"/>
      </w:pPr>
      <w:bookmarkStart w:id="117" w:name="_Toc195253095"/>
      <w:r>
        <w:t xml:space="preserve">Obrázek </w:t>
      </w:r>
      <w:fldSimple w:instr=" SEQ Obrázek \* ARABIC ">
        <w:r w:rsidR="00331E55">
          <w:rPr>
            <w:noProof/>
          </w:rPr>
          <w:t>26</w:t>
        </w:r>
      </w:fldSimple>
      <w:r>
        <w:t xml:space="preserve">: Public </w:t>
      </w:r>
      <w:proofErr w:type="spellStart"/>
      <w:r>
        <w:t>Dekorátor</w:t>
      </w:r>
      <w:bookmarkEnd w:id="117"/>
      <w:proofErr w:type="spellEnd"/>
    </w:p>
    <w:p w14:paraId="4BC7C949" w14:textId="1131EFCB" w:rsidR="00586A8B" w:rsidRDefault="00586A8B" w:rsidP="00586A8B">
      <w:pPr>
        <w:pStyle w:val="Heading3"/>
      </w:pPr>
      <w:bookmarkStart w:id="118" w:name="_Toc195253224"/>
      <w:r>
        <w:t>RBAC</w:t>
      </w:r>
      <w:bookmarkEnd w:id="118"/>
    </w:p>
    <w:p w14:paraId="5A7F7BBF" w14:textId="43863926" w:rsidR="00586A8B" w:rsidRDefault="00586A8B" w:rsidP="00586A8B">
      <w:r>
        <w:t>RBAC</w:t>
      </w:r>
      <w:r w:rsidR="00CA5D9B">
        <w:t xml:space="preserve"> neboli Role</w:t>
      </w:r>
      <w:r w:rsidR="00DE24D8">
        <w:t>-</w:t>
      </w:r>
      <w:proofErr w:type="spellStart"/>
      <w:r w:rsidR="00CA5D9B">
        <w:t>Based</w:t>
      </w:r>
      <w:proofErr w:type="spellEnd"/>
      <w:r w:rsidR="00CA5D9B">
        <w:t xml:space="preserve"> Access </w:t>
      </w:r>
      <w:proofErr w:type="spellStart"/>
      <w:r w:rsidR="00CA5D9B">
        <w:t>Control</w:t>
      </w:r>
      <w:proofErr w:type="spellEnd"/>
      <w:r w:rsidR="00DE24D8">
        <w:t xml:space="preserve"> umožňuje řízení přístupu na základě uživatelských rolí. Každá role má definovaná oprávnění, která určují, ke kterým </w:t>
      </w:r>
      <w:proofErr w:type="spellStart"/>
      <w:r w:rsidR="00DE24D8">
        <w:t>endpointům</w:t>
      </w:r>
      <w:proofErr w:type="spellEnd"/>
      <w:r w:rsidR="00DE24D8">
        <w:t xml:space="preserve"> má uživatel přístup.</w:t>
      </w:r>
    </w:p>
    <w:p w14:paraId="53387FEB" w14:textId="7C198E74" w:rsidR="00DF2A5B" w:rsidRDefault="00662B94" w:rsidP="00586A8B">
      <w:r>
        <w:t xml:space="preserve">Tuto funkcionalitu zařizujeme skrz </w:t>
      </w:r>
      <w:proofErr w:type="spellStart"/>
      <w:r>
        <w:t>Roles</w:t>
      </w:r>
      <w:proofErr w:type="spellEnd"/>
      <w:r>
        <w:t xml:space="preserve"> </w:t>
      </w:r>
      <w:proofErr w:type="spellStart"/>
      <w:r>
        <w:t>Guard</w:t>
      </w:r>
      <w:proofErr w:type="spellEnd"/>
      <w:r>
        <w:t xml:space="preserve"> a </w:t>
      </w:r>
      <w:proofErr w:type="spellStart"/>
      <w:r>
        <w:t>Roles</w:t>
      </w:r>
      <w:proofErr w:type="spellEnd"/>
      <w:r>
        <w:t xml:space="preserve"> </w:t>
      </w:r>
      <w:proofErr w:type="spellStart"/>
      <w:r>
        <w:t>dekorátor</w:t>
      </w:r>
      <w:proofErr w:type="spellEnd"/>
      <w:r w:rsidR="00A45BE4">
        <w:t>.</w:t>
      </w:r>
      <w:r w:rsidR="004E5CB4">
        <w:t xml:space="preserve"> </w:t>
      </w:r>
      <w:proofErr w:type="spellStart"/>
      <w:r w:rsidR="004E5CB4">
        <w:t>Roles</w:t>
      </w:r>
      <w:proofErr w:type="spellEnd"/>
      <w:r w:rsidR="004E5CB4">
        <w:t xml:space="preserve"> </w:t>
      </w:r>
      <w:proofErr w:type="spellStart"/>
      <w:r w:rsidR="004E5CB4">
        <w:t>dekorátor</w:t>
      </w:r>
      <w:proofErr w:type="spellEnd"/>
      <w:r w:rsidR="004E5CB4">
        <w:t xml:space="preserve"> akceptuje jako parametr </w:t>
      </w:r>
      <w:r w:rsidR="00F05C48">
        <w:t xml:space="preserve">roli (nebo pole rolí), které mají mít přístup k nějakému </w:t>
      </w:r>
      <w:proofErr w:type="spellStart"/>
      <w:r w:rsidR="00F05C48">
        <w:t>endpointu</w:t>
      </w:r>
      <w:proofErr w:type="spellEnd"/>
      <w:r w:rsidR="00F05C48">
        <w:t xml:space="preserve"> a pak nastavuje metadata ROLES_KEY, která jsou využívána </w:t>
      </w:r>
      <w:proofErr w:type="spellStart"/>
      <w:r w:rsidR="00F05C48">
        <w:t>Roles</w:t>
      </w:r>
      <w:proofErr w:type="spellEnd"/>
      <w:r w:rsidR="00D61F5D">
        <w:t xml:space="preserve"> </w:t>
      </w:r>
      <w:proofErr w:type="spellStart"/>
      <w:r w:rsidR="00F05C48">
        <w:t>Guard</w:t>
      </w:r>
      <w:r w:rsidR="00D61F5D">
        <w:t>em</w:t>
      </w:r>
      <w:proofErr w:type="spellEnd"/>
      <w:r w:rsidR="00D61F5D">
        <w:t xml:space="preserve">. </w:t>
      </w:r>
      <w:r w:rsidR="008A3A58">
        <w:t xml:space="preserve">Aplikujeme jej tedy u specifického </w:t>
      </w:r>
      <w:proofErr w:type="spellStart"/>
      <w:r w:rsidR="008A3A58">
        <w:t>endpointu</w:t>
      </w:r>
      <w:proofErr w:type="spellEnd"/>
      <w:r w:rsidR="008A3A58">
        <w:t xml:space="preserve"> pomocí </w:t>
      </w:r>
      <w:r w:rsidR="008A3A58" w:rsidRPr="00A3157C">
        <w:rPr>
          <w:i/>
          <w:iCs/>
        </w:rPr>
        <w:t>@Roles(‚role‘)</w:t>
      </w:r>
    </w:p>
    <w:p w14:paraId="2DD9D7D2" w14:textId="77777777" w:rsidR="00D61F5D" w:rsidRDefault="00D61F5D" w:rsidP="009214A6">
      <w:pPr>
        <w:keepNext/>
        <w:jc w:val="center"/>
      </w:pPr>
      <w:r w:rsidRPr="00D61F5D">
        <w:rPr>
          <w:noProof/>
        </w:rPr>
        <w:drawing>
          <wp:inline distT="0" distB="0" distL="0" distR="0" wp14:anchorId="38502561" wp14:editId="5045C5DC">
            <wp:extent cx="4491461" cy="523875"/>
            <wp:effectExtent l="0" t="0" r="4445" b="0"/>
            <wp:docPr id="2103262759" name="Obrázek 1" descr="Obsah obrázku text, snímek obrazovky, Písmo,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62759" name="Obrázek 1" descr="Obsah obrázku text, snímek obrazovky, Písmo, řada/pruh&#10;&#10;Obsah vygenerovaný umělou inteligencí může být nesprávný."/>
                    <pic:cNvPicPr/>
                  </pic:nvPicPr>
                  <pic:blipFill>
                    <a:blip r:embed="rId49"/>
                    <a:stretch>
                      <a:fillRect/>
                    </a:stretch>
                  </pic:blipFill>
                  <pic:spPr>
                    <a:xfrm>
                      <a:off x="0" y="0"/>
                      <a:ext cx="4650586" cy="542435"/>
                    </a:xfrm>
                    <a:prstGeom prst="rect">
                      <a:avLst/>
                    </a:prstGeom>
                  </pic:spPr>
                </pic:pic>
              </a:graphicData>
            </a:graphic>
          </wp:inline>
        </w:drawing>
      </w:r>
    </w:p>
    <w:p w14:paraId="0B61E924" w14:textId="60DFB7DB" w:rsidR="00D61F5D" w:rsidRDefault="00D61F5D" w:rsidP="009214A6">
      <w:pPr>
        <w:pStyle w:val="Caption"/>
        <w:jc w:val="center"/>
      </w:pPr>
      <w:bookmarkStart w:id="119" w:name="_Toc195253096"/>
      <w:r>
        <w:t xml:space="preserve">Obrázek </w:t>
      </w:r>
      <w:fldSimple w:instr=" SEQ Obrázek \* ARABIC ">
        <w:r w:rsidR="00331E55">
          <w:rPr>
            <w:noProof/>
          </w:rPr>
          <w:t>27</w:t>
        </w:r>
      </w:fldSimple>
      <w:r>
        <w:t xml:space="preserve">: </w:t>
      </w:r>
      <w:proofErr w:type="spellStart"/>
      <w:r>
        <w:t>Roles</w:t>
      </w:r>
      <w:proofErr w:type="spellEnd"/>
      <w:r>
        <w:t xml:space="preserve"> </w:t>
      </w:r>
      <w:proofErr w:type="spellStart"/>
      <w:r>
        <w:t>dekorátor</w:t>
      </w:r>
      <w:bookmarkEnd w:id="119"/>
      <w:proofErr w:type="spellEnd"/>
    </w:p>
    <w:p w14:paraId="24A0CB76" w14:textId="28E2B1B7" w:rsidR="00D61F5D" w:rsidRDefault="00D61F5D" w:rsidP="00D61F5D">
      <w:proofErr w:type="spellStart"/>
      <w:r>
        <w:t>Roles</w:t>
      </w:r>
      <w:r w:rsidR="008A3A58">
        <w:t>Guard</w:t>
      </w:r>
      <w:proofErr w:type="spellEnd"/>
      <w:r w:rsidR="008A3A58">
        <w:t xml:space="preserve"> </w:t>
      </w:r>
      <w:r w:rsidR="00CA0091">
        <w:t xml:space="preserve">je </w:t>
      </w:r>
      <w:proofErr w:type="spellStart"/>
      <w:r w:rsidR="00CA0091">
        <w:t>guard</w:t>
      </w:r>
      <w:proofErr w:type="spellEnd"/>
      <w:r w:rsidR="00CA0091">
        <w:t>, který kontroluje právě zmíněná metadata</w:t>
      </w:r>
      <w:r w:rsidR="00B61075">
        <w:t xml:space="preserve"> a na základě toho zpřístupní </w:t>
      </w:r>
      <w:proofErr w:type="spellStart"/>
      <w:r w:rsidR="00B61075">
        <w:t>endpoint</w:t>
      </w:r>
      <w:proofErr w:type="spellEnd"/>
      <w:r w:rsidR="00B61075">
        <w:t xml:space="preserve"> určité roli.</w:t>
      </w:r>
    </w:p>
    <w:p w14:paraId="339A972F" w14:textId="77777777" w:rsidR="00E8452B" w:rsidRDefault="00E8452B" w:rsidP="009214A6">
      <w:pPr>
        <w:keepNext/>
        <w:jc w:val="center"/>
      </w:pPr>
      <w:r w:rsidRPr="00E8452B">
        <w:rPr>
          <w:noProof/>
        </w:rPr>
        <w:drawing>
          <wp:inline distT="0" distB="0" distL="0" distR="0" wp14:anchorId="06DD8284" wp14:editId="15C36E5F">
            <wp:extent cx="3990975" cy="2824495"/>
            <wp:effectExtent l="0" t="0" r="0" b="0"/>
            <wp:docPr id="1509763765"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765" name="Obrázek 1" descr="Obsah obrázku text, snímek obrazovky, Písmo&#10;&#10;Obsah vygenerovaný umělou inteligencí může být nesprávný."/>
                    <pic:cNvPicPr/>
                  </pic:nvPicPr>
                  <pic:blipFill>
                    <a:blip r:embed="rId50"/>
                    <a:stretch>
                      <a:fillRect/>
                    </a:stretch>
                  </pic:blipFill>
                  <pic:spPr>
                    <a:xfrm>
                      <a:off x="0" y="0"/>
                      <a:ext cx="4024247" cy="2848042"/>
                    </a:xfrm>
                    <a:prstGeom prst="rect">
                      <a:avLst/>
                    </a:prstGeom>
                  </pic:spPr>
                </pic:pic>
              </a:graphicData>
            </a:graphic>
          </wp:inline>
        </w:drawing>
      </w:r>
    </w:p>
    <w:p w14:paraId="74336EFE" w14:textId="407D19EE" w:rsidR="00E8452B" w:rsidRDefault="00E8452B" w:rsidP="009214A6">
      <w:pPr>
        <w:pStyle w:val="Caption"/>
        <w:jc w:val="center"/>
      </w:pPr>
      <w:bookmarkStart w:id="120" w:name="_Toc195253097"/>
      <w:r>
        <w:t xml:space="preserve">Obrázek </w:t>
      </w:r>
      <w:fldSimple w:instr=" SEQ Obrázek \* ARABIC ">
        <w:r w:rsidR="00331E55">
          <w:rPr>
            <w:noProof/>
          </w:rPr>
          <w:t>28</w:t>
        </w:r>
      </w:fldSimple>
      <w:r>
        <w:t xml:space="preserve">: </w:t>
      </w:r>
      <w:proofErr w:type="spellStart"/>
      <w:r>
        <w:t>RolesGuard</w:t>
      </w:r>
      <w:proofErr w:type="spellEnd"/>
      <w:r>
        <w:t xml:space="preserve"> implementace</w:t>
      </w:r>
      <w:bookmarkEnd w:id="120"/>
    </w:p>
    <w:p w14:paraId="3DF1020F" w14:textId="66280540" w:rsidR="002B2940" w:rsidRDefault="00D134BE" w:rsidP="00D134BE">
      <w:pPr>
        <w:pStyle w:val="Heading3"/>
      </w:pPr>
      <w:bookmarkStart w:id="121" w:name="_Toc195253225"/>
      <w:r>
        <w:lastRenderedPageBreak/>
        <w:t>Registrace</w:t>
      </w:r>
      <w:bookmarkEnd w:id="121"/>
    </w:p>
    <w:p w14:paraId="2B8C49B2" w14:textId="24E424A8" w:rsidR="00E80813" w:rsidRDefault="006172F7" w:rsidP="00E80813">
      <w:r>
        <w:t>Nejzákladnější</w:t>
      </w:r>
      <w:r w:rsidR="00B25232">
        <w:t xml:space="preserve">m krokem pro rozšířenou funkcionalitu aplikace je registrace. </w:t>
      </w:r>
      <w:r w:rsidR="00A17888">
        <w:t xml:space="preserve">Noví </w:t>
      </w:r>
      <w:r w:rsidR="0064300D">
        <w:t xml:space="preserve">uživatelé do příslušného formuláře </w:t>
      </w:r>
      <w:r w:rsidR="001D49DB">
        <w:t xml:space="preserve">vyplní email, uživatelské jméno </w:t>
      </w:r>
      <w:r w:rsidR="0015166A">
        <w:t xml:space="preserve">a heslo. </w:t>
      </w:r>
      <w:r w:rsidR="00FC46F8">
        <w:t xml:space="preserve">Při odeslání se validuje, zda jsou vyplněna všechna pole, zda </w:t>
      </w:r>
      <w:r w:rsidR="00EC1C1F">
        <w:t xml:space="preserve">je email validní </w:t>
      </w:r>
      <w:r w:rsidR="008F4697">
        <w:t xml:space="preserve">a zda uživatel s těmito údaji už neexistuje. </w:t>
      </w:r>
      <w:r w:rsidR="00B20B5F">
        <w:t xml:space="preserve">Pokud vše projde bez problému, metoda </w:t>
      </w:r>
      <w:proofErr w:type="spellStart"/>
      <w:r w:rsidR="00B20B5F">
        <w:t>zahashuje</w:t>
      </w:r>
      <w:proofErr w:type="spellEnd"/>
      <w:r w:rsidR="00B20B5F">
        <w:t xml:space="preserve"> </w:t>
      </w:r>
      <w:r w:rsidR="00710BE4">
        <w:t xml:space="preserve">vložené heslo pomocí </w:t>
      </w:r>
      <w:proofErr w:type="spellStart"/>
      <w:r w:rsidR="00710BE4">
        <w:t>bcrypt</w:t>
      </w:r>
      <w:r w:rsidR="00AA1CF2">
        <w:t>.hash</w:t>
      </w:r>
      <w:proofErr w:type="spellEnd"/>
      <w:r w:rsidR="00AA1CF2">
        <w:t>()</w:t>
      </w:r>
      <w:r w:rsidR="00710BE4">
        <w:t xml:space="preserve">, nastaví uživateli verifikační token, který je mu zaslán na email a uloží se do </w:t>
      </w:r>
      <w:r w:rsidR="00A5618A">
        <w:t>DB</w:t>
      </w:r>
      <w:r w:rsidR="00710BE4">
        <w:t>.</w:t>
      </w:r>
    </w:p>
    <w:p w14:paraId="0B3F08B7" w14:textId="147B9095" w:rsidR="00156AB8" w:rsidRDefault="00156AB8" w:rsidP="00156AB8">
      <w:pPr>
        <w:pStyle w:val="Heading3"/>
      </w:pPr>
      <w:bookmarkStart w:id="122" w:name="_Toc195253226"/>
      <w:r>
        <w:t>Přihlášení</w:t>
      </w:r>
      <w:bookmarkEnd w:id="122"/>
    </w:p>
    <w:p w14:paraId="19617C2F" w14:textId="460C8794" w:rsidR="00736B94" w:rsidRDefault="00EB7694" w:rsidP="00736B94">
      <w:r>
        <w:t>Další částí je samotné přihlášení</w:t>
      </w:r>
      <w:r w:rsidR="00503D53">
        <w:t>.</w:t>
      </w:r>
      <w:r w:rsidR="00E251A5">
        <w:t xml:space="preserve"> Tady kontro</w:t>
      </w:r>
      <w:r w:rsidR="00A5618A">
        <w:t>lujeme zadané heslo a porovnáváme jej se zápisy v</w:t>
      </w:r>
      <w:r w:rsidR="00517F86">
        <w:t> </w:t>
      </w:r>
      <w:r w:rsidR="00A5618A">
        <w:t>DB</w:t>
      </w:r>
      <w:r w:rsidR="00517F86">
        <w:t xml:space="preserve"> a</w:t>
      </w:r>
      <w:r w:rsidR="00A5618A">
        <w:t xml:space="preserve"> poté kontrolujeme správnost hesla</w:t>
      </w:r>
      <w:r w:rsidR="00517F86">
        <w:t>. Pokud uživatel vše zadá správně, tak se pro uživatele vygeneruje unikátní JWT token</w:t>
      </w:r>
      <w:r w:rsidR="009558D8">
        <w:t xml:space="preserve"> a </w:t>
      </w:r>
      <w:r w:rsidR="00982642">
        <w:t>cookies.</w:t>
      </w:r>
      <w:r w:rsidR="009320CF">
        <w:t xml:space="preserve"> </w:t>
      </w:r>
      <w:r w:rsidR="00982642">
        <w:t>N</w:t>
      </w:r>
      <w:r w:rsidR="009320CF">
        <w:t xml:space="preserve">ásledně může </w:t>
      </w:r>
      <w:r w:rsidR="00846FEC">
        <w:t xml:space="preserve">přistupovat ke všem stránkám určeným pro přihlášené uživatele. </w:t>
      </w:r>
    </w:p>
    <w:p w14:paraId="3598BCCE" w14:textId="0A715B94" w:rsidR="00AE10EB" w:rsidRDefault="00AE10EB" w:rsidP="00736B94">
      <w:r>
        <w:t>Nedílnou součástí je taky odhlášení</w:t>
      </w:r>
      <w:r w:rsidR="00982642">
        <w:t>, které po zavolání vymaže cookies.</w:t>
      </w:r>
    </w:p>
    <w:p w14:paraId="3A9D1211" w14:textId="06ACF5DD" w:rsidR="003D297A" w:rsidRDefault="003D297A" w:rsidP="003D297A">
      <w:pPr>
        <w:pStyle w:val="Heading3"/>
      </w:pPr>
      <w:bookmarkStart w:id="123" w:name="_Toc195253227"/>
      <w:r>
        <w:t>Verifikace</w:t>
      </w:r>
      <w:bookmarkEnd w:id="123"/>
    </w:p>
    <w:p w14:paraId="7F129092" w14:textId="62AC3254" w:rsidR="003D297A" w:rsidRDefault="003D297A" w:rsidP="003D297A">
      <w:pPr>
        <w:rPr>
          <w:i/>
          <w:iCs/>
        </w:rPr>
      </w:pPr>
      <w:r>
        <w:t xml:space="preserve">Aby naši aplikaci nemohli </w:t>
      </w:r>
      <w:r w:rsidR="00973CE4">
        <w:t xml:space="preserve">zahltit </w:t>
      </w:r>
      <w:proofErr w:type="spellStart"/>
      <w:r w:rsidR="00973CE4">
        <w:t>boti</w:t>
      </w:r>
      <w:proofErr w:type="spellEnd"/>
      <w:r w:rsidR="00973CE4">
        <w:t xml:space="preserve"> museli jsme zařídit nějakou formu verifikace. Nejjednodušší a nejideálnější forma verifikace se nám zdála emailová</w:t>
      </w:r>
      <w:r w:rsidR="00632E8D">
        <w:t xml:space="preserve"> pomocí SMTP serveru</w:t>
      </w:r>
      <w:r w:rsidR="00973CE4">
        <w:t xml:space="preserve">. </w:t>
      </w:r>
      <w:r w:rsidR="00172FE4">
        <w:t xml:space="preserve">Po registraci uživateli přijde na email </w:t>
      </w:r>
      <w:r w:rsidR="00DE0BC1">
        <w:t>odkaz,</w:t>
      </w:r>
      <w:r w:rsidR="00172FE4">
        <w:t xml:space="preserve"> po jehož otevření se uživatel „verifikuje“. </w:t>
      </w:r>
      <w:r w:rsidR="00DE0BC1">
        <w:t xml:space="preserve">Fakt, zda je uživatel verifikovaný či nikoliv pak režíruje </w:t>
      </w:r>
      <w:proofErr w:type="spellStart"/>
      <w:r w:rsidR="00DE0BC1">
        <w:t>verified</w:t>
      </w:r>
      <w:proofErr w:type="spellEnd"/>
      <w:r w:rsidR="00DE0BC1">
        <w:t xml:space="preserve"> user </w:t>
      </w:r>
      <w:proofErr w:type="spellStart"/>
      <w:r w:rsidR="00DE0BC1">
        <w:t>guard</w:t>
      </w:r>
      <w:proofErr w:type="spellEnd"/>
      <w:r w:rsidR="00DE0BC1">
        <w:t xml:space="preserve">. </w:t>
      </w:r>
      <w:r w:rsidR="00FA2E3A">
        <w:t xml:space="preserve">Tento </w:t>
      </w:r>
      <w:proofErr w:type="spellStart"/>
      <w:r w:rsidR="00FA2E3A">
        <w:t>guard</w:t>
      </w:r>
      <w:proofErr w:type="spellEnd"/>
      <w:r w:rsidR="00FA2E3A">
        <w:t xml:space="preserve"> využijeme pomocí </w:t>
      </w:r>
      <w:proofErr w:type="spellStart"/>
      <w:r w:rsidR="00FA2E3A" w:rsidRPr="00A3157C">
        <w:rPr>
          <w:i/>
          <w:iCs/>
        </w:rPr>
        <w:t>UseGuards</w:t>
      </w:r>
      <w:proofErr w:type="spellEnd"/>
      <w:r w:rsidR="00FA2E3A" w:rsidRPr="00A3157C">
        <w:rPr>
          <w:i/>
          <w:iCs/>
        </w:rPr>
        <w:t>(</w:t>
      </w:r>
      <w:proofErr w:type="spellStart"/>
      <w:r w:rsidR="00A3157C" w:rsidRPr="00A3157C">
        <w:rPr>
          <w:i/>
          <w:iCs/>
        </w:rPr>
        <w:t>VerifiedUserGuard</w:t>
      </w:r>
      <w:proofErr w:type="spellEnd"/>
      <w:r w:rsidR="00FA2E3A" w:rsidRPr="00A3157C">
        <w:rPr>
          <w:i/>
          <w:iCs/>
        </w:rPr>
        <w:t>)</w:t>
      </w:r>
      <w:r w:rsidR="00632E8D">
        <w:rPr>
          <w:i/>
          <w:iCs/>
        </w:rPr>
        <w:t>.</w:t>
      </w:r>
    </w:p>
    <w:p w14:paraId="02F46D5D" w14:textId="77777777" w:rsidR="00655395" w:rsidRDefault="00655395" w:rsidP="009214A6">
      <w:pPr>
        <w:keepNext/>
        <w:jc w:val="center"/>
      </w:pPr>
      <w:r w:rsidRPr="00655395">
        <w:rPr>
          <w:i/>
          <w:iCs/>
          <w:noProof/>
        </w:rPr>
        <w:drawing>
          <wp:inline distT="0" distB="0" distL="0" distR="0" wp14:anchorId="01F6BFC1" wp14:editId="3423A329">
            <wp:extent cx="3981450" cy="1793739"/>
            <wp:effectExtent l="0" t="0" r="0" b="0"/>
            <wp:docPr id="1762405057"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05057" name="Obrázek 1" descr="Obsah obrázku text, snímek obrazovky, Písmo&#10;&#10;Obsah vygenerovaný umělou inteligencí může být nesprávný."/>
                    <pic:cNvPicPr/>
                  </pic:nvPicPr>
                  <pic:blipFill>
                    <a:blip r:embed="rId51"/>
                    <a:stretch>
                      <a:fillRect/>
                    </a:stretch>
                  </pic:blipFill>
                  <pic:spPr>
                    <a:xfrm>
                      <a:off x="0" y="0"/>
                      <a:ext cx="4013257" cy="1808069"/>
                    </a:xfrm>
                    <a:prstGeom prst="rect">
                      <a:avLst/>
                    </a:prstGeom>
                  </pic:spPr>
                </pic:pic>
              </a:graphicData>
            </a:graphic>
          </wp:inline>
        </w:drawing>
      </w:r>
    </w:p>
    <w:p w14:paraId="3D3C0276" w14:textId="70983170" w:rsidR="00655395" w:rsidRDefault="00655395" w:rsidP="009214A6">
      <w:pPr>
        <w:pStyle w:val="Caption"/>
        <w:jc w:val="center"/>
        <w:rPr>
          <w:i w:val="0"/>
          <w:iCs w:val="0"/>
        </w:rPr>
      </w:pPr>
      <w:bookmarkStart w:id="124" w:name="_Toc195253098"/>
      <w:r>
        <w:t xml:space="preserve">Obrázek </w:t>
      </w:r>
      <w:fldSimple w:instr=" SEQ Obrázek \* ARABIC ">
        <w:r w:rsidR="00331E55">
          <w:rPr>
            <w:noProof/>
          </w:rPr>
          <w:t>29</w:t>
        </w:r>
      </w:fldSimple>
      <w:r>
        <w:t xml:space="preserve">: </w:t>
      </w:r>
      <w:proofErr w:type="spellStart"/>
      <w:r>
        <w:t>VerifiedUserGuard</w:t>
      </w:r>
      <w:proofErr w:type="spellEnd"/>
      <w:r>
        <w:t xml:space="preserve"> implementace</w:t>
      </w:r>
      <w:bookmarkEnd w:id="124"/>
    </w:p>
    <w:p w14:paraId="4B40EDD1" w14:textId="1B527A94" w:rsidR="00632E8D" w:rsidRDefault="00632E8D" w:rsidP="00632E8D">
      <w:pPr>
        <w:pStyle w:val="Heading3"/>
      </w:pPr>
      <w:bookmarkStart w:id="125" w:name="_Toc195253228"/>
      <w:r>
        <w:t>Reset hesla</w:t>
      </w:r>
      <w:bookmarkEnd w:id="125"/>
    </w:p>
    <w:p w14:paraId="018E681D" w14:textId="183BEDAE" w:rsidR="00632E8D" w:rsidRPr="00632E8D" w:rsidRDefault="005B6E7B" w:rsidP="00632E8D">
      <w:r>
        <w:t>Podobný princip jako u verifikace. Zapomene-li uživatel heslo, SMTP server mu na email zašle link s</w:t>
      </w:r>
      <w:r w:rsidR="00E846C9">
        <w:t> </w:t>
      </w:r>
      <w:r>
        <w:t>reset</w:t>
      </w:r>
      <w:r w:rsidR="00E846C9">
        <w:t xml:space="preserve"> tokenem, po kliknutí na odkaz se otevře stránka pro reset hesla, kde poté může uživatel </w:t>
      </w:r>
      <w:r w:rsidR="00FE4DF7">
        <w:t>nastavit nové heslo.</w:t>
      </w:r>
    </w:p>
    <w:p w14:paraId="7C4AD45E" w14:textId="77777777" w:rsidR="00806FBC" w:rsidRDefault="00806FBC" w:rsidP="00632E8D"/>
    <w:p w14:paraId="79F59D51" w14:textId="0357E829" w:rsidR="00806FBC" w:rsidRDefault="00806FBC" w:rsidP="00806FBC">
      <w:pPr>
        <w:pStyle w:val="Heading2"/>
      </w:pPr>
      <w:bookmarkStart w:id="126" w:name="_Toc195253229"/>
      <w:r>
        <w:lastRenderedPageBreak/>
        <w:t>Systém hledání shod</w:t>
      </w:r>
      <w:bookmarkEnd w:id="126"/>
    </w:p>
    <w:p w14:paraId="593CFD1A" w14:textId="6B269F64" w:rsidR="00806FBC" w:rsidRDefault="00905014" w:rsidP="00806FBC">
      <w:r>
        <w:t>Nejdůležitějším</w:t>
      </w:r>
      <w:r w:rsidR="002F0B2E">
        <w:t xml:space="preserve"> aspektem</w:t>
      </w:r>
      <w:r>
        <w:t xml:space="preserve"> naší aplikace je </w:t>
      </w:r>
      <w:r w:rsidR="00F7187A">
        <w:t xml:space="preserve">bez debat </w:t>
      </w:r>
      <w:r w:rsidR="00FA758D">
        <w:t>náš „</w:t>
      </w:r>
      <w:proofErr w:type="spellStart"/>
      <w:r w:rsidR="00FA758D">
        <w:t>matching</w:t>
      </w:r>
      <w:proofErr w:type="spellEnd"/>
      <w:r w:rsidR="00FA758D">
        <w:t xml:space="preserve"> systém“. Ten funguje na principu, že hledá top 5 shod mezi </w:t>
      </w:r>
      <w:r w:rsidR="0019073A">
        <w:t>seznamy tenisek</w:t>
      </w:r>
      <w:r w:rsidR="00AA4F26">
        <w:t xml:space="preserve">, které uživatelé definovali ve svých WTB/WTS </w:t>
      </w:r>
      <w:r w:rsidR="008F4C74">
        <w:t>inventářích</w:t>
      </w:r>
      <w:r w:rsidR="00AA4F26">
        <w:t>.</w:t>
      </w:r>
      <w:r w:rsidR="008F4C74">
        <w:t xml:space="preserve"> </w:t>
      </w:r>
      <w:r w:rsidR="00B37663">
        <w:t xml:space="preserve">Shoda se provádí </w:t>
      </w:r>
      <w:r w:rsidR="00750506">
        <w:t>po několika krocích</w:t>
      </w:r>
      <w:r w:rsidR="000B11B3">
        <w:t xml:space="preserve"> – nejdřív</w:t>
      </w:r>
      <w:r w:rsidR="00D22138">
        <w:t xml:space="preserve">e se porovnávají </w:t>
      </w:r>
      <w:r w:rsidR="00AD48C2">
        <w:t xml:space="preserve">SKU kódy </w:t>
      </w:r>
      <w:r w:rsidR="00F7087E">
        <w:t>a velikosti bot mezi WTB a WTS seznam</w:t>
      </w:r>
      <w:r w:rsidR="00B34B77">
        <w:t xml:space="preserve">y. </w:t>
      </w:r>
      <w:r w:rsidR="00AB7B2F">
        <w:t xml:space="preserve">Kvalita shody se </w:t>
      </w:r>
      <w:r w:rsidR="009F460A">
        <w:t>vyhodnocuje na základě procentuálního překryvu. Výsledky se pak seřadí na základě relevantnosti a důvěryhodnosti prodávajícíh</w:t>
      </w:r>
      <w:r w:rsidR="009A36EB">
        <w:t xml:space="preserve">o. Nakonec se vybere top 5 </w:t>
      </w:r>
      <w:r w:rsidR="00C9448E">
        <w:t xml:space="preserve">záznamů </w:t>
      </w:r>
      <w:r w:rsidR="009A36EB">
        <w:t>ze seznamu výsledků</w:t>
      </w:r>
      <w:r w:rsidR="00C9448E">
        <w:t xml:space="preserve"> a ty se poté odešlou uživateli na email</w:t>
      </w:r>
      <w:r w:rsidR="00EB5330">
        <w:t>, kde si jednotlivé shody může prohlédnout.</w:t>
      </w:r>
    </w:p>
    <w:p w14:paraId="4DE63299" w14:textId="6D13D3E9" w:rsidR="006425AD" w:rsidRDefault="006425AD" w:rsidP="006425AD">
      <w:pPr>
        <w:pStyle w:val="Heading3"/>
      </w:pPr>
      <w:bookmarkStart w:id="127" w:name="_Toc195253230"/>
      <w:r>
        <w:t xml:space="preserve">Algoritmus </w:t>
      </w:r>
      <w:r w:rsidR="007173CB">
        <w:t>hledání shod</w:t>
      </w:r>
      <w:bookmarkEnd w:id="127"/>
    </w:p>
    <w:p w14:paraId="47C69BC3" w14:textId="3AFF263D" w:rsidR="007173CB" w:rsidRDefault="00FA7619" w:rsidP="007173CB">
      <w:r>
        <w:t xml:space="preserve">Následující algoritmus je, alespoň dle mého názoru, docela komplexní, projdeme si jej tedy </w:t>
      </w:r>
      <w:r w:rsidR="00682621">
        <w:t xml:space="preserve">krok za krokem. Algoritmus jsem vytvářel s určitými požadavky </w:t>
      </w:r>
      <w:r w:rsidR="004854D2">
        <w:t>s</w:t>
      </w:r>
      <w:r w:rsidR="00682621">
        <w:t xml:space="preserve"> pomocí LLM</w:t>
      </w:r>
      <w:r w:rsidR="004854D2">
        <w:t>, aby byl vývoj plynulejší.</w:t>
      </w:r>
    </w:p>
    <w:p w14:paraId="582C4E9C" w14:textId="77777777" w:rsidR="0001360E" w:rsidRDefault="004854D2" w:rsidP="007173CB">
      <w:r>
        <w:t xml:space="preserve">Funkce, které volají algoritmus jsou dvě, jedna pro </w:t>
      </w:r>
      <w:r w:rsidR="000117C0">
        <w:t>hledání shod k WTS inventáři a jedna pro hledání shod k WTB inventáři. Ukážeme si jen jednu, jelikož</w:t>
      </w:r>
      <w:r w:rsidR="00565D09">
        <w:t xml:space="preserve"> jsou </w:t>
      </w:r>
      <w:r w:rsidR="001611B7">
        <w:t xml:space="preserve">ve své podstatě identické. Co se tedy stane, zavoláme-li </w:t>
      </w:r>
      <w:proofErr w:type="spellStart"/>
      <w:r w:rsidR="001611B7">
        <w:t>match</w:t>
      </w:r>
      <w:proofErr w:type="spellEnd"/>
      <w:r w:rsidR="001611B7">
        <w:t xml:space="preserve"> jako „</w:t>
      </w:r>
      <w:proofErr w:type="spellStart"/>
      <w:r w:rsidR="001611B7">
        <w:t>buyer</w:t>
      </w:r>
      <w:proofErr w:type="spellEnd"/>
      <w:r w:rsidR="001611B7">
        <w:t>“ (</w:t>
      </w:r>
      <w:r w:rsidR="00A3389F">
        <w:t xml:space="preserve">budeme hledat shody pro náš WTB seznam)? </w:t>
      </w:r>
      <w:r w:rsidR="00BF6325">
        <w:t xml:space="preserve">Nejdříve načteme všechny </w:t>
      </w:r>
      <w:r w:rsidR="00450C19">
        <w:t xml:space="preserve">produkty z našeho inventáře za pomocí </w:t>
      </w:r>
      <w:proofErr w:type="spellStart"/>
      <w:r w:rsidR="00450C19">
        <w:t>TypeORM</w:t>
      </w:r>
      <w:proofErr w:type="spellEnd"/>
      <w:r w:rsidR="00450C19">
        <w:t xml:space="preserve"> metod.</w:t>
      </w:r>
    </w:p>
    <w:p w14:paraId="21B1D858" w14:textId="77777777" w:rsidR="0001360E" w:rsidRDefault="0001360E" w:rsidP="0001360E">
      <w:pPr>
        <w:keepNext/>
        <w:jc w:val="center"/>
      </w:pPr>
      <w:r w:rsidRPr="0001360E">
        <w:rPr>
          <w:noProof/>
        </w:rPr>
        <w:drawing>
          <wp:inline distT="0" distB="0" distL="0" distR="0" wp14:anchorId="4BE398C2" wp14:editId="76B286DF">
            <wp:extent cx="4962525" cy="637765"/>
            <wp:effectExtent l="0" t="0" r="0" b="0"/>
            <wp:docPr id="739508494" name="Obrázek 1" descr="Obsah obrázku text, Písmo, snímek obrazovky,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08494" name="Obrázek 1" descr="Obsah obrázku text, Písmo, snímek obrazovky, řada/pruh&#10;&#10;Obsah vygenerovaný umělou inteligencí může být nesprávný."/>
                    <pic:cNvPicPr/>
                  </pic:nvPicPr>
                  <pic:blipFill>
                    <a:blip r:embed="rId52"/>
                    <a:stretch>
                      <a:fillRect/>
                    </a:stretch>
                  </pic:blipFill>
                  <pic:spPr>
                    <a:xfrm>
                      <a:off x="0" y="0"/>
                      <a:ext cx="5016662" cy="644722"/>
                    </a:xfrm>
                    <a:prstGeom prst="rect">
                      <a:avLst/>
                    </a:prstGeom>
                  </pic:spPr>
                </pic:pic>
              </a:graphicData>
            </a:graphic>
          </wp:inline>
        </w:drawing>
      </w:r>
    </w:p>
    <w:p w14:paraId="3EC56436" w14:textId="6597D011" w:rsidR="0001360E" w:rsidRDefault="0001360E" w:rsidP="0001360E">
      <w:pPr>
        <w:pStyle w:val="Caption"/>
        <w:jc w:val="center"/>
      </w:pPr>
      <w:bookmarkStart w:id="128" w:name="_Toc195253099"/>
      <w:r>
        <w:t xml:space="preserve">Obrázek </w:t>
      </w:r>
      <w:fldSimple w:instr=" SEQ Obrázek \* ARABIC ">
        <w:r w:rsidR="00331E55">
          <w:rPr>
            <w:noProof/>
          </w:rPr>
          <w:t>30</w:t>
        </w:r>
      </w:fldSimple>
      <w:r>
        <w:t>: Načtení "</w:t>
      </w:r>
      <w:proofErr w:type="spellStart"/>
      <w:r>
        <w:t>buyera</w:t>
      </w:r>
      <w:proofErr w:type="spellEnd"/>
      <w:r>
        <w:t>"</w:t>
      </w:r>
      <w:bookmarkEnd w:id="128"/>
    </w:p>
    <w:p w14:paraId="29176973" w14:textId="4DB3FA6E" w:rsidR="0001360E" w:rsidRDefault="00522C51" w:rsidP="0001360E">
      <w:r>
        <w:t xml:space="preserve">Pokud nemáme ale v inventáři žádné produkty, shoda by se provést neměla, aby se zabránilo zbytečnému spamu prázdnými shodami. </w:t>
      </w:r>
      <w:r w:rsidR="00FA76FA">
        <w:t>To zajistíme za pomocí podmínky.</w:t>
      </w:r>
    </w:p>
    <w:p w14:paraId="6AE47FA4" w14:textId="77777777" w:rsidR="00FA76FA" w:rsidRDefault="00FA76FA" w:rsidP="00FA76FA">
      <w:pPr>
        <w:keepNext/>
        <w:jc w:val="center"/>
      </w:pPr>
      <w:r w:rsidRPr="00FA76FA">
        <w:rPr>
          <w:noProof/>
        </w:rPr>
        <w:drawing>
          <wp:inline distT="0" distB="0" distL="0" distR="0" wp14:anchorId="2FAC5CD8" wp14:editId="741AB71C">
            <wp:extent cx="3486150" cy="1322596"/>
            <wp:effectExtent l="0" t="0" r="0" b="0"/>
            <wp:docPr id="1756034018" name="Obrázek 1" descr="Obsah obrázku text, snímek obrazovky, Písmo,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34018" name="Obrázek 1" descr="Obsah obrázku text, snímek obrazovky, Písmo, řada/pruh&#10;&#10;Obsah vygenerovaný umělou inteligencí může být nesprávný."/>
                    <pic:cNvPicPr/>
                  </pic:nvPicPr>
                  <pic:blipFill>
                    <a:blip r:embed="rId53"/>
                    <a:stretch>
                      <a:fillRect/>
                    </a:stretch>
                  </pic:blipFill>
                  <pic:spPr>
                    <a:xfrm>
                      <a:off x="0" y="0"/>
                      <a:ext cx="3512395" cy="1332553"/>
                    </a:xfrm>
                    <a:prstGeom prst="rect">
                      <a:avLst/>
                    </a:prstGeom>
                  </pic:spPr>
                </pic:pic>
              </a:graphicData>
            </a:graphic>
          </wp:inline>
        </w:drawing>
      </w:r>
    </w:p>
    <w:p w14:paraId="355BABC7" w14:textId="08FB667E" w:rsidR="00FA76FA" w:rsidRDefault="00FA76FA" w:rsidP="00FA76FA">
      <w:pPr>
        <w:pStyle w:val="Caption"/>
        <w:jc w:val="center"/>
      </w:pPr>
      <w:bookmarkStart w:id="129" w:name="_Toc195253100"/>
      <w:r>
        <w:t xml:space="preserve">Obrázek </w:t>
      </w:r>
      <w:fldSimple w:instr=" SEQ Obrázek \* ARABIC ">
        <w:r w:rsidR="00331E55">
          <w:rPr>
            <w:noProof/>
          </w:rPr>
          <w:t>31</w:t>
        </w:r>
      </w:fldSimple>
      <w:r>
        <w:t>: Podmínka, zda "</w:t>
      </w:r>
      <w:proofErr w:type="spellStart"/>
      <w:r>
        <w:t>buyer</w:t>
      </w:r>
      <w:proofErr w:type="spellEnd"/>
      <w:r>
        <w:t>" existuje</w:t>
      </w:r>
      <w:bookmarkEnd w:id="129"/>
    </w:p>
    <w:p w14:paraId="123676DA" w14:textId="2ABCFD04" w:rsidR="00FA76FA" w:rsidRDefault="0000285C" w:rsidP="00FA76FA">
      <w:r>
        <w:t xml:space="preserve">Pokud máme vskutku v inventáři produkty, můžeme načíst všechny potenciální </w:t>
      </w:r>
      <w:r w:rsidR="009904AF">
        <w:t>uživatele s produkty ve svých WTS seznamech</w:t>
      </w:r>
      <w:r w:rsidR="00CD3690">
        <w:t>, tj. všechny uživatele kromě nás.</w:t>
      </w:r>
    </w:p>
    <w:p w14:paraId="6F8B5DEC" w14:textId="77777777" w:rsidR="00CD3690" w:rsidRDefault="00CD3690" w:rsidP="00CD3690">
      <w:pPr>
        <w:keepNext/>
        <w:jc w:val="center"/>
      </w:pPr>
      <w:r w:rsidRPr="00CD3690">
        <w:rPr>
          <w:noProof/>
        </w:rPr>
        <w:lastRenderedPageBreak/>
        <w:drawing>
          <wp:inline distT="0" distB="0" distL="0" distR="0" wp14:anchorId="50AB3E78" wp14:editId="0356FAC0">
            <wp:extent cx="4810125" cy="629854"/>
            <wp:effectExtent l="0" t="0" r="0" b="0"/>
            <wp:docPr id="1447662592" name="Obrázek 1" descr="Obsah obrázku text, Písmo, snímek obrazovky,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62592" name="Obrázek 1" descr="Obsah obrázku text, Písmo, snímek obrazovky, řada/pruh&#10;&#10;Obsah vygenerovaný umělou inteligencí může být nesprávný."/>
                    <pic:cNvPicPr/>
                  </pic:nvPicPr>
                  <pic:blipFill>
                    <a:blip r:embed="rId54"/>
                    <a:stretch>
                      <a:fillRect/>
                    </a:stretch>
                  </pic:blipFill>
                  <pic:spPr>
                    <a:xfrm>
                      <a:off x="0" y="0"/>
                      <a:ext cx="4875556" cy="638422"/>
                    </a:xfrm>
                    <a:prstGeom prst="rect">
                      <a:avLst/>
                    </a:prstGeom>
                  </pic:spPr>
                </pic:pic>
              </a:graphicData>
            </a:graphic>
          </wp:inline>
        </w:drawing>
      </w:r>
    </w:p>
    <w:p w14:paraId="40F45792" w14:textId="1130DFBE" w:rsidR="00CD3690" w:rsidRDefault="00CD3690" w:rsidP="00CD3690">
      <w:pPr>
        <w:pStyle w:val="Caption"/>
        <w:jc w:val="center"/>
      </w:pPr>
      <w:bookmarkStart w:id="130" w:name="_Toc195253101"/>
      <w:r>
        <w:t xml:space="preserve">Obrázek </w:t>
      </w:r>
      <w:fldSimple w:instr=" SEQ Obrázek \* ARABIC ">
        <w:r w:rsidR="00331E55">
          <w:rPr>
            <w:noProof/>
          </w:rPr>
          <w:t>32</w:t>
        </w:r>
      </w:fldSimple>
      <w:r>
        <w:t xml:space="preserve">: Načtení všech </w:t>
      </w:r>
      <w:proofErr w:type="spellStart"/>
      <w:r>
        <w:t>sellerů</w:t>
      </w:r>
      <w:bookmarkEnd w:id="130"/>
      <w:proofErr w:type="spellEnd"/>
    </w:p>
    <w:p w14:paraId="39FE9178" w14:textId="6085F26B" w:rsidR="00CD3690" w:rsidRDefault="00CC2F90" w:rsidP="00CD3690">
      <w:r>
        <w:t xml:space="preserve">Teď se tedy může algoritmus konečně vrhnout na hledání </w:t>
      </w:r>
      <w:r w:rsidR="001964F7">
        <w:t>překrývajících se inventářů. Inicializujeme si prázdné pole</w:t>
      </w:r>
      <w:r w:rsidR="00CC21CC">
        <w:t xml:space="preserve"> </w:t>
      </w:r>
      <w:proofErr w:type="spellStart"/>
      <w:r w:rsidR="00CC21CC">
        <w:t>matches</w:t>
      </w:r>
      <w:proofErr w:type="spellEnd"/>
      <w:r w:rsidR="00CC21CC">
        <w:t>[]</w:t>
      </w:r>
      <w:r w:rsidR="00E820A7">
        <w:t xml:space="preserve">. Následně </w:t>
      </w:r>
      <w:r w:rsidR="00C64C5C">
        <w:t xml:space="preserve">budeme cyklovat skrz všechny uživatele a jejich </w:t>
      </w:r>
      <w:r w:rsidR="00C52866">
        <w:t>WTS seznamy. Pokud uživatel nemá žádné produkty v inventáři, jednoduše jej přeskočíme.</w:t>
      </w:r>
      <w:r w:rsidR="00BE2D63">
        <w:t xml:space="preserve"> </w:t>
      </w:r>
      <w:r w:rsidR="005C1044">
        <w:t xml:space="preserve">Poté </w:t>
      </w:r>
      <w:r w:rsidR="00051EB2">
        <w:t xml:space="preserve">za pomocí pomocné metody vytvoříme pole </w:t>
      </w:r>
      <w:r w:rsidR="005D67DD">
        <w:t xml:space="preserve">společných </w:t>
      </w:r>
      <w:r w:rsidR="00051EB2">
        <w:t xml:space="preserve">produktů mezi inventáři. </w:t>
      </w:r>
      <w:r w:rsidR="00BF052E">
        <w:t>Mají-li inventáře</w:t>
      </w:r>
      <w:r w:rsidR="00C64C5C">
        <w:t xml:space="preserve"> </w:t>
      </w:r>
      <w:r w:rsidR="005D67DD">
        <w:t xml:space="preserve">nějaké společné produkty, </w:t>
      </w:r>
      <w:r w:rsidR="00DD0F84">
        <w:t xml:space="preserve">tak </w:t>
      </w:r>
      <w:r w:rsidR="005D67DD">
        <w:t xml:space="preserve">spočítáme skóre shody jako podíl mezi </w:t>
      </w:r>
      <w:r w:rsidR="00825A78">
        <w:t>délkou pole společných produktů a délkou pole našeho WTB seznamu</w:t>
      </w:r>
      <w:r w:rsidR="00DD0F84">
        <w:t xml:space="preserve"> a následně shodu uložíme do prázdného pole inicializovaného na začátku.</w:t>
      </w:r>
    </w:p>
    <w:p w14:paraId="3409C58B" w14:textId="77777777" w:rsidR="009F7326" w:rsidRDefault="009F7326" w:rsidP="009F7326">
      <w:pPr>
        <w:keepNext/>
        <w:jc w:val="center"/>
      </w:pPr>
      <w:r w:rsidRPr="009F7326">
        <w:rPr>
          <w:noProof/>
        </w:rPr>
        <w:drawing>
          <wp:inline distT="0" distB="0" distL="0" distR="0" wp14:anchorId="412538B8" wp14:editId="63ECAC1D">
            <wp:extent cx="5276469" cy="2990215"/>
            <wp:effectExtent l="0" t="0" r="635" b="635"/>
            <wp:docPr id="180350736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07364" name="Obrázek 1"/>
                    <pic:cNvPicPr/>
                  </pic:nvPicPr>
                  <pic:blipFill>
                    <a:blip r:embed="rId55">
                      <a:extLst>
                        <a:ext uri="{28A0092B-C50C-407E-A947-70E740481C1C}">
                          <a14:useLocalDpi xmlns:a14="http://schemas.microsoft.com/office/drawing/2010/main" val="0"/>
                        </a:ext>
                      </a:extLst>
                    </a:blip>
                    <a:stretch>
                      <a:fillRect/>
                    </a:stretch>
                  </pic:blipFill>
                  <pic:spPr>
                    <a:xfrm>
                      <a:off x="0" y="0"/>
                      <a:ext cx="5276469" cy="2990215"/>
                    </a:xfrm>
                    <a:prstGeom prst="rect">
                      <a:avLst/>
                    </a:prstGeom>
                  </pic:spPr>
                </pic:pic>
              </a:graphicData>
            </a:graphic>
          </wp:inline>
        </w:drawing>
      </w:r>
    </w:p>
    <w:p w14:paraId="2E84574F" w14:textId="55E4313F" w:rsidR="00DD0F84" w:rsidRPr="00CD3690" w:rsidRDefault="009F7326" w:rsidP="009F7326">
      <w:pPr>
        <w:pStyle w:val="Caption"/>
        <w:jc w:val="center"/>
      </w:pPr>
      <w:bookmarkStart w:id="131" w:name="_Toc195253102"/>
      <w:r>
        <w:t xml:space="preserve">Obrázek </w:t>
      </w:r>
      <w:fldSimple w:instr=" SEQ Obrázek \* ARABIC ">
        <w:r w:rsidR="00331E55">
          <w:rPr>
            <w:noProof/>
          </w:rPr>
          <w:t>33</w:t>
        </w:r>
      </w:fldSimple>
      <w:r>
        <w:t>: Hledání potenciálních shod</w:t>
      </w:r>
      <w:bookmarkEnd w:id="131"/>
    </w:p>
    <w:p w14:paraId="02B7BF81" w14:textId="77777777" w:rsidR="000510D7" w:rsidRDefault="000510D7" w:rsidP="000510D7">
      <w:pPr>
        <w:keepNext/>
        <w:jc w:val="center"/>
      </w:pPr>
      <w:r w:rsidRPr="000510D7">
        <w:rPr>
          <w:noProof/>
        </w:rPr>
        <w:drawing>
          <wp:inline distT="0" distB="0" distL="0" distR="0" wp14:anchorId="658CE018" wp14:editId="7D3AE27D">
            <wp:extent cx="4038600" cy="1650426"/>
            <wp:effectExtent l="0" t="0" r="0" b="6985"/>
            <wp:docPr id="2004751637"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51637" name="Obrázek 1" descr="Obsah obrázku text, snímek obrazovky, Písmo&#10;&#10;Obsah vygenerovaný umělou inteligencí může být nesprávný."/>
                    <pic:cNvPicPr/>
                  </pic:nvPicPr>
                  <pic:blipFill>
                    <a:blip r:embed="rId56"/>
                    <a:stretch>
                      <a:fillRect/>
                    </a:stretch>
                  </pic:blipFill>
                  <pic:spPr>
                    <a:xfrm>
                      <a:off x="0" y="0"/>
                      <a:ext cx="4047128" cy="1653911"/>
                    </a:xfrm>
                    <a:prstGeom prst="rect">
                      <a:avLst/>
                    </a:prstGeom>
                  </pic:spPr>
                </pic:pic>
              </a:graphicData>
            </a:graphic>
          </wp:inline>
        </w:drawing>
      </w:r>
    </w:p>
    <w:p w14:paraId="3E9A2AC5" w14:textId="2A1051AF" w:rsidR="004854D2" w:rsidRDefault="000510D7" w:rsidP="000510D7">
      <w:pPr>
        <w:pStyle w:val="Caption"/>
        <w:jc w:val="center"/>
      </w:pPr>
      <w:bookmarkStart w:id="132" w:name="_Toc195253103"/>
      <w:r>
        <w:t xml:space="preserve">Obrázek </w:t>
      </w:r>
      <w:fldSimple w:instr=" SEQ Obrázek \* ARABIC ">
        <w:r w:rsidR="00331E55">
          <w:rPr>
            <w:noProof/>
          </w:rPr>
          <w:t>34</w:t>
        </w:r>
      </w:fldSimple>
      <w:r>
        <w:t>: Pomocná metoda k hledání společných produktů</w:t>
      </w:r>
      <w:bookmarkEnd w:id="132"/>
    </w:p>
    <w:p w14:paraId="76AB3B6A" w14:textId="77777777" w:rsidR="000510D7" w:rsidRDefault="000510D7" w:rsidP="000510D7"/>
    <w:p w14:paraId="563612B3" w14:textId="3DC816B9" w:rsidR="000510D7" w:rsidRDefault="00CC21CC" w:rsidP="000510D7">
      <w:r>
        <w:lastRenderedPageBreak/>
        <w:t xml:space="preserve">V případě, že by se opravdu žádné shody nenašly, </w:t>
      </w:r>
      <w:r w:rsidR="005341F0">
        <w:t>vrátíme zprávu.</w:t>
      </w:r>
    </w:p>
    <w:p w14:paraId="24ADDB3A" w14:textId="77777777" w:rsidR="005341F0" w:rsidRDefault="005341F0" w:rsidP="005341F0">
      <w:pPr>
        <w:keepNext/>
        <w:jc w:val="center"/>
      </w:pPr>
      <w:r w:rsidRPr="005341F0">
        <w:rPr>
          <w:noProof/>
        </w:rPr>
        <w:drawing>
          <wp:inline distT="0" distB="0" distL="0" distR="0" wp14:anchorId="23BB4DD9" wp14:editId="39DC673C">
            <wp:extent cx="4152900" cy="986906"/>
            <wp:effectExtent l="0" t="0" r="0" b="3810"/>
            <wp:docPr id="1524052077" name="Obrázek 1" descr="Obsah obrázku text, snímek obrazovky, Písmo,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52077" name="Obrázek 1" descr="Obsah obrázku text, snímek obrazovky, Písmo, řada/pruh&#10;&#10;Obsah vygenerovaný umělou inteligencí může být nesprávný."/>
                    <pic:cNvPicPr/>
                  </pic:nvPicPr>
                  <pic:blipFill>
                    <a:blip r:embed="rId57"/>
                    <a:stretch>
                      <a:fillRect/>
                    </a:stretch>
                  </pic:blipFill>
                  <pic:spPr>
                    <a:xfrm>
                      <a:off x="0" y="0"/>
                      <a:ext cx="4174591" cy="992061"/>
                    </a:xfrm>
                    <a:prstGeom prst="rect">
                      <a:avLst/>
                    </a:prstGeom>
                  </pic:spPr>
                </pic:pic>
              </a:graphicData>
            </a:graphic>
          </wp:inline>
        </w:drawing>
      </w:r>
    </w:p>
    <w:p w14:paraId="084CDC74" w14:textId="4E0295AB" w:rsidR="005341F0" w:rsidRDefault="005341F0" w:rsidP="005341F0">
      <w:pPr>
        <w:pStyle w:val="Caption"/>
        <w:jc w:val="center"/>
      </w:pPr>
      <w:bookmarkStart w:id="133" w:name="_Toc195253104"/>
      <w:r>
        <w:t xml:space="preserve">Obrázek </w:t>
      </w:r>
      <w:fldSimple w:instr=" SEQ Obrázek \* ARABIC ">
        <w:r w:rsidR="00331E55">
          <w:rPr>
            <w:noProof/>
          </w:rPr>
          <w:t>35</w:t>
        </w:r>
      </w:fldSimple>
      <w:r>
        <w:t>: Podmínka, pokud by se nenašla žádná shoda</w:t>
      </w:r>
      <w:bookmarkEnd w:id="133"/>
    </w:p>
    <w:p w14:paraId="64E5B2C1" w14:textId="01C1A04F" w:rsidR="00760E88" w:rsidRDefault="008B6CDB" w:rsidP="00760E88">
      <w:r>
        <w:t xml:space="preserve">Dalším krokem bude tyto shody </w:t>
      </w:r>
      <w:r w:rsidR="00142C48">
        <w:t xml:space="preserve">seřadit podle </w:t>
      </w:r>
      <w:r w:rsidR="00AC2013">
        <w:t>skóre shody a podle důvěryhodnosti</w:t>
      </w:r>
      <w:r w:rsidR="002168D8">
        <w:t xml:space="preserve"> uživatele</w:t>
      </w:r>
      <w:r w:rsidR="00142C48">
        <w:t xml:space="preserve">. Čím vyšší </w:t>
      </w:r>
      <w:r w:rsidR="00AC2013">
        <w:t>skóre</w:t>
      </w:r>
      <w:r w:rsidR="00142C48">
        <w:t xml:space="preserve">, tím vyšší pozice. </w:t>
      </w:r>
      <w:r w:rsidR="002168D8">
        <w:t xml:space="preserve">Řazení dle důvěryhodnosti je irelevantní, jelikož </w:t>
      </w:r>
      <w:r w:rsidR="006D5895">
        <w:t xml:space="preserve">tato funkcionalita nebyla </w:t>
      </w:r>
      <w:proofErr w:type="spellStart"/>
      <w:r w:rsidR="006D5895">
        <w:t>frontend</w:t>
      </w:r>
      <w:proofErr w:type="spellEnd"/>
      <w:r w:rsidR="006D5895">
        <w:t xml:space="preserve"> developerem </w:t>
      </w:r>
      <w:r w:rsidR="0055526A">
        <w:t xml:space="preserve">vyvinuta včas. Je to tedy </w:t>
      </w:r>
      <w:proofErr w:type="spellStart"/>
      <w:r w:rsidR="0055526A">
        <w:t>feature</w:t>
      </w:r>
      <w:proofErr w:type="spellEnd"/>
      <w:r w:rsidR="0055526A">
        <w:t xml:space="preserve"> do budoucna. </w:t>
      </w:r>
      <w:r w:rsidR="00142C48">
        <w:t xml:space="preserve">Ze všech shod se poté </w:t>
      </w:r>
      <w:r w:rsidR="004C1C96">
        <w:t>nechá maximálně jen top 5, které se budou dále zpracovávat.</w:t>
      </w:r>
    </w:p>
    <w:p w14:paraId="789C0275" w14:textId="77777777" w:rsidR="0055526A" w:rsidRDefault="0055526A" w:rsidP="0055526A">
      <w:pPr>
        <w:keepNext/>
        <w:jc w:val="center"/>
      </w:pPr>
      <w:r w:rsidRPr="0055526A">
        <w:rPr>
          <w:noProof/>
        </w:rPr>
        <w:drawing>
          <wp:inline distT="0" distB="0" distL="0" distR="0" wp14:anchorId="2052BD01" wp14:editId="1866A1B9">
            <wp:extent cx="5756275" cy="1221105"/>
            <wp:effectExtent l="0" t="0" r="0" b="0"/>
            <wp:docPr id="437129974" name="Obrázek 1" descr="Obsah obrázku text, Písmo, řada/pruh,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29974" name="Obrázek 1" descr="Obsah obrázku text, Písmo, řada/pruh, snímek obrazovky&#10;&#10;Obsah vygenerovaný umělou inteligencí může být nesprávný."/>
                    <pic:cNvPicPr/>
                  </pic:nvPicPr>
                  <pic:blipFill>
                    <a:blip r:embed="rId58"/>
                    <a:stretch>
                      <a:fillRect/>
                    </a:stretch>
                  </pic:blipFill>
                  <pic:spPr>
                    <a:xfrm>
                      <a:off x="0" y="0"/>
                      <a:ext cx="5756275" cy="1221105"/>
                    </a:xfrm>
                    <a:prstGeom prst="rect">
                      <a:avLst/>
                    </a:prstGeom>
                  </pic:spPr>
                </pic:pic>
              </a:graphicData>
            </a:graphic>
          </wp:inline>
        </w:drawing>
      </w:r>
    </w:p>
    <w:p w14:paraId="4DA5BABE" w14:textId="79C2E3E0" w:rsidR="0055526A" w:rsidRDefault="0055526A" w:rsidP="0055526A">
      <w:pPr>
        <w:pStyle w:val="Caption"/>
        <w:jc w:val="center"/>
      </w:pPr>
      <w:bookmarkStart w:id="134" w:name="_Toc195253105"/>
      <w:r>
        <w:t xml:space="preserve">Obrázek </w:t>
      </w:r>
      <w:fldSimple w:instr=" SEQ Obrázek \* ARABIC ">
        <w:r w:rsidR="00331E55">
          <w:rPr>
            <w:noProof/>
          </w:rPr>
          <w:t>36</w:t>
        </w:r>
      </w:fldSimple>
      <w:r>
        <w:t>: Řazení shod</w:t>
      </w:r>
      <w:bookmarkEnd w:id="134"/>
    </w:p>
    <w:p w14:paraId="10F94FBE" w14:textId="39FD6405" w:rsidR="0055526A" w:rsidRDefault="006E488F" w:rsidP="0055526A">
      <w:r>
        <w:t xml:space="preserve">Po seřazení </w:t>
      </w:r>
      <w:r w:rsidR="000059F3">
        <w:t xml:space="preserve">se </w:t>
      </w:r>
      <w:r w:rsidR="00A07880">
        <w:t xml:space="preserve">zmíněných </w:t>
      </w:r>
      <w:r w:rsidR="000059F3">
        <w:t>top 5 shod uloží do databáze. Hodnoty pole se namapují podle entity</w:t>
      </w:r>
      <w:r w:rsidR="008D7737">
        <w:t xml:space="preserve"> </w:t>
      </w:r>
      <w:proofErr w:type="spellStart"/>
      <w:r w:rsidR="008D7737">
        <w:t>matches</w:t>
      </w:r>
      <w:proofErr w:type="spellEnd"/>
      <w:r w:rsidR="008D7737">
        <w:t xml:space="preserve">. </w:t>
      </w:r>
    </w:p>
    <w:p w14:paraId="6EC16711" w14:textId="77777777" w:rsidR="003E1415" w:rsidRDefault="003E1415" w:rsidP="003E1415">
      <w:pPr>
        <w:keepNext/>
        <w:jc w:val="center"/>
      </w:pPr>
      <w:r w:rsidRPr="003E1415">
        <w:rPr>
          <w:noProof/>
        </w:rPr>
        <w:drawing>
          <wp:inline distT="0" distB="0" distL="0" distR="0" wp14:anchorId="6C39A5D3" wp14:editId="20F25B22">
            <wp:extent cx="3968028" cy="3095625"/>
            <wp:effectExtent l="0" t="0" r="0" b="0"/>
            <wp:docPr id="150126020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0208" name=""/>
                    <pic:cNvPicPr/>
                  </pic:nvPicPr>
                  <pic:blipFill>
                    <a:blip r:embed="rId59"/>
                    <a:stretch>
                      <a:fillRect/>
                    </a:stretch>
                  </pic:blipFill>
                  <pic:spPr>
                    <a:xfrm>
                      <a:off x="0" y="0"/>
                      <a:ext cx="3975618" cy="3101546"/>
                    </a:xfrm>
                    <a:prstGeom prst="rect">
                      <a:avLst/>
                    </a:prstGeom>
                  </pic:spPr>
                </pic:pic>
              </a:graphicData>
            </a:graphic>
          </wp:inline>
        </w:drawing>
      </w:r>
    </w:p>
    <w:p w14:paraId="071B736F" w14:textId="584A08B6" w:rsidR="003E1415" w:rsidRDefault="003E1415" w:rsidP="003E1415">
      <w:pPr>
        <w:pStyle w:val="Caption"/>
        <w:jc w:val="center"/>
      </w:pPr>
      <w:bookmarkStart w:id="135" w:name="_Toc195253106"/>
      <w:r>
        <w:t xml:space="preserve">Obrázek </w:t>
      </w:r>
      <w:fldSimple w:instr=" SEQ Obrázek \* ARABIC ">
        <w:r w:rsidR="00331E55">
          <w:rPr>
            <w:noProof/>
          </w:rPr>
          <w:t>37</w:t>
        </w:r>
      </w:fldSimple>
      <w:r>
        <w:t>: Ukládání shod do DB</w:t>
      </w:r>
      <w:bookmarkEnd w:id="135"/>
    </w:p>
    <w:p w14:paraId="2C0FA644" w14:textId="690C8237" w:rsidR="003E1415" w:rsidRDefault="003E1415" w:rsidP="003E1415">
      <w:r>
        <w:lastRenderedPageBreak/>
        <w:t xml:space="preserve">Po uložení do databáze </w:t>
      </w:r>
      <w:r w:rsidR="00E7371B">
        <w:t xml:space="preserve">se zašle email nám a všem </w:t>
      </w:r>
      <w:r w:rsidR="006C0719">
        <w:t>uživatelům, se kterými se našla shoda. V e-mailu je pak možnost další komunikace.</w:t>
      </w:r>
      <w:r w:rsidR="006B430F">
        <w:t xml:space="preserve"> Na posílání emailu </w:t>
      </w:r>
      <w:r w:rsidR="005C1961">
        <w:t>používáme metodu z </w:t>
      </w:r>
      <w:proofErr w:type="spellStart"/>
      <w:r w:rsidR="005C1961">
        <w:t>notifications</w:t>
      </w:r>
      <w:proofErr w:type="spellEnd"/>
      <w:r w:rsidR="005C1961">
        <w:t xml:space="preserve"> modulu, o kterém si řekneme v pozdější kapitole.</w:t>
      </w:r>
    </w:p>
    <w:p w14:paraId="09AD5BFC" w14:textId="77777777" w:rsidR="004133DD" w:rsidRDefault="004133DD" w:rsidP="004133DD">
      <w:pPr>
        <w:keepNext/>
        <w:jc w:val="center"/>
      </w:pPr>
      <w:r w:rsidRPr="004133DD">
        <w:rPr>
          <w:noProof/>
        </w:rPr>
        <w:drawing>
          <wp:inline distT="0" distB="0" distL="0" distR="0" wp14:anchorId="5F688F60" wp14:editId="6B1280EB">
            <wp:extent cx="3886200" cy="1239955"/>
            <wp:effectExtent l="0" t="0" r="0" b="0"/>
            <wp:docPr id="2017834494" name="Obrázek 1" descr="Obsah obrázku text, snímek obrazovky, Písmo,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34494" name="Obrázek 1" descr="Obsah obrázku text, snímek obrazovky, Písmo, řada/pruh&#10;&#10;Obsah vygenerovaný umělou inteligencí může být nesprávný."/>
                    <pic:cNvPicPr/>
                  </pic:nvPicPr>
                  <pic:blipFill>
                    <a:blip r:embed="rId60"/>
                    <a:stretch>
                      <a:fillRect/>
                    </a:stretch>
                  </pic:blipFill>
                  <pic:spPr>
                    <a:xfrm>
                      <a:off x="0" y="0"/>
                      <a:ext cx="3902644" cy="1245202"/>
                    </a:xfrm>
                    <a:prstGeom prst="rect">
                      <a:avLst/>
                    </a:prstGeom>
                  </pic:spPr>
                </pic:pic>
              </a:graphicData>
            </a:graphic>
          </wp:inline>
        </w:drawing>
      </w:r>
    </w:p>
    <w:p w14:paraId="1C68F0AB" w14:textId="0D81ACAE" w:rsidR="004133DD" w:rsidRDefault="004133DD" w:rsidP="004133DD">
      <w:pPr>
        <w:pStyle w:val="Caption"/>
        <w:jc w:val="center"/>
      </w:pPr>
      <w:bookmarkStart w:id="136" w:name="_Toc195253107"/>
      <w:r>
        <w:t xml:space="preserve">Obrázek </w:t>
      </w:r>
      <w:fldSimple w:instr=" SEQ Obrázek \* ARABIC ">
        <w:r w:rsidR="00331E55">
          <w:rPr>
            <w:noProof/>
          </w:rPr>
          <w:t>38</w:t>
        </w:r>
      </w:fldSimple>
      <w:r>
        <w:t xml:space="preserve">: </w:t>
      </w:r>
      <w:r w:rsidR="008005EE">
        <w:t>O</w:t>
      </w:r>
      <w:r>
        <w:t xml:space="preserve">deslání emailu </w:t>
      </w:r>
      <w:proofErr w:type="spellStart"/>
      <w:r>
        <w:t>buyerovi</w:t>
      </w:r>
      <w:bookmarkEnd w:id="136"/>
      <w:proofErr w:type="spellEnd"/>
    </w:p>
    <w:p w14:paraId="12C81D19" w14:textId="77777777" w:rsidR="008005EE" w:rsidRDefault="008005EE" w:rsidP="008005EE">
      <w:pPr>
        <w:keepNext/>
        <w:jc w:val="center"/>
      </w:pPr>
      <w:r w:rsidRPr="008005EE">
        <w:rPr>
          <w:noProof/>
        </w:rPr>
        <w:drawing>
          <wp:inline distT="0" distB="0" distL="0" distR="0" wp14:anchorId="3A60552F" wp14:editId="30B4D377">
            <wp:extent cx="3857625" cy="1452282"/>
            <wp:effectExtent l="0" t="0" r="0" b="0"/>
            <wp:docPr id="891373061" name="Obrázek 1" descr="Obsah obrázku text, snímek obrazovky, Písmo,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73061" name="Obrázek 1" descr="Obsah obrázku text, snímek obrazovky, Písmo, řada/pruh&#10;&#10;Obsah vygenerovaný umělou inteligencí může být nesprávný."/>
                    <pic:cNvPicPr/>
                  </pic:nvPicPr>
                  <pic:blipFill>
                    <a:blip r:embed="rId61"/>
                    <a:stretch>
                      <a:fillRect/>
                    </a:stretch>
                  </pic:blipFill>
                  <pic:spPr>
                    <a:xfrm>
                      <a:off x="0" y="0"/>
                      <a:ext cx="3877364" cy="1459713"/>
                    </a:xfrm>
                    <a:prstGeom prst="rect">
                      <a:avLst/>
                    </a:prstGeom>
                  </pic:spPr>
                </pic:pic>
              </a:graphicData>
            </a:graphic>
          </wp:inline>
        </w:drawing>
      </w:r>
    </w:p>
    <w:p w14:paraId="1A426184" w14:textId="5C9DF0BE" w:rsidR="008005EE" w:rsidRDefault="008005EE" w:rsidP="008005EE">
      <w:pPr>
        <w:pStyle w:val="Caption"/>
        <w:jc w:val="center"/>
        <w:rPr>
          <w:noProof/>
        </w:rPr>
      </w:pPr>
      <w:bookmarkStart w:id="137" w:name="_Toc195253108"/>
      <w:r>
        <w:t xml:space="preserve">Obrázek </w:t>
      </w:r>
      <w:fldSimple w:instr=" SEQ Obrázek \* ARABIC ">
        <w:r w:rsidR="00331E55">
          <w:rPr>
            <w:noProof/>
          </w:rPr>
          <w:t>39</w:t>
        </w:r>
      </w:fldSimple>
      <w:r>
        <w:t>: Odeslání e-mailu</w:t>
      </w:r>
      <w:r>
        <w:rPr>
          <w:noProof/>
        </w:rPr>
        <w:t xml:space="preserve"> sellerům</w:t>
      </w:r>
      <w:bookmarkEnd w:id="137"/>
    </w:p>
    <w:p w14:paraId="4D6C9903" w14:textId="581EB299" w:rsidR="005C1961" w:rsidRDefault="000C7A94" w:rsidP="000C7A94">
      <w:pPr>
        <w:pStyle w:val="Heading3"/>
      </w:pPr>
      <w:bookmarkStart w:id="138" w:name="_Toc195253231"/>
      <w:r>
        <w:t xml:space="preserve">Další metody </w:t>
      </w:r>
      <w:r w:rsidR="00FC1C05">
        <w:t xml:space="preserve">modulu </w:t>
      </w:r>
      <w:proofErr w:type="spellStart"/>
      <w:r w:rsidR="00FC1C05">
        <w:t>matches</w:t>
      </w:r>
      <w:bookmarkEnd w:id="138"/>
      <w:proofErr w:type="spellEnd"/>
    </w:p>
    <w:p w14:paraId="6E7C628A" w14:textId="77777777" w:rsidR="0071426D" w:rsidRDefault="00061B3D" w:rsidP="00061B3D">
      <w:r>
        <w:t>Samozřejmě není metoda k hledání shod</w:t>
      </w:r>
      <w:r w:rsidR="00194B13">
        <w:t xml:space="preserve"> (+pomocné metody)</w:t>
      </w:r>
      <w:r>
        <w:t xml:space="preserve"> jediným </w:t>
      </w:r>
      <w:r w:rsidR="00194B13">
        <w:t xml:space="preserve">aspektem modulu shod. Mimo </w:t>
      </w:r>
      <w:r w:rsidR="00541282">
        <w:t xml:space="preserve">toho máme dvě další metody pro vizualizaci dat </w:t>
      </w:r>
      <w:r w:rsidR="00DB7397">
        <w:t>na admin dashboardu</w:t>
      </w:r>
      <w:r w:rsidR="00541282">
        <w:t>.</w:t>
      </w:r>
      <w:r w:rsidR="00AB070A">
        <w:t xml:space="preserve"> </w:t>
      </w:r>
    </w:p>
    <w:p w14:paraId="148014E8" w14:textId="17744792" w:rsidR="00061B3D" w:rsidRDefault="00AB070A" w:rsidP="00061B3D">
      <w:r>
        <w:t xml:space="preserve">Nejdříve </w:t>
      </w:r>
      <w:r w:rsidR="00B72A00">
        <w:t xml:space="preserve">jsme vytvořili </w:t>
      </w:r>
      <w:r w:rsidR="00F1795E">
        <w:t>metodu, která vrátí pole hodnot, které se poté využívají k zobrazení na grafu.</w:t>
      </w:r>
      <w:r w:rsidR="00612A8A">
        <w:t xml:space="preserve"> Tato metoda vrací </w:t>
      </w:r>
      <w:r w:rsidR="00C057BE">
        <w:t xml:space="preserve">hodnoty za poslední týden, tj. za posledních 7 dní. </w:t>
      </w:r>
      <w:r w:rsidR="00DD5060">
        <w:t xml:space="preserve">Bere </w:t>
      </w:r>
      <w:r w:rsidR="0071426D">
        <w:t xml:space="preserve">z databáze hodnotu </w:t>
      </w:r>
      <w:proofErr w:type="spellStart"/>
      <w:r w:rsidR="0071426D">
        <w:t>created_at</w:t>
      </w:r>
      <w:proofErr w:type="spellEnd"/>
      <w:r w:rsidR="0071426D">
        <w:t>, zformátuje ji a podle ní vrací data.</w:t>
      </w:r>
    </w:p>
    <w:p w14:paraId="5345694C" w14:textId="0C9D3011" w:rsidR="00B72A00" w:rsidRDefault="00B72A00" w:rsidP="00061B3D">
      <w:r>
        <w:t xml:space="preserve">A druhá, velice jednoduchá, metoda je pouhé navrácení </w:t>
      </w:r>
      <w:r w:rsidR="00127058">
        <w:t xml:space="preserve">počtu shod celkem, za celou dobu běhu aplikace pomocí metody </w:t>
      </w:r>
      <w:proofErr w:type="spellStart"/>
      <w:r w:rsidR="00127058">
        <w:t>count</w:t>
      </w:r>
      <w:proofErr w:type="spellEnd"/>
      <w:r w:rsidR="00127058">
        <w:t>().</w:t>
      </w:r>
    </w:p>
    <w:p w14:paraId="2BC95335" w14:textId="6589D325" w:rsidR="00216AD4" w:rsidRDefault="00216AD4">
      <w:pPr>
        <w:spacing w:after="0" w:line="240" w:lineRule="auto"/>
        <w:jc w:val="left"/>
      </w:pPr>
      <w:r>
        <w:br w:type="page"/>
      </w:r>
    </w:p>
    <w:p w14:paraId="737629CD" w14:textId="714A92BF" w:rsidR="00216AD4" w:rsidRDefault="00216AD4" w:rsidP="00216AD4">
      <w:pPr>
        <w:pStyle w:val="Heading2"/>
      </w:pPr>
      <w:bookmarkStart w:id="139" w:name="_Toc195253232"/>
      <w:r>
        <w:lastRenderedPageBreak/>
        <w:t xml:space="preserve">Modul </w:t>
      </w:r>
      <w:proofErr w:type="spellStart"/>
      <w:r>
        <w:t>Users</w:t>
      </w:r>
      <w:bookmarkEnd w:id="139"/>
      <w:proofErr w:type="spellEnd"/>
    </w:p>
    <w:p w14:paraId="732DCDE7" w14:textId="5BAFC8F1" w:rsidR="00EE04E5" w:rsidRDefault="007208E1" w:rsidP="00EE04E5">
      <w:r>
        <w:t xml:space="preserve">Dalším klíčovým modulem pro funkčnost aplikace je modul </w:t>
      </w:r>
      <w:proofErr w:type="spellStart"/>
      <w:r>
        <w:t>users</w:t>
      </w:r>
      <w:proofErr w:type="spellEnd"/>
      <w:r>
        <w:t xml:space="preserve">. Ten slouží k obsluze </w:t>
      </w:r>
      <w:r w:rsidR="008F10CD">
        <w:t>všech funkcí týkajících se uživatelů aplikace. Zajišťuje CRUD</w:t>
      </w:r>
      <w:r w:rsidR="001F5160">
        <w:t xml:space="preserve"> operace</w:t>
      </w:r>
      <w:r w:rsidR="004F157A">
        <w:t xml:space="preserve"> a metody</w:t>
      </w:r>
      <w:r w:rsidR="004D3928">
        <w:t xml:space="preserve"> k zobrazení statistik na admin panelu.</w:t>
      </w:r>
    </w:p>
    <w:p w14:paraId="6AC45AC9" w14:textId="07A3E50A" w:rsidR="00AA518C" w:rsidRDefault="00D52059" w:rsidP="00B52A89">
      <w:pPr>
        <w:pStyle w:val="Heading3"/>
        <w:ind w:left="0" w:firstLine="0"/>
      </w:pPr>
      <w:bookmarkStart w:id="140" w:name="_Toc195253233"/>
      <w:r>
        <w:t xml:space="preserve">CRUD </w:t>
      </w:r>
      <w:proofErr w:type="spellStart"/>
      <w:r w:rsidR="007A19FA">
        <w:t>Endpointy</w:t>
      </w:r>
      <w:bookmarkEnd w:id="140"/>
      <w:proofErr w:type="spellEnd"/>
    </w:p>
    <w:p w14:paraId="554DADEE" w14:textId="48986D11" w:rsidR="00D747F5" w:rsidRPr="00693DDF" w:rsidRDefault="00CC341E" w:rsidP="00D747F5">
      <w:pPr>
        <w:rPr>
          <w:u w:val="single"/>
        </w:rPr>
      </w:pPr>
      <w:r w:rsidRPr="00693DDF">
        <w:rPr>
          <w:u w:val="single"/>
        </w:rPr>
        <w:t>Získání vlastního profilu</w:t>
      </w:r>
    </w:p>
    <w:p w14:paraId="0C5EEFD1" w14:textId="10FBB042" w:rsidR="0073110B" w:rsidRDefault="003B6085" w:rsidP="00EE7BFF">
      <w:pPr>
        <w:pStyle w:val="ListParagraph"/>
        <w:numPr>
          <w:ilvl w:val="0"/>
          <w:numId w:val="30"/>
        </w:numPr>
      </w:pPr>
      <w:r>
        <w:t xml:space="preserve">Pro přehled osobních údajů se využívá </w:t>
      </w:r>
      <w:proofErr w:type="spellStart"/>
      <w:r>
        <w:t>endpoint</w:t>
      </w:r>
      <w:proofErr w:type="spellEnd"/>
      <w:r>
        <w:t xml:space="preserve"> </w:t>
      </w:r>
      <w:proofErr w:type="spellStart"/>
      <w:r w:rsidR="00EE13C7">
        <w:t>getProfile</w:t>
      </w:r>
      <w:proofErr w:type="spellEnd"/>
      <w:r w:rsidR="00EE13C7">
        <w:t xml:space="preserve">, který vrací </w:t>
      </w:r>
      <w:r w:rsidR="00AB2785">
        <w:t>podle JWT tokenu profil přihlášeného uživatele.</w:t>
      </w:r>
    </w:p>
    <w:p w14:paraId="45556746" w14:textId="2B984882" w:rsidR="00AB2785" w:rsidRPr="00693DDF" w:rsidRDefault="00F02CFB" w:rsidP="00D747F5">
      <w:pPr>
        <w:rPr>
          <w:u w:val="single"/>
        </w:rPr>
      </w:pPr>
      <w:r w:rsidRPr="00693DDF">
        <w:rPr>
          <w:u w:val="single"/>
        </w:rPr>
        <w:t>Získání profilu podle ID</w:t>
      </w:r>
    </w:p>
    <w:p w14:paraId="3CAE5D2C" w14:textId="0EC66267" w:rsidR="00586438" w:rsidRDefault="00627CBF" w:rsidP="00EE7BFF">
      <w:pPr>
        <w:pStyle w:val="ListParagraph"/>
        <w:numPr>
          <w:ilvl w:val="0"/>
          <w:numId w:val="29"/>
        </w:numPr>
      </w:pPr>
      <w:r>
        <w:t>Vrátí profil uživatele podle jeho unikátního ID.</w:t>
      </w:r>
      <w:r w:rsidR="00493E20">
        <w:t xml:space="preserve"> Může být použito </w:t>
      </w:r>
      <w:r w:rsidR="00693DDF">
        <w:t xml:space="preserve">ve </w:t>
      </w:r>
      <w:proofErr w:type="spellStart"/>
      <w:r w:rsidR="00693DDF">
        <w:t>frontendu</w:t>
      </w:r>
      <w:proofErr w:type="spellEnd"/>
      <w:r w:rsidR="00693DDF">
        <w:t xml:space="preserve"> při zobrazení profilu uživatele po vyhledávání.</w:t>
      </w:r>
    </w:p>
    <w:p w14:paraId="35FB7213" w14:textId="66898D57" w:rsidR="00493E20" w:rsidRDefault="00493E20" w:rsidP="00D747F5">
      <w:pPr>
        <w:rPr>
          <w:u w:val="single"/>
        </w:rPr>
      </w:pPr>
      <w:r w:rsidRPr="00693DDF">
        <w:rPr>
          <w:u w:val="single"/>
        </w:rPr>
        <w:t>Vyhledávání uživatelů</w:t>
      </w:r>
    </w:p>
    <w:p w14:paraId="3A08B713" w14:textId="38E8881B" w:rsidR="00693DDF" w:rsidRDefault="00073171" w:rsidP="00EE7BFF">
      <w:pPr>
        <w:pStyle w:val="ListParagraph"/>
        <w:numPr>
          <w:ilvl w:val="0"/>
          <w:numId w:val="28"/>
        </w:numPr>
      </w:pPr>
      <w:r>
        <w:t xml:space="preserve">Využívá </w:t>
      </w:r>
      <w:proofErr w:type="spellStart"/>
      <w:r>
        <w:t>Redis</w:t>
      </w:r>
      <w:proofErr w:type="spellEnd"/>
      <w:r>
        <w:t xml:space="preserve"> </w:t>
      </w:r>
      <w:proofErr w:type="spellStart"/>
      <w:r>
        <w:t>cache</w:t>
      </w:r>
      <w:proofErr w:type="spellEnd"/>
      <w:r>
        <w:t xml:space="preserve"> </w:t>
      </w:r>
      <w:r w:rsidR="002B672C">
        <w:t xml:space="preserve">a vrací </w:t>
      </w:r>
      <w:r w:rsidR="001D1342">
        <w:t>dynamicky uživatele z databáze při vyhledávání.</w:t>
      </w:r>
    </w:p>
    <w:p w14:paraId="43C63C0C" w14:textId="07DD47A6" w:rsidR="001D1342" w:rsidRDefault="001D1342" w:rsidP="00D747F5">
      <w:pPr>
        <w:rPr>
          <w:u w:val="single"/>
        </w:rPr>
      </w:pPr>
      <w:r w:rsidRPr="001D1342">
        <w:rPr>
          <w:u w:val="single"/>
        </w:rPr>
        <w:t>Smazání vlastního účtu</w:t>
      </w:r>
    </w:p>
    <w:p w14:paraId="0E9452CA" w14:textId="01FEC0B2" w:rsidR="001D1342" w:rsidRDefault="00293FEE" w:rsidP="00EE7BFF">
      <w:pPr>
        <w:pStyle w:val="ListParagraph"/>
        <w:numPr>
          <w:ilvl w:val="0"/>
          <w:numId w:val="27"/>
        </w:numPr>
      </w:pPr>
      <w:r>
        <w:t xml:space="preserve">Smaže účet </w:t>
      </w:r>
      <w:r w:rsidR="00FD5D3D">
        <w:t>přihlášeného uživatele podle JWT tokenu.</w:t>
      </w:r>
    </w:p>
    <w:p w14:paraId="4F6FD8AB" w14:textId="214EB0EF" w:rsidR="00174354" w:rsidRDefault="00174354" w:rsidP="00D747F5">
      <w:pPr>
        <w:rPr>
          <w:u w:val="single"/>
        </w:rPr>
      </w:pPr>
      <w:r w:rsidRPr="00174354">
        <w:rPr>
          <w:u w:val="single"/>
        </w:rPr>
        <w:t>Změna hesla</w:t>
      </w:r>
    </w:p>
    <w:p w14:paraId="3E44DCEE" w14:textId="0775E8D8" w:rsidR="00174354" w:rsidRDefault="00174354" w:rsidP="00EE7BFF">
      <w:pPr>
        <w:pStyle w:val="ListParagraph"/>
        <w:numPr>
          <w:ilvl w:val="0"/>
          <w:numId w:val="26"/>
        </w:numPr>
      </w:pPr>
      <w:r>
        <w:t xml:space="preserve">Umožňuje </w:t>
      </w:r>
      <w:r w:rsidR="006C7B8D">
        <w:t xml:space="preserve">přihlášenému </w:t>
      </w:r>
      <w:r>
        <w:t>uživateli změnit heslo</w:t>
      </w:r>
      <w:r w:rsidR="00EA4B03">
        <w:t xml:space="preserve">. </w:t>
      </w:r>
      <w:r w:rsidR="00577733">
        <w:t xml:space="preserve">Bere jako parametr </w:t>
      </w:r>
      <w:r w:rsidR="00EA0492">
        <w:t>DTO změny hesla</w:t>
      </w:r>
      <w:r w:rsidR="00635551">
        <w:t xml:space="preserve"> (</w:t>
      </w:r>
      <w:r w:rsidR="002B6F98">
        <w:t>vrátí formulář</w:t>
      </w:r>
      <w:r w:rsidR="00635551">
        <w:t>)</w:t>
      </w:r>
      <w:r w:rsidR="00EA0492">
        <w:t>.</w:t>
      </w:r>
    </w:p>
    <w:p w14:paraId="2A3972DD" w14:textId="4A796BAC" w:rsidR="002B6F98" w:rsidRDefault="00E10F5E" w:rsidP="00D747F5">
      <w:pPr>
        <w:rPr>
          <w:u w:val="single"/>
        </w:rPr>
      </w:pPr>
      <w:r w:rsidRPr="00E10F5E">
        <w:rPr>
          <w:u w:val="single"/>
        </w:rPr>
        <w:t>Změna uživatelského jména</w:t>
      </w:r>
    </w:p>
    <w:p w14:paraId="27A27467" w14:textId="2E26C8A7" w:rsidR="00E10F5E" w:rsidRPr="00E10F5E" w:rsidRDefault="00E10F5E" w:rsidP="00EE7BFF">
      <w:pPr>
        <w:pStyle w:val="ListParagraph"/>
        <w:numPr>
          <w:ilvl w:val="0"/>
          <w:numId w:val="25"/>
        </w:numPr>
      </w:pPr>
      <w:r>
        <w:t xml:space="preserve">Umožňuje přihlášenému uživateli změnit si </w:t>
      </w:r>
      <w:r w:rsidR="006C4933">
        <w:t xml:space="preserve">jméno. Stejně jako změna hesla bere jako parametr DTO </w:t>
      </w:r>
      <w:r w:rsidR="00891402">
        <w:t>aktualizaci profilu (vrátí formulář).</w:t>
      </w:r>
    </w:p>
    <w:p w14:paraId="417142D6" w14:textId="6F2B378F" w:rsidR="00D747F5" w:rsidRDefault="00B96F12" w:rsidP="00D747F5">
      <w:pPr>
        <w:pStyle w:val="Heading3"/>
      </w:pPr>
      <w:bookmarkStart w:id="141" w:name="_Toc195253234"/>
      <w:r>
        <w:t>Admin</w:t>
      </w:r>
      <w:r w:rsidR="0048760F">
        <w:t>-</w:t>
      </w:r>
      <w:proofErr w:type="spellStart"/>
      <w:r w:rsidR="0048760F">
        <w:t>Only</w:t>
      </w:r>
      <w:proofErr w:type="spellEnd"/>
      <w:r w:rsidR="0048760F">
        <w:t xml:space="preserve"> CRUD</w:t>
      </w:r>
      <w:r>
        <w:t xml:space="preserve"> </w:t>
      </w:r>
      <w:proofErr w:type="spellStart"/>
      <w:r w:rsidR="007A19FA">
        <w:t>Endpointy</w:t>
      </w:r>
      <w:bookmarkEnd w:id="141"/>
      <w:proofErr w:type="spellEnd"/>
    </w:p>
    <w:p w14:paraId="0734BE75" w14:textId="640031D1" w:rsidR="00F37250" w:rsidRDefault="00F37250" w:rsidP="00F37250">
      <w:pPr>
        <w:rPr>
          <w:u w:val="single"/>
        </w:rPr>
      </w:pPr>
      <w:r w:rsidRPr="00602B71">
        <w:rPr>
          <w:u w:val="single"/>
        </w:rPr>
        <w:t>Získání uživatele podle ID</w:t>
      </w:r>
    </w:p>
    <w:p w14:paraId="4AC27B27" w14:textId="77791A29" w:rsidR="00602B71" w:rsidRPr="00602B71" w:rsidRDefault="00E04CB5" w:rsidP="00EE7BFF">
      <w:pPr>
        <w:pStyle w:val="ListParagraph"/>
        <w:numPr>
          <w:ilvl w:val="0"/>
          <w:numId w:val="24"/>
        </w:numPr>
      </w:pPr>
      <w:r>
        <w:t>Vrací všechny údaje o specifickém uživateli podle ID.</w:t>
      </w:r>
    </w:p>
    <w:p w14:paraId="431024AA" w14:textId="1252BD2D" w:rsidR="00F37250" w:rsidRDefault="00F37250" w:rsidP="00F37250">
      <w:pPr>
        <w:rPr>
          <w:u w:val="single"/>
        </w:rPr>
      </w:pPr>
      <w:r w:rsidRPr="00602B71">
        <w:rPr>
          <w:u w:val="single"/>
        </w:rPr>
        <w:t xml:space="preserve">Získání uživatele podle </w:t>
      </w:r>
      <w:r w:rsidR="00D57C96" w:rsidRPr="00602B71">
        <w:rPr>
          <w:u w:val="single"/>
        </w:rPr>
        <w:t>emailu</w:t>
      </w:r>
    </w:p>
    <w:p w14:paraId="6288A5E5" w14:textId="3BFAA9D5" w:rsidR="00E04CB5" w:rsidRPr="00E04CB5" w:rsidRDefault="00E04CB5" w:rsidP="00EE7BFF">
      <w:pPr>
        <w:pStyle w:val="ListParagraph"/>
        <w:numPr>
          <w:ilvl w:val="0"/>
          <w:numId w:val="24"/>
        </w:numPr>
      </w:pPr>
      <w:r>
        <w:t>Vrací všechny údaje o specifickém uživateli podle emailu.</w:t>
      </w:r>
    </w:p>
    <w:p w14:paraId="532AF82A" w14:textId="1BAF36C0" w:rsidR="00D57C96" w:rsidRDefault="00D57C96" w:rsidP="00F37250">
      <w:pPr>
        <w:rPr>
          <w:u w:val="single"/>
        </w:rPr>
      </w:pPr>
      <w:r w:rsidRPr="00602B71">
        <w:rPr>
          <w:u w:val="single"/>
        </w:rPr>
        <w:lastRenderedPageBreak/>
        <w:t xml:space="preserve">Získání uživatele podle </w:t>
      </w:r>
      <w:r w:rsidR="00E3462B" w:rsidRPr="00602B71">
        <w:rPr>
          <w:u w:val="single"/>
        </w:rPr>
        <w:t>uživatelského jména</w:t>
      </w:r>
    </w:p>
    <w:p w14:paraId="5B86CAE5" w14:textId="0E99B88B" w:rsidR="00E04CB5" w:rsidRPr="00E04CB5" w:rsidRDefault="00E04CB5" w:rsidP="00EE7BFF">
      <w:pPr>
        <w:pStyle w:val="ListParagraph"/>
        <w:numPr>
          <w:ilvl w:val="0"/>
          <w:numId w:val="24"/>
        </w:numPr>
      </w:pPr>
      <w:r>
        <w:t>Vrací všechny údaje o specifickém uživateli podle uživatelského jména.</w:t>
      </w:r>
    </w:p>
    <w:p w14:paraId="03CAEF64" w14:textId="406FA1A7" w:rsidR="00E3462B" w:rsidRDefault="002A1219" w:rsidP="00F37250">
      <w:pPr>
        <w:rPr>
          <w:u w:val="single"/>
        </w:rPr>
      </w:pPr>
      <w:r w:rsidRPr="00602B71">
        <w:rPr>
          <w:u w:val="single"/>
        </w:rPr>
        <w:t>Získání všech uživatelů</w:t>
      </w:r>
    </w:p>
    <w:p w14:paraId="2D32B6C6" w14:textId="4092D542" w:rsidR="00E04CB5" w:rsidRPr="00BB4185" w:rsidRDefault="00BB4185" w:rsidP="00EE7BFF">
      <w:pPr>
        <w:pStyle w:val="ListParagraph"/>
        <w:numPr>
          <w:ilvl w:val="0"/>
          <w:numId w:val="24"/>
        </w:numPr>
      </w:pPr>
      <w:r>
        <w:t xml:space="preserve">Vrací pole všech </w:t>
      </w:r>
      <w:r w:rsidR="008A3608">
        <w:t>údajů o všech uživatelích.</w:t>
      </w:r>
    </w:p>
    <w:p w14:paraId="353831D5" w14:textId="18518448" w:rsidR="002A1219" w:rsidRDefault="002A1219" w:rsidP="00F37250">
      <w:pPr>
        <w:rPr>
          <w:u w:val="single"/>
        </w:rPr>
      </w:pPr>
      <w:proofErr w:type="spellStart"/>
      <w:r w:rsidRPr="00602B71">
        <w:rPr>
          <w:u w:val="single"/>
        </w:rPr>
        <w:t>Zabanování</w:t>
      </w:r>
      <w:proofErr w:type="spellEnd"/>
      <w:r w:rsidRPr="00602B71">
        <w:rPr>
          <w:u w:val="single"/>
        </w:rPr>
        <w:t xml:space="preserve"> uživatele</w:t>
      </w:r>
    </w:p>
    <w:p w14:paraId="58F59EDD" w14:textId="261C7343" w:rsidR="008A3608" w:rsidRPr="008A3608" w:rsidRDefault="008A3608" w:rsidP="00EE7BFF">
      <w:pPr>
        <w:pStyle w:val="ListParagraph"/>
        <w:numPr>
          <w:ilvl w:val="0"/>
          <w:numId w:val="24"/>
        </w:numPr>
      </w:pPr>
      <w:proofErr w:type="spellStart"/>
      <w:r>
        <w:t>Zabanuje</w:t>
      </w:r>
      <w:proofErr w:type="spellEnd"/>
      <w:r>
        <w:t xml:space="preserve"> uživatele na základě jeho ID.</w:t>
      </w:r>
    </w:p>
    <w:p w14:paraId="308DD296" w14:textId="11029BB5" w:rsidR="002A1219" w:rsidRDefault="002A1219" w:rsidP="00F37250">
      <w:pPr>
        <w:rPr>
          <w:u w:val="single"/>
        </w:rPr>
      </w:pPr>
      <w:proofErr w:type="spellStart"/>
      <w:r w:rsidRPr="00602B71">
        <w:rPr>
          <w:u w:val="single"/>
        </w:rPr>
        <w:t>Odbanování</w:t>
      </w:r>
      <w:proofErr w:type="spellEnd"/>
      <w:r w:rsidRPr="00602B71">
        <w:rPr>
          <w:u w:val="single"/>
        </w:rPr>
        <w:t xml:space="preserve"> uživatele</w:t>
      </w:r>
    </w:p>
    <w:p w14:paraId="0EEA9E62" w14:textId="265C2008" w:rsidR="008A3608" w:rsidRPr="008A3608" w:rsidRDefault="008A3608" w:rsidP="00EE7BFF">
      <w:pPr>
        <w:pStyle w:val="ListParagraph"/>
        <w:numPr>
          <w:ilvl w:val="0"/>
          <w:numId w:val="24"/>
        </w:numPr>
      </w:pPr>
      <w:proofErr w:type="spellStart"/>
      <w:r w:rsidRPr="008A3608">
        <w:t>Odba</w:t>
      </w:r>
      <w:r>
        <w:t>nuje</w:t>
      </w:r>
      <w:proofErr w:type="spellEnd"/>
      <w:r>
        <w:t xml:space="preserve"> uživatele na základě jeho ID.</w:t>
      </w:r>
    </w:p>
    <w:p w14:paraId="51FD5934" w14:textId="4B10F505" w:rsidR="002A1219" w:rsidRDefault="00602B71" w:rsidP="00F37250">
      <w:pPr>
        <w:rPr>
          <w:u w:val="single"/>
        </w:rPr>
      </w:pPr>
      <w:proofErr w:type="spellStart"/>
      <w:r w:rsidRPr="00602B71">
        <w:rPr>
          <w:u w:val="single"/>
        </w:rPr>
        <w:t>Promote</w:t>
      </w:r>
      <w:proofErr w:type="spellEnd"/>
      <w:r w:rsidRPr="00602B71">
        <w:rPr>
          <w:u w:val="single"/>
        </w:rPr>
        <w:t xml:space="preserve"> </w:t>
      </w:r>
      <w:r w:rsidR="0058217F" w:rsidRPr="00602B71">
        <w:rPr>
          <w:u w:val="single"/>
        </w:rPr>
        <w:t>uživatele</w:t>
      </w:r>
    </w:p>
    <w:p w14:paraId="02973FE3" w14:textId="45E689E9" w:rsidR="008A3608" w:rsidRPr="00395DDD" w:rsidRDefault="00395DDD" w:rsidP="00EE7BFF">
      <w:pPr>
        <w:pStyle w:val="ListParagraph"/>
        <w:numPr>
          <w:ilvl w:val="0"/>
          <w:numId w:val="24"/>
        </w:numPr>
      </w:pPr>
      <w:r>
        <w:t>Povýší uživatele na admina podle jeho ID</w:t>
      </w:r>
      <w:r w:rsidR="004A336E">
        <w:t>.</w:t>
      </w:r>
    </w:p>
    <w:p w14:paraId="7D49BBFE" w14:textId="5EFE87FF" w:rsidR="0058217F" w:rsidRDefault="00602B71" w:rsidP="00F37250">
      <w:pPr>
        <w:rPr>
          <w:u w:val="single"/>
        </w:rPr>
      </w:pPr>
      <w:proofErr w:type="spellStart"/>
      <w:r w:rsidRPr="00602B71">
        <w:rPr>
          <w:u w:val="single"/>
        </w:rPr>
        <w:t>Demote</w:t>
      </w:r>
      <w:proofErr w:type="spellEnd"/>
      <w:r w:rsidRPr="00602B71">
        <w:rPr>
          <w:u w:val="single"/>
        </w:rPr>
        <w:t xml:space="preserve"> uživatele</w:t>
      </w:r>
    </w:p>
    <w:p w14:paraId="5F05C83A" w14:textId="6F278309" w:rsidR="004A336E" w:rsidRDefault="004A336E" w:rsidP="00EE7BFF">
      <w:pPr>
        <w:pStyle w:val="ListParagraph"/>
        <w:numPr>
          <w:ilvl w:val="0"/>
          <w:numId w:val="24"/>
        </w:numPr>
      </w:pPr>
      <w:r>
        <w:t>Změní uživateli roli zpět na user podle jeho ID.</w:t>
      </w:r>
    </w:p>
    <w:p w14:paraId="3E81CCB4" w14:textId="3B42A9A9" w:rsidR="004A336E" w:rsidRDefault="004A336E" w:rsidP="004A336E">
      <w:pPr>
        <w:pStyle w:val="Heading3"/>
      </w:pPr>
      <w:bookmarkStart w:id="142" w:name="_Toc195253235"/>
      <w:proofErr w:type="spellStart"/>
      <w:r>
        <w:t>Endpointy</w:t>
      </w:r>
      <w:proofErr w:type="spellEnd"/>
      <w:r>
        <w:t xml:space="preserve"> pro statistiku</w:t>
      </w:r>
      <w:bookmarkEnd w:id="142"/>
    </w:p>
    <w:p w14:paraId="0097D35C" w14:textId="7878E258" w:rsidR="00B4320A" w:rsidRPr="00EE7BFF" w:rsidRDefault="001E46B9" w:rsidP="00B4320A">
      <w:pPr>
        <w:rPr>
          <w:u w:val="single"/>
        </w:rPr>
      </w:pPr>
      <w:r w:rsidRPr="00EE7BFF">
        <w:rPr>
          <w:u w:val="single"/>
        </w:rPr>
        <w:t>Počet aktivních uživatelů</w:t>
      </w:r>
    </w:p>
    <w:p w14:paraId="0AB7A05D" w14:textId="0C690664" w:rsidR="00504B78" w:rsidRDefault="00504B78" w:rsidP="00EE7BFF">
      <w:pPr>
        <w:pStyle w:val="ListParagraph"/>
        <w:numPr>
          <w:ilvl w:val="0"/>
          <w:numId w:val="24"/>
        </w:numPr>
      </w:pPr>
      <w:r>
        <w:t xml:space="preserve">Vrací počet </w:t>
      </w:r>
      <w:r w:rsidR="00D928F4">
        <w:t>uživatelů, kteří se přihlásili za posledních 30 dní.</w:t>
      </w:r>
    </w:p>
    <w:p w14:paraId="4AA569DE" w14:textId="23DA105E" w:rsidR="001E46B9" w:rsidRPr="00EE7BFF" w:rsidRDefault="001E46B9" w:rsidP="00B4320A">
      <w:pPr>
        <w:rPr>
          <w:u w:val="single"/>
        </w:rPr>
      </w:pPr>
      <w:r w:rsidRPr="00EE7BFF">
        <w:rPr>
          <w:u w:val="single"/>
        </w:rPr>
        <w:t>Aktivní uživatelé</w:t>
      </w:r>
    </w:p>
    <w:p w14:paraId="51FB3ACD" w14:textId="3B269D77" w:rsidR="00D928F4" w:rsidRDefault="00D928F4" w:rsidP="00EE7BFF">
      <w:pPr>
        <w:pStyle w:val="ListParagraph"/>
        <w:numPr>
          <w:ilvl w:val="0"/>
          <w:numId w:val="24"/>
        </w:numPr>
      </w:pPr>
      <w:r>
        <w:t xml:space="preserve">Vrací </w:t>
      </w:r>
      <w:r w:rsidR="00AD1E3F">
        <w:t>list uživatelů, kteří se přihlásili za posledních 30 dní.</w:t>
      </w:r>
    </w:p>
    <w:p w14:paraId="0523599D" w14:textId="41FBAB15" w:rsidR="001E46B9" w:rsidRPr="00EE7BFF" w:rsidRDefault="00C04FBC" w:rsidP="00B4320A">
      <w:pPr>
        <w:rPr>
          <w:u w:val="single"/>
        </w:rPr>
      </w:pPr>
      <w:r w:rsidRPr="00EE7BFF">
        <w:rPr>
          <w:u w:val="single"/>
        </w:rPr>
        <w:t>Počet neaktivních uživatelů</w:t>
      </w:r>
    </w:p>
    <w:p w14:paraId="456AEA5E" w14:textId="0F26B6DC" w:rsidR="00AD1E3F" w:rsidRDefault="00AD1E3F" w:rsidP="00EE7BFF">
      <w:pPr>
        <w:pStyle w:val="ListParagraph"/>
        <w:numPr>
          <w:ilvl w:val="0"/>
          <w:numId w:val="24"/>
        </w:numPr>
      </w:pPr>
      <w:r>
        <w:t>Vrací počet uživatelů, kteří se za posledních 30 dní nepřihlásili.</w:t>
      </w:r>
    </w:p>
    <w:p w14:paraId="017569B3" w14:textId="61D546BE" w:rsidR="00C04FBC" w:rsidRPr="00EE7BFF" w:rsidRDefault="00C04FBC" w:rsidP="00B4320A">
      <w:pPr>
        <w:rPr>
          <w:u w:val="single"/>
        </w:rPr>
      </w:pPr>
      <w:r w:rsidRPr="00EE7BFF">
        <w:rPr>
          <w:u w:val="single"/>
        </w:rPr>
        <w:t>Neaktivní uživatelé</w:t>
      </w:r>
    </w:p>
    <w:p w14:paraId="0D07E709" w14:textId="02A195E7" w:rsidR="00AD1E3F" w:rsidRDefault="00AD1E3F" w:rsidP="00EE7BFF">
      <w:pPr>
        <w:pStyle w:val="ListParagraph"/>
        <w:numPr>
          <w:ilvl w:val="0"/>
          <w:numId w:val="24"/>
        </w:numPr>
      </w:pPr>
      <w:r>
        <w:t>Vrací list uživatelů, kteří se za posledních 30 dní nepřihlásili.</w:t>
      </w:r>
    </w:p>
    <w:p w14:paraId="1C1C9D56" w14:textId="3E86395A" w:rsidR="00C04FBC" w:rsidRPr="00EE7BFF" w:rsidRDefault="00C04FBC" w:rsidP="00B4320A">
      <w:pPr>
        <w:rPr>
          <w:u w:val="single"/>
        </w:rPr>
      </w:pPr>
      <w:proofErr w:type="spellStart"/>
      <w:r w:rsidRPr="00EE7BFF">
        <w:rPr>
          <w:u w:val="single"/>
        </w:rPr>
        <w:t>Zabanovaní</w:t>
      </w:r>
      <w:proofErr w:type="spellEnd"/>
      <w:r w:rsidRPr="00EE7BFF">
        <w:rPr>
          <w:u w:val="single"/>
        </w:rPr>
        <w:t xml:space="preserve"> uživatel</w:t>
      </w:r>
      <w:r w:rsidR="00CE7442" w:rsidRPr="00EE7BFF">
        <w:rPr>
          <w:u w:val="single"/>
        </w:rPr>
        <w:t>é</w:t>
      </w:r>
    </w:p>
    <w:p w14:paraId="08DDD69C" w14:textId="273C70A3" w:rsidR="00AD1E3F" w:rsidRDefault="00AD1E3F" w:rsidP="00EE7BFF">
      <w:pPr>
        <w:pStyle w:val="ListParagraph"/>
        <w:numPr>
          <w:ilvl w:val="0"/>
          <w:numId w:val="24"/>
        </w:numPr>
      </w:pPr>
      <w:r>
        <w:t xml:space="preserve">Vrací list uživatelů, kteří jsou </w:t>
      </w:r>
      <w:proofErr w:type="spellStart"/>
      <w:r>
        <w:t>zabanováni</w:t>
      </w:r>
      <w:proofErr w:type="spellEnd"/>
      <w:r>
        <w:t>.</w:t>
      </w:r>
    </w:p>
    <w:p w14:paraId="07A892BF" w14:textId="69A1DCCA" w:rsidR="00871725" w:rsidRPr="00EE7BFF" w:rsidRDefault="00C37D1D" w:rsidP="00B4320A">
      <w:pPr>
        <w:rPr>
          <w:u w:val="single"/>
        </w:rPr>
      </w:pPr>
      <w:r w:rsidRPr="00EE7BFF">
        <w:rPr>
          <w:u w:val="single"/>
        </w:rPr>
        <w:lastRenderedPageBreak/>
        <w:t>Počet všech uživatelů</w:t>
      </w:r>
    </w:p>
    <w:p w14:paraId="7A06BEA4" w14:textId="15402DC0" w:rsidR="00AD1E3F" w:rsidRDefault="00AD1E3F" w:rsidP="00EE7BFF">
      <w:pPr>
        <w:pStyle w:val="ListParagraph"/>
        <w:numPr>
          <w:ilvl w:val="0"/>
          <w:numId w:val="24"/>
        </w:numPr>
      </w:pPr>
      <w:r>
        <w:t>Vrací počet všech uživatelů, kteří se kdy registrovali.</w:t>
      </w:r>
    </w:p>
    <w:p w14:paraId="51507A4F" w14:textId="019BFA66" w:rsidR="00BB799F" w:rsidRPr="00EE7BFF" w:rsidRDefault="008B11FD" w:rsidP="00B4320A">
      <w:pPr>
        <w:rPr>
          <w:u w:val="single"/>
        </w:rPr>
      </w:pPr>
      <w:r w:rsidRPr="00EE7BFF">
        <w:rPr>
          <w:u w:val="single"/>
        </w:rPr>
        <w:t xml:space="preserve">Počet registrací </w:t>
      </w:r>
      <w:r w:rsidR="00504B78" w:rsidRPr="00EE7BFF">
        <w:rPr>
          <w:u w:val="single"/>
        </w:rPr>
        <w:t>měsíčně</w:t>
      </w:r>
    </w:p>
    <w:p w14:paraId="4562651D" w14:textId="296AFC44" w:rsidR="00AD1E3F" w:rsidRDefault="00AD1E3F" w:rsidP="00EE7BFF">
      <w:pPr>
        <w:pStyle w:val="ListParagraph"/>
        <w:numPr>
          <w:ilvl w:val="0"/>
          <w:numId w:val="24"/>
        </w:numPr>
      </w:pPr>
      <w:r>
        <w:t xml:space="preserve">Vrací </w:t>
      </w:r>
      <w:r w:rsidR="006F03D4">
        <w:t xml:space="preserve">pole </w:t>
      </w:r>
      <w:r w:rsidR="00EE7BFF">
        <w:t>12</w:t>
      </w:r>
      <w:r w:rsidR="00BB646C">
        <w:t xml:space="preserve"> </w:t>
      </w:r>
      <w:r w:rsidR="006F03D4">
        <w:t>hodnot</w:t>
      </w:r>
      <w:r w:rsidR="005506C7">
        <w:t xml:space="preserve"> korespondující s posledními </w:t>
      </w:r>
      <w:r w:rsidR="00EE7BFF">
        <w:t>12</w:t>
      </w:r>
      <w:r w:rsidR="005506C7">
        <w:t xml:space="preserve"> měsíci, </w:t>
      </w:r>
      <w:r w:rsidR="00685AC1">
        <w:t xml:space="preserve">využití </w:t>
      </w:r>
      <w:r w:rsidR="00EE7BFF">
        <w:t>ve vizualizačním grafu</w:t>
      </w:r>
    </w:p>
    <w:p w14:paraId="12617EC8" w14:textId="351473D0" w:rsidR="00CE7442" w:rsidRDefault="008F50A9" w:rsidP="008F50A9">
      <w:pPr>
        <w:pStyle w:val="Heading2"/>
      </w:pPr>
      <w:bookmarkStart w:id="143" w:name="_Toc195253236"/>
      <w:r>
        <w:t xml:space="preserve">Modul </w:t>
      </w:r>
      <w:proofErr w:type="spellStart"/>
      <w:r>
        <w:t>Notifications</w:t>
      </w:r>
      <w:bookmarkEnd w:id="143"/>
      <w:proofErr w:type="spellEnd"/>
    </w:p>
    <w:p w14:paraId="1F3912D6" w14:textId="42EE6015" w:rsidR="00EA5E9A" w:rsidRDefault="00EA5E9A" w:rsidP="00EA5E9A">
      <w:r>
        <w:t xml:space="preserve">Další klíčovou součástí </w:t>
      </w:r>
      <w:proofErr w:type="spellStart"/>
      <w:r>
        <w:t>backend</w:t>
      </w:r>
      <w:proofErr w:type="spellEnd"/>
      <w:r>
        <w:t xml:space="preserve"> aplikace </w:t>
      </w:r>
      <w:r w:rsidR="00C52AE6">
        <w:t xml:space="preserve">je notifikační systém. Ten slouží ke komunikaci se samotnými uživateli. Primárním cílem systému je informovat uživatele </w:t>
      </w:r>
      <w:r w:rsidR="009B3AF2">
        <w:t>o nalezených shodác</w:t>
      </w:r>
      <w:r w:rsidR="00EE1E96">
        <w:t>h mezi jejich WTB/WTS seznamy a seznamy jiných uživatelů.</w:t>
      </w:r>
    </w:p>
    <w:p w14:paraId="79F44EB6" w14:textId="48AD82DB" w:rsidR="00EE1E96" w:rsidRDefault="00EE1E96" w:rsidP="00EA5E9A">
      <w:r>
        <w:t>Systém byl navržen s podporou jak pro in-</w:t>
      </w:r>
      <w:proofErr w:type="spellStart"/>
      <w:r>
        <w:t>app</w:t>
      </w:r>
      <w:proofErr w:type="spellEnd"/>
      <w:r>
        <w:t xml:space="preserve"> notifikace (ukládání do databáze a následné </w:t>
      </w:r>
      <w:proofErr w:type="spellStart"/>
      <w:r>
        <w:t>real-time</w:t>
      </w:r>
      <w:proofErr w:type="spellEnd"/>
      <w:r>
        <w:t xml:space="preserve"> načtení v aplikace), tak i pro emailové oznámení. Nicméně z důvodu omezení časových možnosti </w:t>
      </w:r>
      <w:proofErr w:type="spellStart"/>
      <w:r>
        <w:t>frontend</w:t>
      </w:r>
      <w:proofErr w:type="spellEnd"/>
      <w:r>
        <w:t xml:space="preserve"> developera</w:t>
      </w:r>
      <w:r w:rsidR="00D13EB2">
        <w:t xml:space="preserve"> nebyly in-</w:t>
      </w:r>
      <w:proofErr w:type="spellStart"/>
      <w:r w:rsidR="00D13EB2">
        <w:t>app</w:t>
      </w:r>
      <w:proofErr w:type="spellEnd"/>
      <w:r w:rsidR="00D13EB2">
        <w:t xml:space="preserve"> notifikace implementovány. Uživatel je tak tedy notifikován pouze prostřednictvím emailu.</w:t>
      </w:r>
    </w:p>
    <w:p w14:paraId="2E516CAD" w14:textId="268E74C3" w:rsidR="00974EFD" w:rsidRDefault="0074773D" w:rsidP="0074773D">
      <w:pPr>
        <w:pStyle w:val="Heading3"/>
      </w:pPr>
      <w:bookmarkStart w:id="144" w:name="_Toc195253237"/>
      <w:r>
        <w:t>Odesílání notifikací</w:t>
      </w:r>
      <w:bookmarkEnd w:id="144"/>
    </w:p>
    <w:p w14:paraId="1E645BF8" w14:textId="057D00C0" w:rsidR="002C4A61" w:rsidRDefault="002C4A61" w:rsidP="002C4A61">
      <w:r>
        <w:t xml:space="preserve">Notifikace se generují automaticky v reakci na určité události – nejčastěji při úspěšném nalezení shody. Těmto </w:t>
      </w:r>
      <w:r w:rsidR="005F6378">
        <w:t xml:space="preserve">uživatelům je následně zaslán email s informací </w:t>
      </w:r>
      <w:r w:rsidR="004F3A3F">
        <w:t xml:space="preserve">o shodě včetně kontaktu na druhého uživatele. </w:t>
      </w:r>
    </w:p>
    <w:p w14:paraId="2591DA5A" w14:textId="45CD7E4B" w:rsidR="00464758" w:rsidRDefault="00516ECB" w:rsidP="00516ECB">
      <w:pPr>
        <w:pStyle w:val="Heading3"/>
      </w:pPr>
      <w:bookmarkStart w:id="145" w:name="_Toc195253238"/>
      <w:r>
        <w:t xml:space="preserve">Odesílání </w:t>
      </w:r>
      <w:r w:rsidR="00DE2CB2">
        <w:t>e-mailových zpráv</w:t>
      </w:r>
      <w:bookmarkEnd w:id="145"/>
    </w:p>
    <w:p w14:paraId="0B7EB357" w14:textId="5395A1CB" w:rsidR="00DE2CB2" w:rsidRDefault="006651D0" w:rsidP="00DE2CB2">
      <w:r>
        <w:t xml:space="preserve">Notifikace se odesílají pomocí </w:t>
      </w:r>
      <w:proofErr w:type="spellStart"/>
      <w:r w:rsidR="000D785F">
        <w:t>MailService</w:t>
      </w:r>
      <w:proofErr w:type="spellEnd"/>
      <w:r w:rsidR="000D785F">
        <w:t>, která se stará o doručení HTML emailů na zadanou adresu. V emailu je vždy zahrnuto:</w:t>
      </w:r>
    </w:p>
    <w:p w14:paraId="1BDF5846" w14:textId="07DAED07" w:rsidR="000D785F" w:rsidRDefault="000D785F" w:rsidP="000D785F">
      <w:pPr>
        <w:pStyle w:val="ListParagraph"/>
        <w:numPr>
          <w:ilvl w:val="0"/>
          <w:numId w:val="24"/>
        </w:numPr>
      </w:pPr>
      <w:r>
        <w:t>Shrnutí shody,</w:t>
      </w:r>
    </w:p>
    <w:p w14:paraId="1A469106" w14:textId="2EE3A921" w:rsidR="000D785F" w:rsidRDefault="000D785F" w:rsidP="000D785F">
      <w:pPr>
        <w:pStyle w:val="ListParagraph"/>
        <w:numPr>
          <w:ilvl w:val="0"/>
          <w:numId w:val="24"/>
        </w:numPr>
      </w:pPr>
      <w:r>
        <w:t>Přehled nalezených položek,</w:t>
      </w:r>
    </w:p>
    <w:p w14:paraId="0E58BD10" w14:textId="26DF8FEB" w:rsidR="000D785F" w:rsidRDefault="0046620B" w:rsidP="000D785F">
      <w:pPr>
        <w:pStyle w:val="ListParagraph"/>
        <w:numPr>
          <w:ilvl w:val="0"/>
          <w:numId w:val="24"/>
        </w:numPr>
      </w:pPr>
      <w:r>
        <w:t>Informace o druhé straně (uživatelské jméno</w:t>
      </w:r>
      <w:r w:rsidR="00DD0F36">
        <w:t>/email, skóre důvěryhodnosti),</w:t>
      </w:r>
    </w:p>
    <w:p w14:paraId="60A7233D" w14:textId="19959F2A" w:rsidR="00DD0F36" w:rsidRDefault="00DD0F36" w:rsidP="000D785F">
      <w:pPr>
        <w:pStyle w:val="ListParagraph"/>
        <w:numPr>
          <w:ilvl w:val="0"/>
          <w:numId w:val="24"/>
        </w:numPr>
      </w:pPr>
      <w:r>
        <w:t xml:space="preserve">Odkaz pro kontaktování protistrany pomocí </w:t>
      </w:r>
      <w:proofErr w:type="spellStart"/>
      <w:r>
        <w:t>mailto</w:t>
      </w:r>
      <w:proofErr w:type="spellEnd"/>
      <w:r>
        <w:t xml:space="preserve"> odkazu</w:t>
      </w:r>
    </w:p>
    <w:p w14:paraId="498C6CBF" w14:textId="39ED1DC0" w:rsidR="00662E08" w:rsidRDefault="00B84027" w:rsidP="00B84027">
      <w:r>
        <w:t xml:space="preserve">HTML formát emailu je vizuálně rozdělen do boxů podle jednotlivých protistran, s uvedením všech odpovídajících položek. </w:t>
      </w:r>
    </w:p>
    <w:p w14:paraId="1632E7A3" w14:textId="6E99D121" w:rsidR="00B84027" w:rsidRDefault="00662E08" w:rsidP="00662E08">
      <w:pPr>
        <w:spacing w:after="0" w:line="240" w:lineRule="auto"/>
        <w:jc w:val="left"/>
      </w:pPr>
      <w:r>
        <w:br w:type="page"/>
      </w:r>
    </w:p>
    <w:p w14:paraId="7179AB99" w14:textId="101BB1BA" w:rsidR="00C35AEC" w:rsidRDefault="00C35AEC" w:rsidP="00C35AEC">
      <w:pPr>
        <w:pStyle w:val="Heading3"/>
      </w:pPr>
      <w:bookmarkStart w:id="146" w:name="_Toc195253239"/>
      <w:r>
        <w:lastRenderedPageBreak/>
        <w:t>Generování notifikace</w:t>
      </w:r>
      <w:bookmarkEnd w:id="146"/>
    </w:p>
    <w:p w14:paraId="245F65AA" w14:textId="1DF8C053" w:rsidR="00C35AEC" w:rsidRDefault="008B54E5" w:rsidP="00C35AEC">
      <w:r>
        <w:t xml:space="preserve">Po nalezení shod </w:t>
      </w:r>
      <w:r w:rsidR="00657118">
        <w:t xml:space="preserve">uživatele se seznamem jiného uživatele se zavolá metoda </w:t>
      </w:r>
      <w:proofErr w:type="spellStart"/>
      <w:r w:rsidR="00657118">
        <w:t>createMatchBatchNotification</w:t>
      </w:r>
      <w:proofErr w:type="spellEnd"/>
      <w:r w:rsidR="00657118">
        <w:t>()</w:t>
      </w:r>
      <w:r w:rsidR="003C66B3">
        <w:t xml:space="preserve">. </w:t>
      </w:r>
      <w:r w:rsidR="00064B13">
        <w:t>Ta uloží záznam notifikace do databáze</w:t>
      </w:r>
      <w:r w:rsidR="00162619">
        <w:t xml:space="preserve">, připraví HTML email pomocí pomocné metody </w:t>
      </w:r>
      <w:proofErr w:type="spellStart"/>
      <w:r w:rsidR="00662E08">
        <w:t>sendMatchBatchEmail</w:t>
      </w:r>
      <w:proofErr w:type="spellEnd"/>
      <w:r w:rsidR="00662E08">
        <w:t>() a zašle email danému uživateli (kupujícímu i prodávajícímu).</w:t>
      </w:r>
    </w:p>
    <w:p w14:paraId="6634BEC3" w14:textId="77777777" w:rsidR="00950495" w:rsidRDefault="00950495" w:rsidP="00950495">
      <w:pPr>
        <w:keepNext/>
        <w:jc w:val="center"/>
      </w:pPr>
      <w:r w:rsidRPr="00950495">
        <w:rPr>
          <w:noProof/>
        </w:rPr>
        <w:drawing>
          <wp:inline distT="0" distB="0" distL="0" distR="0" wp14:anchorId="3D18A887" wp14:editId="031C07AC">
            <wp:extent cx="4191700" cy="4286250"/>
            <wp:effectExtent l="0" t="0" r="0" b="0"/>
            <wp:docPr id="43352901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29019" name=""/>
                    <pic:cNvPicPr/>
                  </pic:nvPicPr>
                  <pic:blipFill>
                    <a:blip r:embed="rId62"/>
                    <a:stretch>
                      <a:fillRect/>
                    </a:stretch>
                  </pic:blipFill>
                  <pic:spPr>
                    <a:xfrm>
                      <a:off x="0" y="0"/>
                      <a:ext cx="4194831" cy="4289452"/>
                    </a:xfrm>
                    <a:prstGeom prst="rect">
                      <a:avLst/>
                    </a:prstGeom>
                  </pic:spPr>
                </pic:pic>
              </a:graphicData>
            </a:graphic>
          </wp:inline>
        </w:drawing>
      </w:r>
    </w:p>
    <w:p w14:paraId="2E621BA5" w14:textId="6B6FA0FE" w:rsidR="00950495" w:rsidRDefault="00950495" w:rsidP="00950495">
      <w:pPr>
        <w:pStyle w:val="Caption"/>
        <w:jc w:val="center"/>
      </w:pPr>
      <w:bookmarkStart w:id="147" w:name="_Toc195253109"/>
      <w:r>
        <w:t xml:space="preserve">Obrázek </w:t>
      </w:r>
      <w:fldSimple w:instr=" SEQ Obrázek \* ARABIC ">
        <w:r w:rsidR="00331E55">
          <w:rPr>
            <w:noProof/>
          </w:rPr>
          <w:t>40</w:t>
        </w:r>
      </w:fldSimple>
      <w:r>
        <w:t xml:space="preserve">: </w:t>
      </w:r>
      <w:proofErr w:type="spellStart"/>
      <w:r>
        <w:t>Code</w:t>
      </w:r>
      <w:proofErr w:type="spellEnd"/>
      <w:r>
        <w:t xml:space="preserve"> </w:t>
      </w:r>
      <w:proofErr w:type="spellStart"/>
      <w:r>
        <w:t>snippet</w:t>
      </w:r>
      <w:proofErr w:type="spellEnd"/>
      <w:r>
        <w:t xml:space="preserve">, </w:t>
      </w:r>
      <w:proofErr w:type="spellStart"/>
      <w:r>
        <w:t>match</w:t>
      </w:r>
      <w:proofErr w:type="spellEnd"/>
      <w:r>
        <w:t xml:space="preserve"> notifikace</w:t>
      </w:r>
      <w:bookmarkEnd w:id="147"/>
    </w:p>
    <w:p w14:paraId="53ACB374" w14:textId="77777777" w:rsidR="00F80E61" w:rsidRDefault="00F80E61" w:rsidP="00F80E61">
      <w:pPr>
        <w:keepNext/>
        <w:jc w:val="center"/>
      </w:pPr>
      <w:r w:rsidRPr="00F80E61">
        <w:rPr>
          <w:noProof/>
        </w:rPr>
        <w:lastRenderedPageBreak/>
        <w:drawing>
          <wp:inline distT="0" distB="0" distL="0" distR="0" wp14:anchorId="46EF45C7" wp14:editId="45AD415B">
            <wp:extent cx="5756275" cy="4528185"/>
            <wp:effectExtent l="0" t="0" r="0" b="5715"/>
            <wp:docPr id="175770332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03324" name=""/>
                    <pic:cNvPicPr/>
                  </pic:nvPicPr>
                  <pic:blipFill>
                    <a:blip r:embed="rId63"/>
                    <a:stretch>
                      <a:fillRect/>
                    </a:stretch>
                  </pic:blipFill>
                  <pic:spPr>
                    <a:xfrm>
                      <a:off x="0" y="0"/>
                      <a:ext cx="5756275" cy="4528185"/>
                    </a:xfrm>
                    <a:prstGeom prst="rect">
                      <a:avLst/>
                    </a:prstGeom>
                  </pic:spPr>
                </pic:pic>
              </a:graphicData>
            </a:graphic>
          </wp:inline>
        </w:drawing>
      </w:r>
    </w:p>
    <w:p w14:paraId="4636370E" w14:textId="2FEFC3FF" w:rsidR="00F80E61" w:rsidRDefault="00F80E61" w:rsidP="00F80E61">
      <w:pPr>
        <w:pStyle w:val="Caption"/>
        <w:jc w:val="center"/>
      </w:pPr>
      <w:bookmarkStart w:id="148" w:name="_Toc195253110"/>
      <w:r>
        <w:t xml:space="preserve">Obrázek </w:t>
      </w:r>
      <w:fldSimple w:instr=" SEQ Obrázek \* ARABIC ">
        <w:r w:rsidR="00331E55">
          <w:rPr>
            <w:noProof/>
          </w:rPr>
          <w:t>41</w:t>
        </w:r>
      </w:fldSimple>
      <w:r>
        <w:t xml:space="preserve">: </w:t>
      </w:r>
      <w:proofErr w:type="spellStart"/>
      <w:r>
        <w:t>Code</w:t>
      </w:r>
      <w:proofErr w:type="spellEnd"/>
      <w:r>
        <w:t xml:space="preserve"> </w:t>
      </w:r>
      <w:proofErr w:type="spellStart"/>
      <w:r>
        <w:t>snippet</w:t>
      </w:r>
      <w:proofErr w:type="spellEnd"/>
      <w:r>
        <w:t>, postavení emailu</w:t>
      </w:r>
      <w:bookmarkEnd w:id="148"/>
    </w:p>
    <w:p w14:paraId="3A6A29E9" w14:textId="138579F4" w:rsidR="00737663" w:rsidRDefault="00737663" w:rsidP="00737663">
      <w:pPr>
        <w:pStyle w:val="Heading2"/>
      </w:pPr>
      <w:bookmarkStart w:id="149" w:name="_Toc195253240"/>
      <w:r>
        <w:t xml:space="preserve">Modul </w:t>
      </w:r>
      <w:proofErr w:type="spellStart"/>
      <w:r>
        <w:t>Products</w:t>
      </w:r>
      <w:bookmarkEnd w:id="149"/>
      <w:proofErr w:type="spellEnd"/>
    </w:p>
    <w:p w14:paraId="246E1D4C" w14:textId="33110E61" w:rsidR="001A3305" w:rsidRDefault="001A3305" w:rsidP="001A3305">
      <w:r>
        <w:t>Modul produktů je odpovědný za správu všech položek, které jsou v systému dostupné pro přidávání do inventáře, WTB a WTS seznamů. Produkty jsou tedy základem celé platformy, jelikož právě jejich identifikace pomocí SKU kódů</w:t>
      </w:r>
      <w:r w:rsidR="008F32CB">
        <w:t xml:space="preserve"> umožňuje </w:t>
      </w:r>
      <w:r w:rsidR="00F363C8">
        <w:t xml:space="preserve">efektivní hledání shod. </w:t>
      </w:r>
    </w:p>
    <w:p w14:paraId="26B98294" w14:textId="1BB92A26" w:rsidR="002C29BB" w:rsidRDefault="002C29BB" w:rsidP="001A3305">
      <w:r>
        <w:t xml:space="preserve">Tento modul je přístupný pouze </w:t>
      </w:r>
      <w:r w:rsidR="005C7870">
        <w:t>ověřeným uživatelům</w:t>
      </w:r>
      <w:r w:rsidR="00D93213">
        <w:t>, přičemž některé administrativní funkce (vytváření, úprava a mazání produktů) jsou dostupné výhradně administrátorům</w:t>
      </w:r>
      <w:r w:rsidR="008A22B4">
        <w:t>.</w:t>
      </w:r>
    </w:p>
    <w:p w14:paraId="0C379F26" w14:textId="6EEEFFE4" w:rsidR="002444E5" w:rsidRDefault="002444E5" w:rsidP="002444E5">
      <w:pPr>
        <w:pStyle w:val="Heading3"/>
      </w:pPr>
      <w:bookmarkStart w:id="150" w:name="_Toc195253241"/>
      <w:r>
        <w:t>Základní funkce</w:t>
      </w:r>
      <w:bookmarkEnd w:id="150"/>
    </w:p>
    <w:p w14:paraId="5394AF73" w14:textId="52592C77" w:rsidR="008A7F1D" w:rsidRDefault="008A7F1D" w:rsidP="008A7F1D">
      <w:r>
        <w:t xml:space="preserve">Mezi základní funkce modulu patří </w:t>
      </w:r>
      <w:r w:rsidR="006473A6">
        <w:t xml:space="preserve">tyto </w:t>
      </w:r>
      <w:r>
        <w:t xml:space="preserve">CRUD </w:t>
      </w:r>
      <w:r w:rsidR="006473A6">
        <w:t>metody:</w:t>
      </w:r>
    </w:p>
    <w:p w14:paraId="554F9BF8" w14:textId="4D70B5F6" w:rsidR="006473A6" w:rsidRDefault="006473A6" w:rsidP="006473A6">
      <w:pPr>
        <w:pStyle w:val="ListParagraph"/>
        <w:numPr>
          <w:ilvl w:val="0"/>
          <w:numId w:val="31"/>
        </w:numPr>
      </w:pPr>
      <w:r>
        <w:t>Vytváření nových produktů,</w:t>
      </w:r>
    </w:p>
    <w:p w14:paraId="3167A2D5" w14:textId="2BF9E081" w:rsidR="006473A6" w:rsidRDefault="006473A6" w:rsidP="006473A6">
      <w:pPr>
        <w:pStyle w:val="ListParagraph"/>
        <w:numPr>
          <w:ilvl w:val="0"/>
          <w:numId w:val="31"/>
        </w:numPr>
      </w:pPr>
      <w:r>
        <w:t>Získání seznamu všech produktů,</w:t>
      </w:r>
    </w:p>
    <w:p w14:paraId="2B68578B" w14:textId="2C26844A" w:rsidR="006473A6" w:rsidRDefault="006473A6" w:rsidP="006473A6">
      <w:pPr>
        <w:pStyle w:val="ListParagraph"/>
        <w:numPr>
          <w:ilvl w:val="0"/>
          <w:numId w:val="31"/>
        </w:numPr>
      </w:pPr>
      <w:r>
        <w:t>Načtení detailu jednoho produktu,</w:t>
      </w:r>
    </w:p>
    <w:p w14:paraId="0DE468A6" w14:textId="5CADD30A" w:rsidR="006473A6" w:rsidRDefault="006473A6" w:rsidP="006473A6">
      <w:pPr>
        <w:pStyle w:val="ListParagraph"/>
        <w:numPr>
          <w:ilvl w:val="0"/>
          <w:numId w:val="31"/>
        </w:numPr>
      </w:pPr>
      <w:r>
        <w:t>Úprava existujícího produktu,</w:t>
      </w:r>
    </w:p>
    <w:p w14:paraId="7BFF28EE" w14:textId="2C17E6B1" w:rsidR="006473A6" w:rsidRDefault="006473A6" w:rsidP="006473A6">
      <w:pPr>
        <w:pStyle w:val="ListParagraph"/>
        <w:numPr>
          <w:ilvl w:val="0"/>
          <w:numId w:val="31"/>
        </w:numPr>
      </w:pPr>
      <w:r>
        <w:t>Smazání produktu</w:t>
      </w:r>
    </w:p>
    <w:p w14:paraId="0BF16B92" w14:textId="609123D2" w:rsidR="005E6FF7" w:rsidRDefault="005E6FF7" w:rsidP="005E6FF7">
      <w:r>
        <w:lastRenderedPageBreak/>
        <w:t xml:space="preserve">K těmto funkcím mají přístup pouze administrátoři. Produkty jsou tvořeny </w:t>
      </w:r>
      <w:r w:rsidR="002E577A">
        <w:t>pomocí následujících dat:</w:t>
      </w:r>
    </w:p>
    <w:p w14:paraId="27228622" w14:textId="34606ABD" w:rsidR="002E577A" w:rsidRDefault="002E577A" w:rsidP="002E577A">
      <w:pPr>
        <w:pStyle w:val="ListParagraph"/>
        <w:numPr>
          <w:ilvl w:val="0"/>
          <w:numId w:val="32"/>
        </w:numPr>
      </w:pPr>
      <w:r>
        <w:t>Název,</w:t>
      </w:r>
    </w:p>
    <w:p w14:paraId="78CEBEF6" w14:textId="7B17316F" w:rsidR="002E577A" w:rsidRDefault="002E577A" w:rsidP="002E577A">
      <w:pPr>
        <w:pStyle w:val="ListParagraph"/>
        <w:numPr>
          <w:ilvl w:val="0"/>
          <w:numId w:val="32"/>
        </w:numPr>
      </w:pPr>
      <w:r>
        <w:t>SKU kód</w:t>
      </w:r>
    </w:p>
    <w:p w14:paraId="50163506" w14:textId="6BB052E7" w:rsidR="00257FC1" w:rsidRDefault="00257FC1" w:rsidP="002E577A">
      <w:pPr>
        <w:pStyle w:val="ListParagraph"/>
        <w:numPr>
          <w:ilvl w:val="0"/>
          <w:numId w:val="32"/>
        </w:numPr>
      </w:pPr>
      <w:r>
        <w:t>popis</w:t>
      </w:r>
    </w:p>
    <w:p w14:paraId="2E8CDD34" w14:textId="25FD7847" w:rsidR="002E577A" w:rsidRDefault="002140F6" w:rsidP="002E577A">
      <w:pPr>
        <w:pStyle w:val="ListParagraph"/>
        <w:numPr>
          <w:ilvl w:val="0"/>
          <w:numId w:val="32"/>
        </w:numPr>
      </w:pPr>
      <w:r>
        <w:t>Odkaz na obrázek</w:t>
      </w:r>
    </w:p>
    <w:p w14:paraId="676A57FC" w14:textId="03E74B55" w:rsidR="002140F6" w:rsidRDefault="00ED4655" w:rsidP="002E577A">
      <w:pPr>
        <w:pStyle w:val="ListParagraph"/>
        <w:numPr>
          <w:ilvl w:val="0"/>
          <w:numId w:val="32"/>
        </w:numPr>
      </w:pPr>
      <w:r>
        <w:t>Datum vytvoření</w:t>
      </w:r>
    </w:p>
    <w:p w14:paraId="7F5065FD" w14:textId="320978F0" w:rsidR="00ED4655" w:rsidRDefault="00ED4655" w:rsidP="00ED4655">
      <w:pPr>
        <w:pStyle w:val="Heading3"/>
      </w:pPr>
      <w:bookmarkStart w:id="151" w:name="_Toc195253242"/>
      <w:r>
        <w:t>Vyhledávání produktů</w:t>
      </w:r>
      <w:bookmarkEnd w:id="151"/>
    </w:p>
    <w:p w14:paraId="7930A670" w14:textId="248F49AA" w:rsidR="0055685A" w:rsidRDefault="00257FC1" w:rsidP="0055685A">
      <w:r>
        <w:t>Funkce vyhledávání slouží primárně k tomu, aby si uživatel mohl snadno najít konkrétní tenisky podle názvu, SKU nebo popisu. Tato funkce je využívána při přidávání produktů do inventáře, WTB a WTS seznamů. Vyhledávání podporuje fulltextové hledání pomocí ILIKE</w:t>
      </w:r>
      <w:r w:rsidR="00A631D6">
        <w:t>.</w:t>
      </w:r>
    </w:p>
    <w:p w14:paraId="1ACD4E05" w14:textId="72A5C439" w:rsidR="00A631D6" w:rsidRDefault="00A631D6" w:rsidP="0055685A">
      <w:r>
        <w:t xml:space="preserve">Aby nedocházelo k přetěžování databáze opakovanými dotazy (například při procházení inventáře nebo </w:t>
      </w:r>
      <w:proofErr w:type="spellStart"/>
      <w:r>
        <w:t>autocomplete</w:t>
      </w:r>
      <w:proofErr w:type="spellEnd"/>
      <w:r>
        <w:t xml:space="preserve"> polí), je výsledky hledání možné ukládat do </w:t>
      </w:r>
      <w:proofErr w:type="spellStart"/>
      <w:r>
        <w:t>Redis</w:t>
      </w:r>
      <w:proofErr w:type="spellEnd"/>
      <w:r>
        <w:t xml:space="preserve"> </w:t>
      </w:r>
      <w:proofErr w:type="spellStart"/>
      <w:r>
        <w:t>cache</w:t>
      </w:r>
      <w:proofErr w:type="spellEnd"/>
      <w:r>
        <w:t>.</w:t>
      </w:r>
      <w:r w:rsidR="00B442BC">
        <w:t xml:space="preserve"> </w:t>
      </w:r>
      <w:proofErr w:type="spellStart"/>
      <w:r w:rsidR="00B442BC">
        <w:t>Cache</w:t>
      </w:r>
      <w:proofErr w:type="spellEnd"/>
      <w:r w:rsidR="00B442BC">
        <w:t xml:space="preserve"> je nastavena na dobu 5 minut.</w:t>
      </w:r>
    </w:p>
    <w:p w14:paraId="4E010985" w14:textId="77777777" w:rsidR="00B16062" w:rsidRDefault="00B16062" w:rsidP="00B16062">
      <w:pPr>
        <w:keepNext/>
        <w:jc w:val="center"/>
      </w:pPr>
      <w:r w:rsidRPr="00B16062">
        <w:rPr>
          <w:noProof/>
        </w:rPr>
        <w:drawing>
          <wp:inline distT="0" distB="0" distL="0" distR="0" wp14:anchorId="1285EF81" wp14:editId="220C27A6">
            <wp:extent cx="3952511" cy="4324350"/>
            <wp:effectExtent l="0" t="0" r="0" b="0"/>
            <wp:docPr id="170191523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15236" name=""/>
                    <pic:cNvPicPr/>
                  </pic:nvPicPr>
                  <pic:blipFill>
                    <a:blip r:embed="rId64"/>
                    <a:stretch>
                      <a:fillRect/>
                    </a:stretch>
                  </pic:blipFill>
                  <pic:spPr>
                    <a:xfrm>
                      <a:off x="0" y="0"/>
                      <a:ext cx="3954340" cy="4326351"/>
                    </a:xfrm>
                    <a:prstGeom prst="rect">
                      <a:avLst/>
                    </a:prstGeom>
                  </pic:spPr>
                </pic:pic>
              </a:graphicData>
            </a:graphic>
          </wp:inline>
        </w:drawing>
      </w:r>
    </w:p>
    <w:p w14:paraId="76F02671" w14:textId="318C0C15" w:rsidR="00B16062" w:rsidRDefault="00B16062" w:rsidP="00B16062">
      <w:pPr>
        <w:pStyle w:val="Caption"/>
        <w:jc w:val="center"/>
      </w:pPr>
      <w:bookmarkStart w:id="152" w:name="_Toc195253111"/>
      <w:r>
        <w:t xml:space="preserve">Obrázek </w:t>
      </w:r>
      <w:fldSimple w:instr=" SEQ Obrázek \* ARABIC ">
        <w:r w:rsidR="00331E55">
          <w:rPr>
            <w:noProof/>
          </w:rPr>
          <w:t>42</w:t>
        </w:r>
      </w:fldSimple>
      <w:r>
        <w:t xml:space="preserve">: </w:t>
      </w:r>
      <w:proofErr w:type="spellStart"/>
      <w:r>
        <w:t>Search</w:t>
      </w:r>
      <w:proofErr w:type="spellEnd"/>
      <w:r>
        <w:t xml:space="preserve"> </w:t>
      </w:r>
      <w:proofErr w:type="spellStart"/>
      <w:r>
        <w:t>products</w:t>
      </w:r>
      <w:proofErr w:type="spellEnd"/>
      <w:r>
        <w:t xml:space="preserve"> metoda</w:t>
      </w:r>
      <w:bookmarkEnd w:id="152"/>
    </w:p>
    <w:p w14:paraId="6744E1E7" w14:textId="3F790ECF" w:rsidR="0056765A" w:rsidRDefault="0056765A" w:rsidP="0056765A">
      <w:pPr>
        <w:pStyle w:val="Heading2"/>
      </w:pPr>
      <w:bookmarkStart w:id="153" w:name="_Toc195253243"/>
      <w:r>
        <w:lastRenderedPageBreak/>
        <w:t>Moduly inventáře – WTB</w:t>
      </w:r>
      <w:r w:rsidR="00EA5FAD">
        <w:t>/WTS</w:t>
      </w:r>
      <w:bookmarkEnd w:id="153"/>
    </w:p>
    <w:p w14:paraId="5E704D5C" w14:textId="687DF6E1" w:rsidR="00483235" w:rsidRDefault="00483235" w:rsidP="00483235">
      <w:r>
        <w:t xml:space="preserve">Moduly WTB a WTS jsou ve své podstatě </w:t>
      </w:r>
      <w:r w:rsidR="00670FBC">
        <w:t xml:space="preserve">téměř identické, skloubíme je tedy do jedné kapitoly. </w:t>
      </w:r>
      <w:r w:rsidR="000C6040">
        <w:t xml:space="preserve">Moduly WTB a WTS slouží k uchovávání </w:t>
      </w:r>
      <w:r w:rsidR="009B3EDA">
        <w:t xml:space="preserve">poptávky a nabídky uživatelů po jednotlivých produktech. Každý uživatel si může definovat vlastní seznam produktů, které hledá nebo nabízí a specifikovat u nich velikost a požadované/nabízené množství. Tyto seznamy </w:t>
      </w:r>
      <w:r w:rsidR="0014490E">
        <w:t>následně slouží jako vstup pro párovací algoritmus (viz. kapitola 4.5), který hledá odpovídající nabídky.</w:t>
      </w:r>
    </w:p>
    <w:p w14:paraId="697832A5" w14:textId="696A66C5" w:rsidR="00FA2FC7" w:rsidRDefault="00FA2FC7" w:rsidP="00FA2FC7">
      <w:pPr>
        <w:pStyle w:val="Heading3"/>
      </w:pPr>
      <w:bookmarkStart w:id="154" w:name="_Toc195253244"/>
      <w:r>
        <w:t>Základní funkce</w:t>
      </w:r>
      <w:bookmarkEnd w:id="154"/>
    </w:p>
    <w:p w14:paraId="3366D2EE" w14:textId="5155D6EA" w:rsidR="00FA2FC7" w:rsidRDefault="00FA2FC7" w:rsidP="00FA2FC7">
      <w:pPr>
        <w:pStyle w:val="ListParagraph"/>
        <w:numPr>
          <w:ilvl w:val="0"/>
          <w:numId w:val="33"/>
        </w:numPr>
      </w:pPr>
      <w:r>
        <w:t>Získání všech WTB/WTS položek (pouze admin)</w:t>
      </w:r>
    </w:p>
    <w:p w14:paraId="7F5AEB7D" w14:textId="4B5589F3" w:rsidR="00FA2FC7" w:rsidRDefault="00FA2FC7" w:rsidP="00FA2FC7">
      <w:pPr>
        <w:pStyle w:val="ListParagraph"/>
        <w:numPr>
          <w:ilvl w:val="0"/>
          <w:numId w:val="33"/>
        </w:numPr>
      </w:pPr>
      <w:r>
        <w:t>Získání všech WTB/WTS položek daného uživatele na základě JWT</w:t>
      </w:r>
    </w:p>
    <w:p w14:paraId="4F203849" w14:textId="56B46548" w:rsidR="00FA2FC7" w:rsidRDefault="00FA2FC7" w:rsidP="00FA2FC7">
      <w:pPr>
        <w:pStyle w:val="ListParagraph"/>
        <w:numPr>
          <w:ilvl w:val="0"/>
          <w:numId w:val="33"/>
        </w:numPr>
      </w:pPr>
      <w:r>
        <w:t>Vytvoření nové WTB/WTS položky</w:t>
      </w:r>
    </w:p>
    <w:p w14:paraId="11D0B094" w14:textId="4AB639ED" w:rsidR="00954480" w:rsidRDefault="00954480" w:rsidP="00FA2FC7">
      <w:pPr>
        <w:pStyle w:val="ListParagraph"/>
        <w:numPr>
          <w:ilvl w:val="0"/>
          <w:numId w:val="33"/>
        </w:numPr>
      </w:pPr>
      <w:r>
        <w:t>Úprava položky (změna velikosti/množství)</w:t>
      </w:r>
    </w:p>
    <w:p w14:paraId="6447B55F" w14:textId="6622C0FB" w:rsidR="00954480" w:rsidRDefault="00954480" w:rsidP="00FA2FC7">
      <w:pPr>
        <w:pStyle w:val="ListParagraph"/>
        <w:numPr>
          <w:ilvl w:val="0"/>
          <w:numId w:val="33"/>
        </w:numPr>
      </w:pPr>
      <w:r>
        <w:t>Smazání položky</w:t>
      </w:r>
    </w:p>
    <w:p w14:paraId="1631EF08" w14:textId="1EA7F130" w:rsidR="00954480" w:rsidRDefault="00954480" w:rsidP="00954480">
      <w:pPr>
        <w:pStyle w:val="Heading3"/>
      </w:pPr>
      <w:bookmarkStart w:id="155" w:name="_Toc195253245"/>
      <w:r>
        <w:t>Logika slučování duplicit</w:t>
      </w:r>
      <w:bookmarkEnd w:id="155"/>
    </w:p>
    <w:p w14:paraId="0C2743A1" w14:textId="3F27BA44" w:rsidR="00954480" w:rsidRDefault="00954480" w:rsidP="00954480">
      <w:r>
        <w:t>Při vytváření nové položky se nejprve zkontroluje, zda již uživatel nemá záznam se stejným produktem a velikostí. Pokud ano, místo vytvoření nové položky se pouze navýší množství</w:t>
      </w:r>
      <w:r w:rsidR="00224360">
        <w:t xml:space="preserve"> v existující položce. </w:t>
      </w:r>
    </w:p>
    <w:p w14:paraId="5C5655EA" w14:textId="77777777" w:rsidR="0014295C" w:rsidRDefault="0014295C" w:rsidP="0014295C">
      <w:pPr>
        <w:keepNext/>
        <w:jc w:val="center"/>
      </w:pPr>
      <w:r w:rsidRPr="0014295C">
        <w:rPr>
          <w:noProof/>
        </w:rPr>
        <w:drawing>
          <wp:inline distT="0" distB="0" distL="0" distR="0" wp14:anchorId="6AC27B99" wp14:editId="785B8DCE">
            <wp:extent cx="3343275" cy="1675411"/>
            <wp:effectExtent l="0" t="0" r="0" b="1270"/>
            <wp:docPr id="546889944"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89944" name="Obrázek 1" descr="Obsah obrázku text, snímek obrazovky, Písmo, číslo&#10;&#10;Obsah vygenerovaný umělou inteligencí může být nesprávný."/>
                    <pic:cNvPicPr/>
                  </pic:nvPicPr>
                  <pic:blipFill>
                    <a:blip r:embed="rId65"/>
                    <a:stretch>
                      <a:fillRect/>
                    </a:stretch>
                  </pic:blipFill>
                  <pic:spPr>
                    <a:xfrm>
                      <a:off x="0" y="0"/>
                      <a:ext cx="3353326" cy="1680448"/>
                    </a:xfrm>
                    <a:prstGeom prst="rect">
                      <a:avLst/>
                    </a:prstGeom>
                  </pic:spPr>
                </pic:pic>
              </a:graphicData>
            </a:graphic>
          </wp:inline>
        </w:drawing>
      </w:r>
    </w:p>
    <w:p w14:paraId="0EE897AD" w14:textId="7E62E068" w:rsidR="0014295C" w:rsidRDefault="0014295C" w:rsidP="0014295C">
      <w:pPr>
        <w:pStyle w:val="Caption"/>
        <w:jc w:val="center"/>
      </w:pPr>
      <w:bookmarkStart w:id="156" w:name="_Toc195253112"/>
      <w:r>
        <w:t xml:space="preserve">Obrázek </w:t>
      </w:r>
      <w:fldSimple w:instr=" SEQ Obrázek \* ARABIC ">
        <w:r w:rsidR="00331E55">
          <w:rPr>
            <w:noProof/>
          </w:rPr>
          <w:t>43</w:t>
        </w:r>
      </w:fldSimple>
      <w:r>
        <w:t>: Slučování duplicit</w:t>
      </w:r>
      <w:bookmarkEnd w:id="156"/>
    </w:p>
    <w:p w14:paraId="7ABC5853" w14:textId="7F2B4E70" w:rsidR="00AB172C" w:rsidRDefault="00AB172C" w:rsidP="00AB172C">
      <w:pPr>
        <w:pStyle w:val="Heading3"/>
      </w:pPr>
      <w:bookmarkStart w:id="157" w:name="_Toc195253246"/>
      <w:r>
        <w:t>Smazání položky a odstranění závislostí</w:t>
      </w:r>
      <w:bookmarkEnd w:id="157"/>
    </w:p>
    <w:p w14:paraId="62193BAA" w14:textId="37C9CFDE" w:rsidR="00AB172C" w:rsidRDefault="00076D2A" w:rsidP="00AB172C">
      <w:r>
        <w:t>Před smazáním položky musíme odstranit všechny záznamy v databázi, které obsahují referenci na položku. Tj.</w:t>
      </w:r>
      <w:r w:rsidR="0071157E">
        <w:t xml:space="preserve"> notifikace odkazující na </w:t>
      </w:r>
      <w:proofErr w:type="spellStart"/>
      <w:r w:rsidR="0071157E">
        <w:t>match</w:t>
      </w:r>
      <w:proofErr w:type="spellEnd"/>
      <w:r w:rsidR="0071157E">
        <w:t xml:space="preserve"> obsahující danou položku a samotné </w:t>
      </w:r>
      <w:proofErr w:type="spellStart"/>
      <w:r w:rsidR="0071157E">
        <w:t>match</w:t>
      </w:r>
      <w:proofErr w:type="spellEnd"/>
      <w:r w:rsidR="0071157E">
        <w:t xml:space="preserve"> záznamy obsahující tuto položku</w:t>
      </w:r>
      <w:r w:rsidR="00FB6EC2">
        <w:t>.</w:t>
      </w:r>
      <w:r w:rsidR="00DD3B6B">
        <w:t xml:space="preserve"> Až poté můžeme bezpečně odstranit položku z WTB seznamu.</w:t>
      </w:r>
    </w:p>
    <w:p w14:paraId="0E2F8747" w14:textId="77777777" w:rsidR="00984C31" w:rsidRDefault="00DD3B6B" w:rsidP="00984C31">
      <w:pPr>
        <w:keepNext/>
        <w:jc w:val="center"/>
      </w:pPr>
      <w:r w:rsidRPr="00DD3B6B">
        <w:rPr>
          <w:noProof/>
        </w:rPr>
        <w:lastRenderedPageBreak/>
        <w:drawing>
          <wp:inline distT="0" distB="0" distL="0" distR="0" wp14:anchorId="30A19F91" wp14:editId="675DD8B6">
            <wp:extent cx="3773238" cy="2981325"/>
            <wp:effectExtent l="0" t="0" r="0" b="0"/>
            <wp:docPr id="1742613999"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13999" name="Obrázek 1" descr="Obsah obrázku text, snímek obrazovky, Písmo&#10;&#10;Obsah vygenerovaný umělou inteligencí může být nesprávný."/>
                    <pic:cNvPicPr/>
                  </pic:nvPicPr>
                  <pic:blipFill>
                    <a:blip r:embed="rId66"/>
                    <a:stretch>
                      <a:fillRect/>
                    </a:stretch>
                  </pic:blipFill>
                  <pic:spPr>
                    <a:xfrm>
                      <a:off x="0" y="0"/>
                      <a:ext cx="3780750" cy="2987261"/>
                    </a:xfrm>
                    <a:prstGeom prst="rect">
                      <a:avLst/>
                    </a:prstGeom>
                  </pic:spPr>
                </pic:pic>
              </a:graphicData>
            </a:graphic>
          </wp:inline>
        </w:drawing>
      </w:r>
    </w:p>
    <w:p w14:paraId="0CE644B8" w14:textId="48DDD022" w:rsidR="00DD3B6B" w:rsidRDefault="00984C31" w:rsidP="00984C31">
      <w:pPr>
        <w:pStyle w:val="Caption"/>
        <w:jc w:val="center"/>
      </w:pPr>
      <w:bookmarkStart w:id="158" w:name="_Toc195253113"/>
      <w:r>
        <w:t xml:space="preserve">Obrázek </w:t>
      </w:r>
      <w:fldSimple w:instr=" SEQ Obrázek \* ARABIC ">
        <w:r w:rsidR="00331E55">
          <w:rPr>
            <w:noProof/>
          </w:rPr>
          <w:t>44</w:t>
        </w:r>
      </w:fldSimple>
      <w:r>
        <w:t>: Smazání závislostí a položky</w:t>
      </w:r>
      <w:bookmarkEnd w:id="158"/>
    </w:p>
    <w:p w14:paraId="520DDE9E" w14:textId="226CFFDE" w:rsidR="00FE5F3E" w:rsidRDefault="00FE5F3E" w:rsidP="00FE5F3E">
      <w:pPr>
        <w:pStyle w:val="Heading2"/>
      </w:pPr>
      <w:bookmarkStart w:id="159" w:name="_Toc195253247"/>
      <w:r>
        <w:t>Modul uživatelského inventáře</w:t>
      </w:r>
      <w:r w:rsidR="001A13D4">
        <w:t xml:space="preserve"> (User Inventory)</w:t>
      </w:r>
      <w:bookmarkEnd w:id="159"/>
    </w:p>
    <w:p w14:paraId="10BEF188" w14:textId="39B7A4B8" w:rsidR="001A13D4" w:rsidRDefault="001A13D4" w:rsidP="001A13D4">
      <w:r>
        <w:t xml:space="preserve">Modul uživatelského inventáře umožňuje uživatelům spravovat </w:t>
      </w:r>
      <w:r w:rsidR="00F66344">
        <w:t>svůj osobní seznam tenisek, které mohou přesouvat do seznamů WTB a WTS. Modul podporuje přidávání položek ručně i hromadně pomocí importu ze souboru ve formátu Excel.</w:t>
      </w:r>
    </w:p>
    <w:p w14:paraId="34CCA634" w14:textId="63893B76" w:rsidR="005009D0" w:rsidRDefault="005009D0" w:rsidP="005009D0">
      <w:pPr>
        <w:pStyle w:val="Heading3"/>
      </w:pPr>
      <w:bookmarkStart w:id="160" w:name="_Toc195253248"/>
      <w:r>
        <w:t>Základní funkce</w:t>
      </w:r>
      <w:bookmarkEnd w:id="160"/>
    </w:p>
    <w:p w14:paraId="7F2A0DF5" w14:textId="4ED62EFF" w:rsidR="005009D0" w:rsidRDefault="005009D0" w:rsidP="005009D0">
      <w:r>
        <w:t>Modul poskytuje následující funkce:</w:t>
      </w:r>
    </w:p>
    <w:p w14:paraId="6796BA3A" w14:textId="66B1E297" w:rsidR="005009D0" w:rsidRDefault="005009D0" w:rsidP="005009D0">
      <w:pPr>
        <w:pStyle w:val="ListParagraph"/>
        <w:numPr>
          <w:ilvl w:val="0"/>
          <w:numId w:val="34"/>
        </w:numPr>
      </w:pPr>
      <w:r>
        <w:t>Přidávání položek do inventáře,</w:t>
      </w:r>
    </w:p>
    <w:p w14:paraId="4F64A9F5" w14:textId="33483A8B" w:rsidR="005009D0" w:rsidRDefault="005009D0" w:rsidP="005009D0">
      <w:pPr>
        <w:pStyle w:val="ListParagraph"/>
        <w:numPr>
          <w:ilvl w:val="0"/>
          <w:numId w:val="34"/>
        </w:numPr>
      </w:pPr>
      <w:r>
        <w:t>Načítání všech položek uživatele,</w:t>
      </w:r>
    </w:p>
    <w:p w14:paraId="53EAC6D1" w14:textId="65A368C7" w:rsidR="005009D0" w:rsidRDefault="005009D0" w:rsidP="005009D0">
      <w:pPr>
        <w:pStyle w:val="ListParagraph"/>
        <w:numPr>
          <w:ilvl w:val="0"/>
          <w:numId w:val="34"/>
        </w:numPr>
      </w:pPr>
      <w:r>
        <w:t>Úprava položky,</w:t>
      </w:r>
    </w:p>
    <w:p w14:paraId="587F8A67" w14:textId="7A04262C" w:rsidR="005009D0" w:rsidRDefault="005009D0" w:rsidP="005009D0">
      <w:pPr>
        <w:pStyle w:val="ListParagraph"/>
        <w:numPr>
          <w:ilvl w:val="0"/>
          <w:numId w:val="34"/>
        </w:numPr>
      </w:pPr>
      <w:r>
        <w:t>Mazání položky</w:t>
      </w:r>
    </w:p>
    <w:p w14:paraId="7246F2FC" w14:textId="7E166787" w:rsidR="00BE197C" w:rsidRDefault="00BE197C" w:rsidP="00BE197C">
      <w:r>
        <w:t>Administrátor má navíc přístup ke všem položkám všech uživatelů.</w:t>
      </w:r>
    </w:p>
    <w:p w14:paraId="494A1CAA" w14:textId="275AF770" w:rsidR="00BE197C" w:rsidRDefault="00BE197C" w:rsidP="00BE197C">
      <w:pPr>
        <w:pStyle w:val="Heading3"/>
      </w:pPr>
      <w:bookmarkStart w:id="161" w:name="_Toc195253249"/>
      <w:r>
        <w:t>Slučování duplicit</w:t>
      </w:r>
      <w:bookmarkEnd w:id="161"/>
    </w:p>
    <w:p w14:paraId="2DD84DD8" w14:textId="07482FE8" w:rsidR="00BE197C" w:rsidRDefault="00BE197C" w:rsidP="00BE197C">
      <w:r>
        <w:t>Stejně jako u modulů WTB a WTS, pokud uživatel přidává položku s totožným SKU a velikostí, jako již existující položku v jeho inventáři</w:t>
      </w:r>
      <w:r w:rsidR="00736D09">
        <w:t>, dojde k navýšení množství existující položky místo vytvoření nové. Tento přístup zajišťuje přehlednost a zabraňuje duplikacím.</w:t>
      </w:r>
    </w:p>
    <w:p w14:paraId="18F69739" w14:textId="77777777" w:rsidR="00736D09" w:rsidRDefault="00736D09" w:rsidP="00BE197C"/>
    <w:p w14:paraId="6A13E65D" w14:textId="77777777" w:rsidR="00736D09" w:rsidRDefault="00736D09" w:rsidP="00BE197C"/>
    <w:p w14:paraId="49CCBB6D" w14:textId="681C24A4" w:rsidR="00736D09" w:rsidRDefault="00736D09" w:rsidP="00736D09">
      <w:pPr>
        <w:pStyle w:val="Heading3"/>
      </w:pPr>
      <w:bookmarkStart w:id="162" w:name="_Toc195253250"/>
      <w:r>
        <w:lastRenderedPageBreak/>
        <w:t xml:space="preserve">Přesun položek </w:t>
      </w:r>
      <w:r w:rsidR="00EE7409">
        <w:t>do WTB/WTS</w:t>
      </w:r>
      <w:bookmarkEnd w:id="162"/>
    </w:p>
    <w:p w14:paraId="6AB467D2" w14:textId="3AD935B3" w:rsidR="00EE7409" w:rsidRDefault="00EE7409" w:rsidP="00EE7409">
      <w:r>
        <w:t>Uživatel má možnost přesunout vybrané položky ze svého inventáře do seznamu WTB nebo WTS. Tímto způsobem dochází k převodu záznamu bez nutnosti opětovného zadávání dat.</w:t>
      </w:r>
    </w:p>
    <w:p w14:paraId="4A6DE07C" w14:textId="77777777" w:rsidR="00C9470F" w:rsidRDefault="00C9470F" w:rsidP="00C9470F">
      <w:pPr>
        <w:keepNext/>
        <w:jc w:val="center"/>
      </w:pPr>
      <w:r w:rsidRPr="00C9470F">
        <w:rPr>
          <w:noProof/>
        </w:rPr>
        <w:drawing>
          <wp:inline distT="0" distB="0" distL="0" distR="0" wp14:anchorId="510D2922" wp14:editId="06B018F1">
            <wp:extent cx="3679670" cy="3105150"/>
            <wp:effectExtent l="0" t="0" r="0" b="0"/>
            <wp:docPr id="1682395408"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95408" name="Obrázek 1" descr="Obsah obrázku text, snímek obrazovky, Písmo, číslo&#10;&#10;Obsah vygenerovaný umělou inteligencí může být nesprávný."/>
                    <pic:cNvPicPr/>
                  </pic:nvPicPr>
                  <pic:blipFill>
                    <a:blip r:embed="rId67"/>
                    <a:stretch>
                      <a:fillRect/>
                    </a:stretch>
                  </pic:blipFill>
                  <pic:spPr>
                    <a:xfrm>
                      <a:off x="0" y="0"/>
                      <a:ext cx="3686225" cy="3110681"/>
                    </a:xfrm>
                    <a:prstGeom prst="rect">
                      <a:avLst/>
                    </a:prstGeom>
                  </pic:spPr>
                </pic:pic>
              </a:graphicData>
            </a:graphic>
          </wp:inline>
        </w:drawing>
      </w:r>
    </w:p>
    <w:p w14:paraId="78974623" w14:textId="0279B248" w:rsidR="00EE7409" w:rsidRDefault="00C9470F" w:rsidP="00C9470F">
      <w:pPr>
        <w:pStyle w:val="Caption"/>
        <w:jc w:val="center"/>
      </w:pPr>
      <w:bookmarkStart w:id="163" w:name="_Toc195253114"/>
      <w:r>
        <w:t xml:space="preserve">Obrázek </w:t>
      </w:r>
      <w:fldSimple w:instr=" SEQ Obrázek \* ARABIC ">
        <w:r w:rsidR="00331E55">
          <w:rPr>
            <w:noProof/>
          </w:rPr>
          <w:t>45</w:t>
        </w:r>
      </w:fldSimple>
      <w:r>
        <w:t xml:space="preserve">: </w:t>
      </w:r>
      <w:proofErr w:type="spellStart"/>
      <w:r>
        <w:t>Code</w:t>
      </w:r>
      <w:proofErr w:type="spellEnd"/>
      <w:r>
        <w:t xml:space="preserve"> </w:t>
      </w:r>
      <w:proofErr w:type="spellStart"/>
      <w:r>
        <w:t>snippet</w:t>
      </w:r>
      <w:proofErr w:type="spellEnd"/>
      <w:r>
        <w:t xml:space="preserve">, </w:t>
      </w:r>
      <w:proofErr w:type="spellStart"/>
      <w:r>
        <w:t>moveItemToWtb</w:t>
      </w:r>
      <w:bookmarkEnd w:id="163"/>
      <w:proofErr w:type="spellEnd"/>
    </w:p>
    <w:p w14:paraId="6D01BE0D" w14:textId="6757B66E" w:rsidR="005E2C17" w:rsidRDefault="0062596C" w:rsidP="0062596C">
      <w:pPr>
        <w:pStyle w:val="Heading3"/>
      </w:pPr>
      <w:bookmarkStart w:id="164" w:name="_Toc195253251"/>
      <w:r>
        <w:t>Import ze souboru .</w:t>
      </w:r>
      <w:proofErr w:type="spellStart"/>
      <w:r>
        <w:t>xlsx</w:t>
      </w:r>
      <w:bookmarkEnd w:id="164"/>
      <w:proofErr w:type="spellEnd"/>
    </w:p>
    <w:p w14:paraId="042DD1C7" w14:textId="504F1032" w:rsidR="0062596C" w:rsidRDefault="0062596C" w:rsidP="0062596C">
      <w:r>
        <w:t>Aplikace podporuje nahrání zásob ze souboru .</w:t>
      </w:r>
      <w:proofErr w:type="spellStart"/>
      <w:r>
        <w:t>xlsx</w:t>
      </w:r>
      <w:proofErr w:type="spellEnd"/>
      <w:r>
        <w:t xml:space="preserve">. Ten obsahuje tři povinné sloupce: SKU, </w:t>
      </w:r>
      <w:proofErr w:type="spellStart"/>
      <w:r>
        <w:t>Size</w:t>
      </w:r>
      <w:proofErr w:type="spellEnd"/>
      <w:r>
        <w:t xml:space="preserve"> a </w:t>
      </w:r>
      <w:proofErr w:type="spellStart"/>
      <w:r>
        <w:t>Quantity</w:t>
      </w:r>
      <w:proofErr w:type="spellEnd"/>
      <w:r>
        <w:t>.</w:t>
      </w:r>
    </w:p>
    <w:p w14:paraId="54A6718D" w14:textId="238436BF" w:rsidR="0062596C" w:rsidRDefault="0062596C" w:rsidP="0062596C">
      <w:proofErr w:type="spellStart"/>
      <w:r>
        <w:t>Backend</w:t>
      </w:r>
      <w:proofErr w:type="spellEnd"/>
      <w:r>
        <w:t xml:space="preserve"> automaticky:</w:t>
      </w:r>
    </w:p>
    <w:p w14:paraId="5401E860" w14:textId="77777777" w:rsidR="00335719" w:rsidRDefault="0062596C" w:rsidP="00335719">
      <w:pPr>
        <w:pStyle w:val="ListParagraph"/>
        <w:keepNext/>
        <w:numPr>
          <w:ilvl w:val="0"/>
          <w:numId w:val="35"/>
        </w:numPr>
        <w:jc w:val="left"/>
      </w:pPr>
      <w:r>
        <w:t>Ověří strukturu souboru</w:t>
      </w:r>
      <w:r w:rsidR="003330A3">
        <w:br/>
      </w:r>
      <w:r w:rsidR="003330A3" w:rsidRPr="003330A3">
        <w:rPr>
          <w:noProof/>
        </w:rPr>
        <w:drawing>
          <wp:inline distT="0" distB="0" distL="0" distR="0" wp14:anchorId="1546BFAC" wp14:editId="3A854115">
            <wp:extent cx="4260215" cy="1943297"/>
            <wp:effectExtent l="0" t="0" r="6985" b="0"/>
            <wp:docPr id="1760944299" name="Obrázek 1" descr="Obsah obrázku text, snímek obrazovky, Písmo,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44299" name="Obrázek 1" descr="Obsah obrázku text, snímek obrazovky, Písmo, řada/pruh&#10;&#10;Obsah vygenerovaný umělou inteligencí může být nesprávný."/>
                    <pic:cNvPicPr/>
                  </pic:nvPicPr>
                  <pic:blipFill>
                    <a:blip r:embed="rId68"/>
                    <a:stretch>
                      <a:fillRect/>
                    </a:stretch>
                  </pic:blipFill>
                  <pic:spPr>
                    <a:xfrm>
                      <a:off x="0" y="0"/>
                      <a:ext cx="4267483" cy="1946612"/>
                    </a:xfrm>
                    <a:prstGeom prst="rect">
                      <a:avLst/>
                    </a:prstGeom>
                  </pic:spPr>
                </pic:pic>
              </a:graphicData>
            </a:graphic>
          </wp:inline>
        </w:drawing>
      </w:r>
    </w:p>
    <w:p w14:paraId="6633E6FF" w14:textId="5A38C540" w:rsidR="0062596C" w:rsidRDefault="00335719" w:rsidP="00335719">
      <w:pPr>
        <w:pStyle w:val="Caption"/>
        <w:jc w:val="center"/>
      </w:pPr>
      <w:bookmarkStart w:id="165" w:name="_Toc195253115"/>
      <w:r>
        <w:t xml:space="preserve">Obrázek </w:t>
      </w:r>
      <w:fldSimple w:instr=" SEQ Obrázek \* ARABIC ">
        <w:r w:rsidR="00331E55">
          <w:rPr>
            <w:noProof/>
          </w:rPr>
          <w:t>46</w:t>
        </w:r>
      </w:fldSimple>
      <w:r>
        <w:t>: Ověření struktury .</w:t>
      </w:r>
      <w:proofErr w:type="spellStart"/>
      <w:r>
        <w:t>xlsx</w:t>
      </w:r>
      <w:bookmarkEnd w:id="165"/>
      <w:proofErr w:type="spellEnd"/>
    </w:p>
    <w:p w14:paraId="63AF49C1" w14:textId="77777777" w:rsidR="00335719" w:rsidRDefault="009C38EA" w:rsidP="00335719">
      <w:pPr>
        <w:pStyle w:val="ListParagraph"/>
        <w:keepNext/>
        <w:numPr>
          <w:ilvl w:val="0"/>
          <w:numId w:val="35"/>
        </w:numPr>
        <w:jc w:val="left"/>
      </w:pPr>
      <w:r>
        <w:lastRenderedPageBreak/>
        <w:t>Ověří existenci produktů dle SKU</w:t>
      </w:r>
      <w:r w:rsidR="00251A62">
        <w:br/>
      </w:r>
      <w:r w:rsidR="00251A62" w:rsidRPr="00251A62">
        <w:rPr>
          <w:noProof/>
        </w:rPr>
        <w:drawing>
          <wp:inline distT="0" distB="0" distL="0" distR="0" wp14:anchorId="309306D0" wp14:editId="0B41153A">
            <wp:extent cx="3438525" cy="2226327"/>
            <wp:effectExtent l="0" t="0" r="0" b="2540"/>
            <wp:docPr id="359492796" name="Obrázek 1" descr="Obsah obrázku text, snímek obrazovky, Písmo,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92796" name="Obrázek 1" descr="Obsah obrázku text, snímek obrazovky, Písmo, řada/pruh&#10;&#10;Obsah vygenerovaný umělou inteligencí může být nesprávný."/>
                    <pic:cNvPicPr/>
                  </pic:nvPicPr>
                  <pic:blipFill>
                    <a:blip r:embed="rId69"/>
                    <a:stretch>
                      <a:fillRect/>
                    </a:stretch>
                  </pic:blipFill>
                  <pic:spPr>
                    <a:xfrm>
                      <a:off x="0" y="0"/>
                      <a:ext cx="3444477" cy="2230181"/>
                    </a:xfrm>
                    <a:prstGeom prst="rect">
                      <a:avLst/>
                    </a:prstGeom>
                  </pic:spPr>
                </pic:pic>
              </a:graphicData>
            </a:graphic>
          </wp:inline>
        </w:drawing>
      </w:r>
    </w:p>
    <w:p w14:paraId="256EA39C" w14:textId="7B088898" w:rsidR="00595661" w:rsidRDefault="00335719" w:rsidP="00335719">
      <w:pPr>
        <w:pStyle w:val="Caption"/>
        <w:jc w:val="center"/>
      </w:pPr>
      <w:bookmarkStart w:id="166" w:name="_Toc195253116"/>
      <w:r>
        <w:t xml:space="preserve">Obrázek </w:t>
      </w:r>
      <w:fldSimple w:instr=" SEQ Obrázek \* ARABIC ">
        <w:r w:rsidR="00331E55">
          <w:rPr>
            <w:noProof/>
          </w:rPr>
          <w:t>47</w:t>
        </w:r>
      </w:fldSimple>
      <w:r>
        <w:t xml:space="preserve">: Ověření existence dle </w:t>
      </w:r>
      <w:proofErr w:type="spellStart"/>
      <w:r>
        <w:t>sku</w:t>
      </w:r>
      <w:bookmarkEnd w:id="166"/>
      <w:proofErr w:type="spellEnd"/>
    </w:p>
    <w:p w14:paraId="057F57EC" w14:textId="77777777" w:rsidR="00335719" w:rsidRDefault="00251A62" w:rsidP="00335719">
      <w:pPr>
        <w:pStyle w:val="ListParagraph"/>
        <w:keepNext/>
        <w:numPr>
          <w:ilvl w:val="0"/>
          <w:numId w:val="35"/>
        </w:numPr>
        <w:jc w:val="left"/>
      </w:pPr>
      <w:r>
        <w:t>Přidá nové záznamy do inventáře nebo navýší množství existující záznamů</w:t>
      </w:r>
      <w:r w:rsidR="00335719">
        <w:br/>
      </w:r>
      <w:r w:rsidR="00335719" w:rsidRPr="00335719">
        <w:rPr>
          <w:noProof/>
        </w:rPr>
        <w:drawing>
          <wp:inline distT="0" distB="0" distL="0" distR="0" wp14:anchorId="0C15B1E3" wp14:editId="2C93068C">
            <wp:extent cx="3543300" cy="4446772"/>
            <wp:effectExtent l="0" t="0" r="0" b="0"/>
            <wp:docPr id="250585555"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85555" name="Obrázek 1" descr="Obsah obrázku text, snímek obrazovky, Písmo, číslo&#10;&#10;Obsah vygenerovaný umělou inteligencí může být nesprávný."/>
                    <pic:cNvPicPr/>
                  </pic:nvPicPr>
                  <pic:blipFill>
                    <a:blip r:embed="rId70"/>
                    <a:stretch>
                      <a:fillRect/>
                    </a:stretch>
                  </pic:blipFill>
                  <pic:spPr>
                    <a:xfrm>
                      <a:off x="0" y="0"/>
                      <a:ext cx="3548469" cy="4453259"/>
                    </a:xfrm>
                    <a:prstGeom prst="rect">
                      <a:avLst/>
                    </a:prstGeom>
                  </pic:spPr>
                </pic:pic>
              </a:graphicData>
            </a:graphic>
          </wp:inline>
        </w:drawing>
      </w:r>
    </w:p>
    <w:p w14:paraId="2C0EE0E5" w14:textId="6B599452" w:rsidR="00251A62" w:rsidRDefault="00335719" w:rsidP="00335719">
      <w:pPr>
        <w:pStyle w:val="Caption"/>
        <w:jc w:val="center"/>
      </w:pPr>
      <w:bookmarkStart w:id="167" w:name="_Toc195253117"/>
      <w:r>
        <w:t xml:space="preserve">Obrázek </w:t>
      </w:r>
      <w:fldSimple w:instr=" SEQ Obrázek \* ARABIC ">
        <w:r w:rsidR="00331E55">
          <w:rPr>
            <w:noProof/>
          </w:rPr>
          <w:t>48</w:t>
        </w:r>
      </w:fldSimple>
      <w:r>
        <w:t>: Přidání záznamů</w:t>
      </w:r>
      <w:bookmarkEnd w:id="167"/>
    </w:p>
    <w:p w14:paraId="696C6669" w14:textId="77777777" w:rsidR="00287F63" w:rsidRDefault="00287F63" w:rsidP="00287F63"/>
    <w:p w14:paraId="1CE2CC47" w14:textId="77777777" w:rsidR="00287F63" w:rsidRDefault="00287F63" w:rsidP="00287F63"/>
    <w:p w14:paraId="286B0987" w14:textId="25356A55" w:rsidR="00287F63" w:rsidRDefault="00287F63" w:rsidP="00287F63">
      <w:pPr>
        <w:pStyle w:val="Heading2"/>
      </w:pPr>
      <w:bookmarkStart w:id="168" w:name="_Toc195253252"/>
      <w:r>
        <w:lastRenderedPageBreak/>
        <w:t>Zabezpečení aplikace</w:t>
      </w:r>
      <w:bookmarkEnd w:id="168"/>
    </w:p>
    <w:p w14:paraId="7B4643E2" w14:textId="796AD0E6" w:rsidR="00287F63" w:rsidRDefault="00287F63" w:rsidP="00287F63">
      <w:r>
        <w:t xml:space="preserve">Aby bylo zajištěno bezpečné </w:t>
      </w:r>
      <w:r w:rsidR="00CE3157">
        <w:t>používání platformy, bylo implementováno pár klíčových bezpečnostních mechanismů, konkrétně ochrana proti XSS útokům a omezení rychlosti požadavků. (</w:t>
      </w:r>
      <w:proofErr w:type="spellStart"/>
      <w:r w:rsidR="00CE3157">
        <w:t>rate</w:t>
      </w:r>
      <w:proofErr w:type="spellEnd"/>
      <w:r w:rsidR="00CE3157">
        <w:t xml:space="preserve"> </w:t>
      </w:r>
      <w:proofErr w:type="spellStart"/>
      <w:r w:rsidR="00CE3157">
        <w:t>limiting</w:t>
      </w:r>
      <w:proofErr w:type="spellEnd"/>
      <w:r w:rsidR="00CE3157">
        <w:t>)</w:t>
      </w:r>
    </w:p>
    <w:p w14:paraId="66ECD5BE" w14:textId="7F0F8C4E" w:rsidR="00CE3157" w:rsidRDefault="00105809" w:rsidP="00105809">
      <w:pPr>
        <w:pStyle w:val="Heading3"/>
      </w:pPr>
      <w:bookmarkStart w:id="169" w:name="_Toc195253253"/>
      <w:r>
        <w:t>Ochrana proti XSS útokům</w:t>
      </w:r>
      <w:bookmarkEnd w:id="169"/>
    </w:p>
    <w:p w14:paraId="502BEC0C" w14:textId="2E639193" w:rsidR="00105809" w:rsidRDefault="00105809" w:rsidP="00105809">
      <w:r>
        <w:t>Aplikace využívá dvojí obranu proti XSS:</w:t>
      </w:r>
    </w:p>
    <w:p w14:paraId="5889B45E" w14:textId="6E5DD83C" w:rsidR="00492057" w:rsidRDefault="00105809" w:rsidP="00105809">
      <w:pPr>
        <w:pStyle w:val="ListParagraph"/>
        <w:numPr>
          <w:ilvl w:val="0"/>
          <w:numId w:val="36"/>
        </w:numPr>
      </w:pPr>
      <w:r>
        <w:t xml:space="preserve">XSS </w:t>
      </w:r>
      <w:proofErr w:type="spellStart"/>
      <w:r>
        <w:t>Middleware</w:t>
      </w:r>
      <w:proofErr w:type="spellEnd"/>
      <w:r>
        <w:t xml:space="preserve"> </w:t>
      </w:r>
    </w:p>
    <w:p w14:paraId="3D6DDFB8" w14:textId="2118A38D" w:rsidR="00105809" w:rsidRDefault="00492057" w:rsidP="00492057">
      <w:pPr>
        <w:pStyle w:val="ListParagraph"/>
        <w:numPr>
          <w:ilvl w:val="1"/>
          <w:numId w:val="36"/>
        </w:numPr>
      </w:pPr>
      <w:r>
        <w:t xml:space="preserve">Rekurzivně </w:t>
      </w:r>
      <w:proofErr w:type="spellStart"/>
      <w:r w:rsidR="00105809">
        <w:t>sanitizuje</w:t>
      </w:r>
      <w:proofErr w:type="spellEnd"/>
      <w:r w:rsidR="00105809">
        <w:t xml:space="preserve"> veškerý příchozí obsah v </w:t>
      </w:r>
      <w:proofErr w:type="spellStart"/>
      <w:r w:rsidR="00105809">
        <w:t>request.body</w:t>
      </w:r>
      <w:proofErr w:type="spellEnd"/>
    </w:p>
    <w:p w14:paraId="4A6997D6" w14:textId="45D2A569" w:rsidR="00492057" w:rsidRDefault="00492057" w:rsidP="00492057">
      <w:pPr>
        <w:pStyle w:val="ListParagraph"/>
        <w:numPr>
          <w:ilvl w:val="1"/>
          <w:numId w:val="36"/>
        </w:numPr>
      </w:pPr>
      <w:r>
        <w:t xml:space="preserve">Používá knihovnu </w:t>
      </w:r>
      <w:proofErr w:type="spellStart"/>
      <w:r>
        <w:t>sanitize</w:t>
      </w:r>
      <w:proofErr w:type="spellEnd"/>
      <w:r>
        <w:t>-html a zamezuje vložení jakýchkoli HTML tagů nebo atributů</w:t>
      </w:r>
    </w:p>
    <w:p w14:paraId="1008369E" w14:textId="070FC7A1" w:rsidR="00492057" w:rsidRDefault="00492057" w:rsidP="00492057">
      <w:pPr>
        <w:pStyle w:val="ListParagraph"/>
        <w:numPr>
          <w:ilvl w:val="0"/>
          <w:numId w:val="36"/>
        </w:numPr>
      </w:pPr>
      <w:r>
        <w:t xml:space="preserve">XSS </w:t>
      </w:r>
      <w:proofErr w:type="spellStart"/>
      <w:r>
        <w:t>Interceptor</w:t>
      </w:r>
      <w:proofErr w:type="spellEnd"/>
    </w:p>
    <w:p w14:paraId="1C2F5901" w14:textId="603C3F3A" w:rsidR="00492057" w:rsidRDefault="00492057" w:rsidP="00492057">
      <w:pPr>
        <w:pStyle w:val="ListParagraph"/>
        <w:numPr>
          <w:ilvl w:val="1"/>
          <w:numId w:val="36"/>
        </w:numPr>
      </w:pPr>
      <w:proofErr w:type="spellStart"/>
      <w:r>
        <w:t>Sanitizuje</w:t>
      </w:r>
      <w:proofErr w:type="spellEnd"/>
      <w:r>
        <w:t xml:space="preserve"> výstupní data</w:t>
      </w:r>
      <w:r w:rsidR="00E67F34">
        <w:t xml:space="preserve"> (</w:t>
      </w:r>
      <w:proofErr w:type="spellStart"/>
      <w:r w:rsidR="00E67F34">
        <w:t>response.body</w:t>
      </w:r>
      <w:proofErr w:type="spellEnd"/>
      <w:r w:rsidR="00E67F34">
        <w:t>) těsně před jejich odesláním klientovi</w:t>
      </w:r>
    </w:p>
    <w:p w14:paraId="2FC80FE3" w14:textId="4DAE64EC" w:rsidR="00E67F34" w:rsidRDefault="00E67F34" w:rsidP="00492057">
      <w:pPr>
        <w:pStyle w:val="ListParagraph"/>
        <w:numPr>
          <w:ilvl w:val="1"/>
          <w:numId w:val="36"/>
        </w:numPr>
      </w:pPr>
      <w:r>
        <w:t xml:space="preserve">Rovněž funguje rekurzivně a zajišťuje, že žádný </w:t>
      </w:r>
      <w:proofErr w:type="spellStart"/>
      <w:r>
        <w:t>string</w:t>
      </w:r>
      <w:proofErr w:type="spellEnd"/>
      <w:r>
        <w:t>, pole ani objekt neobsahuje škodlivý HTML obsah</w:t>
      </w:r>
    </w:p>
    <w:p w14:paraId="195BF2D5" w14:textId="32B8B234" w:rsidR="00791ADF" w:rsidRDefault="0023240D" w:rsidP="00791ADF">
      <w:r>
        <w:t>Tato kombinace minimalizuje riziko injektování škodlivého kódu jak z klienta směrem k serveru, tak i opačně.</w:t>
      </w:r>
    </w:p>
    <w:p w14:paraId="30C627DC" w14:textId="6CDFDA86" w:rsidR="00732B3F" w:rsidRDefault="00732B3F" w:rsidP="00732B3F">
      <w:pPr>
        <w:pStyle w:val="Heading3"/>
      </w:pPr>
      <w:bookmarkStart w:id="170" w:name="_Toc195253254"/>
      <w:r>
        <w:t>Omezení rychlosti požadavků (</w:t>
      </w:r>
      <w:proofErr w:type="spellStart"/>
      <w:r>
        <w:t>Rate</w:t>
      </w:r>
      <w:proofErr w:type="spellEnd"/>
      <w:r>
        <w:t xml:space="preserve"> </w:t>
      </w:r>
      <w:proofErr w:type="spellStart"/>
      <w:r>
        <w:t>Limiting</w:t>
      </w:r>
      <w:proofErr w:type="spellEnd"/>
      <w:r>
        <w:t>)</w:t>
      </w:r>
      <w:bookmarkEnd w:id="170"/>
    </w:p>
    <w:p w14:paraId="03F7036F" w14:textId="0E8457E3" w:rsidR="00B34F0E" w:rsidRDefault="00B34F0E" w:rsidP="00B34F0E">
      <w:r>
        <w:t xml:space="preserve">Pro ochranu </w:t>
      </w:r>
      <w:r w:rsidR="009E782D">
        <w:t xml:space="preserve">proti přetížení serveru a zneužití </w:t>
      </w:r>
      <w:proofErr w:type="spellStart"/>
      <w:r w:rsidR="009E782D">
        <w:t>endpointů</w:t>
      </w:r>
      <w:proofErr w:type="spellEnd"/>
      <w:r w:rsidR="009E782D">
        <w:t xml:space="preserve"> je použita knihovna @nestjs/throttler. V </w:t>
      </w:r>
      <w:proofErr w:type="spellStart"/>
      <w:r w:rsidR="009E782D">
        <w:t>ThrottlerModule</w:t>
      </w:r>
      <w:proofErr w:type="spellEnd"/>
      <w:r w:rsidR="009E782D">
        <w:t xml:space="preserve"> v</w:t>
      </w:r>
      <w:r w:rsidR="005F444E">
        <w:t> </w:t>
      </w:r>
      <w:proofErr w:type="spellStart"/>
      <w:r w:rsidR="005F444E">
        <w:t>root</w:t>
      </w:r>
      <w:proofErr w:type="spellEnd"/>
      <w:r w:rsidR="005F444E">
        <w:t xml:space="preserve"> modulu byly </w:t>
      </w:r>
      <w:proofErr w:type="spellStart"/>
      <w:r w:rsidR="005F444E">
        <w:t>deifnovány</w:t>
      </w:r>
      <w:proofErr w:type="spellEnd"/>
      <w:r w:rsidR="005F444E">
        <w:t xml:space="preserve"> tři různé režimy.</w:t>
      </w:r>
    </w:p>
    <w:p w14:paraId="7DBA92B9" w14:textId="028A9E49" w:rsidR="001F6E4F" w:rsidRDefault="001F6E4F" w:rsidP="001F6E4F">
      <w:pPr>
        <w:pStyle w:val="ListParagraph"/>
        <w:numPr>
          <w:ilvl w:val="0"/>
          <w:numId w:val="37"/>
        </w:numPr>
      </w:pPr>
      <w:r>
        <w:t>Default – omezuje všechny požadavky na 60 požadavků za minutu</w:t>
      </w:r>
    </w:p>
    <w:p w14:paraId="2B047DFF" w14:textId="55DF52A3" w:rsidR="001F6E4F" w:rsidRDefault="001F6E4F" w:rsidP="001F6E4F">
      <w:pPr>
        <w:pStyle w:val="ListParagraph"/>
        <w:numPr>
          <w:ilvl w:val="0"/>
          <w:numId w:val="37"/>
        </w:numPr>
      </w:pPr>
      <w:proofErr w:type="spellStart"/>
      <w:r>
        <w:t>Auth</w:t>
      </w:r>
      <w:proofErr w:type="spellEnd"/>
      <w:r>
        <w:t xml:space="preserve"> – omezuje autentizační </w:t>
      </w:r>
      <w:proofErr w:type="spellStart"/>
      <w:r>
        <w:t>endpointy</w:t>
      </w:r>
      <w:proofErr w:type="spellEnd"/>
      <w:r>
        <w:t xml:space="preserve"> na </w:t>
      </w:r>
      <w:r w:rsidR="00FE6458">
        <w:t>10</w:t>
      </w:r>
      <w:r w:rsidR="00F609B2">
        <w:t xml:space="preserve"> požadavků za 5 minut</w:t>
      </w:r>
    </w:p>
    <w:p w14:paraId="7CBF9854" w14:textId="71893733" w:rsidR="00F609B2" w:rsidRDefault="00F609B2" w:rsidP="001F6E4F">
      <w:pPr>
        <w:pStyle w:val="ListParagraph"/>
        <w:numPr>
          <w:ilvl w:val="0"/>
          <w:numId w:val="37"/>
        </w:numPr>
      </w:pPr>
      <w:proofErr w:type="spellStart"/>
      <w:r>
        <w:t>Match</w:t>
      </w:r>
      <w:proofErr w:type="spellEnd"/>
      <w:r>
        <w:t xml:space="preserve"> – specifický limit pro provádění </w:t>
      </w:r>
      <w:proofErr w:type="spellStart"/>
      <w:r>
        <w:t>match</w:t>
      </w:r>
      <w:proofErr w:type="spellEnd"/>
      <w:r>
        <w:t xml:space="preserve"> funkcionality, která je náročnější na výkon, 1 požadavek na 2 minuty</w:t>
      </w:r>
    </w:p>
    <w:p w14:paraId="7A8BDAF4" w14:textId="5334B747" w:rsidR="00F609B2" w:rsidRDefault="00F609B2" w:rsidP="00F609B2">
      <w:r>
        <w:t xml:space="preserve">Tato pravidla </w:t>
      </w:r>
      <w:r w:rsidR="00E4500B">
        <w:t xml:space="preserve">chrání </w:t>
      </w:r>
      <w:r w:rsidR="00C43CCC">
        <w:t xml:space="preserve">klíčové funkce před zneužitím nebo </w:t>
      </w:r>
      <w:proofErr w:type="spellStart"/>
      <w:r w:rsidR="00C43CCC">
        <w:t>DDoS</w:t>
      </w:r>
      <w:proofErr w:type="spellEnd"/>
      <w:r w:rsidR="00C43CCC">
        <w:t xml:space="preserve"> útokem.</w:t>
      </w:r>
    </w:p>
    <w:p w14:paraId="709EBD09" w14:textId="14C6EB66" w:rsidR="00F253F4" w:rsidRDefault="00F253F4">
      <w:pPr>
        <w:spacing w:after="0" w:line="240" w:lineRule="auto"/>
        <w:jc w:val="left"/>
      </w:pPr>
      <w:r>
        <w:br w:type="page"/>
      </w:r>
    </w:p>
    <w:p w14:paraId="2E41558A" w14:textId="3FB4D427" w:rsidR="00F253F4" w:rsidRDefault="00F253F4" w:rsidP="00F253F4">
      <w:pPr>
        <w:pStyle w:val="Heading2"/>
      </w:pPr>
      <w:bookmarkStart w:id="171" w:name="_Toc195253255"/>
      <w:proofErr w:type="spellStart"/>
      <w:r>
        <w:lastRenderedPageBreak/>
        <w:t>Swagger</w:t>
      </w:r>
      <w:proofErr w:type="spellEnd"/>
      <w:r>
        <w:t xml:space="preserve"> dokumentace</w:t>
      </w:r>
      <w:bookmarkEnd w:id="171"/>
    </w:p>
    <w:p w14:paraId="67638C2D" w14:textId="4D8782FB" w:rsidR="00F253F4" w:rsidRPr="00F253F4" w:rsidRDefault="00F253F4" w:rsidP="00F253F4">
      <w:r>
        <w:t xml:space="preserve">Celé API je zdokumentováno pomocí knihovny </w:t>
      </w:r>
      <w:proofErr w:type="spellStart"/>
      <w:r>
        <w:t>Swagger</w:t>
      </w:r>
      <w:proofErr w:type="spellEnd"/>
      <w:r>
        <w:t xml:space="preserve"> prostřednictvím </w:t>
      </w:r>
      <w:r w:rsidR="00C477CE">
        <w:t xml:space="preserve">modulu @nestjs/swagger. </w:t>
      </w:r>
      <w:proofErr w:type="spellStart"/>
      <w:r w:rsidR="00C477CE">
        <w:t>Swagger</w:t>
      </w:r>
      <w:proofErr w:type="spellEnd"/>
      <w:r w:rsidR="00C477CE">
        <w:t xml:space="preserve"> generuje přehledné rozhraní, které umožňuje vývojářům a testerům procházet dostupné </w:t>
      </w:r>
      <w:proofErr w:type="spellStart"/>
      <w:r w:rsidR="00C477CE">
        <w:t>endpointy</w:t>
      </w:r>
      <w:proofErr w:type="spellEnd"/>
      <w:r w:rsidR="00C477CE">
        <w:t>, vidět požadované vstupy a výstupy a snadno testovat jednotlivé metody přímo z prohlížeče.</w:t>
      </w:r>
    </w:p>
    <w:p w14:paraId="620A493F" w14:textId="7B7B5FED" w:rsidR="00C477CE" w:rsidRDefault="00C477CE" w:rsidP="00F253F4">
      <w:proofErr w:type="spellStart"/>
      <w:r>
        <w:t>Swagger</w:t>
      </w:r>
      <w:proofErr w:type="spellEnd"/>
      <w:r>
        <w:t xml:space="preserve"> UI je dostupné </w:t>
      </w:r>
      <w:r w:rsidR="009850BB">
        <w:t>na serveru na adrese /</w:t>
      </w:r>
      <w:proofErr w:type="spellStart"/>
      <w:r w:rsidR="009850BB">
        <w:t>api</w:t>
      </w:r>
      <w:proofErr w:type="spellEnd"/>
      <w:r w:rsidR="009850BB">
        <w:t>, kde poskytuje interaktivní dokumentaci</w:t>
      </w:r>
      <w:r w:rsidR="00185FC1">
        <w:t xml:space="preserve"> včetně autentizace pomocí JWT.</w:t>
      </w:r>
    </w:p>
    <w:p w14:paraId="4FA5F630" w14:textId="77777777" w:rsidR="00DF44C6" w:rsidRDefault="00DF44C6" w:rsidP="00DF44C6">
      <w:pPr>
        <w:keepNext/>
        <w:jc w:val="center"/>
      </w:pPr>
      <w:r w:rsidRPr="00DF44C6">
        <w:rPr>
          <w:noProof/>
        </w:rPr>
        <w:drawing>
          <wp:inline distT="0" distB="0" distL="0" distR="0" wp14:anchorId="66DD78FC" wp14:editId="5BB54CD5">
            <wp:extent cx="3400425" cy="2062432"/>
            <wp:effectExtent l="0" t="0" r="0" b="0"/>
            <wp:docPr id="917733879"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33879" name="Obrázek 1" descr="Obsah obrázku text, snímek obrazovky, Písmo&#10;&#10;Obsah vygenerovaný umělou inteligencí může být nesprávný."/>
                    <pic:cNvPicPr/>
                  </pic:nvPicPr>
                  <pic:blipFill>
                    <a:blip r:embed="rId71"/>
                    <a:stretch>
                      <a:fillRect/>
                    </a:stretch>
                  </pic:blipFill>
                  <pic:spPr>
                    <a:xfrm>
                      <a:off x="0" y="0"/>
                      <a:ext cx="3409707" cy="2068062"/>
                    </a:xfrm>
                    <a:prstGeom prst="rect">
                      <a:avLst/>
                    </a:prstGeom>
                  </pic:spPr>
                </pic:pic>
              </a:graphicData>
            </a:graphic>
          </wp:inline>
        </w:drawing>
      </w:r>
    </w:p>
    <w:p w14:paraId="1742DE50" w14:textId="39BAC9E0" w:rsidR="00185FC1" w:rsidRDefault="00DF44C6" w:rsidP="00DF44C6">
      <w:pPr>
        <w:pStyle w:val="Caption"/>
        <w:jc w:val="center"/>
      </w:pPr>
      <w:bookmarkStart w:id="172" w:name="_Toc195253118"/>
      <w:r>
        <w:t xml:space="preserve">Obrázek </w:t>
      </w:r>
      <w:fldSimple w:instr=" SEQ Obrázek \* ARABIC ">
        <w:r w:rsidR="00331E55">
          <w:rPr>
            <w:noProof/>
          </w:rPr>
          <w:t>49</w:t>
        </w:r>
      </w:fldSimple>
      <w:r>
        <w:t xml:space="preserve">: </w:t>
      </w:r>
      <w:proofErr w:type="spellStart"/>
      <w:r>
        <w:t>Swagger</w:t>
      </w:r>
      <w:proofErr w:type="spellEnd"/>
      <w:r>
        <w:t xml:space="preserve"> setup</w:t>
      </w:r>
      <w:bookmarkEnd w:id="172"/>
    </w:p>
    <w:p w14:paraId="2DCC35DD" w14:textId="692AC326" w:rsidR="00DF44C6" w:rsidRDefault="00DF44C6" w:rsidP="00DF44C6">
      <w:pPr>
        <w:pStyle w:val="Heading2"/>
      </w:pPr>
      <w:bookmarkStart w:id="173" w:name="_Toc195253256"/>
      <w:r>
        <w:t>Nepoužité moduly</w:t>
      </w:r>
      <w:bookmarkEnd w:id="173"/>
    </w:p>
    <w:p w14:paraId="30520DDB" w14:textId="7D28EFF6" w:rsidR="00DF44C6" w:rsidRDefault="00DF44C6" w:rsidP="00DF44C6">
      <w:r>
        <w:t xml:space="preserve">Moduly </w:t>
      </w:r>
      <w:proofErr w:type="spellStart"/>
      <w:r>
        <w:t>reviews</w:t>
      </w:r>
      <w:proofErr w:type="spellEnd"/>
      <w:r>
        <w:t xml:space="preserve"> a </w:t>
      </w:r>
      <w:proofErr w:type="spellStart"/>
      <w:r>
        <w:t>reports</w:t>
      </w:r>
      <w:proofErr w:type="spellEnd"/>
      <w:r>
        <w:t xml:space="preserve"> byly částečně navrženy a připraveny pro budoucí rozšíření aplikace, ale v rámci aktuální verze a </w:t>
      </w:r>
      <w:r w:rsidR="00F227E3">
        <w:t xml:space="preserve">kvůli </w:t>
      </w:r>
      <w:r>
        <w:t xml:space="preserve">vytíženosti </w:t>
      </w:r>
      <w:proofErr w:type="spellStart"/>
      <w:r w:rsidR="003A2962">
        <w:t>frontend</w:t>
      </w:r>
      <w:proofErr w:type="spellEnd"/>
      <w:r w:rsidR="003A2962">
        <w:t xml:space="preserve"> developera </w:t>
      </w:r>
      <w:r w:rsidR="00F227E3">
        <w:t xml:space="preserve">nebyly </w:t>
      </w:r>
      <w:r w:rsidR="002F3B2E">
        <w:t xml:space="preserve">plně implementovány, a proto </w:t>
      </w:r>
      <w:r w:rsidR="00C04CCE">
        <w:t xml:space="preserve">nejsou </w:t>
      </w:r>
      <w:r w:rsidR="0080768D">
        <w:t>aktivně využívány.</w:t>
      </w:r>
    </w:p>
    <w:p w14:paraId="30A4CE5F" w14:textId="2DE77B04" w:rsidR="0080768D" w:rsidRDefault="0080768D" w:rsidP="00DF44C6">
      <w:r>
        <w:t xml:space="preserve">Modul </w:t>
      </w:r>
      <w:proofErr w:type="spellStart"/>
      <w:r>
        <w:t>reviews</w:t>
      </w:r>
      <w:proofErr w:type="spellEnd"/>
      <w:r>
        <w:t xml:space="preserve"> měl sloužit pro hodnocení důvěry</w:t>
      </w:r>
      <w:r w:rsidR="00CE14C3">
        <w:t xml:space="preserve"> </w:t>
      </w:r>
      <w:r>
        <w:t xml:space="preserve">hodnosti uživatelů </w:t>
      </w:r>
      <w:r w:rsidR="00C052A8">
        <w:t>například po úspěšné výměně nebo komunikaci.</w:t>
      </w:r>
    </w:p>
    <w:p w14:paraId="50A146AC" w14:textId="5D51085F" w:rsidR="00C052A8" w:rsidRPr="00DF44C6" w:rsidRDefault="00C052A8" w:rsidP="00DF44C6">
      <w:r>
        <w:t xml:space="preserve">Modul </w:t>
      </w:r>
      <w:proofErr w:type="spellStart"/>
      <w:r>
        <w:t>reports</w:t>
      </w:r>
      <w:proofErr w:type="spellEnd"/>
      <w:r>
        <w:t xml:space="preserve"> měl umožnit </w:t>
      </w:r>
      <w:r w:rsidR="00243CF8">
        <w:t>nahlašování podezřelých nebo nevhodných uživatelů a obsahů</w:t>
      </w:r>
    </w:p>
    <w:p w14:paraId="6E0E5B21" w14:textId="68D61ED8" w:rsidR="00662FB2" w:rsidRDefault="00662FB2" w:rsidP="00662FB2">
      <w:pPr>
        <w:pStyle w:val="Heading1"/>
      </w:pPr>
      <w:bookmarkStart w:id="174" w:name="_Toc195253257"/>
      <w:r>
        <w:lastRenderedPageBreak/>
        <w:t>Serverové řešení aplikace</w:t>
      </w:r>
      <w:r w:rsidR="00FF34C2">
        <w:t xml:space="preserve"> (Šebek Vojtěch)</w:t>
      </w:r>
      <w:bookmarkEnd w:id="174"/>
    </w:p>
    <w:p w14:paraId="03AEDE62" w14:textId="0503E6D0" w:rsidR="532A5C76" w:rsidRDefault="532A5C76" w:rsidP="47ABC4D4">
      <w:pPr>
        <w:pStyle w:val="Heading2"/>
      </w:pPr>
      <w:bookmarkStart w:id="175" w:name="_Toc195253258"/>
      <w:r>
        <w:t>Hardware</w:t>
      </w:r>
      <w:bookmarkEnd w:id="175"/>
    </w:p>
    <w:p w14:paraId="2D73D0A8" w14:textId="4E52F8CB" w:rsidR="1A56661C" w:rsidRDefault="1A56661C" w:rsidP="47ABC4D4">
      <w:pPr>
        <w:pStyle w:val="Heading3"/>
      </w:pPr>
      <w:bookmarkStart w:id="176" w:name="_Toc195253259"/>
      <w:r>
        <w:t>Primární server</w:t>
      </w:r>
      <w:bookmarkEnd w:id="176"/>
    </w:p>
    <w:p w14:paraId="7685A787" w14:textId="2F04D59E" w:rsidR="62584792" w:rsidRDefault="62584792" w:rsidP="47ABC4D4">
      <w:r>
        <w:t xml:space="preserve">Nás primární server, na kterém naše aplikace </w:t>
      </w:r>
      <w:r w:rsidR="3BD8F5A8">
        <w:t>běží</w:t>
      </w:r>
      <w:r>
        <w:t xml:space="preserve"> je </w:t>
      </w:r>
      <w:proofErr w:type="spellStart"/>
      <w:r>
        <w:t>Raspberry</w:t>
      </w:r>
      <w:proofErr w:type="spellEnd"/>
      <w:r>
        <w:t xml:space="preserve"> Pí 5. Jedná se malé zařízení postavené na architektuře ARM. Díky tomu má skvělý výkon s minimální možnou spotřebou. Naše použitá konfigurace se skládá z 8 GB RAM a 128 GB </w:t>
      </w:r>
      <w:proofErr w:type="spellStart"/>
      <w:r>
        <w:t>Micro</w:t>
      </w:r>
      <w:proofErr w:type="spellEnd"/>
      <w:r>
        <w:t xml:space="preserve"> SD karty na které se nachází celý </w:t>
      </w:r>
      <w:r w:rsidR="053D0342">
        <w:t>“</w:t>
      </w:r>
      <w:r w:rsidR="48C5680E">
        <w:t>/</w:t>
      </w:r>
      <w:proofErr w:type="spellStart"/>
      <w:r>
        <w:t>root</w:t>
      </w:r>
      <w:proofErr w:type="spellEnd"/>
      <w:r w:rsidR="37C3B2E9">
        <w:t>”</w:t>
      </w:r>
      <w:r>
        <w:t xml:space="preserve"> </w:t>
      </w:r>
      <w:proofErr w:type="spellStart"/>
      <w:r>
        <w:t>filesyst</w:t>
      </w:r>
      <w:r w:rsidR="4426D9EB">
        <w:t>e</w:t>
      </w:r>
      <w:r>
        <w:t>m</w:t>
      </w:r>
      <w:proofErr w:type="spellEnd"/>
      <w:r>
        <w:t>. Celé je to napájené pomocí adaptéru, který má ma</w:t>
      </w:r>
      <w:r w:rsidR="747E80CC">
        <w:t>x</w:t>
      </w:r>
      <w:r>
        <w:t>imální spotřebu 30</w:t>
      </w:r>
      <w:r w:rsidR="533EE42A">
        <w:t xml:space="preserve"> </w:t>
      </w:r>
      <w:r>
        <w:t>W.</w:t>
      </w:r>
    </w:p>
    <w:p w14:paraId="06A80337" w14:textId="77777777" w:rsidR="00C50AD2" w:rsidRDefault="4C8163BA" w:rsidP="00C50AD2">
      <w:pPr>
        <w:keepNext/>
        <w:jc w:val="center"/>
      </w:pPr>
      <w:r>
        <w:rPr>
          <w:noProof/>
        </w:rPr>
        <w:drawing>
          <wp:inline distT="0" distB="0" distL="0" distR="0" wp14:anchorId="537B8A89" wp14:editId="3DD77498">
            <wp:extent cx="2857500" cy="2365467"/>
            <wp:effectExtent l="0" t="0" r="0" b="0"/>
            <wp:docPr id="918932659" name="drawing" descr="\yx\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32659" name=""/>
                    <pic:cNvPicPr/>
                  </pic:nvPicPr>
                  <pic:blipFill>
                    <a:blip r:embed="rId72">
                      <a:extLst>
                        <a:ext uri="{28A0092B-C50C-407E-A947-70E740481C1C}">
                          <a14:useLocalDpi xmlns:a14="http://schemas.microsoft.com/office/drawing/2010/main"/>
                        </a:ext>
                      </a:extLst>
                    </a:blip>
                    <a:srcRect t="7552" b="9667"/>
                    <a:stretch>
                      <a:fillRect/>
                    </a:stretch>
                  </pic:blipFill>
                  <pic:spPr>
                    <a:xfrm>
                      <a:off x="0" y="0"/>
                      <a:ext cx="2857500" cy="2365467"/>
                    </a:xfrm>
                    <a:prstGeom prst="rect">
                      <a:avLst/>
                    </a:prstGeom>
                  </pic:spPr>
                </pic:pic>
              </a:graphicData>
            </a:graphic>
          </wp:inline>
        </w:drawing>
      </w:r>
    </w:p>
    <w:p w14:paraId="3948FCF2" w14:textId="1F916717" w:rsidR="4C8163BA" w:rsidRDefault="00C50AD2" w:rsidP="00C50AD2">
      <w:pPr>
        <w:pStyle w:val="Caption"/>
        <w:jc w:val="center"/>
      </w:pPr>
      <w:bookmarkStart w:id="177" w:name="_Toc195253119"/>
      <w:r>
        <w:t xml:space="preserve">Obrázek </w:t>
      </w:r>
      <w:fldSimple w:instr=" SEQ Obrázek \* ARABIC ">
        <w:r w:rsidR="00331E55">
          <w:rPr>
            <w:noProof/>
          </w:rPr>
          <w:t>50</w:t>
        </w:r>
      </w:fldSimple>
      <w:r>
        <w:t xml:space="preserve">: Primární server – </w:t>
      </w:r>
      <w:proofErr w:type="spellStart"/>
      <w:r>
        <w:t>Raspberry</w:t>
      </w:r>
      <w:proofErr w:type="spellEnd"/>
      <w:r>
        <w:t xml:space="preserve"> PI 5</w:t>
      </w:r>
      <w:bookmarkEnd w:id="177"/>
    </w:p>
    <w:p w14:paraId="3D5B75CF" w14:textId="5E48DDAD" w:rsidR="62584792" w:rsidRDefault="62584792" w:rsidP="47ABC4D4">
      <w:pPr>
        <w:pStyle w:val="Heading3"/>
        <w:rPr>
          <w:bCs/>
        </w:rPr>
      </w:pPr>
      <w:bookmarkStart w:id="178" w:name="_Toc195253260"/>
      <w:r w:rsidRPr="47ABC4D4">
        <w:rPr>
          <w:bCs/>
        </w:rPr>
        <w:t>Case pro primární server</w:t>
      </w:r>
      <w:bookmarkEnd w:id="178"/>
    </w:p>
    <w:p w14:paraId="6DBB99A0" w14:textId="60C6BBAE" w:rsidR="62584792" w:rsidRDefault="62584792" w:rsidP="47ABC4D4">
      <w:r>
        <w:t xml:space="preserve">Zároveň jsme si k serveru vytvořili pomocí 3D tisku krabičku, ve které se zařízení nachází. Krabičku samotnou jsme jen stáhli z komunitních projektů stránky </w:t>
      </w:r>
      <w:proofErr w:type="spellStart"/>
      <w:r w:rsidR="00854574">
        <w:t>MakerWorld</w:t>
      </w:r>
      <w:proofErr w:type="spellEnd"/>
      <w:r>
        <w:t xml:space="preserve">. Skládá se z jednoho </w:t>
      </w:r>
      <w:r w:rsidR="007708F8">
        <w:t>„</w:t>
      </w:r>
      <w:r w:rsidR="00346018">
        <w:t>.</w:t>
      </w:r>
      <w:proofErr w:type="spellStart"/>
      <w:r>
        <w:t>stl</w:t>
      </w:r>
      <w:proofErr w:type="spellEnd"/>
      <w:r w:rsidR="007708F8">
        <w:t>“</w:t>
      </w:r>
      <w:r>
        <w:t xml:space="preserve"> souboru, který lze do tiskárny importovat.</w:t>
      </w:r>
    </w:p>
    <w:p w14:paraId="30D44583" w14:textId="77777777" w:rsidR="00C50AD2" w:rsidRDefault="7DB0720B" w:rsidP="00C50AD2">
      <w:pPr>
        <w:keepNext/>
        <w:jc w:val="center"/>
      </w:pPr>
      <w:r>
        <w:rPr>
          <w:noProof/>
        </w:rPr>
        <w:drawing>
          <wp:inline distT="0" distB="0" distL="0" distR="0" wp14:anchorId="1D53FADE" wp14:editId="42222201">
            <wp:extent cx="3535769" cy="1858471"/>
            <wp:effectExtent l="0" t="0" r="7620" b="8890"/>
            <wp:docPr id="8463105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10549" name=""/>
                    <pic:cNvPicPr/>
                  </pic:nvPicPr>
                  <pic:blipFill>
                    <a:blip r:embed="rId73">
                      <a:extLst>
                        <a:ext uri="{28A0092B-C50C-407E-A947-70E740481C1C}">
                          <a14:useLocalDpi xmlns:a14="http://schemas.microsoft.com/office/drawing/2010/main"/>
                        </a:ext>
                      </a:extLst>
                    </a:blip>
                    <a:stretch>
                      <a:fillRect/>
                    </a:stretch>
                  </pic:blipFill>
                  <pic:spPr>
                    <a:xfrm>
                      <a:off x="0" y="0"/>
                      <a:ext cx="3538903" cy="1860118"/>
                    </a:xfrm>
                    <a:prstGeom prst="rect">
                      <a:avLst/>
                    </a:prstGeom>
                  </pic:spPr>
                </pic:pic>
              </a:graphicData>
            </a:graphic>
          </wp:inline>
        </w:drawing>
      </w:r>
    </w:p>
    <w:p w14:paraId="61F2481F" w14:textId="764B1911" w:rsidR="7DB0720B" w:rsidRDefault="00C50AD2" w:rsidP="00C50AD2">
      <w:pPr>
        <w:pStyle w:val="Caption"/>
        <w:jc w:val="center"/>
      </w:pPr>
      <w:bookmarkStart w:id="179" w:name="_Toc195253120"/>
      <w:r>
        <w:t xml:space="preserve">Obrázek </w:t>
      </w:r>
      <w:fldSimple w:instr=" SEQ Obrázek \* ARABIC ">
        <w:r w:rsidR="00331E55">
          <w:rPr>
            <w:noProof/>
          </w:rPr>
          <w:t>51</w:t>
        </w:r>
      </w:fldSimple>
      <w:r>
        <w:t xml:space="preserve">: Case (Pouzdro) pro </w:t>
      </w:r>
      <w:proofErr w:type="spellStart"/>
      <w:r>
        <w:t>Raspberry</w:t>
      </w:r>
      <w:proofErr w:type="spellEnd"/>
      <w:r>
        <w:t xml:space="preserve"> PI 5</w:t>
      </w:r>
      <w:bookmarkEnd w:id="179"/>
    </w:p>
    <w:p w14:paraId="09BA54D4" w14:textId="010CAA53" w:rsidR="1A56661C" w:rsidRDefault="1A56661C" w:rsidP="47ABC4D4">
      <w:pPr>
        <w:pStyle w:val="Heading3"/>
      </w:pPr>
      <w:bookmarkStart w:id="180" w:name="_Toc195253261"/>
      <w:r>
        <w:lastRenderedPageBreak/>
        <w:t>Sekundární server</w:t>
      </w:r>
      <w:bookmarkEnd w:id="180"/>
    </w:p>
    <w:p w14:paraId="3BB1CC2E" w14:textId="20626E09" w:rsidR="63E86B3F" w:rsidRDefault="63E86B3F" w:rsidP="47ABC4D4">
      <w:r>
        <w:t>Ná</w:t>
      </w:r>
      <w:r w:rsidR="00CE14C3">
        <w:t>š</w:t>
      </w:r>
      <w:r>
        <w:t xml:space="preserve"> sekundární server je MSI CUBI NUC</w:t>
      </w:r>
      <w:r w:rsidR="0BB6AAD8">
        <w:t xml:space="preserve"> 1M</w:t>
      </w:r>
      <w:r>
        <w:t xml:space="preserve">. Je to počítač založený na architektuře X86. Z toho důvodu je také vhodný pro virtualizaci. Server je osazen dvěma M.2 NVME SSD disky o kapacitě 500 GB (dohromady 1 TB). Co se týče paměti RAM, server je osazen dvěma RAM </w:t>
      </w:r>
      <w:proofErr w:type="spellStart"/>
      <w:r>
        <w:t>sticky</w:t>
      </w:r>
      <w:proofErr w:type="spellEnd"/>
      <w:r>
        <w:t xml:space="preserve"> verze DDR5 o kapacitě 8 GB a rychlostí 5600 MT/s (dohromady 16 GB).</w:t>
      </w:r>
    </w:p>
    <w:p w14:paraId="2351E35A" w14:textId="77777777" w:rsidR="00C50AD2" w:rsidRDefault="5DEC2295" w:rsidP="00C50AD2">
      <w:pPr>
        <w:keepNext/>
        <w:jc w:val="center"/>
      </w:pPr>
      <w:r>
        <w:rPr>
          <w:noProof/>
        </w:rPr>
        <w:drawing>
          <wp:inline distT="0" distB="0" distL="0" distR="0" wp14:anchorId="07ED4ADC" wp14:editId="35960200">
            <wp:extent cx="3333750" cy="1971713"/>
            <wp:effectExtent l="0" t="0" r="0" b="0"/>
            <wp:docPr id="7011644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64400" name=""/>
                    <pic:cNvPicPr/>
                  </pic:nvPicPr>
                  <pic:blipFill>
                    <a:blip r:embed="rId74">
                      <a:extLst>
                        <a:ext uri="{28A0092B-C50C-407E-A947-70E740481C1C}">
                          <a14:useLocalDpi xmlns:a14="http://schemas.microsoft.com/office/drawing/2010/main"/>
                        </a:ext>
                      </a:extLst>
                    </a:blip>
                    <a:srcRect t="17714" b="23142"/>
                    <a:stretch>
                      <a:fillRect/>
                    </a:stretch>
                  </pic:blipFill>
                  <pic:spPr>
                    <a:xfrm>
                      <a:off x="0" y="0"/>
                      <a:ext cx="3333750" cy="1971713"/>
                    </a:xfrm>
                    <a:prstGeom prst="rect">
                      <a:avLst/>
                    </a:prstGeom>
                  </pic:spPr>
                </pic:pic>
              </a:graphicData>
            </a:graphic>
          </wp:inline>
        </w:drawing>
      </w:r>
    </w:p>
    <w:p w14:paraId="1901F52D" w14:textId="0157A80C" w:rsidR="5DEC2295" w:rsidRDefault="00C50AD2" w:rsidP="00C50AD2">
      <w:pPr>
        <w:pStyle w:val="Caption"/>
        <w:jc w:val="center"/>
      </w:pPr>
      <w:bookmarkStart w:id="181" w:name="_Toc195253121"/>
      <w:r>
        <w:t xml:space="preserve">Obrázek </w:t>
      </w:r>
      <w:fldSimple w:instr=" SEQ Obrázek \* ARABIC ">
        <w:r w:rsidR="00331E55">
          <w:rPr>
            <w:noProof/>
          </w:rPr>
          <w:t>52</w:t>
        </w:r>
      </w:fldSimple>
      <w:r>
        <w:t>: Sekundární server – MSI CUBI NUC</w:t>
      </w:r>
      <w:bookmarkEnd w:id="181"/>
    </w:p>
    <w:p w14:paraId="260D442F" w14:textId="5520D037" w:rsidR="7B857BA6" w:rsidRDefault="7B857BA6" w:rsidP="47ABC4D4">
      <w:pPr>
        <w:pStyle w:val="Heading3"/>
      </w:pPr>
      <w:bookmarkStart w:id="182" w:name="_Toc195253262"/>
      <w:r>
        <w:t>Využití sekundárního serveru</w:t>
      </w:r>
      <w:bookmarkEnd w:id="182"/>
    </w:p>
    <w:p w14:paraId="609DE976" w14:textId="7EB762A3" w:rsidR="00F83EBE" w:rsidRDefault="366C0E7A" w:rsidP="47ABC4D4">
      <w:r>
        <w:t xml:space="preserve">Hypervisor, který jsme si pro sekundární server zvolili, je </w:t>
      </w:r>
      <w:proofErr w:type="spellStart"/>
      <w:r>
        <w:t>Proxmox</w:t>
      </w:r>
      <w:proofErr w:type="spellEnd"/>
      <w:r>
        <w:t xml:space="preserve">. Jedná se o open-source řešení, které je založené na Linuxu </w:t>
      </w:r>
      <w:proofErr w:type="spellStart"/>
      <w:r>
        <w:t>Debian</w:t>
      </w:r>
      <w:proofErr w:type="spellEnd"/>
      <w:r w:rsidR="381E08D6">
        <w:t xml:space="preserve">. </w:t>
      </w:r>
      <w:r w:rsidR="7B857BA6">
        <w:t xml:space="preserve">V našem případě zařízení slouží jako Router/Firewall díky open-source operačnímu systému </w:t>
      </w:r>
      <w:proofErr w:type="spellStart"/>
      <w:r w:rsidR="7B857BA6">
        <w:t>OpenSense</w:t>
      </w:r>
      <w:proofErr w:type="spellEnd"/>
      <w:r w:rsidR="7B857BA6">
        <w:t xml:space="preserve">. Zde máme nastavené </w:t>
      </w:r>
      <w:proofErr w:type="spellStart"/>
      <w:r w:rsidR="7B857BA6">
        <w:t>routování</w:t>
      </w:r>
      <w:proofErr w:type="spellEnd"/>
      <w:r w:rsidR="7B857BA6">
        <w:t>, NAT</w:t>
      </w:r>
      <w:r w:rsidR="2C6EDBFE">
        <w:t>,</w:t>
      </w:r>
      <w:r w:rsidR="7B857BA6">
        <w:t xml:space="preserve"> a hlavně </w:t>
      </w:r>
      <w:r w:rsidR="00346018">
        <w:t>p</w:t>
      </w:r>
      <w:r w:rsidR="7B857BA6">
        <w:t xml:space="preserve">ort </w:t>
      </w:r>
      <w:proofErr w:type="spellStart"/>
      <w:r w:rsidR="00346018">
        <w:t>f</w:t>
      </w:r>
      <w:r w:rsidR="7B857BA6">
        <w:t>orwarding</w:t>
      </w:r>
      <w:proofErr w:type="spellEnd"/>
      <w:r w:rsidR="7B857BA6">
        <w:t xml:space="preserve"> pro zpřístupnění služeb do internetu. Další Virtuální stroj, který se zde nachází je </w:t>
      </w:r>
      <w:proofErr w:type="spellStart"/>
      <w:r w:rsidR="7B857BA6">
        <w:t>OpenMediaVault</w:t>
      </w:r>
      <w:proofErr w:type="spellEnd"/>
      <w:r w:rsidR="7B857BA6">
        <w:t>. Zde máme vytvořené sdílené úložiště pomocí</w:t>
      </w:r>
      <w:r w:rsidR="06EA9809">
        <w:t xml:space="preserve"> zabezpečeného protokolu FTPS. Poslední Virtuální stroj, který zde na serveru máme je Alpine, na kterém je nainstalovaná webová aplikace </w:t>
      </w:r>
      <w:proofErr w:type="spellStart"/>
      <w:r w:rsidR="06EA9809">
        <w:t>Grafana</w:t>
      </w:r>
      <w:proofErr w:type="spellEnd"/>
      <w:r w:rsidR="06EA9809">
        <w:t xml:space="preserve">. Ta nám </w:t>
      </w:r>
      <w:r w:rsidR="3CD9CBF0">
        <w:t xml:space="preserve">shromažďuje informace, ohledně využití prostředků našeho primární serveru a </w:t>
      </w:r>
      <w:r w:rsidR="170F0FD2">
        <w:t>další informace týkající se výkonu a stability</w:t>
      </w:r>
      <w:r w:rsidR="3CD9CBF0">
        <w:t>.</w:t>
      </w:r>
      <w:r w:rsidR="01AB8BF3">
        <w:t xml:space="preserve"> Z osobních důvodů nejsme schopni poskytnout přihlašovací údaje k administraci.</w:t>
      </w:r>
    </w:p>
    <w:p w14:paraId="1C36D5DE" w14:textId="08A86940" w:rsidR="47ABC4D4" w:rsidRDefault="00F83EBE" w:rsidP="00F83EBE">
      <w:pPr>
        <w:spacing w:after="0" w:line="240" w:lineRule="auto"/>
        <w:jc w:val="left"/>
      </w:pPr>
      <w:r>
        <w:br w:type="page"/>
      </w:r>
    </w:p>
    <w:p w14:paraId="1B729A49" w14:textId="40E5C9EB" w:rsidR="00307D14" w:rsidRDefault="00307D14" w:rsidP="00307D14">
      <w:pPr>
        <w:pStyle w:val="Heading2"/>
      </w:pPr>
      <w:bookmarkStart w:id="183" w:name="_Toc195253263"/>
      <w:r>
        <w:lastRenderedPageBreak/>
        <w:t>Návrh infrastruktury</w:t>
      </w:r>
      <w:bookmarkEnd w:id="183"/>
    </w:p>
    <w:p w14:paraId="34EDE5A2" w14:textId="56584BAF" w:rsidR="00307D14" w:rsidRDefault="00CE6A97" w:rsidP="00307D14">
      <w:r w:rsidRPr="00CE6A97">
        <w:t>Naše infrastruktura je složena ze dvou serverů. Primární na samotnou aplikaci a sekundární pro pomocné služby. Mimo to je nutné podotknout že naše celková infrastruktura se nachází v domácím prostředí, nikoli na nějakém hostingu, jak je obecně zvykem.</w:t>
      </w:r>
    </w:p>
    <w:p w14:paraId="075B76EC" w14:textId="77777777" w:rsidR="00C50AD2" w:rsidRDefault="00F83EBE" w:rsidP="00C50AD2">
      <w:pPr>
        <w:keepNext/>
        <w:jc w:val="center"/>
      </w:pPr>
      <w:r>
        <w:rPr>
          <w:noProof/>
        </w:rPr>
        <w:drawing>
          <wp:inline distT="0" distB="0" distL="0" distR="0" wp14:anchorId="25A6CA34" wp14:editId="23523051">
            <wp:extent cx="5812408" cy="6134500"/>
            <wp:effectExtent l="0" t="0" r="0" b="0"/>
            <wp:docPr id="1764780671"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42533" cy="6166294"/>
                    </a:xfrm>
                    <a:prstGeom prst="rect">
                      <a:avLst/>
                    </a:prstGeom>
                    <a:noFill/>
                    <a:ln>
                      <a:noFill/>
                    </a:ln>
                  </pic:spPr>
                </pic:pic>
              </a:graphicData>
            </a:graphic>
          </wp:inline>
        </w:drawing>
      </w:r>
    </w:p>
    <w:p w14:paraId="38C090EB" w14:textId="5E821D82" w:rsidR="00F83EBE" w:rsidRDefault="00C50AD2" w:rsidP="00C50AD2">
      <w:pPr>
        <w:pStyle w:val="Caption"/>
        <w:jc w:val="center"/>
      </w:pPr>
      <w:bookmarkStart w:id="184" w:name="_Toc195253122"/>
      <w:r>
        <w:t xml:space="preserve">Obrázek </w:t>
      </w:r>
      <w:fldSimple w:instr=" SEQ Obrázek \* ARABIC ">
        <w:r w:rsidR="00331E55">
          <w:rPr>
            <w:noProof/>
          </w:rPr>
          <w:t>53</w:t>
        </w:r>
      </w:fldSimple>
      <w:r>
        <w:t>: Diagram celé infrastruktury</w:t>
      </w:r>
      <w:bookmarkEnd w:id="184"/>
    </w:p>
    <w:p w14:paraId="3A50607E" w14:textId="17EAD5E4" w:rsidR="00CE6A97" w:rsidRPr="00307D14" w:rsidRDefault="00F83EBE" w:rsidP="00F83EBE">
      <w:pPr>
        <w:spacing w:after="0" w:line="240" w:lineRule="auto"/>
        <w:jc w:val="left"/>
      </w:pPr>
      <w:r>
        <w:br w:type="page"/>
      </w:r>
    </w:p>
    <w:p w14:paraId="310AA35B" w14:textId="78EBA99B" w:rsidR="532A5C76" w:rsidRDefault="532A5C76" w:rsidP="47ABC4D4">
      <w:pPr>
        <w:pStyle w:val="Heading2"/>
      </w:pPr>
      <w:bookmarkStart w:id="185" w:name="_Toc195253264"/>
      <w:r>
        <w:lastRenderedPageBreak/>
        <w:t>Operační systém</w:t>
      </w:r>
      <w:bookmarkEnd w:id="185"/>
    </w:p>
    <w:p w14:paraId="1C290AD3" w14:textId="344BDF8F" w:rsidR="3B1B3C86" w:rsidRDefault="3B1B3C86" w:rsidP="47ABC4D4">
      <w:pPr>
        <w:pStyle w:val="Heading3"/>
      </w:pPr>
      <w:bookmarkStart w:id="186" w:name="_Toc195253265"/>
      <w:r>
        <w:t xml:space="preserve">Alpine </w:t>
      </w:r>
      <w:r w:rsidR="34725A08">
        <w:t>–</w:t>
      </w:r>
      <w:r>
        <w:t xml:space="preserve"> primární server</w:t>
      </w:r>
      <w:bookmarkEnd w:id="186"/>
    </w:p>
    <w:p w14:paraId="56E07962" w14:textId="30EEB793" w:rsidR="1F8BE924" w:rsidRDefault="1F8BE924" w:rsidP="222740D8">
      <w:r>
        <w:t xml:space="preserve">Hlavní OS (Operační systém), který jsme použili je Alpine. Jedná se o minimalistický Linux, který má určitá </w:t>
      </w:r>
      <w:r w:rsidR="06095A2F">
        <w:t>pozitiva i negativa. Po spuštění funguje operační systém j</w:t>
      </w:r>
      <w:r w:rsidR="06A4AAE5">
        <w:t>en v RAM paměti a vždy po restartu byl v továrním stavu (bez přidaných souborů)</w:t>
      </w:r>
      <w:r w:rsidR="06095A2F">
        <w:t xml:space="preserve">. To znamenalo, že jsme potřebovali </w:t>
      </w:r>
      <w:r w:rsidR="7B41E95D">
        <w:t>nastavit oddíly na disk</w:t>
      </w:r>
      <w:r w:rsidR="76CC18A2">
        <w:t>u</w:t>
      </w:r>
      <w:r w:rsidR="7B41E95D">
        <w:t xml:space="preserve"> stejně, jako to má klasický Linux. V případě Alpine se toho dá docílit pomocí příkazu “setup-</w:t>
      </w:r>
      <w:proofErr w:type="spellStart"/>
      <w:r w:rsidR="7B41E95D">
        <w:t>alpine</w:t>
      </w:r>
      <w:proofErr w:type="spellEnd"/>
      <w:r w:rsidR="7B41E95D">
        <w:t>”</w:t>
      </w:r>
      <w:r w:rsidR="49156265">
        <w:t>. Tento příkaz nám otevře aplikaci v terminálu, ve které si nastavíme například jazyk, časovou zónu, nastavení sítě a mnoho dalších užitečných funkcí</w:t>
      </w:r>
      <w:r w:rsidR="135315A7">
        <w:t xml:space="preserve">. Pro nastavení diskových oddílů musíme nastavit na konci </w:t>
      </w:r>
      <w:r w:rsidR="06E1917B">
        <w:t>aplikace</w:t>
      </w:r>
      <w:r w:rsidR="135315A7">
        <w:t xml:space="preserve"> instalaci na režim “</w:t>
      </w:r>
      <w:proofErr w:type="spellStart"/>
      <w:r w:rsidR="135315A7">
        <w:t>sys</w:t>
      </w:r>
      <w:proofErr w:type="spellEnd"/>
      <w:r w:rsidR="135315A7">
        <w:t>”</w:t>
      </w:r>
      <w:r w:rsidR="31A165D7">
        <w:t xml:space="preserve">, který nám vytvoří zvlášť </w:t>
      </w:r>
      <w:r w:rsidR="5A468D8F">
        <w:t>“</w:t>
      </w:r>
      <w:r w:rsidR="31A165D7">
        <w:t>/</w:t>
      </w:r>
      <w:proofErr w:type="spellStart"/>
      <w:r w:rsidR="31A165D7">
        <w:t>root</w:t>
      </w:r>
      <w:proofErr w:type="spellEnd"/>
      <w:r w:rsidR="3F8A4339">
        <w:t>”</w:t>
      </w:r>
      <w:r w:rsidR="31A165D7">
        <w:t xml:space="preserve"> a </w:t>
      </w:r>
      <w:r w:rsidR="1088AC5C">
        <w:t>“</w:t>
      </w:r>
      <w:r w:rsidR="31A165D7">
        <w:t>/</w:t>
      </w:r>
      <w:proofErr w:type="spellStart"/>
      <w:r w:rsidR="31A165D7">
        <w:t>boot</w:t>
      </w:r>
      <w:proofErr w:type="spellEnd"/>
      <w:r w:rsidR="3D3035A8">
        <w:t>”</w:t>
      </w:r>
      <w:r w:rsidR="31A165D7">
        <w:t xml:space="preserve"> </w:t>
      </w:r>
      <w:r w:rsidR="1DFAABA9">
        <w:t>oddíl</w:t>
      </w:r>
      <w:r w:rsidR="31A165D7">
        <w:t xml:space="preserve"> (popřípadě /swap)</w:t>
      </w:r>
      <w:r w:rsidR="5D92DDD8">
        <w:t>.</w:t>
      </w:r>
    </w:p>
    <w:p w14:paraId="5E7CAAE8" w14:textId="77777777" w:rsidR="00C50AD2" w:rsidRDefault="749AFF64" w:rsidP="00C50AD2">
      <w:pPr>
        <w:keepNext/>
        <w:jc w:val="center"/>
      </w:pPr>
      <w:r>
        <w:rPr>
          <w:noProof/>
        </w:rPr>
        <w:drawing>
          <wp:inline distT="0" distB="0" distL="0" distR="0" wp14:anchorId="082B0A45" wp14:editId="5B3AB572">
            <wp:extent cx="5534025" cy="2076403"/>
            <wp:effectExtent l="0" t="0" r="0" b="635"/>
            <wp:docPr id="21285685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68574"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40378" cy="2078787"/>
                    </a:xfrm>
                    <a:prstGeom prst="rect">
                      <a:avLst/>
                    </a:prstGeom>
                  </pic:spPr>
                </pic:pic>
              </a:graphicData>
            </a:graphic>
          </wp:inline>
        </w:drawing>
      </w:r>
    </w:p>
    <w:p w14:paraId="63BB0237" w14:textId="0FFDE7BE" w:rsidR="749AFF64" w:rsidRDefault="00C50AD2" w:rsidP="00C50AD2">
      <w:pPr>
        <w:pStyle w:val="Caption"/>
        <w:jc w:val="center"/>
      </w:pPr>
      <w:bookmarkStart w:id="187" w:name="_Toc195253123"/>
      <w:r>
        <w:t xml:space="preserve">Obrázek </w:t>
      </w:r>
      <w:fldSimple w:instr=" SEQ Obrázek \* ARABIC ">
        <w:r w:rsidR="00331E55">
          <w:rPr>
            <w:noProof/>
          </w:rPr>
          <w:t>54</w:t>
        </w:r>
      </w:fldSimple>
      <w:r>
        <w:t>: Oficiální webové stránky Alpine OS</w:t>
      </w:r>
      <w:bookmarkEnd w:id="187"/>
    </w:p>
    <w:p w14:paraId="3B07EEEA" w14:textId="14A98F6E" w:rsidR="3B1B3C86" w:rsidRDefault="3B1B3C86" w:rsidP="47ABC4D4">
      <w:pPr>
        <w:pStyle w:val="Heading3"/>
      </w:pPr>
      <w:bookmarkStart w:id="188" w:name="_Toc195253266"/>
      <w:proofErr w:type="spellStart"/>
      <w:r>
        <w:t>Proxmox</w:t>
      </w:r>
      <w:proofErr w:type="spellEnd"/>
      <w:r>
        <w:t xml:space="preserve"> </w:t>
      </w:r>
      <w:r w:rsidR="60C87868">
        <w:t>–</w:t>
      </w:r>
      <w:r>
        <w:t xml:space="preserve"> sekundární server</w:t>
      </w:r>
      <w:bookmarkEnd w:id="188"/>
    </w:p>
    <w:p w14:paraId="74FDA483" w14:textId="78228449" w:rsidR="04B7CD08" w:rsidRDefault="04B7CD08" w:rsidP="222740D8">
      <w:proofErr w:type="spellStart"/>
      <w:r>
        <w:t>Proxmox</w:t>
      </w:r>
      <w:proofErr w:type="spellEnd"/>
      <w:r>
        <w:t xml:space="preserve"> je takzvaný Hypervisor. Jedná se o speciálně navržený operační systém, který využívá funkcionalitu virtu</w:t>
      </w:r>
      <w:r w:rsidR="412A4D4B">
        <w:t>alizace. Díky této funkci jsme schopni spravovat více oddělených operačních systémů, jinak řečen</w:t>
      </w:r>
      <w:r w:rsidR="39773690">
        <w:t>o “virtuální</w:t>
      </w:r>
      <w:r w:rsidR="7184A2E7">
        <w:t>ch</w:t>
      </w:r>
      <w:r w:rsidR="39773690">
        <w:t xml:space="preserve"> stroj</w:t>
      </w:r>
      <w:r w:rsidR="6EE8F39B">
        <w:t>ů</w:t>
      </w:r>
      <w:r w:rsidR="39773690">
        <w:t>”. Tyto virtuální stroje lze libovolně propojit z hlediska sí</w:t>
      </w:r>
      <w:r w:rsidR="3AA274C8">
        <w:t>ťového, i</w:t>
      </w:r>
      <w:r w:rsidR="39773690">
        <w:t xml:space="preserve"> hardwar</w:t>
      </w:r>
      <w:r w:rsidR="01C5E075">
        <w:t>ového</w:t>
      </w:r>
      <w:r w:rsidR="39773690">
        <w:t xml:space="preserve">. </w:t>
      </w:r>
      <w:r w:rsidR="242DEF06">
        <w:t xml:space="preserve"> Mimo to lze vytvořit v </w:t>
      </w:r>
      <w:proofErr w:type="spellStart"/>
      <w:r w:rsidR="242DEF06">
        <w:t>Proxmoxu</w:t>
      </w:r>
      <w:proofErr w:type="spellEnd"/>
      <w:r w:rsidR="242DEF06">
        <w:t xml:space="preserve"> LXC </w:t>
      </w:r>
      <w:r w:rsidR="00346018">
        <w:t>kontejnery</w:t>
      </w:r>
      <w:r w:rsidR="242DEF06">
        <w:t xml:space="preserve"> (Linux </w:t>
      </w:r>
      <w:r w:rsidR="00346018">
        <w:t>Kontejner</w:t>
      </w:r>
      <w:r w:rsidR="002708BD">
        <w:t>y</w:t>
      </w:r>
      <w:r w:rsidR="242DEF06">
        <w:t>). Jedná se o zmenšenou verzi operačního systému, který s</w:t>
      </w:r>
      <w:r w:rsidR="002708BD">
        <w:t> </w:t>
      </w:r>
      <w:r w:rsidR="242DEF06">
        <w:t xml:space="preserve">host </w:t>
      </w:r>
      <w:r w:rsidR="002708BD">
        <w:t>systémem</w:t>
      </w:r>
      <w:r w:rsidR="242DEF06">
        <w:t xml:space="preserve"> </w:t>
      </w:r>
      <w:r w:rsidR="622AADAA">
        <w:t>(hypervisorem) sdílí jádro operačního systému. Díky tomu lze znatelně ušetřit na výkonu.</w:t>
      </w:r>
    </w:p>
    <w:p w14:paraId="6D147DFC" w14:textId="77777777" w:rsidR="00C50AD2" w:rsidRDefault="002661F5" w:rsidP="00C50AD2">
      <w:pPr>
        <w:keepNext/>
        <w:jc w:val="center"/>
      </w:pPr>
      <w:r>
        <w:rPr>
          <w:noProof/>
        </w:rPr>
        <w:lastRenderedPageBreak/>
        <w:drawing>
          <wp:inline distT="0" distB="0" distL="0" distR="0" wp14:anchorId="5A7A0E1B" wp14:editId="4B4235A2">
            <wp:extent cx="5743575" cy="1857375"/>
            <wp:effectExtent l="0" t="0" r="9525" b="9525"/>
            <wp:docPr id="177489057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43575" cy="1857375"/>
                    </a:xfrm>
                    <a:prstGeom prst="rect">
                      <a:avLst/>
                    </a:prstGeom>
                    <a:noFill/>
                    <a:ln>
                      <a:noFill/>
                    </a:ln>
                  </pic:spPr>
                </pic:pic>
              </a:graphicData>
            </a:graphic>
          </wp:inline>
        </w:drawing>
      </w:r>
    </w:p>
    <w:p w14:paraId="4EE0929C" w14:textId="36A3EF7F" w:rsidR="7FE48883" w:rsidRDefault="00C50AD2" w:rsidP="00C50AD2">
      <w:pPr>
        <w:pStyle w:val="Caption"/>
        <w:jc w:val="center"/>
      </w:pPr>
      <w:bookmarkStart w:id="189" w:name="_Toc195253124"/>
      <w:r>
        <w:t xml:space="preserve">Obrázek </w:t>
      </w:r>
      <w:fldSimple w:instr=" SEQ Obrázek \* ARABIC ">
        <w:r w:rsidR="00331E55">
          <w:rPr>
            <w:noProof/>
          </w:rPr>
          <w:t>55</w:t>
        </w:r>
      </w:fldSimple>
      <w:r>
        <w:t xml:space="preserve">: Ukázka </w:t>
      </w:r>
      <w:proofErr w:type="spellStart"/>
      <w:r>
        <w:t>Proxmox</w:t>
      </w:r>
      <w:proofErr w:type="spellEnd"/>
      <w:r>
        <w:t xml:space="preserve"> OS</w:t>
      </w:r>
      <w:bookmarkEnd w:id="189"/>
    </w:p>
    <w:p w14:paraId="23BFD7D8" w14:textId="6643A05C" w:rsidR="3B1B3C86" w:rsidRDefault="3B1B3C86" w:rsidP="47ABC4D4">
      <w:pPr>
        <w:pStyle w:val="Heading3"/>
      </w:pPr>
      <w:bookmarkStart w:id="190" w:name="_Toc195253267"/>
      <w:proofErr w:type="spellStart"/>
      <w:r>
        <w:t>OpenSense</w:t>
      </w:r>
      <w:proofErr w:type="spellEnd"/>
      <w:r>
        <w:t xml:space="preserve"> </w:t>
      </w:r>
      <w:r w:rsidR="00DB8425">
        <w:t>–</w:t>
      </w:r>
      <w:r>
        <w:t xml:space="preserve"> virtuální stroj</w:t>
      </w:r>
      <w:bookmarkEnd w:id="190"/>
    </w:p>
    <w:p w14:paraId="39B55359" w14:textId="72D2B4E5" w:rsidR="0B4635E3" w:rsidRDefault="0B4635E3" w:rsidP="222740D8">
      <w:proofErr w:type="spellStart"/>
      <w:r>
        <w:t>OpenSense</w:t>
      </w:r>
      <w:proofErr w:type="spellEnd"/>
      <w:r>
        <w:t xml:space="preserve"> je další využívaný OS, který nám spravuje síťovou komunikaci a sl</w:t>
      </w:r>
      <w:r w:rsidR="7FDF5091">
        <w:t>o</w:t>
      </w:r>
      <w:r>
        <w:t xml:space="preserve">uží také jako firewall. Jedná se o open-source řešení, které bylo </w:t>
      </w:r>
      <w:r w:rsidR="29125C08">
        <w:t>vytvořeno jakožto větev (</w:t>
      </w:r>
      <w:proofErr w:type="spellStart"/>
      <w:r w:rsidR="29125C08">
        <w:t>fork</w:t>
      </w:r>
      <w:proofErr w:type="spellEnd"/>
      <w:r w:rsidR="29125C08">
        <w:t xml:space="preserve">) OS </w:t>
      </w:r>
      <w:proofErr w:type="spellStart"/>
      <w:r w:rsidR="29125C08">
        <w:t>P</w:t>
      </w:r>
      <w:r w:rsidR="707E3A18">
        <w:t>f</w:t>
      </w:r>
      <w:r w:rsidR="29125C08">
        <w:t>Sense</w:t>
      </w:r>
      <w:proofErr w:type="spellEnd"/>
      <w:r w:rsidR="29125C08">
        <w:t>.</w:t>
      </w:r>
      <w:r w:rsidR="0665A74E">
        <w:t xml:space="preserve"> Díky přehlednému uživatelskému rozhraní, jsme mohli kdykoliv změnit </w:t>
      </w:r>
      <w:r w:rsidR="7420A356">
        <w:t xml:space="preserve">nebo nastavit nový port </w:t>
      </w:r>
      <w:proofErr w:type="spellStart"/>
      <w:r w:rsidR="7420A356">
        <w:t>forwarding</w:t>
      </w:r>
      <w:proofErr w:type="spellEnd"/>
      <w:r w:rsidR="7420A356">
        <w:t xml:space="preserve">, potřebný pro zpřístupnění našich služeb do internetu. </w:t>
      </w:r>
      <w:r w:rsidR="003C4476">
        <w:t xml:space="preserve">Mimo to se zde také dají doinstalovat přídavné moduly, které může </w:t>
      </w:r>
      <w:proofErr w:type="spellStart"/>
      <w:r w:rsidR="003C4476">
        <w:t>OpenSense</w:t>
      </w:r>
      <w:proofErr w:type="spellEnd"/>
      <w:r w:rsidR="003C4476">
        <w:t xml:space="preserve"> obohatit o určité funkce</w:t>
      </w:r>
      <w:r w:rsidR="00AF4964">
        <w:t>. My jsme například využili</w:t>
      </w:r>
      <w:r w:rsidR="00A54798">
        <w:t xml:space="preserve"> modul „FTP </w:t>
      </w:r>
      <w:proofErr w:type="spellStart"/>
      <w:r w:rsidR="00A54798">
        <w:t>proxy</w:t>
      </w:r>
      <w:proofErr w:type="spellEnd"/>
      <w:r w:rsidR="00A54798">
        <w:t>“, díky kterému jsme mohli podrobněji nastavit</w:t>
      </w:r>
      <w:r w:rsidR="00285901">
        <w:t xml:space="preserve"> propojení s </w:t>
      </w:r>
      <w:proofErr w:type="spellStart"/>
      <w:r w:rsidR="00285901">
        <w:t>OpenM</w:t>
      </w:r>
      <w:r w:rsidR="00F30129">
        <w:t>e</w:t>
      </w:r>
      <w:r w:rsidR="00285901">
        <w:t>diaVault</w:t>
      </w:r>
      <w:proofErr w:type="spellEnd"/>
      <w:r w:rsidR="00285901">
        <w:t>.</w:t>
      </w:r>
    </w:p>
    <w:p w14:paraId="25559C1B" w14:textId="77777777" w:rsidR="00C50AD2" w:rsidRDefault="29125C08" w:rsidP="00C50AD2">
      <w:pPr>
        <w:keepNext/>
        <w:jc w:val="center"/>
      </w:pPr>
      <w:r>
        <w:t xml:space="preserve"> </w:t>
      </w:r>
      <w:r w:rsidR="206CE863">
        <w:rPr>
          <w:noProof/>
        </w:rPr>
        <w:drawing>
          <wp:inline distT="0" distB="0" distL="0" distR="0" wp14:anchorId="1FE72006" wp14:editId="520FA4F4">
            <wp:extent cx="4238625" cy="2150839"/>
            <wp:effectExtent l="0" t="0" r="0" b="0"/>
            <wp:docPr id="11126089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08922" name=""/>
                    <pic:cNvPicPr/>
                  </pic:nvPicPr>
                  <pic:blipFill>
                    <a:blip r:embed="rId78">
                      <a:extLst>
                        <a:ext uri="{28A0092B-C50C-407E-A947-70E740481C1C}">
                          <a14:useLocalDpi xmlns:a14="http://schemas.microsoft.com/office/drawing/2010/main"/>
                        </a:ext>
                      </a:extLst>
                    </a:blip>
                    <a:stretch>
                      <a:fillRect/>
                    </a:stretch>
                  </pic:blipFill>
                  <pic:spPr>
                    <a:xfrm>
                      <a:off x="0" y="0"/>
                      <a:ext cx="4238625" cy="2150839"/>
                    </a:xfrm>
                    <a:prstGeom prst="rect">
                      <a:avLst/>
                    </a:prstGeom>
                  </pic:spPr>
                </pic:pic>
              </a:graphicData>
            </a:graphic>
          </wp:inline>
        </w:drawing>
      </w:r>
    </w:p>
    <w:p w14:paraId="4E082AE4" w14:textId="72FB9072" w:rsidR="29125C08" w:rsidRDefault="00C50AD2" w:rsidP="00C50AD2">
      <w:pPr>
        <w:pStyle w:val="Caption"/>
        <w:jc w:val="center"/>
      </w:pPr>
      <w:bookmarkStart w:id="191" w:name="_Toc195253125"/>
      <w:r>
        <w:t xml:space="preserve">Obrázek </w:t>
      </w:r>
      <w:fldSimple w:instr=" SEQ Obrázek \* ARABIC ">
        <w:r w:rsidR="00331E55">
          <w:rPr>
            <w:noProof/>
          </w:rPr>
          <w:t>56</w:t>
        </w:r>
      </w:fldSimple>
      <w:r>
        <w:t xml:space="preserve">: Ukázka </w:t>
      </w:r>
      <w:proofErr w:type="spellStart"/>
      <w:r>
        <w:t>OpenSense</w:t>
      </w:r>
      <w:bookmarkEnd w:id="191"/>
      <w:proofErr w:type="spellEnd"/>
    </w:p>
    <w:p w14:paraId="30C2FFB6" w14:textId="203881D3" w:rsidR="3B1B3C86" w:rsidRDefault="3B1B3C86" w:rsidP="47ABC4D4">
      <w:pPr>
        <w:pStyle w:val="Heading3"/>
      </w:pPr>
      <w:bookmarkStart w:id="192" w:name="_Toc195253268"/>
      <w:proofErr w:type="spellStart"/>
      <w:r>
        <w:t>OpenMediaVault</w:t>
      </w:r>
      <w:proofErr w:type="spellEnd"/>
      <w:r>
        <w:t xml:space="preserve"> </w:t>
      </w:r>
      <w:r w:rsidR="3168B6D0">
        <w:t>–</w:t>
      </w:r>
      <w:r>
        <w:t xml:space="preserve"> virtuální stroj</w:t>
      </w:r>
      <w:bookmarkEnd w:id="192"/>
    </w:p>
    <w:p w14:paraId="51911085" w14:textId="3E0E8448" w:rsidR="0016321B" w:rsidRPr="0016321B" w:rsidRDefault="001C65FF" w:rsidP="0016321B">
      <w:r>
        <w:t xml:space="preserve">Jedná se o operační systém </w:t>
      </w:r>
      <w:r w:rsidR="005738AE">
        <w:t>založený</w:t>
      </w:r>
      <w:r w:rsidR="001162C1">
        <w:t xml:space="preserve"> na Linuxu </w:t>
      </w:r>
      <w:proofErr w:type="spellStart"/>
      <w:r w:rsidR="001162C1">
        <w:t>Debian</w:t>
      </w:r>
      <w:proofErr w:type="spellEnd"/>
      <w:r w:rsidR="001162C1">
        <w:t>, který</w:t>
      </w:r>
      <w:r w:rsidR="00EB444D">
        <w:t xml:space="preserve"> na svém webovém rozhraní nabízí mnoho funkcionalit v oblasti </w:t>
      </w:r>
      <w:r w:rsidR="003462F3">
        <w:t xml:space="preserve">síťového uložiště. </w:t>
      </w:r>
      <w:r w:rsidR="00410618">
        <w:t xml:space="preserve">Ze základu obsahuje </w:t>
      </w:r>
      <w:r w:rsidR="00142D6E">
        <w:t>NFS, SMB</w:t>
      </w:r>
      <w:r w:rsidR="00CA4FD5">
        <w:t xml:space="preserve"> </w:t>
      </w:r>
      <w:r w:rsidR="00EB739C">
        <w:t>anebo</w:t>
      </w:r>
      <w:r w:rsidR="00CA4FD5">
        <w:t xml:space="preserve"> ještě </w:t>
      </w:r>
      <w:r w:rsidR="00142D6E">
        <w:t>SFTP</w:t>
      </w:r>
      <w:r w:rsidR="006B5A8B">
        <w:t>.</w:t>
      </w:r>
      <w:r w:rsidR="00CA4FD5">
        <w:t xml:space="preserve"> Stejně jako do </w:t>
      </w:r>
      <w:proofErr w:type="spellStart"/>
      <w:r w:rsidR="00CA4FD5">
        <w:t>OpenSense</w:t>
      </w:r>
      <w:proofErr w:type="spellEnd"/>
      <w:r w:rsidR="00CA4FD5">
        <w:t xml:space="preserve"> se zde dá doinstalovat řada rozšiřujících balíčků</w:t>
      </w:r>
      <w:r w:rsidR="00800C17">
        <w:t xml:space="preserve">. My jsme stáhli balíček, obohacující </w:t>
      </w:r>
      <w:proofErr w:type="spellStart"/>
      <w:r w:rsidR="00800C17">
        <w:t>OpenMediaVault</w:t>
      </w:r>
      <w:proofErr w:type="spellEnd"/>
      <w:r w:rsidR="00800C17">
        <w:t xml:space="preserve"> o FTP a FTPS uložiště.</w:t>
      </w:r>
      <w:r w:rsidR="001B40EA">
        <w:t xml:space="preserve"> My jsme chtěli primárně využít protokol FTPS, protože se jedná o </w:t>
      </w:r>
      <w:r w:rsidR="00E039F4">
        <w:t>bezpeč</w:t>
      </w:r>
      <w:r w:rsidR="0021414B">
        <w:t>nější verzi již zmíněného FTP</w:t>
      </w:r>
      <w:r w:rsidR="001B40EA">
        <w:t>.</w:t>
      </w:r>
      <w:r w:rsidR="0021414B">
        <w:t xml:space="preserve"> </w:t>
      </w:r>
      <w:r w:rsidR="008575EA">
        <w:t>Po instalaci se už jen vytvořil příslušný uživatel</w:t>
      </w:r>
      <w:r w:rsidR="00316929">
        <w:t xml:space="preserve">, </w:t>
      </w:r>
      <w:r w:rsidR="00AC3E7B">
        <w:t>přidá se mu sdílená složka, nastavíme práva a máme hotovo.</w:t>
      </w:r>
      <w:r w:rsidR="00115060">
        <w:t xml:space="preserve"> </w:t>
      </w:r>
    </w:p>
    <w:p w14:paraId="7618C1F8" w14:textId="77777777" w:rsidR="00C50AD2" w:rsidRDefault="03547EFC" w:rsidP="00C50AD2">
      <w:pPr>
        <w:keepNext/>
        <w:jc w:val="center"/>
      </w:pPr>
      <w:r>
        <w:rPr>
          <w:noProof/>
        </w:rPr>
        <w:lastRenderedPageBreak/>
        <w:drawing>
          <wp:inline distT="0" distB="0" distL="0" distR="0" wp14:anchorId="6B7979E6" wp14:editId="61E2CD7A">
            <wp:extent cx="5191125" cy="2436826"/>
            <wp:effectExtent l="0" t="0" r="0" b="0"/>
            <wp:docPr id="9034020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02057" name=""/>
                    <pic:cNvPicPr/>
                  </pic:nvPicPr>
                  <pic:blipFill>
                    <a:blip r:embed="rId79">
                      <a:extLst>
                        <a:ext uri="{28A0092B-C50C-407E-A947-70E740481C1C}">
                          <a14:useLocalDpi xmlns:a14="http://schemas.microsoft.com/office/drawing/2010/main"/>
                        </a:ext>
                      </a:extLst>
                    </a:blip>
                    <a:stretch>
                      <a:fillRect/>
                    </a:stretch>
                  </pic:blipFill>
                  <pic:spPr>
                    <a:xfrm>
                      <a:off x="0" y="0"/>
                      <a:ext cx="5191125" cy="2436826"/>
                    </a:xfrm>
                    <a:prstGeom prst="rect">
                      <a:avLst/>
                    </a:prstGeom>
                  </pic:spPr>
                </pic:pic>
              </a:graphicData>
            </a:graphic>
          </wp:inline>
        </w:drawing>
      </w:r>
    </w:p>
    <w:p w14:paraId="0444FA86" w14:textId="6034DA28" w:rsidR="03547EFC" w:rsidRDefault="00C50AD2" w:rsidP="00C50AD2">
      <w:pPr>
        <w:pStyle w:val="Caption"/>
        <w:jc w:val="center"/>
      </w:pPr>
      <w:bookmarkStart w:id="193" w:name="_Toc195253126"/>
      <w:r>
        <w:t xml:space="preserve">Obrázek </w:t>
      </w:r>
      <w:fldSimple w:instr=" SEQ Obrázek \* ARABIC ">
        <w:r w:rsidR="00331E55">
          <w:rPr>
            <w:noProof/>
          </w:rPr>
          <w:t>57</w:t>
        </w:r>
      </w:fldSimple>
      <w:r>
        <w:t xml:space="preserve">: Ukázka </w:t>
      </w:r>
      <w:proofErr w:type="spellStart"/>
      <w:r>
        <w:t>OpenMediaVault</w:t>
      </w:r>
      <w:bookmarkEnd w:id="193"/>
      <w:proofErr w:type="spellEnd"/>
    </w:p>
    <w:p w14:paraId="460C7174" w14:textId="68506B7E" w:rsidR="004B7BFF" w:rsidRDefault="00440AE5" w:rsidP="00277F62">
      <w:pPr>
        <w:pStyle w:val="Heading3"/>
      </w:pPr>
      <w:bookmarkStart w:id="194" w:name="_Toc195253269"/>
      <w:r>
        <w:t xml:space="preserve">Alpine + </w:t>
      </w:r>
      <w:proofErr w:type="spellStart"/>
      <w:r>
        <w:t>Grafana</w:t>
      </w:r>
      <w:proofErr w:type="spellEnd"/>
      <w:r w:rsidR="00277F62">
        <w:t xml:space="preserve"> – virtuální stroj</w:t>
      </w:r>
      <w:bookmarkEnd w:id="194"/>
    </w:p>
    <w:p w14:paraId="489E530A" w14:textId="2F3F5518" w:rsidR="00277F62" w:rsidRDefault="00BB6DAA" w:rsidP="00277F62">
      <w:r>
        <w:t>Alpine jsme sice již zmínili</w:t>
      </w:r>
      <w:r w:rsidR="008D44DD">
        <w:t xml:space="preserve">, ale využíváme ho také pro </w:t>
      </w:r>
      <w:r w:rsidR="00AD2F43">
        <w:t xml:space="preserve">hostování monitorovacího systému </w:t>
      </w:r>
      <w:proofErr w:type="spellStart"/>
      <w:r w:rsidR="00AD2F43">
        <w:t>Grafana</w:t>
      </w:r>
      <w:proofErr w:type="spellEnd"/>
      <w:r w:rsidR="00AD2F43">
        <w:t xml:space="preserve">. </w:t>
      </w:r>
      <w:proofErr w:type="spellStart"/>
      <w:r w:rsidR="00AD2F43">
        <w:t>Grafana</w:t>
      </w:r>
      <w:proofErr w:type="spellEnd"/>
      <w:r w:rsidR="00AD2F43">
        <w:t xml:space="preserve"> je webová aplikace, která využívá </w:t>
      </w:r>
      <w:r w:rsidR="001D366B">
        <w:t xml:space="preserve">datových zdrojů (např.: </w:t>
      </w:r>
      <w:proofErr w:type="spellStart"/>
      <w:r w:rsidR="00943179">
        <w:t>InfluxDB</w:t>
      </w:r>
      <w:proofErr w:type="spellEnd"/>
      <w:r w:rsidR="00943179">
        <w:t xml:space="preserve">, </w:t>
      </w:r>
      <w:proofErr w:type="spellStart"/>
      <w:r w:rsidR="00943179">
        <w:t>MySQL</w:t>
      </w:r>
      <w:proofErr w:type="spellEnd"/>
      <w:r w:rsidR="00423BE9">
        <w:t xml:space="preserve">, </w:t>
      </w:r>
      <w:r w:rsidR="00026F95">
        <w:t xml:space="preserve">Prometheus, …). </w:t>
      </w:r>
      <w:r w:rsidR="004713C7" w:rsidRPr="009359C8">
        <w:t>Na serveru</w:t>
      </w:r>
      <w:r w:rsidR="00937D9B" w:rsidRPr="009359C8">
        <w:t xml:space="preserve"> byla </w:t>
      </w:r>
      <w:r w:rsidR="00026F95" w:rsidRPr="009359C8">
        <w:t>použi</w:t>
      </w:r>
      <w:r w:rsidR="00937D9B" w:rsidRPr="009359C8">
        <w:t>ta</w:t>
      </w:r>
      <w:r w:rsidR="00026F95" w:rsidRPr="009359C8">
        <w:t xml:space="preserve"> data z</w:t>
      </w:r>
      <w:r w:rsidR="007D4067" w:rsidRPr="009359C8">
        <w:t xml:space="preserve"> programu </w:t>
      </w:r>
      <w:r w:rsidR="007D4067">
        <w:t xml:space="preserve">Prometheus, která obsahují </w:t>
      </w:r>
      <w:r w:rsidR="00EC0E03">
        <w:t xml:space="preserve">základní </w:t>
      </w:r>
      <w:r w:rsidR="00B4235E">
        <w:t xml:space="preserve">metriky našeho primárního serveru. Data jsou následně interpretována do vizualizací a grafů, které nám jednoduše a jednoznačně </w:t>
      </w:r>
      <w:r w:rsidR="004713C7">
        <w:t>ukážou stav serveru.</w:t>
      </w:r>
    </w:p>
    <w:p w14:paraId="0912CD7E" w14:textId="77777777" w:rsidR="00C50AD2" w:rsidRDefault="002200D3" w:rsidP="00C50AD2">
      <w:pPr>
        <w:keepNext/>
        <w:jc w:val="center"/>
      </w:pPr>
      <w:r>
        <w:rPr>
          <w:noProof/>
        </w:rPr>
        <w:drawing>
          <wp:inline distT="0" distB="0" distL="0" distR="0" wp14:anchorId="171A1E00" wp14:editId="6CA9DAF7">
            <wp:extent cx="5325460" cy="2305050"/>
            <wp:effectExtent l="0" t="0" r="8890" b="0"/>
            <wp:docPr id="178484517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27968" cy="2306136"/>
                    </a:xfrm>
                    <a:prstGeom prst="rect">
                      <a:avLst/>
                    </a:prstGeom>
                    <a:noFill/>
                    <a:ln>
                      <a:noFill/>
                    </a:ln>
                  </pic:spPr>
                </pic:pic>
              </a:graphicData>
            </a:graphic>
          </wp:inline>
        </w:drawing>
      </w:r>
    </w:p>
    <w:p w14:paraId="04E0008B" w14:textId="7D64E7A8" w:rsidR="00F83EBE" w:rsidRDefault="00C50AD2" w:rsidP="00C50AD2">
      <w:pPr>
        <w:pStyle w:val="Caption"/>
        <w:jc w:val="center"/>
      </w:pPr>
      <w:bookmarkStart w:id="195" w:name="_Toc195253127"/>
      <w:r>
        <w:t xml:space="preserve">Obrázek </w:t>
      </w:r>
      <w:fldSimple w:instr=" SEQ Obrázek \* ARABIC ">
        <w:r w:rsidR="00331E55">
          <w:rPr>
            <w:noProof/>
          </w:rPr>
          <w:t>58</w:t>
        </w:r>
      </w:fldSimple>
      <w:r>
        <w:t xml:space="preserve">: Ukázka Dashboardu v </w:t>
      </w:r>
      <w:proofErr w:type="spellStart"/>
      <w:r>
        <w:t>Grafana</w:t>
      </w:r>
      <w:bookmarkEnd w:id="195"/>
      <w:proofErr w:type="spellEnd"/>
    </w:p>
    <w:p w14:paraId="1166426C" w14:textId="5FAD607E" w:rsidR="00F83EBE" w:rsidRPr="00277F62" w:rsidRDefault="00F83EBE" w:rsidP="00F83EBE">
      <w:pPr>
        <w:spacing w:after="0" w:line="240" w:lineRule="auto"/>
        <w:jc w:val="left"/>
      </w:pPr>
      <w:r>
        <w:br w:type="page"/>
      </w:r>
    </w:p>
    <w:p w14:paraId="66C2C84A" w14:textId="647ADC4D" w:rsidR="532A5C76" w:rsidRDefault="532A5C76" w:rsidP="47ABC4D4">
      <w:pPr>
        <w:pStyle w:val="Heading2"/>
      </w:pPr>
      <w:bookmarkStart w:id="196" w:name="_Toc195253270"/>
      <w:proofErr w:type="spellStart"/>
      <w:r>
        <w:lastRenderedPageBreak/>
        <w:t>Docker</w:t>
      </w:r>
      <w:bookmarkEnd w:id="196"/>
      <w:proofErr w:type="spellEnd"/>
    </w:p>
    <w:p w14:paraId="5521A8D5" w14:textId="05676A57" w:rsidR="222740D8" w:rsidRDefault="007C2BDE" w:rsidP="00545C69">
      <w:pPr>
        <w:pStyle w:val="Heading3"/>
      </w:pPr>
      <w:bookmarkStart w:id="197" w:name="_Toc195253271"/>
      <w:r>
        <w:t>Co je</w:t>
      </w:r>
      <w:r w:rsidR="008861FE">
        <w:t xml:space="preserve"> </w:t>
      </w:r>
      <w:proofErr w:type="spellStart"/>
      <w:r w:rsidR="008861FE">
        <w:t>Docker</w:t>
      </w:r>
      <w:bookmarkEnd w:id="197"/>
      <w:proofErr w:type="spellEnd"/>
    </w:p>
    <w:p w14:paraId="213532B4" w14:textId="77777777" w:rsidR="006042D7" w:rsidRDefault="00346456" w:rsidP="00346456">
      <w:proofErr w:type="spellStart"/>
      <w:r w:rsidRPr="00346456">
        <w:t>Docker</w:t>
      </w:r>
      <w:proofErr w:type="spellEnd"/>
      <w:r w:rsidRPr="00346456">
        <w:t xml:space="preserve"> byl hlavní software, který jsme při vývoji naší aplikace využívali. Jedná se o platformu pro kontejnerizaci softwaru, která umožňuje běh aplikací v izolovaném prostředí. Těmto izolovaným systémům se říká "kontejnery". Pomocí souborů "</w:t>
      </w:r>
      <w:proofErr w:type="spellStart"/>
      <w:r w:rsidRPr="00346456">
        <w:t>Dockerfile</w:t>
      </w:r>
      <w:proofErr w:type="spellEnd"/>
      <w:r w:rsidRPr="00346456">
        <w:t xml:space="preserve">" jsme si pro </w:t>
      </w:r>
      <w:proofErr w:type="spellStart"/>
      <w:r w:rsidRPr="00346456">
        <w:t>frontend</w:t>
      </w:r>
      <w:proofErr w:type="spellEnd"/>
      <w:r w:rsidRPr="00346456">
        <w:t xml:space="preserve"> a </w:t>
      </w:r>
      <w:proofErr w:type="spellStart"/>
      <w:r w:rsidRPr="00346456">
        <w:t>backend</w:t>
      </w:r>
      <w:proofErr w:type="spellEnd"/>
      <w:r w:rsidRPr="00346456">
        <w:t xml:space="preserve"> sestavili image (šablonu pro systém), kterou jsme pak využili v souboru "</w:t>
      </w:r>
      <w:proofErr w:type="spellStart"/>
      <w:r w:rsidRPr="00346456">
        <w:t>docker-compose.yml</w:t>
      </w:r>
      <w:proofErr w:type="spellEnd"/>
      <w:r w:rsidRPr="00346456">
        <w:t>".</w:t>
      </w:r>
    </w:p>
    <w:p w14:paraId="72E3251F" w14:textId="315CCF73" w:rsidR="00346456" w:rsidRPr="00346456" w:rsidRDefault="00346456" w:rsidP="00346456">
      <w:r w:rsidRPr="00346456">
        <w:t xml:space="preserve">Výhoda </w:t>
      </w:r>
      <w:proofErr w:type="spellStart"/>
      <w:r w:rsidRPr="00346456">
        <w:t>Dockeru</w:t>
      </w:r>
      <w:proofErr w:type="spellEnd"/>
      <w:r w:rsidRPr="00346456">
        <w:t xml:space="preserve"> je jeho široká komunita, takže jsme pro spoustu </w:t>
      </w:r>
      <w:r w:rsidR="000A6F09" w:rsidRPr="00346456">
        <w:t>kontejnerů</w:t>
      </w:r>
      <w:r w:rsidRPr="00346456">
        <w:t xml:space="preserve"> nemuseli image </w:t>
      </w:r>
      <w:r w:rsidR="006042D7">
        <w:t xml:space="preserve">ani </w:t>
      </w:r>
      <w:r w:rsidRPr="00346456">
        <w:t xml:space="preserve">vytvářet. Následně se celý systém </w:t>
      </w:r>
      <w:r w:rsidR="000A6F09" w:rsidRPr="00346456">
        <w:t>kontejnerů</w:t>
      </w:r>
      <w:r w:rsidRPr="00346456">
        <w:t xml:space="preserve"> spustí pomocí jedno příkazu "</w:t>
      </w:r>
      <w:proofErr w:type="spellStart"/>
      <w:r w:rsidRPr="00346456">
        <w:t>docker</w:t>
      </w:r>
      <w:proofErr w:type="spellEnd"/>
      <w:r w:rsidRPr="00346456">
        <w:t xml:space="preserve"> </w:t>
      </w:r>
      <w:proofErr w:type="spellStart"/>
      <w:r w:rsidRPr="00346456">
        <w:t>compose</w:t>
      </w:r>
      <w:proofErr w:type="spellEnd"/>
      <w:r w:rsidRPr="00346456">
        <w:t xml:space="preserve"> up -d" a máme aplikace spuštěné.</w:t>
      </w:r>
    </w:p>
    <w:p w14:paraId="04A2C770" w14:textId="77777777" w:rsidR="00C50AD2" w:rsidRDefault="00556164" w:rsidP="00C50AD2">
      <w:pPr>
        <w:keepNext/>
        <w:jc w:val="center"/>
      </w:pPr>
      <w:r>
        <w:rPr>
          <w:noProof/>
        </w:rPr>
        <w:drawing>
          <wp:inline distT="0" distB="0" distL="0" distR="0" wp14:anchorId="0BEAD63C" wp14:editId="29047D2B">
            <wp:extent cx="3190875" cy="2546308"/>
            <wp:effectExtent l="0" t="0" r="0" b="6985"/>
            <wp:docPr id="51690444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98955" cy="2552756"/>
                    </a:xfrm>
                    <a:prstGeom prst="rect">
                      <a:avLst/>
                    </a:prstGeom>
                    <a:noFill/>
                    <a:ln>
                      <a:noFill/>
                    </a:ln>
                  </pic:spPr>
                </pic:pic>
              </a:graphicData>
            </a:graphic>
          </wp:inline>
        </w:drawing>
      </w:r>
    </w:p>
    <w:p w14:paraId="3B18336D" w14:textId="143FF1A5" w:rsidR="000A6F09" w:rsidRPr="00346456" w:rsidRDefault="00C50AD2" w:rsidP="00C50AD2">
      <w:pPr>
        <w:pStyle w:val="Caption"/>
        <w:jc w:val="center"/>
      </w:pPr>
      <w:bookmarkStart w:id="198" w:name="_Toc195253128"/>
      <w:r>
        <w:t xml:space="preserve">Obrázek </w:t>
      </w:r>
      <w:fldSimple w:instr=" SEQ Obrázek \* ARABIC ">
        <w:r w:rsidR="00331E55">
          <w:rPr>
            <w:noProof/>
          </w:rPr>
          <w:t>59</w:t>
        </w:r>
      </w:fldSimple>
      <w:r>
        <w:t>: Topologie kontejnerů v Linuxu</w:t>
      </w:r>
      <w:bookmarkEnd w:id="198"/>
    </w:p>
    <w:p w14:paraId="44900587" w14:textId="0E5D805D" w:rsidR="007C2BDE" w:rsidRPr="007C2BDE" w:rsidRDefault="00346456" w:rsidP="007C2BDE">
      <w:pPr>
        <w:pStyle w:val="Heading3"/>
      </w:pPr>
      <w:bookmarkStart w:id="199" w:name="_Toc195253272"/>
      <w:proofErr w:type="spellStart"/>
      <w:r>
        <w:t>Docker</w:t>
      </w:r>
      <w:proofErr w:type="spellEnd"/>
      <w:r>
        <w:t xml:space="preserve"> </w:t>
      </w:r>
      <w:proofErr w:type="spellStart"/>
      <w:r>
        <w:t>v</w:t>
      </w:r>
      <w:r w:rsidR="00A719F7">
        <w:t>olume</w:t>
      </w:r>
      <w:bookmarkEnd w:id="199"/>
      <w:proofErr w:type="spellEnd"/>
    </w:p>
    <w:p w14:paraId="22B8CCCE" w14:textId="77777777" w:rsidR="006042D7" w:rsidRDefault="00796C14" w:rsidP="00346456">
      <w:proofErr w:type="spellStart"/>
      <w:r w:rsidRPr="00796C14">
        <w:t>Docker</w:t>
      </w:r>
      <w:proofErr w:type="spellEnd"/>
      <w:r w:rsidRPr="00796C14">
        <w:t xml:space="preserve"> </w:t>
      </w:r>
      <w:proofErr w:type="spellStart"/>
      <w:r w:rsidRPr="00796C14">
        <w:t>Volume</w:t>
      </w:r>
      <w:proofErr w:type="spellEnd"/>
      <w:r w:rsidRPr="00796C14">
        <w:t xml:space="preserve"> jsme využili pro uchovávání dat mimo samotné kontejnery. Jedná se o funkci, která umožňuje trvalé ukládání dat i po restartu nebo odstranění kontejneru. Velkou výhodou také je, že díky tomu můžeme data sdílet mezi více kontejnery.</w:t>
      </w:r>
    </w:p>
    <w:p w14:paraId="3EBE6694" w14:textId="49D8F195" w:rsidR="00346456" w:rsidRPr="00346456" w:rsidRDefault="00796C14" w:rsidP="00346456">
      <w:r w:rsidRPr="00796C14">
        <w:t xml:space="preserve">V našem případě jsme </w:t>
      </w:r>
      <w:proofErr w:type="spellStart"/>
      <w:r w:rsidRPr="00796C14">
        <w:t>volume</w:t>
      </w:r>
      <w:proofErr w:type="spellEnd"/>
      <w:r w:rsidRPr="00796C14">
        <w:t xml:space="preserve"> používali například pro databázi, aby se data neztratila pokaždé, když jsme kontejner znovu sestavili nebo spustili. V souboru "</w:t>
      </w:r>
      <w:proofErr w:type="spellStart"/>
      <w:r w:rsidRPr="00796C14">
        <w:t>docker-compose.yml</w:t>
      </w:r>
      <w:proofErr w:type="spellEnd"/>
      <w:r w:rsidRPr="00796C14">
        <w:t xml:space="preserve">" jsme si </w:t>
      </w:r>
      <w:proofErr w:type="spellStart"/>
      <w:r w:rsidRPr="00796C14">
        <w:t>volume</w:t>
      </w:r>
      <w:proofErr w:type="spellEnd"/>
      <w:r w:rsidRPr="00796C14">
        <w:t xml:space="preserve"> jednoduše nadefinovali a následně připojili k příslušnému kontejneru pomocí parametru "</w:t>
      </w:r>
      <w:proofErr w:type="spellStart"/>
      <w:r w:rsidRPr="00796C14">
        <w:t>volumes</w:t>
      </w:r>
      <w:proofErr w:type="spellEnd"/>
      <w:r w:rsidRPr="00796C14">
        <w:t>".</w:t>
      </w:r>
    </w:p>
    <w:p w14:paraId="759390D5" w14:textId="77777777" w:rsidR="00C50AD2" w:rsidRDefault="000516F7" w:rsidP="00C50AD2">
      <w:pPr>
        <w:keepNext/>
        <w:jc w:val="center"/>
      </w:pPr>
      <w:r>
        <w:rPr>
          <w:noProof/>
        </w:rPr>
        <w:lastRenderedPageBreak/>
        <w:drawing>
          <wp:inline distT="0" distB="0" distL="0" distR="0" wp14:anchorId="3533CEC6" wp14:editId="7C1C81BB">
            <wp:extent cx="5104041" cy="2386965"/>
            <wp:effectExtent l="0" t="0" r="1905" b="0"/>
            <wp:docPr id="1212934820"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115289" cy="2392225"/>
                    </a:xfrm>
                    <a:prstGeom prst="rect">
                      <a:avLst/>
                    </a:prstGeom>
                    <a:noFill/>
                    <a:ln>
                      <a:noFill/>
                    </a:ln>
                  </pic:spPr>
                </pic:pic>
              </a:graphicData>
            </a:graphic>
          </wp:inline>
        </w:drawing>
      </w:r>
    </w:p>
    <w:p w14:paraId="7524F678" w14:textId="785AD2DC" w:rsidR="000A6F09" w:rsidRPr="00346456" w:rsidRDefault="00C50AD2" w:rsidP="00C50AD2">
      <w:pPr>
        <w:pStyle w:val="Caption"/>
        <w:jc w:val="center"/>
      </w:pPr>
      <w:bookmarkStart w:id="200" w:name="_Toc195253129"/>
      <w:r>
        <w:t xml:space="preserve">Obrázek </w:t>
      </w:r>
      <w:fldSimple w:instr=" SEQ Obrázek \* ARABIC ">
        <w:r w:rsidR="00331E55">
          <w:rPr>
            <w:noProof/>
          </w:rPr>
          <w:t>60</w:t>
        </w:r>
      </w:fldSimple>
      <w:r>
        <w:t xml:space="preserve">: Ukázka </w:t>
      </w:r>
      <w:proofErr w:type="spellStart"/>
      <w:r>
        <w:t>Docker</w:t>
      </w:r>
      <w:proofErr w:type="spellEnd"/>
      <w:r>
        <w:t xml:space="preserve"> </w:t>
      </w:r>
      <w:proofErr w:type="spellStart"/>
      <w:r>
        <w:t>volume</w:t>
      </w:r>
      <w:bookmarkEnd w:id="200"/>
      <w:proofErr w:type="spellEnd"/>
    </w:p>
    <w:p w14:paraId="79E72B50" w14:textId="2B879CF8" w:rsidR="00A719F7" w:rsidRPr="00A719F7" w:rsidRDefault="00346456" w:rsidP="00A719F7">
      <w:pPr>
        <w:pStyle w:val="Heading3"/>
      </w:pPr>
      <w:bookmarkStart w:id="201" w:name="_Toc195253273"/>
      <w:proofErr w:type="spellStart"/>
      <w:r>
        <w:t>Docker</w:t>
      </w:r>
      <w:proofErr w:type="spellEnd"/>
      <w:r>
        <w:t xml:space="preserve"> n</w:t>
      </w:r>
      <w:r w:rsidR="00C2684B">
        <w:t>etwork</w:t>
      </w:r>
      <w:bookmarkEnd w:id="201"/>
    </w:p>
    <w:p w14:paraId="4B001297" w14:textId="47F62A02" w:rsidR="00AF229E" w:rsidRPr="00AF229E" w:rsidRDefault="009116A9" w:rsidP="00AF229E">
      <w:proofErr w:type="spellStart"/>
      <w:r>
        <w:t>Docker</w:t>
      </w:r>
      <w:proofErr w:type="spellEnd"/>
      <w:r>
        <w:t xml:space="preserve"> nabízí </w:t>
      </w:r>
      <w:r w:rsidR="00AA0BA3">
        <w:t xml:space="preserve">rozsáhlou nabídku možností nastavení sítě. </w:t>
      </w:r>
      <w:r w:rsidR="00673532">
        <w:t>Lze nastavit síť typu „</w:t>
      </w:r>
      <w:proofErr w:type="spellStart"/>
      <w:r w:rsidR="00673532">
        <w:t>bridge</w:t>
      </w:r>
      <w:proofErr w:type="spellEnd"/>
      <w:r w:rsidR="00673532">
        <w:t>“, „host“, „IPVLAN“</w:t>
      </w:r>
      <w:r w:rsidR="0013181B">
        <w:t xml:space="preserve"> a mnoho dalších. </w:t>
      </w:r>
      <w:r w:rsidR="00A81F33">
        <w:t xml:space="preserve">Každý typ má své využití. </w:t>
      </w:r>
      <w:r w:rsidR="00C35FC0">
        <w:t>„</w:t>
      </w:r>
      <w:r w:rsidR="00A81F33">
        <w:t>MACVLAN</w:t>
      </w:r>
      <w:r w:rsidR="00C35FC0">
        <w:t>“</w:t>
      </w:r>
      <w:r w:rsidR="00A81F33">
        <w:t xml:space="preserve"> </w:t>
      </w:r>
      <w:r w:rsidR="00935F7F">
        <w:t>bychom</w:t>
      </w:r>
      <w:r w:rsidR="00A81F33">
        <w:t xml:space="preserve"> použili pro připojení kontejneru do fyzické sítě, zatímco „</w:t>
      </w:r>
      <w:proofErr w:type="spellStart"/>
      <w:r w:rsidR="00A81F33">
        <w:t>bridge</w:t>
      </w:r>
      <w:proofErr w:type="spellEnd"/>
      <w:r w:rsidR="00A81F33">
        <w:t xml:space="preserve">“ </w:t>
      </w:r>
      <w:r w:rsidR="00935F7F">
        <w:t>bychom</w:t>
      </w:r>
      <w:r w:rsidR="00A81F33">
        <w:t xml:space="preserve"> využili pro propojení více </w:t>
      </w:r>
      <w:r w:rsidR="00935F7F">
        <w:t>kontejnerů</w:t>
      </w:r>
      <w:r w:rsidR="00A81F33">
        <w:t>. U nás byl nejvíce využíván typ „</w:t>
      </w:r>
      <w:proofErr w:type="spellStart"/>
      <w:r w:rsidR="00A81F33">
        <w:t>bri</w:t>
      </w:r>
      <w:r w:rsidR="000A6F09">
        <w:t>d</w:t>
      </w:r>
      <w:r w:rsidR="00A81F33">
        <w:t>ge</w:t>
      </w:r>
      <w:proofErr w:type="spellEnd"/>
      <w:r w:rsidR="00A81F33">
        <w:t xml:space="preserve">“. Pomocí něho jsme vytvořili </w:t>
      </w:r>
      <w:r w:rsidR="00935F7F">
        <w:t>oddělené</w:t>
      </w:r>
      <w:r w:rsidR="00C35FC0">
        <w:t xml:space="preserve"> sítě pro </w:t>
      </w:r>
      <w:proofErr w:type="spellStart"/>
      <w:r w:rsidR="00C35FC0">
        <w:t>proxy</w:t>
      </w:r>
      <w:proofErr w:type="spellEnd"/>
      <w:r w:rsidR="00C35FC0">
        <w:t xml:space="preserve">, databázi </w:t>
      </w:r>
      <w:r w:rsidR="00935F7F">
        <w:t>anebo</w:t>
      </w:r>
      <w:r w:rsidR="00C35FC0">
        <w:t xml:space="preserve"> taky </w:t>
      </w:r>
      <w:proofErr w:type="spellStart"/>
      <w:r w:rsidR="00C35FC0">
        <w:t>cache</w:t>
      </w:r>
      <w:proofErr w:type="spellEnd"/>
      <w:r w:rsidR="00C35FC0">
        <w:t>.</w:t>
      </w:r>
    </w:p>
    <w:p w14:paraId="5BCC49D6" w14:textId="77777777" w:rsidR="00C50AD2" w:rsidRDefault="000516F7" w:rsidP="00C50AD2">
      <w:pPr>
        <w:keepNext/>
        <w:jc w:val="center"/>
      </w:pPr>
      <w:r>
        <w:rPr>
          <w:noProof/>
        </w:rPr>
        <w:drawing>
          <wp:inline distT="0" distB="0" distL="0" distR="0" wp14:anchorId="163FAE2F" wp14:editId="6BD64211">
            <wp:extent cx="5038725" cy="2038887"/>
            <wp:effectExtent l="0" t="0" r="0" b="0"/>
            <wp:docPr id="164576521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44677" cy="2041296"/>
                    </a:xfrm>
                    <a:prstGeom prst="rect">
                      <a:avLst/>
                    </a:prstGeom>
                    <a:noFill/>
                    <a:ln>
                      <a:noFill/>
                    </a:ln>
                  </pic:spPr>
                </pic:pic>
              </a:graphicData>
            </a:graphic>
          </wp:inline>
        </w:drawing>
      </w:r>
    </w:p>
    <w:p w14:paraId="475627AE" w14:textId="089371EF" w:rsidR="00F83EBE" w:rsidRDefault="00C50AD2" w:rsidP="00C50AD2">
      <w:pPr>
        <w:pStyle w:val="Caption"/>
        <w:jc w:val="center"/>
      </w:pPr>
      <w:bookmarkStart w:id="202" w:name="_Toc195253130"/>
      <w:r>
        <w:t xml:space="preserve">Obrázek </w:t>
      </w:r>
      <w:fldSimple w:instr=" SEQ Obrázek \* ARABIC ">
        <w:r w:rsidR="00331E55">
          <w:rPr>
            <w:noProof/>
          </w:rPr>
          <w:t>61</w:t>
        </w:r>
      </w:fldSimple>
      <w:r>
        <w:t xml:space="preserve">: Ukázka </w:t>
      </w:r>
      <w:proofErr w:type="spellStart"/>
      <w:r>
        <w:t>Docker</w:t>
      </w:r>
      <w:proofErr w:type="spellEnd"/>
      <w:r>
        <w:t xml:space="preserve"> network</w:t>
      </w:r>
      <w:bookmarkEnd w:id="202"/>
    </w:p>
    <w:p w14:paraId="6EC615A8" w14:textId="3E45BB72" w:rsidR="000516F7" w:rsidRPr="00AF229E" w:rsidRDefault="00F83EBE" w:rsidP="00F83EBE">
      <w:pPr>
        <w:spacing w:after="0" w:line="240" w:lineRule="auto"/>
        <w:jc w:val="left"/>
      </w:pPr>
      <w:r>
        <w:br w:type="page"/>
      </w:r>
    </w:p>
    <w:p w14:paraId="3091649B" w14:textId="01F920D1" w:rsidR="532A5C76" w:rsidRDefault="532A5C76" w:rsidP="47ABC4D4">
      <w:pPr>
        <w:pStyle w:val="Heading2"/>
      </w:pPr>
      <w:bookmarkStart w:id="203" w:name="_Toc195253274"/>
      <w:r>
        <w:lastRenderedPageBreak/>
        <w:t>Kontejnery</w:t>
      </w:r>
      <w:bookmarkEnd w:id="203"/>
    </w:p>
    <w:p w14:paraId="5C8957F1" w14:textId="49E55356" w:rsidR="222740D8" w:rsidRDefault="006049C7" w:rsidP="006049C7">
      <w:pPr>
        <w:pStyle w:val="Heading3"/>
      </w:pPr>
      <w:bookmarkStart w:id="204" w:name="_Toc195253275"/>
      <w:proofErr w:type="spellStart"/>
      <w:r>
        <w:t>Portainer</w:t>
      </w:r>
      <w:bookmarkEnd w:id="204"/>
      <w:proofErr w:type="spellEnd"/>
    </w:p>
    <w:p w14:paraId="0376E634" w14:textId="721B0798" w:rsidR="006049C7" w:rsidRPr="006049C7" w:rsidRDefault="006049C7" w:rsidP="006049C7">
      <w:proofErr w:type="spellStart"/>
      <w:r>
        <w:t>Portainer</w:t>
      </w:r>
      <w:proofErr w:type="spellEnd"/>
      <w:r>
        <w:t xml:space="preserve"> je grafické rozhraní pro správu </w:t>
      </w:r>
      <w:proofErr w:type="spellStart"/>
      <w:r>
        <w:t>Dockeru</w:t>
      </w:r>
      <w:proofErr w:type="spellEnd"/>
      <w:r>
        <w:t xml:space="preserve">. </w:t>
      </w:r>
      <w:r w:rsidR="002265B1">
        <w:t>Díky</w:t>
      </w:r>
      <w:r w:rsidR="00D979C0">
        <w:t xml:space="preserve"> tomu můžeme rychle a efektivně kontejnery spouštět, mazat nebo upravovat. </w:t>
      </w:r>
      <w:r w:rsidR="002265B1">
        <w:t xml:space="preserve">Mimo to můžeme také spravovat sítě, </w:t>
      </w:r>
      <w:proofErr w:type="spellStart"/>
      <w:r w:rsidR="002265B1">
        <w:t>volumes</w:t>
      </w:r>
      <w:proofErr w:type="spellEnd"/>
      <w:r w:rsidR="002265B1">
        <w:t xml:space="preserve">, nebo další funkcionality, které </w:t>
      </w:r>
      <w:proofErr w:type="spellStart"/>
      <w:r w:rsidR="00CC4AEB">
        <w:t>D</w:t>
      </w:r>
      <w:r w:rsidR="002265B1">
        <w:t>ocker</w:t>
      </w:r>
      <w:proofErr w:type="spellEnd"/>
      <w:r w:rsidR="002265B1">
        <w:t xml:space="preserve"> nabízí.</w:t>
      </w:r>
      <w:r w:rsidR="00DD2A1E">
        <w:t xml:space="preserve"> V našem případě zde také vývojáři měli přístup do logů a k</w:t>
      </w:r>
      <w:r w:rsidR="00F224A3">
        <w:t>e</w:t>
      </w:r>
      <w:r w:rsidR="00DD2A1E">
        <w:t xml:space="preserve"> konzoli </w:t>
      </w:r>
      <w:proofErr w:type="spellStart"/>
      <w:r w:rsidR="009451F0">
        <w:t>backendu</w:t>
      </w:r>
      <w:proofErr w:type="spellEnd"/>
      <w:r w:rsidR="009451F0">
        <w:t xml:space="preserve"> nebo </w:t>
      </w:r>
      <w:proofErr w:type="spellStart"/>
      <w:r w:rsidR="009451F0">
        <w:t>frontendu</w:t>
      </w:r>
      <w:proofErr w:type="spellEnd"/>
      <w:r w:rsidR="00DD2A1E">
        <w:t>.</w:t>
      </w:r>
    </w:p>
    <w:p w14:paraId="09497530" w14:textId="77777777" w:rsidR="00CA19D3" w:rsidRDefault="00F224A3" w:rsidP="00CA19D3">
      <w:pPr>
        <w:keepNext/>
        <w:jc w:val="center"/>
      </w:pPr>
      <w:r>
        <w:rPr>
          <w:noProof/>
        </w:rPr>
        <w:drawing>
          <wp:inline distT="0" distB="0" distL="0" distR="0" wp14:anchorId="70332F1F" wp14:editId="37315F29">
            <wp:extent cx="4327451" cy="2368257"/>
            <wp:effectExtent l="0" t="0" r="0" b="0"/>
            <wp:docPr id="1630324187"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27451" cy="2368257"/>
                    </a:xfrm>
                    <a:prstGeom prst="rect">
                      <a:avLst/>
                    </a:prstGeom>
                    <a:noFill/>
                    <a:ln>
                      <a:noFill/>
                    </a:ln>
                  </pic:spPr>
                </pic:pic>
              </a:graphicData>
            </a:graphic>
          </wp:inline>
        </w:drawing>
      </w:r>
    </w:p>
    <w:p w14:paraId="5A227721" w14:textId="4C9F90CB" w:rsidR="00CC4AEB" w:rsidRDefault="00CA19D3" w:rsidP="00CA19D3">
      <w:pPr>
        <w:pStyle w:val="Caption"/>
        <w:jc w:val="center"/>
      </w:pPr>
      <w:bookmarkStart w:id="205" w:name="_Toc195253131"/>
      <w:r>
        <w:t xml:space="preserve">Obrázek </w:t>
      </w:r>
      <w:fldSimple w:instr=" SEQ Obrázek \* ARABIC ">
        <w:r w:rsidR="00331E55">
          <w:rPr>
            <w:noProof/>
          </w:rPr>
          <w:t>62</w:t>
        </w:r>
      </w:fldSimple>
      <w:r>
        <w:t xml:space="preserve">: Ukázka kontejneru </w:t>
      </w:r>
      <w:proofErr w:type="spellStart"/>
      <w:r>
        <w:t>Portainer</w:t>
      </w:r>
      <w:bookmarkEnd w:id="205"/>
      <w:proofErr w:type="spellEnd"/>
    </w:p>
    <w:p w14:paraId="570AB4E7" w14:textId="556B987A" w:rsidR="00F224A3" w:rsidRPr="00F224A3" w:rsidRDefault="006B4D96" w:rsidP="00F224A3">
      <w:pPr>
        <w:pStyle w:val="Heading3"/>
      </w:pPr>
      <w:bookmarkStart w:id="206" w:name="_Toc195253276"/>
      <w:proofErr w:type="spellStart"/>
      <w:r>
        <w:t>Postgres</w:t>
      </w:r>
      <w:proofErr w:type="spellEnd"/>
      <w:r w:rsidR="004E0160">
        <w:t xml:space="preserve"> + </w:t>
      </w:r>
      <w:proofErr w:type="spellStart"/>
      <w:r w:rsidR="004E0160">
        <w:t>Postgres</w:t>
      </w:r>
      <w:proofErr w:type="spellEnd"/>
      <w:r w:rsidR="004E0160">
        <w:t xml:space="preserve"> Admin</w:t>
      </w:r>
      <w:bookmarkEnd w:id="206"/>
    </w:p>
    <w:p w14:paraId="32A07A93" w14:textId="1E7D8983" w:rsidR="00544DAE" w:rsidRDefault="00544DAE" w:rsidP="00544DAE">
      <w:proofErr w:type="spellStart"/>
      <w:r>
        <w:t>Postgres</w:t>
      </w:r>
      <w:proofErr w:type="spellEnd"/>
      <w:r>
        <w:t xml:space="preserve"> je relační databázový systém</w:t>
      </w:r>
      <w:r w:rsidR="000835F0">
        <w:t>, který slo</w:t>
      </w:r>
      <w:r w:rsidR="00BE5625">
        <w:t>uží k </w:t>
      </w:r>
      <w:r w:rsidR="00060E1B">
        <w:t>ukládání</w:t>
      </w:r>
      <w:r w:rsidR="00BE5625">
        <w:t xml:space="preserve"> a správě strukturovaných dat.</w:t>
      </w:r>
      <w:r w:rsidR="00060E1B">
        <w:t xml:space="preserve"> </w:t>
      </w:r>
      <w:r w:rsidR="00FB7460">
        <w:t>Narozdíl</w:t>
      </w:r>
      <w:r w:rsidR="00060E1B">
        <w:t xml:space="preserve"> od klasické databáze</w:t>
      </w:r>
      <w:r w:rsidR="00FB7460">
        <w:t>, jako je</w:t>
      </w:r>
      <w:r w:rsidR="00060E1B">
        <w:t xml:space="preserve"> </w:t>
      </w:r>
      <w:proofErr w:type="spellStart"/>
      <w:r w:rsidR="00060E1B">
        <w:t>MySQL</w:t>
      </w:r>
      <w:proofErr w:type="spellEnd"/>
      <w:r w:rsidR="00060E1B">
        <w:t xml:space="preserve"> nebo </w:t>
      </w:r>
      <w:proofErr w:type="spellStart"/>
      <w:r w:rsidR="00060E1B">
        <w:t>MariaDB</w:t>
      </w:r>
      <w:proofErr w:type="spellEnd"/>
      <w:r w:rsidR="00FB7460">
        <w:t xml:space="preserve">, je </w:t>
      </w:r>
      <w:proofErr w:type="spellStart"/>
      <w:r w:rsidR="00FB7460">
        <w:t>Postgres</w:t>
      </w:r>
      <w:proofErr w:type="spellEnd"/>
      <w:r w:rsidR="00FB7460">
        <w:t xml:space="preserve"> značně výkonnější a nabízí řadu pokročilých funkcí.</w:t>
      </w:r>
      <w:r w:rsidR="00336D2E">
        <w:t xml:space="preserve"> Mimo to nabízí možnost přidání </w:t>
      </w:r>
      <w:r w:rsidR="004A688A">
        <w:t>grafického</w:t>
      </w:r>
      <w:r w:rsidR="00336D2E">
        <w:t xml:space="preserve"> ro</w:t>
      </w:r>
      <w:r w:rsidR="004A688A">
        <w:t xml:space="preserve">zhraní </w:t>
      </w:r>
      <w:proofErr w:type="spellStart"/>
      <w:r w:rsidR="004A688A">
        <w:t>Postgres</w:t>
      </w:r>
      <w:proofErr w:type="spellEnd"/>
      <w:r w:rsidR="004A688A">
        <w:t xml:space="preserve"> Admin. Zde pak můžeme libovolně přidávat servery a následně na nich upravovat data ve vizuální podobě, bez nutnosti terminálu.</w:t>
      </w:r>
    </w:p>
    <w:p w14:paraId="46A54C15" w14:textId="77777777" w:rsidR="00CA19D3" w:rsidRDefault="008131CE" w:rsidP="00CA19D3">
      <w:pPr>
        <w:keepNext/>
        <w:jc w:val="center"/>
      </w:pPr>
      <w:r>
        <w:rPr>
          <w:noProof/>
        </w:rPr>
        <w:drawing>
          <wp:inline distT="0" distB="0" distL="0" distR="0" wp14:anchorId="0D4172C0" wp14:editId="6BA5155C">
            <wp:extent cx="4327451" cy="2060897"/>
            <wp:effectExtent l="0" t="0" r="0" b="0"/>
            <wp:docPr id="107297009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53616" cy="2073358"/>
                    </a:xfrm>
                    <a:prstGeom prst="rect">
                      <a:avLst/>
                    </a:prstGeom>
                    <a:noFill/>
                    <a:ln>
                      <a:noFill/>
                    </a:ln>
                  </pic:spPr>
                </pic:pic>
              </a:graphicData>
            </a:graphic>
          </wp:inline>
        </w:drawing>
      </w:r>
    </w:p>
    <w:p w14:paraId="3AFC4408" w14:textId="4EA27663" w:rsidR="004E1267" w:rsidRPr="00544DAE" w:rsidRDefault="00CA19D3" w:rsidP="00CA19D3">
      <w:pPr>
        <w:pStyle w:val="Caption"/>
        <w:jc w:val="center"/>
      </w:pPr>
      <w:bookmarkStart w:id="207" w:name="_Toc195253132"/>
      <w:r>
        <w:t xml:space="preserve">Obrázek </w:t>
      </w:r>
      <w:fldSimple w:instr=" SEQ Obrázek \* ARABIC ">
        <w:r w:rsidR="00331E55">
          <w:rPr>
            <w:noProof/>
          </w:rPr>
          <w:t>63</w:t>
        </w:r>
      </w:fldSimple>
      <w:r>
        <w:t xml:space="preserve">: Ukázka kontejneru </w:t>
      </w:r>
      <w:proofErr w:type="spellStart"/>
      <w:r>
        <w:t>PgAdmin</w:t>
      </w:r>
      <w:bookmarkEnd w:id="207"/>
      <w:proofErr w:type="spellEnd"/>
    </w:p>
    <w:p w14:paraId="0C784F77" w14:textId="0CADA9FF" w:rsidR="009B3D83" w:rsidRDefault="009B3D83" w:rsidP="009B3D83">
      <w:pPr>
        <w:pStyle w:val="Heading3"/>
      </w:pPr>
      <w:bookmarkStart w:id="208" w:name="_Toc195253277"/>
      <w:r>
        <w:lastRenderedPageBreak/>
        <w:t xml:space="preserve">Editor databáze </w:t>
      </w:r>
      <w:proofErr w:type="spellStart"/>
      <w:r>
        <w:t>LaceHub</w:t>
      </w:r>
      <w:bookmarkEnd w:id="208"/>
      <w:proofErr w:type="spellEnd"/>
    </w:p>
    <w:p w14:paraId="073C93BE" w14:textId="6B3B0E14" w:rsidR="0064369E" w:rsidRDefault="003978D8" w:rsidP="0064369E">
      <w:r w:rsidRPr="003978D8">
        <w:t>Tato minimalistická webová aplikace byla navržena z důvodu zjednodušení administrátorům editování databáze s botami. V aplikaci můžete editovat, mazat nebo tvořit nové záznamy, stačí jen vyplnit několik inputů.</w:t>
      </w:r>
    </w:p>
    <w:p w14:paraId="4EC371E4" w14:textId="77777777" w:rsidR="004C39D0" w:rsidRDefault="003766F5" w:rsidP="004C39D0">
      <w:pPr>
        <w:keepNext/>
        <w:jc w:val="center"/>
      </w:pPr>
      <w:r>
        <w:rPr>
          <w:noProof/>
        </w:rPr>
        <w:drawing>
          <wp:inline distT="0" distB="0" distL="0" distR="0" wp14:anchorId="261DBB02" wp14:editId="145BD1C4">
            <wp:extent cx="5581650" cy="2670690"/>
            <wp:effectExtent l="0" t="0" r="0" b="0"/>
            <wp:docPr id="1752801036"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86368" cy="2672947"/>
                    </a:xfrm>
                    <a:prstGeom prst="rect">
                      <a:avLst/>
                    </a:prstGeom>
                    <a:noFill/>
                    <a:ln>
                      <a:noFill/>
                    </a:ln>
                  </pic:spPr>
                </pic:pic>
              </a:graphicData>
            </a:graphic>
          </wp:inline>
        </w:drawing>
      </w:r>
    </w:p>
    <w:p w14:paraId="0868FD37" w14:textId="06CB22E0" w:rsidR="003978D8" w:rsidRDefault="004C39D0" w:rsidP="004C39D0">
      <w:pPr>
        <w:pStyle w:val="Caption"/>
        <w:jc w:val="center"/>
      </w:pPr>
      <w:bookmarkStart w:id="209" w:name="_Toc195253133"/>
      <w:r>
        <w:t xml:space="preserve">Obrázek </w:t>
      </w:r>
      <w:fldSimple w:instr=" SEQ Obrázek \* ARABIC ">
        <w:r w:rsidR="00331E55">
          <w:rPr>
            <w:noProof/>
          </w:rPr>
          <w:t>64</w:t>
        </w:r>
      </w:fldSimple>
      <w:r>
        <w:t>: Ukázka aplikace pro editování databáze bot</w:t>
      </w:r>
      <w:bookmarkEnd w:id="209"/>
    </w:p>
    <w:p w14:paraId="31AC2CDD" w14:textId="3A4AE61F" w:rsidR="003766F5" w:rsidRDefault="00C63EF7" w:rsidP="0064369E">
      <w:r w:rsidRPr="00C63EF7">
        <w:t xml:space="preserve">Jako programovací jazyk byl zvolen Python s webovým frameworkem </w:t>
      </w:r>
      <w:proofErr w:type="spellStart"/>
      <w:r w:rsidRPr="00C63EF7">
        <w:t>Flask</w:t>
      </w:r>
      <w:proofErr w:type="spellEnd"/>
      <w:r w:rsidRPr="00C63EF7">
        <w:t xml:space="preserve">. Pro </w:t>
      </w:r>
      <w:proofErr w:type="spellStart"/>
      <w:r w:rsidRPr="00C63EF7">
        <w:t>frontend</w:t>
      </w:r>
      <w:proofErr w:type="spellEnd"/>
      <w:r w:rsidRPr="00C63EF7">
        <w:t xml:space="preserve"> aplikace nebyl zvolený framework žádný a vše je napsané v klasickém HTML (Hyper Text </w:t>
      </w:r>
      <w:proofErr w:type="spellStart"/>
      <w:r w:rsidRPr="00C63EF7">
        <w:t>Markup</w:t>
      </w:r>
      <w:proofErr w:type="spellEnd"/>
      <w:r w:rsidRPr="00C63EF7">
        <w:t xml:space="preserve"> </w:t>
      </w:r>
      <w:proofErr w:type="spellStart"/>
      <w:r w:rsidRPr="00C63EF7">
        <w:t>Language</w:t>
      </w:r>
      <w:proofErr w:type="spellEnd"/>
      <w:r w:rsidRPr="00C63EF7">
        <w:t>), CSS (</w:t>
      </w:r>
      <w:proofErr w:type="spellStart"/>
      <w:r w:rsidRPr="00C63EF7">
        <w:t>Cascading</w:t>
      </w:r>
      <w:proofErr w:type="spellEnd"/>
      <w:r w:rsidRPr="00C63EF7">
        <w:t xml:space="preserve"> Style </w:t>
      </w:r>
      <w:proofErr w:type="spellStart"/>
      <w:r w:rsidRPr="00C63EF7">
        <w:t>Sheets</w:t>
      </w:r>
      <w:proofErr w:type="spellEnd"/>
      <w:r w:rsidRPr="00C63EF7">
        <w:t xml:space="preserve">) a trocha </w:t>
      </w:r>
      <w:proofErr w:type="spellStart"/>
      <w:r w:rsidRPr="00C63EF7">
        <w:t>JavaScriptu</w:t>
      </w:r>
      <w:proofErr w:type="spellEnd"/>
      <w:r w:rsidRPr="00C63EF7">
        <w:t xml:space="preserve">. Pro samotné editování souborů bylo zvoleno IDE </w:t>
      </w:r>
      <w:proofErr w:type="spellStart"/>
      <w:r w:rsidRPr="00C63EF7">
        <w:t>PyCharm</w:t>
      </w:r>
      <w:proofErr w:type="spellEnd"/>
      <w:r w:rsidRPr="00C63EF7">
        <w:t xml:space="preserve">, které pochází z rodiny editorů </w:t>
      </w:r>
      <w:proofErr w:type="spellStart"/>
      <w:r w:rsidRPr="00C63EF7">
        <w:t>JetBrains</w:t>
      </w:r>
      <w:proofErr w:type="spellEnd"/>
      <w:r w:rsidRPr="00C63EF7">
        <w:t>.</w:t>
      </w:r>
    </w:p>
    <w:p w14:paraId="087B5BEE" w14:textId="77777777" w:rsidR="004C39D0" w:rsidRDefault="004C39D0" w:rsidP="004C39D0">
      <w:pPr>
        <w:keepNext/>
        <w:jc w:val="center"/>
      </w:pPr>
      <w:r>
        <w:rPr>
          <w:noProof/>
        </w:rPr>
        <w:drawing>
          <wp:inline distT="0" distB="0" distL="0" distR="0" wp14:anchorId="777E2DC3" wp14:editId="5159422B">
            <wp:extent cx="4933950" cy="2994646"/>
            <wp:effectExtent l="0" t="0" r="0" b="0"/>
            <wp:docPr id="1448325800"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35553" cy="2995619"/>
                    </a:xfrm>
                    <a:prstGeom prst="rect">
                      <a:avLst/>
                    </a:prstGeom>
                    <a:noFill/>
                    <a:ln>
                      <a:noFill/>
                    </a:ln>
                  </pic:spPr>
                </pic:pic>
              </a:graphicData>
            </a:graphic>
          </wp:inline>
        </w:drawing>
      </w:r>
    </w:p>
    <w:p w14:paraId="1D372C6C" w14:textId="74B52C61" w:rsidR="00C63EF7" w:rsidRPr="0064369E" w:rsidRDefault="004C39D0" w:rsidP="004C39D0">
      <w:pPr>
        <w:pStyle w:val="Caption"/>
        <w:jc w:val="center"/>
      </w:pPr>
      <w:bookmarkStart w:id="210" w:name="_Toc195253134"/>
      <w:r>
        <w:t xml:space="preserve">Obrázek </w:t>
      </w:r>
      <w:fldSimple w:instr=" SEQ Obrázek \* ARABIC ">
        <w:r w:rsidR="00331E55">
          <w:rPr>
            <w:noProof/>
          </w:rPr>
          <w:t>65</w:t>
        </w:r>
      </w:fldSimple>
      <w:r>
        <w:t xml:space="preserve">: Ukázka kódu pro editor databáze bot (hlavní </w:t>
      </w:r>
      <w:proofErr w:type="spellStart"/>
      <w:r>
        <w:t>route</w:t>
      </w:r>
      <w:proofErr w:type="spellEnd"/>
      <w:r>
        <w:t>)</w:t>
      </w:r>
      <w:bookmarkEnd w:id="210"/>
    </w:p>
    <w:p w14:paraId="65ADED32" w14:textId="62520353" w:rsidR="00326695" w:rsidRDefault="00326695" w:rsidP="00326695">
      <w:pPr>
        <w:pStyle w:val="Heading3"/>
      </w:pPr>
      <w:bookmarkStart w:id="211" w:name="_Toc195253278"/>
      <w:proofErr w:type="spellStart"/>
      <w:r>
        <w:lastRenderedPageBreak/>
        <w:t>Nginx</w:t>
      </w:r>
      <w:proofErr w:type="spellEnd"/>
      <w:r>
        <w:t xml:space="preserve"> Proxy Manager</w:t>
      </w:r>
      <w:bookmarkEnd w:id="211"/>
    </w:p>
    <w:p w14:paraId="5C3A5CE0" w14:textId="4B44F587" w:rsidR="00D147CF" w:rsidRDefault="00C77C92" w:rsidP="00D147CF">
      <w:proofErr w:type="spellStart"/>
      <w:r w:rsidRPr="00C77C92">
        <w:t>Nginx</w:t>
      </w:r>
      <w:proofErr w:type="spellEnd"/>
      <w:r w:rsidRPr="00C77C92">
        <w:t xml:space="preserve"> Proxy Manager byl nedílnou součástí našeho projektu, protože díky této aplikaci jsme byli schopni směrovat jakékoli požadavky HTTP a HTTPS na libovolný kont</w:t>
      </w:r>
      <w:r w:rsidR="00E90D6A">
        <w:t>e</w:t>
      </w:r>
      <w:r w:rsidRPr="00C77C92">
        <w:t>jner. Zároveň bylo skrze to vytvořeno naše VPN připojení, které vás pustí k dalším aplikacím na serveru.</w:t>
      </w:r>
    </w:p>
    <w:p w14:paraId="7F3CB2FE" w14:textId="77777777" w:rsidR="00FD4BBE" w:rsidRDefault="00D147CF" w:rsidP="00FD4BBE">
      <w:pPr>
        <w:keepNext/>
        <w:jc w:val="center"/>
      </w:pPr>
      <w:r>
        <w:rPr>
          <w:noProof/>
        </w:rPr>
        <w:drawing>
          <wp:inline distT="0" distB="0" distL="0" distR="0" wp14:anchorId="68EB4828" wp14:editId="2F8C1AE7">
            <wp:extent cx="3409950" cy="2238271"/>
            <wp:effectExtent l="0" t="0" r="0" b="0"/>
            <wp:docPr id="1307040152"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9733" t="15743" r="18741" b="-6"/>
                    <a:stretch/>
                  </pic:blipFill>
                  <pic:spPr bwMode="auto">
                    <a:xfrm>
                      <a:off x="0" y="0"/>
                      <a:ext cx="3426089" cy="2248865"/>
                    </a:xfrm>
                    <a:prstGeom prst="rect">
                      <a:avLst/>
                    </a:prstGeom>
                    <a:noFill/>
                    <a:ln>
                      <a:noFill/>
                    </a:ln>
                    <a:extLst>
                      <a:ext uri="{53640926-AAD7-44D8-BBD7-CCE9431645EC}">
                        <a14:shadowObscured xmlns:a14="http://schemas.microsoft.com/office/drawing/2010/main"/>
                      </a:ext>
                    </a:extLst>
                  </pic:spPr>
                </pic:pic>
              </a:graphicData>
            </a:graphic>
          </wp:inline>
        </w:drawing>
      </w:r>
    </w:p>
    <w:p w14:paraId="58D500E7" w14:textId="53543C91" w:rsidR="00D147CF" w:rsidRPr="00A02B69" w:rsidRDefault="00FD4BBE" w:rsidP="00FD4BBE">
      <w:pPr>
        <w:pStyle w:val="Caption"/>
        <w:jc w:val="center"/>
      </w:pPr>
      <w:bookmarkStart w:id="212" w:name="_Toc195253135"/>
      <w:r>
        <w:t xml:space="preserve">Obrázek </w:t>
      </w:r>
      <w:fldSimple w:instr=" SEQ Obrázek \* ARABIC ">
        <w:r w:rsidR="00331E55">
          <w:rPr>
            <w:noProof/>
          </w:rPr>
          <w:t>66</w:t>
        </w:r>
      </w:fldSimple>
      <w:r>
        <w:t xml:space="preserve">: Ukázka kontejneru </w:t>
      </w:r>
      <w:proofErr w:type="spellStart"/>
      <w:r>
        <w:t>Nginx</w:t>
      </w:r>
      <w:proofErr w:type="spellEnd"/>
      <w:r>
        <w:t xml:space="preserve"> Proxy Manager</w:t>
      </w:r>
      <w:bookmarkEnd w:id="212"/>
    </w:p>
    <w:p w14:paraId="32DBDF07" w14:textId="1170CD87" w:rsidR="00326695" w:rsidRDefault="00392807" w:rsidP="00326695">
      <w:pPr>
        <w:pStyle w:val="Heading3"/>
      </w:pPr>
      <w:bookmarkStart w:id="213" w:name="_Toc195253279"/>
      <w:proofErr w:type="spellStart"/>
      <w:r>
        <w:t>Redis</w:t>
      </w:r>
      <w:bookmarkEnd w:id="213"/>
      <w:proofErr w:type="spellEnd"/>
    </w:p>
    <w:p w14:paraId="264AE5CD" w14:textId="37B8B61E" w:rsidR="008131CE" w:rsidRDefault="00270664" w:rsidP="008131CE">
      <w:proofErr w:type="spellStart"/>
      <w:r w:rsidRPr="00270664">
        <w:t>Redis</w:t>
      </w:r>
      <w:proofErr w:type="spellEnd"/>
      <w:r w:rsidRPr="00270664">
        <w:t xml:space="preserve"> je databázový systém určený především pro rychlé ukládání a načítání dat. Na rozdíl od běžných databází drží data primárně v paměti RAM, což zajišťuje extrémně rychlý přístup. Je ideální pro práci s krátkodobými nebo často se měnícími daty, jako jsou </w:t>
      </w:r>
      <w:proofErr w:type="spellStart"/>
      <w:r w:rsidRPr="00270664">
        <w:t>cache</w:t>
      </w:r>
      <w:proofErr w:type="spellEnd"/>
      <w:r w:rsidRPr="00270664">
        <w:t>, session data nebo fronty.</w:t>
      </w:r>
    </w:p>
    <w:p w14:paraId="59127AC9" w14:textId="77777777" w:rsidR="00FD4BBE" w:rsidRDefault="000750E2" w:rsidP="00FD4BBE">
      <w:pPr>
        <w:keepNext/>
        <w:jc w:val="center"/>
      </w:pPr>
      <w:r>
        <w:rPr>
          <w:noProof/>
        </w:rPr>
        <w:drawing>
          <wp:inline distT="0" distB="0" distL="0" distR="0" wp14:anchorId="0FFD9833" wp14:editId="496A76C9">
            <wp:extent cx="5911957" cy="2286000"/>
            <wp:effectExtent l="0" t="0" r="0" b="0"/>
            <wp:docPr id="1537541386"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2080" cy="2293781"/>
                    </a:xfrm>
                    <a:prstGeom prst="rect">
                      <a:avLst/>
                    </a:prstGeom>
                    <a:noFill/>
                    <a:ln>
                      <a:noFill/>
                    </a:ln>
                  </pic:spPr>
                </pic:pic>
              </a:graphicData>
            </a:graphic>
          </wp:inline>
        </w:drawing>
      </w:r>
    </w:p>
    <w:p w14:paraId="478AE8B8" w14:textId="5F115C4D" w:rsidR="00270664" w:rsidRPr="008131CE" w:rsidRDefault="00FD4BBE" w:rsidP="00FD4BBE">
      <w:pPr>
        <w:pStyle w:val="Caption"/>
        <w:jc w:val="center"/>
      </w:pPr>
      <w:bookmarkStart w:id="214" w:name="_Toc195253136"/>
      <w:r>
        <w:t xml:space="preserve">Obrázek </w:t>
      </w:r>
      <w:fldSimple w:instr=" SEQ Obrázek \* ARABIC ">
        <w:r w:rsidR="00331E55">
          <w:rPr>
            <w:noProof/>
          </w:rPr>
          <w:t>67</w:t>
        </w:r>
      </w:fldSimple>
      <w:r>
        <w:t xml:space="preserve">: Ukázka funkčnosti </w:t>
      </w:r>
      <w:proofErr w:type="spellStart"/>
      <w:r>
        <w:t>Redis</w:t>
      </w:r>
      <w:bookmarkEnd w:id="214"/>
      <w:proofErr w:type="spellEnd"/>
    </w:p>
    <w:p w14:paraId="47D90E05" w14:textId="4EDB00BF" w:rsidR="00392807" w:rsidRDefault="00392807" w:rsidP="00392807">
      <w:pPr>
        <w:pStyle w:val="Heading3"/>
      </w:pPr>
      <w:bookmarkStart w:id="215" w:name="_Toc195253280"/>
      <w:proofErr w:type="spellStart"/>
      <w:r>
        <w:lastRenderedPageBreak/>
        <w:t>UpTime</w:t>
      </w:r>
      <w:proofErr w:type="spellEnd"/>
      <w:r>
        <w:t xml:space="preserve"> </w:t>
      </w:r>
      <w:proofErr w:type="spellStart"/>
      <w:r>
        <w:t>Kuma</w:t>
      </w:r>
      <w:bookmarkEnd w:id="215"/>
      <w:proofErr w:type="spellEnd"/>
    </w:p>
    <w:p w14:paraId="4108F4BF" w14:textId="5232A8CD" w:rsidR="00532912" w:rsidRDefault="00532912" w:rsidP="00532912">
      <w:proofErr w:type="spellStart"/>
      <w:r>
        <w:t>UpTime</w:t>
      </w:r>
      <w:proofErr w:type="spellEnd"/>
      <w:r>
        <w:t xml:space="preserve"> </w:t>
      </w:r>
      <w:proofErr w:type="spellStart"/>
      <w:r>
        <w:t>Kuma</w:t>
      </w:r>
      <w:proofErr w:type="spellEnd"/>
      <w:r>
        <w:t xml:space="preserve"> je druhý monitorovací systém, který je v projektu využíván</w:t>
      </w:r>
      <w:r w:rsidR="006D691C">
        <w:t xml:space="preserve">. Zatímco </w:t>
      </w:r>
      <w:proofErr w:type="spellStart"/>
      <w:r w:rsidR="006D691C">
        <w:t>Grafana</w:t>
      </w:r>
      <w:proofErr w:type="spellEnd"/>
      <w:r w:rsidR="006D691C">
        <w:t xml:space="preserve"> je zaměřená na server jako takový, </w:t>
      </w:r>
      <w:proofErr w:type="spellStart"/>
      <w:r w:rsidR="006D691C">
        <w:t>UpTime</w:t>
      </w:r>
      <w:proofErr w:type="spellEnd"/>
      <w:r w:rsidR="006D691C">
        <w:t xml:space="preserve"> </w:t>
      </w:r>
      <w:proofErr w:type="spellStart"/>
      <w:r w:rsidR="006D691C">
        <w:t>Kuma</w:t>
      </w:r>
      <w:proofErr w:type="spellEnd"/>
      <w:r w:rsidR="006D691C">
        <w:t xml:space="preserve"> je zaměřená na jednotlivé služby běžící v </w:t>
      </w:r>
      <w:proofErr w:type="spellStart"/>
      <w:r w:rsidR="006D691C">
        <w:t>Dockeru</w:t>
      </w:r>
      <w:proofErr w:type="spellEnd"/>
      <w:r w:rsidR="006D691C">
        <w:t xml:space="preserve">. Máme zde veřejně přístupnou stránku se stavem (kondicí) všech služeb, které pro aplikaci </w:t>
      </w:r>
      <w:proofErr w:type="spellStart"/>
      <w:r w:rsidR="006D691C">
        <w:t>LaceHub</w:t>
      </w:r>
      <w:proofErr w:type="spellEnd"/>
      <w:r w:rsidR="006D691C">
        <w:t xml:space="preserve"> využíváme.</w:t>
      </w:r>
    </w:p>
    <w:p w14:paraId="1184CC64" w14:textId="77777777" w:rsidR="00FD4BBE" w:rsidRDefault="001813FD" w:rsidP="00FD4BBE">
      <w:pPr>
        <w:keepNext/>
        <w:jc w:val="center"/>
      </w:pPr>
      <w:r>
        <w:rPr>
          <w:noProof/>
        </w:rPr>
        <w:drawing>
          <wp:inline distT="0" distB="0" distL="0" distR="0" wp14:anchorId="5D531431" wp14:editId="44A43C2B">
            <wp:extent cx="4724400" cy="2338734"/>
            <wp:effectExtent l="0" t="0" r="0" b="4445"/>
            <wp:docPr id="1990829912"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730818" cy="2341911"/>
                    </a:xfrm>
                    <a:prstGeom prst="rect">
                      <a:avLst/>
                    </a:prstGeom>
                    <a:noFill/>
                    <a:ln>
                      <a:noFill/>
                    </a:ln>
                  </pic:spPr>
                </pic:pic>
              </a:graphicData>
            </a:graphic>
          </wp:inline>
        </w:drawing>
      </w:r>
    </w:p>
    <w:p w14:paraId="39F95A24" w14:textId="59098770" w:rsidR="006D691C" w:rsidRPr="00532912" w:rsidRDefault="00FD4BBE" w:rsidP="00FD4BBE">
      <w:pPr>
        <w:pStyle w:val="Caption"/>
        <w:jc w:val="center"/>
      </w:pPr>
      <w:bookmarkStart w:id="216" w:name="_Toc195253137"/>
      <w:r>
        <w:t xml:space="preserve">Obrázek </w:t>
      </w:r>
      <w:fldSimple w:instr=" SEQ Obrázek \* ARABIC ">
        <w:r w:rsidR="00331E55">
          <w:rPr>
            <w:noProof/>
          </w:rPr>
          <w:t>68</w:t>
        </w:r>
      </w:fldSimple>
      <w:r>
        <w:t xml:space="preserve">: Ukázka kontejneru </w:t>
      </w:r>
      <w:proofErr w:type="spellStart"/>
      <w:r>
        <w:t>UpTime</w:t>
      </w:r>
      <w:proofErr w:type="spellEnd"/>
      <w:r>
        <w:t xml:space="preserve"> </w:t>
      </w:r>
      <w:proofErr w:type="spellStart"/>
      <w:r>
        <w:t>Kuma</w:t>
      </w:r>
      <w:bookmarkEnd w:id="216"/>
      <w:proofErr w:type="spellEnd"/>
    </w:p>
    <w:p w14:paraId="7182E3E2" w14:textId="696C9130" w:rsidR="00191DBA" w:rsidRDefault="00191DBA" w:rsidP="00191DBA">
      <w:pPr>
        <w:pStyle w:val="Heading3"/>
      </w:pPr>
      <w:bookmarkStart w:id="217" w:name="_Toc195253281"/>
      <w:r>
        <w:t xml:space="preserve">Prometheus + Node </w:t>
      </w:r>
      <w:proofErr w:type="spellStart"/>
      <w:r>
        <w:t>Exporter</w:t>
      </w:r>
      <w:bookmarkEnd w:id="217"/>
      <w:proofErr w:type="spellEnd"/>
    </w:p>
    <w:p w14:paraId="4D1FD1F1" w14:textId="1FF61A68" w:rsidR="00E90D6A" w:rsidRDefault="00E90D6A" w:rsidP="00E90D6A">
      <w:r w:rsidRPr="00E90D6A">
        <w:t xml:space="preserve">Prometheus je softwarem, který byl důležitý pro správný chod aplikace </w:t>
      </w:r>
      <w:proofErr w:type="spellStart"/>
      <w:r w:rsidRPr="00E90D6A">
        <w:t>Grafana</w:t>
      </w:r>
      <w:proofErr w:type="spellEnd"/>
      <w:r w:rsidRPr="00E90D6A">
        <w:t xml:space="preserve">. Je to prostředník, který shromažďuje data a následně je posílá do </w:t>
      </w:r>
      <w:proofErr w:type="spellStart"/>
      <w:r w:rsidRPr="00E90D6A">
        <w:t>Grafany</w:t>
      </w:r>
      <w:proofErr w:type="spellEnd"/>
      <w:r w:rsidRPr="00E90D6A">
        <w:t xml:space="preserve"> (na sekundární server). Sám o sobě ale žádaná data o serveru nemá. Z tohoto důvodu máme ještě kont</w:t>
      </w:r>
      <w:r>
        <w:t>e</w:t>
      </w:r>
      <w:r w:rsidRPr="00E90D6A">
        <w:t xml:space="preserve">jner s aplikací Node </w:t>
      </w:r>
      <w:proofErr w:type="spellStart"/>
      <w:r w:rsidRPr="00E90D6A">
        <w:t>Exporter</w:t>
      </w:r>
      <w:proofErr w:type="spellEnd"/>
      <w:r w:rsidRPr="00E90D6A">
        <w:t xml:space="preserve">. Jedná se o program, který bere data ze systému a jsou přístupná skrze API, na kterou </w:t>
      </w:r>
      <w:r w:rsidR="00061ECF">
        <w:t>je Prometheus napojen</w:t>
      </w:r>
      <w:r w:rsidRPr="00E90D6A">
        <w:t>.</w:t>
      </w:r>
    </w:p>
    <w:p w14:paraId="019EAAAB" w14:textId="77777777" w:rsidR="00FD4BBE" w:rsidRDefault="00D147CF" w:rsidP="00FD4BBE">
      <w:pPr>
        <w:keepNext/>
        <w:jc w:val="center"/>
      </w:pPr>
      <w:r>
        <w:rPr>
          <w:noProof/>
        </w:rPr>
        <w:drawing>
          <wp:inline distT="0" distB="0" distL="0" distR="0" wp14:anchorId="796B8E8E" wp14:editId="19C56E14">
            <wp:extent cx="5067300" cy="1991625"/>
            <wp:effectExtent l="0" t="0" r="0" b="8890"/>
            <wp:docPr id="201702711"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70351" cy="1992824"/>
                    </a:xfrm>
                    <a:prstGeom prst="rect">
                      <a:avLst/>
                    </a:prstGeom>
                    <a:noFill/>
                    <a:ln>
                      <a:noFill/>
                    </a:ln>
                  </pic:spPr>
                </pic:pic>
              </a:graphicData>
            </a:graphic>
          </wp:inline>
        </w:drawing>
      </w:r>
    </w:p>
    <w:p w14:paraId="21366972" w14:textId="3623F7A0" w:rsidR="00E90D6A" w:rsidRPr="00E90D6A" w:rsidRDefault="00FD4BBE" w:rsidP="00FD4BBE">
      <w:pPr>
        <w:pStyle w:val="Caption"/>
        <w:jc w:val="center"/>
      </w:pPr>
      <w:bookmarkStart w:id="218" w:name="_Toc195253138"/>
      <w:r>
        <w:t xml:space="preserve">Obrázek </w:t>
      </w:r>
      <w:fldSimple w:instr=" SEQ Obrázek \* ARABIC ">
        <w:r w:rsidR="00331E55">
          <w:rPr>
            <w:noProof/>
          </w:rPr>
          <w:t>69</w:t>
        </w:r>
      </w:fldSimple>
      <w:r>
        <w:t xml:space="preserve">: Ukázka funkčnosti Prometheus + Node </w:t>
      </w:r>
      <w:proofErr w:type="spellStart"/>
      <w:r>
        <w:t>Exporter</w:t>
      </w:r>
      <w:bookmarkEnd w:id="218"/>
      <w:proofErr w:type="spellEnd"/>
    </w:p>
    <w:p w14:paraId="2BC621F1" w14:textId="08949E83" w:rsidR="00191DBA" w:rsidRDefault="00191DBA" w:rsidP="00191DBA">
      <w:pPr>
        <w:pStyle w:val="Heading3"/>
      </w:pPr>
      <w:bookmarkStart w:id="219" w:name="_Toc195253282"/>
      <w:proofErr w:type="spellStart"/>
      <w:r>
        <w:lastRenderedPageBreak/>
        <w:t>WatchTower</w:t>
      </w:r>
      <w:bookmarkEnd w:id="219"/>
      <w:proofErr w:type="spellEnd"/>
    </w:p>
    <w:p w14:paraId="59B8F9A2" w14:textId="77777777" w:rsidR="008E6045" w:rsidRDefault="00D377C9" w:rsidP="00D377C9">
      <w:r>
        <w:t xml:space="preserve">Jedná se o kontejner, který </w:t>
      </w:r>
      <w:r w:rsidR="002D15F0">
        <w:t>automaticky aktualizuje všechny kontejnery na specifikovanou verzi v „</w:t>
      </w:r>
      <w:proofErr w:type="spellStart"/>
      <w:r w:rsidR="002D15F0">
        <w:t>docker-compose.yml</w:t>
      </w:r>
      <w:proofErr w:type="spellEnd"/>
      <w:r w:rsidR="002D15F0">
        <w:t xml:space="preserve">“. </w:t>
      </w:r>
      <w:r w:rsidR="00731E3D">
        <w:t>Pokud</w:t>
      </w:r>
      <w:r w:rsidR="002D15F0">
        <w:t xml:space="preserve"> máme verzi specifikovanou jako „</w:t>
      </w:r>
      <w:proofErr w:type="spellStart"/>
      <w:r w:rsidR="002D15F0">
        <w:t>latest</w:t>
      </w:r>
      <w:proofErr w:type="spellEnd"/>
      <w:r w:rsidR="002D15F0">
        <w:t>“</w:t>
      </w:r>
      <w:r w:rsidR="00364E57">
        <w:t xml:space="preserve">, stáhne nám </w:t>
      </w:r>
      <w:proofErr w:type="spellStart"/>
      <w:r w:rsidR="00364E57">
        <w:t>WatchTower</w:t>
      </w:r>
      <w:proofErr w:type="spellEnd"/>
      <w:r w:rsidR="00364E57">
        <w:t xml:space="preserve"> nejnovější verzi image a </w:t>
      </w:r>
      <w:r w:rsidR="00731E3D">
        <w:t>přestaví na nejnovější verzi. Pro funkčnost t</w:t>
      </w:r>
      <w:r w:rsidR="008E6045">
        <w:t>éto funkce je potřeba přístup v </w:t>
      </w:r>
      <w:proofErr w:type="spellStart"/>
      <w:r w:rsidR="008E6045">
        <w:t>Docker</w:t>
      </w:r>
      <w:proofErr w:type="spellEnd"/>
      <w:r w:rsidR="008E6045">
        <w:t xml:space="preserve"> </w:t>
      </w:r>
      <w:proofErr w:type="spellStart"/>
      <w:r w:rsidR="008E6045">
        <w:t>socketu</w:t>
      </w:r>
      <w:proofErr w:type="spellEnd"/>
    </w:p>
    <w:p w14:paraId="0104BCF2" w14:textId="77777777" w:rsidR="00FD4BBE" w:rsidRDefault="00426CBC" w:rsidP="00FD4BBE">
      <w:pPr>
        <w:keepNext/>
        <w:jc w:val="center"/>
      </w:pPr>
      <w:r>
        <w:rPr>
          <w:noProof/>
        </w:rPr>
        <w:drawing>
          <wp:inline distT="0" distB="0" distL="0" distR="0" wp14:anchorId="11660750" wp14:editId="1D6CA8D7">
            <wp:extent cx="4876599" cy="2495004"/>
            <wp:effectExtent l="0" t="0" r="635" b="635"/>
            <wp:docPr id="1919279179"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85588" cy="2499603"/>
                    </a:xfrm>
                    <a:prstGeom prst="rect">
                      <a:avLst/>
                    </a:prstGeom>
                    <a:noFill/>
                    <a:ln>
                      <a:noFill/>
                    </a:ln>
                  </pic:spPr>
                </pic:pic>
              </a:graphicData>
            </a:graphic>
          </wp:inline>
        </w:drawing>
      </w:r>
    </w:p>
    <w:p w14:paraId="2DD14A82" w14:textId="7F350F66" w:rsidR="00FD4BBE" w:rsidRDefault="00FD4BBE" w:rsidP="00FD4BBE">
      <w:pPr>
        <w:pStyle w:val="Caption"/>
        <w:jc w:val="center"/>
      </w:pPr>
      <w:bookmarkStart w:id="220" w:name="_Toc195253139"/>
      <w:r>
        <w:t xml:space="preserve">Obrázek </w:t>
      </w:r>
      <w:fldSimple w:instr=" SEQ Obrázek \* ARABIC ">
        <w:r w:rsidR="00331E55">
          <w:rPr>
            <w:noProof/>
          </w:rPr>
          <w:t>70</w:t>
        </w:r>
      </w:fldSimple>
      <w:r>
        <w:t xml:space="preserve">: Ukázka funkčnosti </w:t>
      </w:r>
      <w:proofErr w:type="spellStart"/>
      <w:r>
        <w:t>WatchTower</w:t>
      </w:r>
      <w:bookmarkEnd w:id="220"/>
      <w:proofErr w:type="spellEnd"/>
    </w:p>
    <w:p w14:paraId="62A5F400" w14:textId="228FC852" w:rsidR="00D377C9" w:rsidRPr="00D377C9" w:rsidRDefault="008E6045" w:rsidP="00426CBC">
      <w:pPr>
        <w:jc w:val="center"/>
      </w:pPr>
      <w:r>
        <w:t>.</w:t>
      </w:r>
    </w:p>
    <w:p w14:paraId="075B42EB" w14:textId="22E37242" w:rsidR="00392807" w:rsidRDefault="00191DBA" w:rsidP="00392807">
      <w:pPr>
        <w:pStyle w:val="Heading3"/>
      </w:pPr>
      <w:bookmarkStart w:id="221" w:name="_Toc195253283"/>
      <w:proofErr w:type="spellStart"/>
      <w:r>
        <w:t>WireGuard</w:t>
      </w:r>
      <w:proofErr w:type="spellEnd"/>
      <w:r>
        <w:t xml:space="preserve"> VPN</w:t>
      </w:r>
      <w:bookmarkEnd w:id="221"/>
    </w:p>
    <w:p w14:paraId="5334EE63" w14:textId="1F15ABFB" w:rsidR="00DF62CC" w:rsidRDefault="00DF62CC" w:rsidP="00DF62CC">
      <w:r>
        <w:t xml:space="preserve">Pro přístup do našich administračních aplikací jsme využili </w:t>
      </w:r>
      <w:r w:rsidR="00FE2A23">
        <w:t xml:space="preserve">funkce VPN, přesněji </w:t>
      </w:r>
      <w:proofErr w:type="spellStart"/>
      <w:r w:rsidR="00FE2A23">
        <w:t>WireGuard</w:t>
      </w:r>
      <w:proofErr w:type="spellEnd"/>
      <w:r w:rsidR="00FE2A23">
        <w:t xml:space="preserve"> VPN. </w:t>
      </w:r>
      <w:r w:rsidR="00B774AE">
        <w:t xml:space="preserve">Skrze grafické rozhraní jsme si nastavili uživatele a </w:t>
      </w:r>
      <w:r w:rsidR="00361C02">
        <w:t xml:space="preserve">po stažení a nahrání </w:t>
      </w:r>
      <w:r w:rsidR="007F17BC">
        <w:t>QR kódu</w:t>
      </w:r>
      <w:r w:rsidR="00FE7B21">
        <w:t xml:space="preserve"> bylo připojení k </w:t>
      </w:r>
      <w:r w:rsidR="00842496">
        <w:t>f</w:t>
      </w:r>
      <w:r w:rsidR="00FE7B21">
        <w:t>unkční.</w:t>
      </w:r>
    </w:p>
    <w:p w14:paraId="6C885E53" w14:textId="77777777" w:rsidR="00FD4BBE" w:rsidRDefault="006B6A4F" w:rsidP="00FD4BBE">
      <w:pPr>
        <w:keepNext/>
        <w:jc w:val="center"/>
      </w:pPr>
      <w:r>
        <w:rPr>
          <w:noProof/>
        </w:rPr>
        <w:drawing>
          <wp:inline distT="0" distB="0" distL="0" distR="0" wp14:anchorId="1804EC41" wp14:editId="09DC99E7">
            <wp:extent cx="4279392" cy="2482416"/>
            <wp:effectExtent l="0" t="0" r="6985" b="0"/>
            <wp:docPr id="630595516"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97046" cy="2492657"/>
                    </a:xfrm>
                    <a:prstGeom prst="rect">
                      <a:avLst/>
                    </a:prstGeom>
                    <a:noFill/>
                    <a:ln>
                      <a:noFill/>
                    </a:ln>
                  </pic:spPr>
                </pic:pic>
              </a:graphicData>
            </a:graphic>
          </wp:inline>
        </w:drawing>
      </w:r>
    </w:p>
    <w:p w14:paraId="3CDBCB1E" w14:textId="40139B37" w:rsidR="00F21A44" w:rsidRPr="00DF62CC" w:rsidRDefault="00FD4BBE" w:rsidP="00FD4BBE">
      <w:pPr>
        <w:pStyle w:val="Caption"/>
        <w:jc w:val="center"/>
      </w:pPr>
      <w:bookmarkStart w:id="222" w:name="_Toc195253140"/>
      <w:r>
        <w:t xml:space="preserve">Obrázek </w:t>
      </w:r>
      <w:fldSimple w:instr=" SEQ Obrázek \* ARABIC ">
        <w:r w:rsidR="00331E55">
          <w:rPr>
            <w:noProof/>
          </w:rPr>
          <w:t>71</w:t>
        </w:r>
      </w:fldSimple>
      <w:r>
        <w:t xml:space="preserve">: Ukázka kontejneru </w:t>
      </w:r>
      <w:proofErr w:type="spellStart"/>
      <w:r>
        <w:t>WireGuard</w:t>
      </w:r>
      <w:proofErr w:type="spellEnd"/>
      <w:r>
        <w:t xml:space="preserve"> VPN</w:t>
      </w:r>
      <w:bookmarkEnd w:id="222"/>
    </w:p>
    <w:p w14:paraId="377CD257" w14:textId="6AF55E8A" w:rsidR="532A5C76" w:rsidRDefault="532A5C76" w:rsidP="47ABC4D4">
      <w:pPr>
        <w:pStyle w:val="Heading2"/>
      </w:pPr>
      <w:bookmarkStart w:id="223" w:name="_Toc195253284"/>
      <w:r>
        <w:lastRenderedPageBreak/>
        <w:t>Ostatní software</w:t>
      </w:r>
      <w:bookmarkEnd w:id="223"/>
    </w:p>
    <w:p w14:paraId="24E3D93F" w14:textId="401A43ED" w:rsidR="04613237" w:rsidRDefault="04613237" w:rsidP="47ABC4D4">
      <w:pPr>
        <w:pStyle w:val="Heading3"/>
      </w:pPr>
      <w:bookmarkStart w:id="224" w:name="_Toc195253285"/>
      <w:r>
        <w:t>Zálohování</w:t>
      </w:r>
      <w:bookmarkEnd w:id="224"/>
    </w:p>
    <w:p w14:paraId="3A44A838" w14:textId="77777777" w:rsidR="008A7FAE" w:rsidRDefault="008A7FAE" w:rsidP="008A7FAE">
      <w:pPr>
        <w:jc w:val="left"/>
      </w:pPr>
      <w:r w:rsidRPr="008A7FAE">
        <w:t>Zálohovací systém, který jsme vytvořili, se skládá ze dvou hlavních skriptů a několika pomocných souborů, jako je například mail.html (šablona notifikačního e-mailu) nebo konfigurační soubory. Díky instalačnímu skriptu install.sh je celý systém modulární a každý si ho může nastavit podle vlastních potřeb. Instalace se provádí pomocí příkazu „</w:t>
      </w:r>
      <w:proofErr w:type="spellStart"/>
      <w:r w:rsidRPr="008A7FAE">
        <w:t>bash</w:t>
      </w:r>
      <w:proofErr w:type="spellEnd"/>
      <w:r w:rsidRPr="008A7FAE">
        <w:t>“ nebo „</w:t>
      </w:r>
      <w:proofErr w:type="spellStart"/>
      <w:r w:rsidRPr="008A7FAE">
        <w:t>sh</w:t>
      </w:r>
      <w:proofErr w:type="spellEnd"/>
      <w:r w:rsidRPr="008A7FAE">
        <w:t>“ a po spuštění se zobrazí interaktivní průvodce, ve kterém si uživatel zvolí, jaké funkce chce využít. Po úspěšné instalaci se skript spouští buď automaticky přes CRON (každý den ve 12 hodin), nebo ručně přes příkaz „</w:t>
      </w:r>
      <w:proofErr w:type="spellStart"/>
      <w:r w:rsidRPr="008A7FAE">
        <w:t>zaloha</w:t>
      </w:r>
      <w:proofErr w:type="spellEnd"/>
      <w:r w:rsidRPr="008A7FAE">
        <w:t xml:space="preserve">“, který vyžaduje </w:t>
      </w:r>
      <w:proofErr w:type="spellStart"/>
      <w:r w:rsidRPr="008A7FAE">
        <w:t>sudo</w:t>
      </w:r>
      <w:proofErr w:type="spellEnd"/>
      <w:r w:rsidRPr="008A7FAE">
        <w:t xml:space="preserve"> práva. Samotný proces zálohování začíná vytvořením potřebných proměnných, následuje zkopírování a strukturování vybraných souborů, jejich rekurzivní zazipování, nahrání nové zálohy na server a smazání nejstarší zálohy podle nastaveného limitu. Nakonec je odeslán e-mail s notifikací. Celý systém využívá zabezpečené protokoly, konkrétně FTPS pro přenos souborů a SMTP s TLS pro e-mailovou komunikaci, díky čemuž je zajištěna bezpečnost.</w:t>
      </w:r>
    </w:p>
    <w:p w14:paraId="03D04D93" w14:textId="77777777" w:rsidR="008A7FAE" w:rsidRDefault="11EF9D14" w:rsidP="008A7FAE">
      <w:pPr>
        <w:keepNext/>
        <w:jc w:val="center"/>
      </w:pPr>
      <w:r>
        <w:rPr>
          <w:noProof/>
        </w:rPr>
        <w:drawing>
          <wp:inline distT="0" distB="0" distL="0" distR="0" wp14:anchorId="1478A6B3" wp14:editId="6BCEC441">
            <wp:extent cx="5878075" cy="3867150"/>
            <wp:effectExtent l="0" t="0" r="8890" b="0"/>
            <wp:docPr id="14021327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32700" name=""/>
                    <pic:cNvPicPr/>
                  </pic:nvPicPr>
                  <pic:blipFill>
                    <a:blip r:embed="rId94">
                      <a:extLst>
                        <a:ext uri="{28A0092B-C50C-407E-A947-70E740481C1C}">
                          <a14:useLocalDpi xmlns:a14="http://schemas.microsoft.com/office/drawing/2010/main"/>
                        </a:ext>
                      </a:extLst>
                    </a:blip>
                    <a:srcRect r="30909"/>
                    <a:stretch>
                      <a:fillRect/>
                    </a:stretch>
                  </pic:blipFill>
                  <pic:spPr>
                    <a:xfrm>
                      <a:off x="0" y="0"/>
                      <a:ext cx="5895204" cy="3878419"/>
                    </a:xfrm>
                    <a:prstGeom prst="rect">
                      <a:avLst/>
                    </a:prstGeom>
                  </pic:spPr>
                </pic:pic>
              </a:graphicData>
            </a:graphic>
          </wp:inline>
        </w:drawing>
      </w:r>
    </w:p>
    <w:p w14:paraId="25B83DE6" w14:textId="11F308F8" w:rsidR="11EF9D14" w:rsidRDefault="008A7FAE" w:rsidP="008A7FAE">
      <w:pPr>
        <w:pStyle w:val="Caption"/>
        <w:jc w:val="center"/>
      </w:pPr>
      <w:bookmarkStart w:id="225" w:name="_Toc195253141"/>
      <w:r>
        <w:t xml:space="preserve">Obrázek </w:t>
      </w:r>
      <w:fldSimple w:instr=" SEQ Obrázek \* ARABIC ">
        <w:r w:rsidR="00331E55">
          <w:rPr>
            <w:noProof/>
          </w:rPr>
          <w:t>72</w:t>
        </w:r>
      </w:fldSimple>
      <w:r>
        <w:t xml:space="preserve">: Ukázka instalačního skriptu </w:t>
      </w:r>
      <w:proofErr w:type="spellStart"/>
      <w:r>
        <w:t>Lacehub</w:t>
      </w:r>
      <w:proofErr w:type="spellEnd"/>
      <w:r>
        <w:t xml:space="preserve"> </w:t>
      </w:r>
      <w:proofErr w:type="spellStart"/>
      <w:r>
        <w:t>backuper</w:t>
      </w:r>
      <w:bookmarkEnd w:id="225"/>
      <w:proofErr w:type="spellEnd"/>
    </w:p>
    <w:p w14:paraId="1A500038" w14:textId="58240F45" w:rsidR="04613237" w:rsidRDefault="04613237" w:rsidP="47ABC4D4">
      <w:pPr>
        <w:pStyle w:val="Heading3"/>
      </w:pPr>
      <w:bookmarkStart w:id="226" w:name="_Toc195253286"/>
      <w:proofErr w:type="spellStart"/>
      <w:r>
        <w:t>Termius</w:t>
      </w:r>
      <w:bookmarkEnd w:id="226"/>
      <w:proofErr w:type="spellEnd"/>
    </w:p>
    <w:p w14:paraId="0DC3325B" w14:textId="4B62DC54" w:rsidR="6D460B03" w:rsidRDefault="6D460B03" w:rsidP="47ABC4D4">
      <w:r>
        <w:t xml:space="preserve">Terminus je další software, který jsme při tvorbě a správě serveru často využívali. Jedná se o SSH/Telnet klienta, který především cílí na moderní design a nabízí spoustu funkcí, které jinde </w:t>
      </w:r>
      <w:r>
        <w:lastRenderedPageBreak/>
        <w:t>nenajdete.  Díky takzvanému "</w:t>
      </w:r>
      <w:proofErr w:type="spellStart"/>
      <w:r>
        <w:t>Vault</w:t>
      </w:r>
      <w:r w:rsidR="009451F0">
        <w:t>u</w:t>
      </w:r>
      <w:proofErr w:type="spellEnd"/>
      <w:r>
        <w:t>" jsme byli schopni uložit všechny přihlašovací údaje k SSH na jedno místo, ze kterého se pak jedním kliknutím dostaneme přímo do serveru. Často jsme také využívali funkci "</w:t>
      </w:r>
      <w:r w:rsidR="000C1449">
        <w:t>a</w:t>
      </w:r>
      <w:r>
        <w:t>uto-</w:t>
      </w:r>
      <w:proofErr w:type="spellStart"/>
      <w:r>
        <w:t>complete</w:t>
      </w:r>
      <w:proofErr w:type="spellEnd"/>
      <w:r>
        <w:t>", který nabízí všechny možné příkazy podobně, jako to dnes dělá většina IDE softwarů. Terminus sice nabízí placenou verzi, která obsahuje nějaké rozšířené funkce, ale pro naše účely postačila verze zdarma.</w:t>
      </w:r>
    </w:p>
    <w:p w14:paraId="10B035E3" w14:textId="77777777" w:rsidR="00FD4BBE" w:rsidRDefault="009477B1" w:rsidP="00FD4BBE">
      <w:pPr>
        <w:keepNext/>
        <w:jc w:val="center"/>
      </w:pPr>
      <w:r>
        <w:rPr>
          <w:noProof/>
        </w:rPr>
        <w:drawing>
          <wp:inline distT="0" distB="0" distL="0" distR="0" wp14:anchorId="5AC05160" wp14:editId="465E91C1">
            <wp:extent cx="5753100" cy="1895475"/>
            <wp:effectExtent l="0" t="0" r="0" b="9525"/>
            <wp:docPr id="1367899282"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3100" cy="1895475"/>
                    </a:xfrm>
                    <a:prstGeom prst="rect">
                      <a:avLst/>
                    </a:prstGeom>
                    <a:noFill/>
                    <a:ln>
                      <a:noFill/>
                    </a:ln>
                  </pic:spPr>
                </pic:pic>
              </a:graphicData>
            </a:graphic>
          </wp:inline>
        </w:drawing>
      </w:r>
    </w:p>
    <w:p w14:paraId="6D8D9EFA" w14:textId="3760D67F" w:rsidR="6D460B03" w:rsidRDefault="00FD4BBE" w:rsidP="00FD4BBE">
      <w:pPr>
        <w:pStyle w:val="Caption"/>
        <w:jc w:val="center"/>
      </w:pPr>
      <w:bookmarkStart w:id="227" w:name="_Toc195253142"/>
      <w:r>
        <w:t xml:space="preserve">Obrázek </w:t>
      </w:r>
      <w:fldSimple w:instr=" SEQ Obrázek \* ARABIC ">
        <w:r w:rsidR="00331E55">
          <w:rPr>
            <w:noProof/>
          </w:rPr>
          <w:t>73</w:t>
        </w:r>
      </w:fldSimple>
      <w:r>
        <w:t xml:space="preserve">: Ukázka aplikace </w:t>
      </w:r>
      <w:proofErr w:type="spellStart"/>
      <w:r>
        <w:t>Termius</w:t>
      </w:r>
      <w:bookmarkEnd w:id="227"/>
      <w:proofErr w:type="spellEnd"/>
    </w:p>
    <w:p w14:paraId="2DE79E84" w14:textId="0A036AA6" w:rsidR="7757E31E" w:rsidRDefault="7757E31E" w:rsidP="222740D8">
      <w:pPr>
        <w:pStyle w:val="Heading3"/>
      </w:pPr>
      <w:bookmarkStart w:id="228" w:name="_Toc195253287"/>
      <w:proofErr w:type="spellStart"/>
      <w:r>
        <w:t>FileZilla</w:t>
      </w:r>
      <w:bookmarkEnd w:id="228"/>
      <w:proofErr w:type="spellEnd"/>
    </w:p>
    <w:p w14:paraId="00C0A3FF" w14:textId="50723207" w:rsidR="14A822CE" w:rsidRDefault="14A822CE" w:rsidP="222740D8">
      <w:r>
        <w:t xml:space="preserve">Po přístup k naším zálohám jsme využili software </w:t>
      </w:r>
      <w:proofErr w:type="spellStart"/>
      <w:r>
        <w:t>FileZilla</w:t>
      </w:r>
      <w:proofErr w:type="spellEnd"/>
      <w:r>
        <w:t>. Je to jednoduchý klient, primárně zaměřený na protokoly FTP (</w:t>
      </w:r>
      <w:proofErr w:type="spellStart"/>
      <w:r>
        <w:t>File</w:t>
      </w:r>
      <w:proofErr w:type="spellEnd"/>
      <w:r>
        <w:t xml:space="preserve"> Transfer </w:t>
      </w:r>
      <w:proofErr w:type="spellStart"/>
      <w:r>
        <w:t>Protocol</w:t>
      </w:r>
      <w:proofErr w:type="spellEnd"/>
      <w:r>
        <w:t>) a SFTP (</w:t>
      </w:r>
      <w:r w:rsidR="6497345F">
        <w:t xml:space="preserve">SSH </w:t>
      </w:r>
      <w:proofErr w:type="spellStart"/>
      <w:r w:rsidR="6497345F">
        <w:t>File</w:t>
      </w:r>
      <w:proofErr w:type="spellEnd"/>
      <w:r w:rsidR="6497345F">
        <w:t xml:space="preserve"> Transfer </w:t>
      </w:r>
      <w:proofErr w:type="spellStart"/>
      <w:r w:rsidR="6497345F">
        <w:t>Protocol</w:t>
      </w:r>
      <w:proofErr w:type="spellEnd"/>
      <w:r w:rsidR="6497345F">
        <w:t>). Do aplikace si můžeme uložit přihlašovací údaje do našeho FTPS serveru, pro jednoduchou správu, stažení nebo smazání jednotlivých záloh.</w:t>
      </w:r>
    </w:p>
    <w:p w14:paraId="3BE4D9D2" w14:textId="77777777" w:rsidR="00FD4BBE" w:rsidRDefault="14A822CE" w:rsidP="00FD4BBE">
      <w:pPr>
        <w:keepNext/>
        <w:jc w:val="center"/>
      </w:pPr>
      <w:r>
        <w:rPr>
          <w:noProof/>
        </w:rPr>
        <w:drawing>
          <wp:inline distT="0" distB="0" distL="0" distR="0" wp14:anchorId="4301BF1B" wp14:editId="6FE3FA15">
            <wp:extent cx="4828032" cy="2451410"/>
            <wp:effectExtent l="0" t="0" r="0" b="6350"/>
            <wp:docPr id="3720081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08197" name=""/>
                    <pic:cNvPicPr/>
                  </pic:nvPicPr>
                  <pic:blipFill rotWithShape="1">
                    <a:blip r:embed="rId96">
                      <a:extLst>
                        <a:ext uri="{28A0092B-C50C-407E-A947-70E740481C1C}">
                          <a14:useLocalDpi xmlns:a14="http://schemas.microsoft.com/office/drawing/2010/main" val="0"/>
                        </a:ext>
                      </a:extLst>
                    </a:blip>
                    <a:srcRect l="853" t="2960"/>
                    <a:stretch/>
                  </pic:blipFill>
                  <pic:spPr bwMode="auto">
                    <a:xfrm>
                      <a:off x="0" y="0"/>
                      <a:ext cx="4839650" cy="2457309"/>
                    </a:xfrm>
                    <a:prstGeom prst="rect">
                      <a:avLst/>
                    </a:prstGeom>
                    <a:ln>
                      <a:noFill/>
                    </a:ln>
                    <a:extLst>
                      <a:ext uri="{53640926-AAD7-44D8-BBD7-CCE9431645EC}">
                        <a14:shadowObscured xmlns:a14="http://schemas.microsoft.com/office/drawing/2010/main"/>
                      </a:ext>
                    </a:extLst>
                  </pic:spPr>
                </pic:pic>
              </a:graphicData>
            </a:graphic>
          </wp:inline>
        </w:drawing>
      </w:r>
    </w:p>
    <w:p w14:paraId="4688CDE4" w14:textId="4A34268B" w:rsidR="14A822CE" w:rsidRDefault="00FD4BBE" w:rsidP="00FD4BBE">
      <w:pPr>
        <w:pStyle w:val="Caption"/>
        <w:jc w:val="center"/>
      </w:pPr>
      <w:bookmarkStart w:id="229" w:name="_Toc195253143"/>
      <w:r>
        <w:t xml:space="preserve">Obrázek </w:t>
      </w:r>
      <w:fldSimple w:instr=" SEQ Obrázek \* ARABIC ">
        <w:r w:rsidR="00331E55">
          <w:rPr>
            <w:noProof/>
          </w:rPr>
          <w:t>74</w:t>
        </w:r>
      </w:fldSimple>
      <w:r>
        <w:t xml:space="preserve">: Ukázka záloh v aplikaci </w:t>
      </w:r>
      <w:proofErr w:type="spellStart"/>
      <w:r>
        <w:t>FileZilla</w:t>
      </w:r>
      <w:bookmarkEnd w:id="229"/>
      <w:proofErr w:type="spellEnd"/>
    </w:p>
    <w:p w14:paraId="39D4B837" w14:textId="3C76D4F0" w:rsidR="00F124A5" w:rsidRDefault="00487719" w:rsidP="00487719">
      <w:pPr>
        <w:pStyle w:val="Heading3"/>
      </w:pPr>
      <w:bookmarkStart w:id="230" w:name="_Toc195253288"/>
      <w:r>
        <w:lastRenderedPageBreak/>
        <w:t xml:space="preserve">SD </w:t>
      </w:r>
      <w:proofErr w:type="spellStart"/>
      <w:r>
        <w:t>Card</w:t>
      </w:r>
      <w:proofErr w:type="spellEnd"/>
      <w:r>
        <w:t xml:space="preserve"> </w:t>
      </w:r>
      <w:proofErr w:type="spellStart"/>
      <w:r>
        <w:t>Formatter</w:t>
      </w:r>
      <w:bookmarkEnd w:id="230"/>
      <w:proofErr w:type="spellEnd"/>
    </w:p>
    <w:p w14:paraId="1C74CA23" w14:textId="6F96F6DF" w:rsidR="00487719" w:rsidRDefault="00487719" w:rsidP="00487719">
      <w:r w:rsidRPr="00487719">
        <w:t xml:space="preserve">Při přípravě naší hardwarové vrstvy byl využit ještě jeden program, který se jmenuje SD </w:t>
      </w:r>
      <w:proofErr w:type="spellStart"/>
      <w:r w:rsidRPr="00487719">
        <w:t>Card</w:t>
      </w:r>
      <w:proofErr w:type="spellEnd"/>
      <w:r w:rsidRPr="00487719">
        <w:t xml:space="preserve"> </w:t>
      </w:r>
      <w:proofErr w:type="spellStart"/>
      <w:r w:rsidRPr="00487719">
        <w:t>Formatter</w:t>
      </w:r>
      <w:proofErr w:type="spellEnd"/>
      <w:r w:rsidRPr="00487719">
        <w:t>. Tento program nám dokáže přemazat obsah uložiště a taky dokáže vyhodnotit stav (kondici) karty.</w:t>
      </w:r>
    </w:p>
    <w:p w14:paraId="783AEF8A" w14:textId="77777777" w:rsidR="00FD4BBE" w:rsidRDefault="00532912" w:rsidP="00FD4BBE">
      <w:pPr>
        <w:keepNext/>
        <w:jc w:val="center"/>
      </w:pPr>
      <w:r>
        <w:rPr>
          <w:noProof/>
        </w:rPr>
        <w:drawing>
          <wp:inline distT="0" distB="0" distL="0" distR="0" wp14:anchorId="38AB1A33" wp14:editId="47A1A8D0">
            <wp:extent cx="2905125" cy="3070926"/>
            <wp:effectExtent l="0" t="0" r="0" b="0"/>
            <wp:docPr id="387184946"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38242" cy="3105933"/>
                    </a:xfrm>
                    <a:prstGeom prst="rect">
                      <a:avLst/>
                    </a:prstGeom>
                    <a:noFill/>
                    <a:ln>
                      <a:noFill/>
                    </a:ln>
                  </pic:spPr>
                </pic:pic>
              </a:graphicData>
            </a:graphic>
          </wp:inline>
        </w:drawing>
      </w:r>
    </w:p>
    <w:p w14:paraId="7694FBC8" w14:textId="2EEEC90F" w:rsidR="00F83EBE" w:rsidRDefault="00FD4BBE" w:rsidP="00FD4BBE">
      <w:pPr>
        <w:pStyle w:val="Caption"/>
        <w:jc w:val="center"/>
      </w:pPr>
      <w:bookmarkStart w:id="231" w:name="_Toc195253144"/>
      <w:r>
        <w:t xml:space="preserve">Obrázek </w:t>
      </w:r>
      <w:fldSimple w:instr=" SEQ Obrázek \* ARABIC ">
        <w:r w:rsidR="00331E55">
          <w:rPr>
            <w:noProof/>
          </w:rPr>
          <w:t>75</w:t>
        </w:r>
      </w:fldSimple>
      <w:r>
        <w:t xml:space="preserve">: Ukázka aplikace SD </w:t>
      </w:r>
      <w:proofErr w:type="spellStart"/>
      <w:r>
        <w:t>Card</w:t>
      </w:r>
      <w:proofErr w:type="spellEnd"/>
      <w:r>
        <w:t xml:space="preserve"> </w:t>
      </w:r>
      <w:proofErr w:type="spellStart"/>
      <w:r>
        <w:t>Formatter</w:t>
      </w:r>
      <w:bookmarkEnd w:id="231"/>
      <w:proofErr w:type="spellEnd"/>
    </w:p>
    <w:p w14:paraId="49FA63E6" w14:textId="5770BD15" w:rsidR="00487719" w:rsidRPr="00487719" w:rsidRDefault="00F83EBE" w:rsidP="00F83EBE">
      <w:pPr>
        <w:spacing w:after="0" w:line="240" w:lineRule="auto"/>
        <w:jc w:val="left"/>
      </w:pPr>
      <w:r>
        <w:br w:type="page"/>
      </w:r>
    </w:p>
    <w:p w14:paraId="79F76A11" w14:textId="1510E25E" w:rsidR="2B80507E" w:rsidRDefault="2B80507E" w:rsidP="47ABC4D4">
      <w:pPr>
        <w:pStyle w:val="Heading2"/>
      </w:pPr>
      <w:bookmarkStart w:id="232" w:name="_Toc195253289"/>
      <w:r>
        <w:lastRenderedPageBreak/>
        <w:t>Externí služby</w:t>
      </w:r>
      <w:bookmarkEnd w:id="232"/>
    </w:p>
    <w:p w14:paraId="796F3F5E" w14:textId="2F2959E2" w:rsidR="05D3DAAF" w:rsidRDefault="575723A4" w:rsidP="222740D8">
      <w:pPr>
        <w:pStyle w:val="Heading3"/>
      </w:pPr>
      <w:bookmarkStart w:id="233" w:name="_Toc195253290"/>
      <w:proofErr w:type="spellStart"/>
      <w:r>
        <w:t>Wedos</w:t>
      </w:r>
      <w:bookmarkEnd w:id="233"/>
      <w:proofErr w:type="spellEnd"/>
    </w:p>
    <w:p w14:paraId="4120A010" w14:textId="77777777" w:rsidR="006042D7" w:rsidRDefault="40451AFA" w:rsidP="222740D8">
      <w:proofErr w:type="spellStart"/>
      <w:r>
        <w:t>Wedos</w:t>
      </w:r>
      <w:proofErr w:type="spellEnd"/>
      <w:r>
        <w:t xml:space="preserve"> je český server hosting, který mimo serverů také nabízí zakoupení domény nebo webového serveru. My jsme ho v projektu využili pro zakoupení domény "lacehub.cz". Vybrali jsme si tuto službu z důvodu, že s ní už máme určité zkušenosti a účet na této platformě máme již vytvořený.</w:t>
      </w:r>
    </w:p>
    <w:p w14:paraId="645D3033" w14:textId="6BA8ADCE" w:rsidR="40451AFA" w:rsidRDefault="40451AFA" w:rsidP="222740D8">
      <w:r>
        <w:t xml:space="preserve">Bohužel, kvůli jejich zastaralému UI jsme se rozhodli pro správu samotné domény a DNS záznamů využít bezplatnou službu </w:t>
      </w:r>
      <w:proofErr w:type="spellStart"/>
      <w:r>
        <w:t>CloudFlare</w:t>
      </w:r>
      <w:proofErr w:type="spellEnd"/>
      <w:r>
        <w:t xml:space="preserve">. Převedení probíhá tak, že změníme </w:t>
      </w:r>
      <w:r w:rsidR="00A641B0">
        <w:t xml:space="preserve">parametr </w:t>
      </w:r>
      <w:proofErr w:type="spellStart"/>
      <w:r>
        <w:t>nameserver</w:t>
      </w:r>
      <w:proofErr w:type="spellEnd"/>
      <w:r>
        <w:t>, které nám říkají, z jakého serveru chceme DNS záznamy brát.</w:t>
      </w:r>
    </w:p>
    <w:p w14:paraId="3800EA8B" w14:textId="77777777" w:rsidR="005A0B01" w:rsidRDefault="6EB5FA72" w:rsidP="005A0B01">
      <w:pPr>
        <w:keepNext/>
        <w:jc w:val="center"/>
      </w:pPr>
      <w:r>
        <w:rPr>
          <w:noProof/>
        </w:rPr>
        <w:drawing>
          <wp:inline distT="0" distB="0" distL="0" distR="0" wp14:anchorId="294C27D1" wp14:editId="6DBE4A0E">
            <wp:extent cx="4720290" cy="3019425"/>
            <wp:effectExtent l="0" t="0" r="0" b="0"/>
            <wp:docPr id="1271431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3156" name=""/>
                    <pic:cNvPicPr/>
                  </pic:nvPicPr>
                  <pic:blipFill>
                    <a:blip r:embed="rId98">
                      <a:extLst>
                        <a:ext uri="{28A0092B-C50C-407E-A947-70E740481C1C}">
                          <a14:useLocalDpi xmlns:a14="http://schemas.microsoft.com/office/drawing/2010/main"/>
                        </a:ext>
                      </a:extLst>
                    </a:blip>
                    <a:stretch>
                      <a:fillRect/>
                    </a:stretch>
                  </pic:blipFill>
                  <pic:spPr>
                    <a:xfrm>
                      <a:off x="0" y="0"/>
                      <a:ext cx="4720290" cy="3019425"/>
                    </a:xfrm>
                    <a:prstGeom prst="rect">
                      <a:avLst/>
                    </a:prstGeom>
                  </pic:spPr>
                </pic:pic>
              </a:graphicData>
            </a:graphic>
          </wp:inline>
        </w:drawing>
      </w:r>
    </w:p>
    <w:p w14:paraId="40426437" w14:textId="5575E09C" w:rsidR="6EB5FA72" w:rsidRDefault="005A0B01" w:rsidP="005A0B01">
      <w:pPr>
        <w:pStyle w:val="Caption"/>
        <w:jc w:val="center"/>
      </w:pPr>
      <w:bookmarkStart w:id="234" w:name="_Toc195253145"/>
      <w:r>
        <w:t xml:space="preserve">Obrázek </w:t>
      </w:r>
      <w:fldSimple w:instr=" SEQ Obrázek \* ARABIC ">
        <w:r w:rsidR="00331E55">
          <w:rPr>
            <w:noProof/>
          </w:rPr>
          <w:t>76</w:t>
        </w:r>
      </w:fldSimple>
      <w:r>
        <w:t xml:space="preserve">: Ukázka služby </w:t>
      </w:r>
      <w:proofErr w:type="spellStart"/>
      <w:r>
        <w:t>Wedos</w:t>
      </w:r>
      <w:bookmarkEnd w:id="234"/>
      <w:proofErr w:type="spellEnd"/>
    </w:p>
    <w:p w14:paraId="1E1B94F6" w14:textId="37F93F00" w:rsidR="25DC5527" w:rsidRDefault="25DC5527" w:rsidP="222740D8">
      <w:pPr>
        <w:pStyle w:val="Heading3"/>
      </w:pPr>
      <w:bookmarkStart w:id="235" w:name="_Toc195253291"/>
      <w:proofErr w:type="spellStart"/>
      <w:r>
        <w:t>Cloud</w:t>
      </w:r>
      <w:r w:rsidR="00C44BAC">
        <w:t>f</w:t>
      </w:r>
      <w:r>
        <w:t>lare</w:t>
      </w:r>
      <w:bookmarkEnd w:id="235"/>
      <w:proofErr w:type="spellEnd"/>
    </w:p>
    <w:p w14:paraId="48BBB7C2" w14:textId="77777777" w:rsidR="006042D7" w:rsidRDefault="00FB306A" w:rsidP="222740D8">
      <w:proofErr w:type="spellStart"/>
      <w:r>
        <w:t>CloudFlare</w:t>
      </w:r>
      <w:proofErr w:type="spellEnd"/>
      <w:r w:rsidR="31FD86D8">
        <w:t xml:space="preserve"> jsme během vývoje a správy projektu využívali především jako DNS správce. Jedná se o moderní a velmi rozšířenou službu, která kromě správy DNS záznamů nabízí i další nástroje jako ochranu proti </w:t>
      </w:r>
      <w:proofErr w:type="spellStart"/>
      <w:r w:rsidR="31FD86D8">
        <w:t>DDoS</w:t>
      </w:r>
      <w:proofErr w:type="spellEnd"/>
      <w:r w:rsidR="31FD86D8">
        <w:t xml:space="preserve"> útokům, CDN síť nebo možnost jednoduchého nastavení HTTPS certifikátů.</w:t>
      </w:r>
    </w:p>
    <w:p w14:paraId="6F4A9B6B" w14:textId="53F713B4" w:rsidR="31FD86D8" w:rsidRDefault="31FD86D8" w:rsidP="222740D8">
      <w:r>
        <w:t xml:space="preserve">V našem případě jsme </w:t>
      </w:r>
      <w:proofErr w:type="spellStart"/>
      <w:r>
        <w:t>Cloudflare</w:t>
      </w:r>
      <w:proofErr w:type="spellEnd"/>
      <w:r>
        <w:t xml:space="preserve"> využili hlavně kvůli přehlednému webovému rozhraní, ve kterém lze DNS záznamy spravovat rychle a bez nutnosti složité konfigurace. Velkou výhodou bylo i to, že změny DNS záznamů se aplikují prakticky okamžitě. </w:t>
      </w:r>
      <w:proofErr w:type="spellStart"/>
      <w:r>
        <w:t>Cloudflare</w:t>
      </w:r>
      <w:proofErr w:type="spellEnd"/>
      <w:r>
        <w:t xml:space="preserve"> navíc umožňuje zapnout "</w:t>
      </w:r>
      <w:proofErr w:type="spellStart"/>
      <w:r>
        <w:t>proxy</w:t>
      </w:r>
      <w:proofErr w:type="spellEnd"/>
      <w:r>
        <w:t xml:space="preserve"> mode", díky kterému se skutečná IP adresa serveru skryje a požadavky se </w:t>
      </w:r>
      <w:r>
        <w:lastRenderedPageBreak/>
        <w:t xml:space="preserve">směrují přes </w:t>
      </w:r>
      <w:proofErr w:type="spellStart"/>
      <w:r>
        <w:t>Cloudflare</w:t>
      </w:r>
      <w:proofErr w:type="spellEnd"/>
      <w:r>
        <w:t>, čímž se zvyšuje bezpečnost celého řešení. Stejně jako u jiných nástrojů, i zde nám naprosto postačila bezplatná verze.</w:t>
      </w:r>
    </w:p>
    <w:p w14:paraId="4BADB08A" w14:textId="77777777" w:rsidR="00FD4BBE" w:rsidRDefault="6587817B" w:rsidP="00FD4BBE">
      <w:pPr>
        <w:keepNext/>
        <w:jc w:val="center"/>
      </w:pPr>
      <w:r>
        <w:rPr>
          <w:noProof/>
        </w:rPr>
        <w:drawing>
          <wp:inline distT="0" distB="0" distL="0" distR="0" wp14:anchorId="7415B22B" wp14:editId="0D5FC013">
            <wp:extent cx="4876800" cy="2329579"/>
            <wp:effectExtent l="0" t="0" r="0" b="0"/>
            <wp:docPr id="20705800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80018" name=""/>
                    <pic:cNvPicPr/>
                  </pic:nvPicPr>
                  <pic:blipFill>
                    <a:blip r:embed="rId99">
                      <a:extLst>
                        <a:ext uri="{28A0092B-C50C-407E-A947-70E740481C1C}">
                          <a14:useLocalDpi xmlns:a14="http://schemas.microsoft.com/office/drawing/2010/main"/>
                        </a:ext>
                      </a:extLst>
                    </a:blip>
                    <a:stretch>
                      <a:fillRect/>
                    </a:stretch>
                  </pic:blipFill>
                  <pic:spPr>
                    <a:xfrm>
                      <a:off x="0" y="0"/>
                      <a:ext cx="4876800" cy="2329579"/>
                    </a:xfrm>
                    <a:prstGeom prst="rect">
                      <a:avLst/>
                    </a:prstGeom>
                  </pic:spPr>
                </pic:pic>
              </a:graphicData>
            </a:graphic>
          </wp:inline>
        </w:drawing>
      </w:r>
    </w:p>
    <w:p w14:paraId="5C010233" w14:textId="527460D5" w:rsidR="6587817B" w:rsidRDefault="00FD4BBE" w:rsidP="00FD4BBE">
      <w:pPr>
        <w:pStyle w:val="Caption"/>
        <w:jc w:val="center"/>
      </w:pPr>
      <w:bookmarkStart w:id="236" w:name="_Toc195253146"/>
      <w:r>
        <w:t xml:space="preserve">Obrázek </w:t>
      </w:r>
      <w:fldSimple w:instr=" SEQ Obrázek \* ARABIC ">
        <w:r w:rsidR="00331E55">
          <w:rPr>
            <w:noProof/>
          </w:rPr>
          <w:t>77</w:t>
        </w:r>
      </w:fldSimple>
      <w:r>
        <w:t xml:space="preserve">: Ukázka služby </w:t>
      </w:r>
      <w:proofErr w:type="spellStart"/>
      <w:r>
        <w:t>CloudFlare</w:t>
      </w:r>
      <w:bookmarkEnd w:id="236"/>
      <w:proofErr w:type="spellEnd"/>
    </w:p>
    <w:p w14:paraId="5FC41EB1" w14:textId="612ADB9F" w:rsidR="2B80507E" w:rsidRDefault="2B80507E" w:rsidP="47ABC4D4">
      <w:pPr>
        <w:pStyle w:val="Heading3"/>
      </w:pPr>
      <w:bookmarkStart w:id="237" w:name="_Toc195253292"/>
      <w:r>
        <w:t xml:space="preserve">Email </w:t>
      </w:r>
      <w:r w:rsidR="42C2893E">
        <w:t>P</w:t>
      </w:r>
      <w:r w:rsidR="5E7386F9">
        <w:t>rofi</w:t>
      </w:r>
      <w:r>
        <w:t xml:space="preserve"> od </w:t>
      </w:r>
      <w:r w:rsidR="5E7386F9">
        <w:t>Sez</w:t>
      </w:r>
      <w:r w:rsidR="66C60F07">
        <w:t>na</w:t>
      </w:r>
      <w:r w:rsidR="5E7386F9">
        <w:t>m</w:t>
      </w:r>
      <w:r>
        <w:t>.cz</w:t>
      </w:r>
      <w:bookmarkEnd w:id="237"/>
    </w:p>
    <w:p w14:paraId="6C6CA39D" w14:textId="77777777" w:rsidR="006042D7" w:rsidRDefault="7BB8305A" w:rsidP="547E1973">
      <w:r>
        <w:t>Email Profi od Seznamu jsme využívali pro správu e-mailových schránek. Jedná se o bezplatnou službu, která umožňuje připojit vlastní doménu k Seznamu a spravovat jednotlivé e-maily přes jejich rozhraní. Nastavení probíhá velmi jednoduše, stačilo ověřit doménu pomocí MX záznamů a během pár minut jsme mohli začít schránky používat.</w:t>
      </w:r>
    </w:p>
    <w:p w14:paraId="745EB196" w14:textId="217A5070" w:rsidR="547E1973" w:rsidRDefault="7BB8305A" w:rsidP="547E1973">
      <w:r>
        <w:t>My jsme především používali jejich bezplatné funkce protokolu SMTP (</w:t>
      </w:r>
      <w:proofErr w:type="spellStart"/>
      <w:r>
        <w:t>Simple</w:t>
      </w:r>
      <w:proofErr w:type="spellEnd"/>
      <w:r>
        <w:t xml:space="preserve"> Mail Transfer </w:t>
      </w:r>
      <w:proofErr w:type="spellStart"/>
      <w:r>
        <w:t>Protocol</w:t>
      </w:r>
      <w:proofErr w:type="spellEnd"/>
      <w:r>
        <w:t xml:space="preserve">) pro odesílání e-mailů z naší aplikace </w:t>
      </w:r>
      <w:proofErr w:type="spellStart"/>
      <w:r>
        <w:t>LaceHub</w:t>
      </w:r>
      <w:proofErr w:type="spellEnd"/>
      <w:r>
        <w:t>. Nabízejí také použití protokolů POP3 a IMAP pro příjem e-mailů, ale ty jsme do projektu nevyužili. Nutné je taky podotknout, že všechny ze zmíněných protokolů jsou zabezpečené pomocí SSL/TLS.</w:t>
      </w:r>
    </w:p>
    <w:p w14:paraId="137AE056" w14:textId="77777777" w:rsidR="005A0B01" w:rsidRDefault="7BB8305A" w:rsidP="005A0B01">
      <w:pPr>
        <w:keepNext/>
        <w:jc w:val="center"/>
      </w:pPr>
      <w:r>
        <w:rPr>
          <w:noProof/>
        </w:rPr>
        <w:drawing>
          <wp:inline distT="0" distB="0" distL="0" distR="0" wp14:anchorId="716DD452" wp14:editId="04E00AC8">
            <wp:extent cx="4972050" cy="2350424"/>
            <wp:effectExtent l="0" t="0" r="0" b="0"/>
            <wp:docPr id="14320393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39318" name=""/>
                    <pic:cNvPicPr/>
                  </pic:nvPicPr>
                  <pic:blipFill>
                    <a:blip r:embed="rId100">
                      <a:extLst>
                        <a:ext uri="{28A0092B-C50C-407E-A947-70E740481C1C}">
                          <a14:useLocalDpi xmlns:a14="http://schemas.microsoft.com/office/drawing/2010/main"/>
                        </a:ext>
                      </a:extLst>
                    </a:blip>
                    <a:stretch>
                      <a:fillRect/>
                    </a:stretch>
                  </pic:blipFill>
                  <pic:spPr>
                    <a:xfrm>
                      <a:off x="0" y="0"/>
                      <a:ext cx="4972050" cy="2350424"/>
                    </a:xfrm>
                    <a:prstGeom prst="rect">
                      <a:avLst/>
                    </a:prstGeom>
                  </pic:spPr>
                </pic:pic>
              </a:graphicData>
            </a:graphic>
          </wp:inline>
        </w:drawing>
      </w:r>
    </w:p>
    <w:p w14:paraId="086316F5" w14:textId="6ECE01DB" w:rsidR="7BB8305A" w:rsidRDefault="005A0B01" w:rsidP="005A0B01">
      <w:pPr>
        <w:pStyle w:val="Caption"/>
        <w:jc w:val="center"/>
      </w:pPr>
      <w:bookmarkStart w:id="238" w:name="_Toc195253147"/>
      <w:r>
        <w:t xml:space="preserve">Obrázek </w:t>
      </w:r>
      <w:fldSimple w:instr=" SEQ Obrázek \* ARABIC ">
        <w:r w:rsidR="00331E55">
          <w:rPr>
            <w:noProof/>
          </w:rPr>
          <w:t>78</w:t>
        </w:r>
      </w:fldSimple>
      <w:r>
        <w:t>: Ukázka e-mailové schránky admin@lacehub.cz</w:t>
      </w:r>
      <w:bookmarkEnd w:id="238"/>
    </w:p>
    <w:p w14:paraId="388072D3" w14:textId="76D3DCE8" w:rsidR="47ABC4D4" w:rsidRDefault="47ABC4D4" w:rsidP="47ABC4D4"/>
    <w:p w14:paraId="213D1E3C" w14:textId="3473FC8A" w:rsidR="0033526F" w:rsidRDefault="0033526F" w:rsidP="0033526F">
      <w:pPr>
        <w:pStyle w:val="Heading1"/>
      </w:pPr>
      <w:bookmarkStart w:id="239" w:name="_Toc195253293"/>
      <w:r>
        <w:lastRenderedPageBreak/>
        <w:t>Testování a ladění</w:t>
      </w:r>
      <w:bookmarkEnd w:id="239"/>
    </w:p>
    <w:p w14:paraId="44F915E5" w14:textId="45429AAE" w:rsidR="00A545D7" w:rsidRDefault="00A545D7" w:rsidP="00A545D7">
      <w:pPr>
        <w:pStyle w:val="Heading2"/>
      </w:pPr>
      <w:bookmarkStart w:id="240" w:name="_Toc195253294"/>
      <w:r>
        <w:t>Unit testing pomocí Jest</w:t>
      </w:r>
      <w:bookmarkEnd w:id="240"/>
    </w:p>
    <w:p w14:paraId="33749ADA" w14:textId="771203D5" w:rsidR="00A545D7" w:rsidRDefault="00A545D7" w:rsidP="00A545D7">
      <w:r>
        <w:t xml:space="preserve">Unit testing jsme </w:t>
      </w:r>
      <w:r w:rsidR="00980B24">
        <w:t xml:space="preserve">realizovali </w:t>
      </w:r>
      <w:r w:rsidR="00306F2E">
        <w:t xml:space="preserve">pomocí nástroje Jest, který je standardem pro testování v prostřední Node.js a skvěle se integruje s frameworkem </w:t>
      </w:r>
      <w:proofErr w:type="spellStart"/>
      <w:r w:rsidR="00306F2E">
        <w:t>NestJS</w:t>
      </w:r>
      <w:proofErr w:type="spellEnd"/>
      <w:r w:rsidR="00306F2E">
        <w:t>.</w:t>
      </w:r>
    </w:p>
    <w:p w14:paraId="2861E5F4" w14:textId="491F58B4" w:rsidR="00306F2E" w:rsidRDefault="00306F2E" w:rsidP="00A545D7">
      <w:r>
        <w:t xml:space="preserve">Pro každý modul aplikace (tj. </w:t>
      </w:r>
      <w:proofErr w:type="spellStart"/>
      <w:r>
        <w:t>Users</w:t>
      </w:r>
      <w:proofErr w:type="spellEnd"/>
      <w:r>
        <w:t xml:space="preserve">, </w:t>
      </w:r>
      <w:proofErr w:type="spellStart"/>
      <w:r>
        <w:t>Auth</w:t>
      </w:r>
      <w:proofErr w:type="spellEnd"/>
      <w:r>
        <w:t xml:space="preserve">, </w:t>
      </w:r>
      <w:proofErr w:type="spellStart"/>
      <w:r>
        <w:t>Matches</w:t>
      </w:r>
      <w:proofErr w:type="spellEnd"/>
      <w:r>
        <w:t xml:space="preserve">, </w:t>
      </w:r>
      <w:proofErr w:type="spellStart"/>
      <w:r>
        <w:t>Notifications</w:t>
      </w:r>
      <w:proofErr w:type="spellEnd"/>
      <w:r>
        <w:t xml:space="preserve">, atd.) jsou vytvořeny samostatné unit testy jak pro </w:t>
      </w:r>
      <w:proofErr w:type="spellStart"/>
      <w:r>
        <w:t>services</w:t>
      </w:r>
      <w:proofErr w:type="spellEnd"/>
      <w:r>
        <w:t xml:space="preserve">, tak pro </w:t>
      </w:r>
      <w:proofErr w:type="spellStart"/>
      <w:r>
        <w:t>kontrolery</w:t>
      </w:r>
      <w:proofErr w:type="spellEnd"/>
      <w:r w:rsidR="009F528B">
        <w:t xml:space="preserve">. Tyto testy pokrývají klíčové </w:t>
      </w:r>
      <w:r w:rsidR="006161BC">
        <w:t>metody každé komponenty a ověřují jejich chování a funkčnost</w:t>
      </w:r>
      <w:r w:rsidR="003A7C76">
        <w:t xml:space="preserve"> v různých scénářích</w:t>
      </w:r>
      <w:r w:rsidR="006161BC">
        <w:t>.</w:t>
      </w:r>
    </w:p>
    <w:p w14:paraId="0CB193F4" w14:textId="638CCB54" w:rsidR="008766BF" w:rsidRDefault="008766BF" w:rsidP="00A545D7">
      <w:r>
        <w:t xml:space="preserve">Testy byly vytvářeny postupně během implementace a spouští se pomocí příkazu </w:t>
      </w:r>
      <w:proofErr w:type="spellStart"/>
      <w:r>
        <w:t>npm</w:t>
      </w:r>
      <w:proofErr w:type="spellEnd"/>
      <w:r>
        <w:t xml:space="preserve"> run test. Díky jejich modularitě je možné testovat jednotlivé části systému nezávisle na sobě.</w:t>
      </w:r>
    </w:p>
    <w:p w14:paraId="2EA64A55" w14:textId="77777777" w:rsidR="000E3329" w:rsidRDefault="000E3329" w:rsidP="000E3329">
      <w:pPr>
        <w:keepNext/>
        <w:jc w:val="center"/>
      </w:pPr>
      <w:r w:rsidRPr="000E3329">
        <w:rPr>
          <w:noProof/>
        </w:rPr>
        <w:drawing>
          <wp:inline distT="0" distB="0" distL="0" distR="0" wp14:anchorId="3CF4FCF8" wp14:editId="56EA06D5">
            <wp:extent cx="4076700" cy="3498203"/>
            <wp:effectExtent l="0" t="0" r="0" b="7620"/>
            <wp:docPr id="552301864"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01864" name="Obrázek 1" descr="Obsah obrázku text, snímek obrazovky, Písmo&#10;&#10;Obsah vygenerovaný umělou inteligencí může být nesprávný."/>
                    <pic:cNvPicPr/>
                  </pic:nvPicPr>
                  <pic:blipFill>
                    <a:blip r:embed="rId101"/>
                    <a:stretch>
                      <a:fillRect/>
                    </a:stretch>
                  </pic:blipFill>
                  <pic:spPr>
                    <a:xfrm>
                      <a:off x="0" y="0"/>
                      <a:ext cx="4085894" cy="3506092"/>
                    </a:xfrm>
                    <a:prstGeom prst="rect">
                      <a:avLst/>
                    </a:prstGeom>
                  </pic:spPr>
                </pic:pic>
              </a:graphicData>
            </a:graphic>
          </wp:inline>
        </w:drawing>
      </w:r>
    </w:p>
    <w:p w14:paraId="0C787056" w14:textId="6B9ED425" w:rsidR="000E3329" w:rsidRDefault="000E3329" w:rsidP="000E3329">
      <w:pPr>
        <w:pStyle w:val="Caption"/>
        <w:jc w:val="center"/>
      </w:pPr>
      <w:bookmarkStart w:id="241" w:name="_Toc195253148"/>
      <w:r>
        <w:t xml:space="preserve">Obrázek </w:t>
      </w:r>
      <w:fldSimple w:instr=" SEQ Obrázek \* ARABIC ">
        <w:r w:rsidR="00331E55">
          <w:rPr>
            <w:noProof/>
          </w:rPr>
          <w:t>79</w:t>
        </w:r>
      </w:fldSimple>
      <w:r>
        <w:t xml:space="preserve">: </w:t>
      </w:r>
      <w:proofErr w:type="spellStart"/>
      <w:r>
        <w:t>Code</w:t>
      </w:r>
      <w:proofErr w:type="spellEnd"/>
      <w:r>
        <w:t xml:space="preserve"> </w:t>
      </w:r>
      <w:proofErr w:type="spellStart"/>
      <w:r>
        <w:t>snippe</w:t>
      </w:r>
      <w:r w:rsidR="006E4AE0">
        <w:t>t</w:t>
      </w:r>
      <w:proofErr w:type="spellEnd"/>
      <w:r>
        <w:t xml:space="preserve">, unit test pro </w:t>
      </w:r>
      <w:proofErr w:type="spellStart"/>
      <w:r>
        <w:t>verify</w:t>
      </w:r>
      <w:proofErr w:type="spellEnd"/>
      <w:r>
        <w:t xml:space="preserve"> email token</w:t>
      </w:r>
      <w:bookmarkEnd w:id="241"/>
    </w:p>
    <w:p w14:paraId="4D025849" w14:textId="51C9160E" w:rsidR="00F83EBE" w:rsidRDefault="00235411" w:rsidP="00F83EBE">
      <w:r>
        <w:t>Delegováno: Ernst Christoph Leschka</w:t>
      </w:r>
    </w:p>
    <w:p w14:paraId="357482C2" w14:textId="2379BCBD" w:rsidR="00F83EBE" w:rsidRDefault="00F83EBE" w:rsidP="00F83EBE">
      <w:pPr>
        <w:spacing w:after="0" w:line="240" w:lineRule="auto"/>
        <w:jc w:val="left"/>
      </w:pPr>
      <w:r>
        <w:br w:type="page"/>
      </w:r>
    </w:p>
    <w:p w14:paraId="65CCC586" w14:textId="7BC95B7A" w:rsidR="006161BC" w:rsidRPr="00A545D7" w:rsidRDefault="008C57C3" w:rsidP="008C57C3">
      <w:pPr>
        <w:pStyle w:val="Heading2"/>
      </w:pPr>
      <w:bookmarkStart w:id="242" w:name="_Toc195253295"/>
      <w:r w:rsidRPr="008C57C3">
        <w:lastRenderedPageBreak/>
        <w:t>Penetrační test</w:t>
      </w:r>
      <w:r>
        <w:t>y</w:t>
      </w:r>
      <w:bookmarkEnd w:id="242"/>
    </w:p>
    <w:p w14:paraId="3A6A9045" w14:textId="7BB29CBB" w:rsidR="006332F4" w:rsidRDefault="002A4FEB" w:rsidP="006332F4">
      <w:pPr>
        <w:pStyle w:val="Heading3"/>
      </w:pPr>
      <w:bookmarkStart w:id="243" w:name="_Toc195253296"/>
      <w:r>
        <w:t>SSL certifikáty</w:t>
      </w:r>
      <w:bookmarkEnd w:id="243"/>
    </w:p>
    <w:p w14:paraId="6A9F7819" w14:textId="2D660BCD" w:rsidR="00D15035" w:rsidRPr="00D15035" w:rsidRDefault="00D15035" w:rsidP="00D15035">
      <w:r>
        <w:t xml:space="preserve">SSL </w:t>
      </w:r>
      <w:r w:rsidR="00153635">
        <w:t>certifikáty</w:t>
      </w:r>
      <w:r>
        <w:t xml:space="preserve"> byly vytvořeny pomocí služby </w:t>
      </w:r>
      <w:proofErr w:type="spellStart"/>
      <w:r>
        <w:t>Cloudflare</w:t>
      </w:r>
      <w:proofErr w:type="spellEnd"/>
      <w:r>
        <w:t>. Jedná se o takzvan</w:t>
      </w:r>
      <w:r w:rsidR="00153635">
        <w:t>ý</w:t>
      </w:r>
      <w:r>
        <w:t xml:space="preserve"> „</w:t>
      </w:r>
      <w:proofErr w:type="spellStart"/>
      <w:r>
        <w:t>Wil</w:t>
      </w:r>
      <w:r w:rsidR="00153635">
        <w:t>d</w:t>
      </w:r>
      <w:r>
        <w:t>card</w:t>
      </w:r>
      <w:proofErr w:type="spellEnd"/>
      <w:r>
        <w:t>“</w:t>
      </w:r>
      <w:r w:rsidR="00153635">
        <w:t xml:space="preserve"> SSL certifikát, který zahr</w:t>
      </w:r>
      <w:r w:rsidR="008C1AFE">
        <w:t>n</w:t>
      </w:r>
      <w:r w:rsidR="00153635">
        <w:t xml:space="preserve">uje </w:t>
      </w:r>
      <w:r w:rsidR="008C1AFE">
        <w:t xml:space="preserve">kořenovou doménu a všechny subdomény. </w:t>
      </w:r>
      <w:r w:rsidR="004346DB">
        <w:t xml:space="preserve">Propojení ke </w:t>
      </w:r>
      <w:proofErr w:type="spellStart"/>
      <w:r w:rsidR="004346DB">
        <w:t>Cloudflare</w:t>
      </w:r>
      <w:proofErr w:type="spellEnd"/>
      <w:r w:rsidR="004346DB">
        <w:t xml:space="preserve"> probíhalo pomocí „DNS </w:t>
      </w:r>
      <w:proofErr w:type="spellStart"/>
      <w:r w:rsidR="004346DB">
        <w:t>Challange</w:t>
      </w:r>
      <w:proofErr w:type="spellEnd"/>
      <w:r w:rsidR="004346DB">
        <w:t>“</w:t>
      </w:r>
      <w:r w:rsidR="007824B5">
        <w:t>, která ověřuje vlastnictví pomocí tokenu.</w:t>
      </w:r>
    </w:p>
    <w:p w14:paraId="4F0F8921" w14:textId="77777777" w:rsidR="005A0B01" w:rsidRDefault="008F0DBD" w:rsidP="005A0B01">
      <w:pPr>
        <w:keepNext/>
        <w:jc w:val="center"/>
      </w:pPr>
      <w:r>
        <w:rPr>
          <w:noProof/>
        </w:rPr>
        <w:drawing>
          <wp:inline distT="0" distB="0" distL="0" distR="0" wp14:anchorId="0EC25D1D" wp14:editId="343FA9BA">
            <wp:extent cx="5753100" cy="3209925"/>
            <wp:effectExtent l="0" t="0" r="0" b="9525"/>
            <wp:docPr id="82769662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noFill/>
                    </a:ln>
                  </pic:spPr>
                </pic:pic>
              </a:graphicData>
            </a:graphic>
          </wp:inline>
        </w:drawing>
      </w:r>
    </w:p>
    <w:p w14:paraId="6D4BA0CB" w14:textId="2400D86F" w:rsidR="00F928B2" w:rsidRPr="00F928B2" w:rsidRDefault="005A0B01" w:rsidP="005A0B01">
      <w:pPr>
        <w:pStyle w:val="Caption"/>
        <w:jc w:val="center"/>
      </w:pPr>
      <w:bookmarkStart w:id="244" w:name="_Toc195253149"/>
      <w:r>
        <w:t xml:space="preserve">Obrázek </w:t>
      </w:r>
      <w:fldSimple w:instr=" SEQ Obrázek \* ARABIC ">
        <w:r w:rsidR="00331E55">
          <w:rPr>
            <w:noProof/>
          </w:rPr>
          <w:t>80</w:t>
        </w:r>
      </w:fldSimple>
      <w:r>
        <w:t xml:space="preserve">: Výsledek SSL testů (SSL </w:t>
      </w:r>
      <w:proofErr w:type="spellStart"/>
      <w:r>
        <w:t>Labs</w:t>
      </w:r>
      <w:proofErr w:type="spellEnd"/>
      <w:r>
        <w:t>)</w:t>
      </w:r>
      <w:bookmarkEnd w:id="244"/>
    </w:p>
    <w:p w14:paraId="038F46A4" w14:textId="5BE04CA8" w:rsidR="002A4FEB" w:rsidRDefault="002A4FEB" w:rsidP="002A4FEB">
      <w:pPr>
        <w:pStyle w:val="Heading3"/>
      </w:pPr>
      <w:bookmarkStart w:id="245" w:name="_Toc195253297"/>
      <w:proofErr w:type="spellStart"/>
      <w:r>
        <w:t>Nessus</w:t>
      </w:r>
      <w:bookmarkEnd w:id="245"/>
      <w:proofErr w:type="spellEnd"/>
    </w:p>
    <w:p w14:paraId="6C4DD081" w14:textId="7F7ED8BB" w:rsidR="00F928B2" w:rsidRDefault="006C6977" w:rsidP="00F928B2">
      <w:r w:rsidRPr="006C6977">
        <w:t xml:space="preserve">Aplikaci </w:t>
      </w:r>
      <w:proofErr w:type="spellStart"/>
      <w:r w:rsidRPr="006C6977">
        <w:t>Nessus</w:t>
      </w:r>
      <w:proofErr w:type="spellEnd"/>
      <w:r w:rsidRPr="006C6977">
        <w:t xml:space="preserve"> jsme využívali pro analýzu zranitelností v naší infrastruktuře. Jedná se o nástroj pro skenování bezpečnostních chyb, který umožňuje provádět kontroly zařízení, aplikací nebo celé sítě. Pro naše účely jsme využili test pro webové aplikace, který nám vyhledal jen chyby typu "</w:t>
      </w:r>
      <w:proofErr w:type="spellStart"/>
      <w:r w:rsidRPr="006C6977">
        <w:t>Info</w:t>
      </w:r>
      <w:proofErr w:type="spellEnd"/>
      <w:r w:rsidRPr="006C6977">
        <w:t>".</w:t>
      </w:r>
    </w:p>
    <w:p w14:paraId="3EA5AF3B" w14:textId="77777777" w:rsidR="008A7FAE" w:rsidRDefault="00A768B7" w:rsidP="008A7FAE">
      <w:pPr>
        <w:keepNext/>
        <w:jc w:val="center"/>
      </w:pPr>
      <w:r>
        <w:rPr>
          <w:noProof/>
        </w:rPr>
        <w:lastRenderedPageBreak/>
        <w:drawing>
          <wp:inline distT="0" distB="0" distL="0" distR="0" wp14:anchorId="62CD230B" wp14:editId="12302EBD">
            <wp:extent cx="3200400" cy="2600325"/>
            <wp:effectExtent l="0" t="0" r="0" b="9525"/>
            <wp:docPr id="104033628"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3">
                      <a:extLst>
                        <a:ext uri="{28A0092B-C50C-407E-A947-70E740481C1C}">
                          <a14:useLocalDpi xmlns:a14="http://schemas.microsoft.com/office/drawing/2010/main" val="0"/>
                        </a:ext>
                      </a:extLst>
                    </a:blip>
                    <a:srcRect l="6061" t="28134" r="1360" b="6210"/>
                    <a:stretch/>
                  </pic:blipFill>
                  <pic:spPr bwMode="auto">
                    <a:xfrm>
                      <a:off x="0" y="0"/>
                      <a:ext cx="3206291" cy="2605112"/>
                    </a:xfrm>
                    <a:prstGeom prst="rect">
                      <a:avLst/>
                    </a:prstGeom>
                    <a:noFill/>
                    <a:ln>
                      <a:noFill/>
                    </a:ln>
                    <a:extLst>
                      <a:ext uri="{53640926-AAD7-44D8-BBD7-CCE9431645EC}">
                        <a14:shadowObscured xmlns:a14="http://schemas.microsoft.com/office/drawing/2010/main"/>
                      </a:ext>
                    </a:extLst>
                  </pic:spPr>
                </pic:pic>
              </a:graphicData>
            </a:graphic>
          </wp:inline>
        </w:drawing>
      </w:r>
    </w:p>
    <w:p w14:paraId="1AF531D1" w14:textId="2B641900" w:rsidR="00FF052F" w:rsidRPr="00F928B2" w:rsidRDefault="008A7FAE" w:rsidP="008A7FAE">
      <w:pPr>
        <w:pStyle w:val="Caption"/>
        <w:jc w:val="center"/>
      </w:pPr>
      <w:bookmarkStart w:id="246" w:name="_Toc195253150"/>
      <w:r>
        <w:t xml:space="preserve">Obrázek </w:t>
      </w:r>
      <w:fldSimple w:instr=" SEQ Obrázek \* ARABIC ">
        <w:r w:rsidR="00331E55">
          <w:rPr>
            <w:noProof/>
          </w:rPr>
          <w:t>81</w:t>
        </w:r>
      </w:fldSimple>
      <w:r>
        <w:t xml:space="preserve">: Výsledek </w:t>
      </w:r>
      <w:r w:rsidR="00102190">
        <w:t>w</w:t>
      </w:r>
      <w:r>
        <w:t>ebového penetračního testování</w:t>
      </w:r>
      <w:bookmarkEnd w:id="246"/>
    </w:p>
    <w:p w14:paraId="0BB85B16" w14:textId="54AE95BC" w:rsidR="002A4FEB" w:rsidRDefault="00053653" w:rsidP="00053653">
      <w:pPr>
        <w:pStyle w:val="Heading3"/>
      </w:pPr>
      <w:bookmarkStart w:id="247" w:name="_Toc195253298"/>
      <w:r>
        <w:t>Ostatní služby</w:t>
      </w:r>
      <w:bookmarkEnd w:id="247"/>
    </w:p>
    <w:p w14:paraId="0C7ED42E" w14:textId="0353ADB3" w:rsidR="0098235C" w:rsidRDefault="008D24A6" w:rsidP="008D24A6">
      <w:r>
        <w:t xml:space="preserve">Obecně byly na servery využity jen zabezpečené protokoly. </w:t>
      </w:r>
      <w:r w:rsidR="007E5F22">
        <w:t xml:space="preserve">Mezi ně se řadí již zmíněné FTPS, SSH, SFTP, HTTPS </w:t>
      </w:r>
      <w:r w:rsidR="009E2892">
        <w:t>anebo</w:t>
      </w:r>
      <w:r w:rsidR="007E5F22">
        <w:t xml:space="preserve"> taky </w:t>
      </w:r>
      <w:proofErr w:type="spellStart"/>
      <w:r w:rsidR="007E5F22">
        <w:t>WireGuard</w:t>
      </w:r>
      <w:proofErr w:type="spellEnd"/>
      <w:r w:rsidR="007E5F22">
        <w:t xml:space="preserve"> protokol.</w:t>
      </w:r>
      <w:r w:rsidR="00F4632A">
        <w:t xml:space="preserve"> Také jsme z důvodu bezpečnosti </w:t>
      </w:r>
      <w:r w:rsidR="00FA69A5">
        <w:t>zakázali co nejvíce portů. Upozorňujeme, že jakékoliv</w:t>
      </w:r>
      <w:r w:rsidR="001872BC">
        <w:t xml:space="preserve"> další nezmíněné porty</w:t>
      </w:r>
      <w:r w:rsidR="00CE58B8">
        <w:t xml:space="preserve"> se netýkají tohoto projektu.</w:t>
      </w:r>
    </w:p>
    <w:p w14:paraId="6FDA53EE" w14:textId="45DCDA01" w:rsidR="00D111BD" w:rsidRPr="008D24A6" w:rsidRDefault="00D111BD" w:rsidP="008D24A6">
      <w:r>
        <w:t>Delegováno: Vojtěch Šebek</w:t>
      </w:r>
    </w:p>
    <w:p w14:paraId="02B6FA27" w14:textId="77777777" w:rsidR="004D0BF2" w:rsidRPr="00677CC2" w:rsidRDefault="004D0BF2" w:rsidP="00677CC2">
      <w:pPr>
        <w:pStyle w:val="Nadpis1bezsl"/>
      </w:pPr>
      <w:bookmarkStart w:id="248" w:name="_Toc195253299"/>
      <w:r w:rsidRPr="00677CC2">
        <w:lastRenderedPageBreak/>
        <w:t>Závěr</w:t>
      </w:r>
      <w:bookmarkStart w:id="249" w:name="_Toc101377506"/>
      <w:bookmarkEnd w:id="248"/>
      <w:bookmarkEnd w:id="249"/>
    </w:p>
    <w:p w14:paraId="0251F51D" w14:textId="77777777" w:rsidR="000B23C5" w:rsidRDefault="000B23C5" w:rsidP="000B23C5">
      <w:r>
        <w:t xml:space="preserve">Cílem naší ročníkové práce bylo navrhnout a vytvořit plně funkční webovou aplikaci pod názvem </w:t>
      </w:r>
      <w:proofErr w:type="spellStart"/>
      <w:r>
        <w:t>LaceHub</w:t>
      </w:r>
      <w:proofErr w:type="spellEnd"/>
      <w:r>
        <w:t xml:space="preserve">, která slouží jako nástroj pro správu poptávky a nabídky tenisek včetně hledání automatických shod. Projekt měl nabrat komplexního technického řešení, který zahrnuje návrh </w:t>
      </w:r>
      <w:proofErr w:type="spellStart"/>
      <w:r>
        <w:t>frontendu</w:t>
      </w:r>
      <w:proofErr w:type="spellEnd"/>
      <w:r>
        <w:t xml:space="preserve"> i </w:t>
      </w:r>
      <w:proofErr w:type="spellStart"/>
      <w:r>
        <w:t>backendu</w:t>
      </w:r>
      <w:proofErr w:type="spellEnd"/>
      <w:r>
        <w:t>, konfiguraci serveru a služeb včetně důrazu na bezpečnost, a UX.</w:t>
      </w:r>
    </w:p>
    <w:p w14:paraId="1D351BC6" w14:textId="77777777" w:rsidR="000B23C5" w:rsidRDefault="000B23C5" w:rsidP="000B23C5">
      <w:r>
        <w:t xml:space="preserve">Výsledkem je moderní a přehledná webová aplikace, která využívá technologií jako jsou </w:t>
      </w:r>
      <w:proofErr w:type="spellStart"/>
      <w:r>
        <w:t>React</w:t>
      </w:r>
      <w:proofErr w:type="spellEnd"/>
      <w:r>
        <w:t xml:space="preserve">, </w:t>
      </w:r>
      <w:proofErr w:type="spellStart"/>
      <w:r>
        <w:t>NestJS</w:t>
      </w:r>
      <w:proofErr w:type="spellEnd"/>
      <w:r>
        <w:t xml:space="preserve">, </w:t>
      </w:r>
      <w:proofErr w:type="spellStart"/>
      <w:r>
        <w:t>PostgreSQL</w:t>
      </w:r>
      <w:proofErr w:type="spellEnd"/>
      <w:r>
        <w:t xml:space="preserve"> a </w:t>
      </w:r>
      <w:proofErr w:type="spellStart"/>
      <w:r>
        <w:t>Docker</w:t>
      </w:r>
      <w:proofErr w:type="spellEnd"/>
      <w:r>
        <w:t xml:space="preserve">. Aplikace podporuje registraci uživatelů, správu WTB/WTS seznamů, emailové notifikace o shodách, správu soukromého inventáře, import dat z Excelu a přehledné administrativní rozhraní. </w:t>
      </w:r>
      <w:proofErr w:type="spellStart"/>
      <w:r>
        <w:t>Backend</w:t>
      </w:r>
      <w:proofErr w:type="spellEnd"/>
      <w:r>
        <w:t xml:space="preserve"> byl testován pomocí unit testů v </w:t>
      </w:r>
      <w:proofErr w:type="spellStart"/>
      <w:r>
        <w:t>Jestu</w:t>
      </w:r>
      <w:proofErr w:type="spellEnd"/>
      <w:r>
        <w:t>.</w:t>
      </w:r>
    </w:p>
    <w:p w14:paraId="1977444A" w14:textId="77777777" w:rsidR="000B23C5" w:rsidRDefault="000B23C5" w:rsidP="000B23C5">
      <w:r>
        <w:t xml:space="preserve">Projekt byl nasazen na vlastním serverovém řešení s důrazem na bezpečnost (XSS ochrana, </w:t>
      </w:r>
      <w:proofErr w:type="spellStart"/>
      <w:r>
        <w:t>rate</w:t>
      </w:r>
      <w:proofErr w:type="spellEnd"/>
      <w:r>
        <w:t xml:space="preserve"> </w:t>
      </w:r>
      <w:proofErr w:type="spellStart"/>
      <w:r>
        <w:t>limiting</w:t>
      </w:r>
      <w:proofErr w:type="spellEnd"/>
      <w:r>
        <w:t xml:space="preserve">, RBAC, https certifikace) a monitoring. Celý systém je navržen modulárně a je připraven na nějaké případné budoucí rozšíření. Například plánovaný </w:t>
      </w:r>
      <w:proofErr w:type="spellStart"/>
      <w:r>
        <w:t>real-time</w:t>
      </w:r>
      <w:proofErr w:type="spellEnd"/>
      <w:r>
        <w:t xml:space="preserve"> chat pomocí </w:t>
      </w:r>
      <w:proofErr w:type="spellStart"/>
      <w:r>
        <w:t>WebSocketů</w:t>
      </w:r>
      <w:proofErr w:type="spellEnd"/>
      <w:r>
        <w:t xml:space="preserve">, který měl sloužit jako přímá komunikace mezi uživateli po shod, jeho implementace se z kapacitních důvodů neuskutečnila. Vzhledem k časovému vytížení a zpoždění na straně </w:t>
      </w:r>
      <w:proofErr w:type="spellStart"/>
      <w:r>
        <w:t>frontendu</w:t>
      </w:r>
      <w:proofErr w:type="spellEnd"/>
      <w:r>
        <w:t xml:space="preserve"> nebyly některé funkce (např. in-</w:t>
      </w:r>
      <w:proofErr w:type="spellStart"/>
      <w:r>
        <w:t>app</w:t>
      </w:r>
      <w:proofErr w:type="spellEnd"/>
      <w:r>
        <w:t xml:space="preserve"> notifikace, </w:t>
      </w:r>
      <w:proofErr w:type="spellStart"/>
      <w:r>
        <w:t>reviews</w:t>
      </w:r>
      <w:proofErr w:type="spellEnd"/>
      <w:r>
        <w:t xml:space="preserve"> či reporty) v klientském rozhraní zatím zcela implementovány.</w:t>
      </w:r>
    </w:p>
    <w:p w14:paraId="0F838EB2" w14:textId="77777777" w:rsidR="000B23C5" w:rsidRDefault="000B23C5" w:rsidP="000B23C5">
      <w:r>
        <w:t xml:space="preserve">Při práci na této ročníkové práci jsme prohloubili naše znalosti moderních webových technologií, softwarové architektury a týmové spolupráce. Vývoj aplikace potvrdil důležitost dobře navržené architektury, důsledného testování a pravidelné zlepšování na základě zpětné vazby na sprint </w:t>
      </w:r>
      <w:proofErr w:type="spellStart"/>
      <w:r>
        <w:t>reviews</w:t>
      </w:r>
      <w:proofErr w:type="spellEnd"/>
      <w:r>
        <w:t>.</w:t>
      </w:r>
    </w:p>
    <w:p w14:paraId="450604E7" w14:textId="77777777" w:rsidR="000B23C5" w:rsidRDefault="000B23C5" w:rsidP="000B23C5">
      <w:r>
        <w:t xml:space="preserve">Osobně si myslíme, že naše aplikace má potenciál stát se praktickým nástrojem pro lidi, kteří se zabývají nákupem a prodejem tenisek. Projekt tímto splnil zadané cíle uvedené v zadání a poskytl nám cenné zkušenosti pro další vývoj v oblasti webových aplikací. </w:t>
      </w:r>
    </w:p>
    <w:p w14:paraId="6CDAB5FB" w14:textId="77777777" w:rsidR="00AF430A" w:rsidRDefault="00AF430A">
      <w:r>
        <w:br w:type="page"/>
      </w:r>
    </w:p>
    <w:p w14:paraId="1D8443A4" w14:textId="77777777" w:rsidR="00C44017" w:rsidRDefault="00666A74" w:rsidP="000A712B">
      <w:pPr>
        <w:pStyle w:val="Nadpis1bezsl"/>
      </w:pPr>
      <w:bookmarkStart w:id="250" w:name="_Toc101376616"/>
      <w:bookmarkStart w:id="251" w:name="_Toc101376750"/>
      <w:bookmarkStart w:id="252" w:name="_Toc101376967"/>
      <w:bookmarkStart w:id="253" w:name="_Toc101377078"/>
      <w:bookmarkStart w:id="254" w:name="_Toc101377200"/>
      <w:bookmarkStart w:id="255" w:name="_Toc101377536"/>
      <w:bookmarkStart w:id="256" w:name="_Toc101377396"/>
      <w:bookmarkStart w:id="257" w:name="_Toc101377507"/>
      <w:bookmarkStart w:id="258" w:name="_Toc101376617"/>
      <w:bookmarkStart w:id="259" w:name="_Toc101376751"/>
      <w:bookmarkStart w:id="260" w:name="_Toc101376968"/>
      <w:bookmarkStart w:id="261" w:name="_Toc101377079"/>
      <w:bookmarkStart w:id="262" w:name="_Toc101377201"/>
      <w:bookmarkStart w:id="263" w:name="_Toc101377537"/>
      <w:bookmarkStart w:id="264" w:name="_Toc101377397"/>
      <w:bookmarkStart w:id="265" w:name="_Toc101377508"/>
      <w:bookmarkStart w:id="266" w:name="_Toc101376618"/>
      <w:bookmarkStart w:id="267" w:name="_Toc101376752"/>
      <w:bookmarkStart w:id="268" w:name="_Toc101376969"/>
      <w:bookmarkStart w:id="269" w:name="_Toc101377080"/>
      <w:bookmarkStart w:id="270" w:name="_Toc101377202"/>
      <w:bookmarkStart w:id="271" w:name="_Toc101377538"/>
      <w:bookmarkStart w:id="272" w:name="_Toc101377398"/>
      <w:bookmarkStart w:id="273" w:name="_Toc101377509"/>
      <w:bookmarkStart w:id="274" w:name="_Toc101376619"/>
      <w:bookmarkStart w:id="275" w:name="_Toc101376753"/>
      <w:bookmarkStart w:id="276" w:name="_Toc101376970"/>
      <w:bookmarkStart w:id="277" w:name="_Toc101377081"/>
      <w:bookmarkStart w:id="278" w:name="_Toc101377203"/>
      <w:bookmarkStart w:id="279" w:name="_Toc101377539"/>
      <w:bookmarkStart w:id="280" w:name="_Toc101377399"/>
      <w:bookmarkStart w:id="281" w:name="_Toc101377510"/>
      <w:bookmarkStart w:id="282" w:name="_Toc101376620"/>
      <w:bookmarkStart w:id="283" w:name="_Toc101376754"/>
      <w:bookmarkStart w:id="284" w:name="_Toc101376971"/>
      <w:bookmarkStart w:id="285" w:name="_Toc101377082"/>
      <w:bookmarkStart w:id="286" w:name="_Toc101377204"/>
      <w:bookmarkStart w:id="287" w:name="_Toc101377540"/>
      <w:bookmarkStart w:id="288" w:name="_Toc101377400"/>
      <w:bookmarkStart w:id="289" w:name="_Toc101377511"/>
      <w:bookmarkStart w:id="290" w:name="_Toc101376621"/>
      <w:bookmarkStart w:id="291" w:name="_Toc101376755"/>
      <w:bookmarkStart w:id="292" w:name="_Toc101376972"/>
      <w:bookmarkStart w:id="293" w:name="_Toc101377083"/>
      <w:bookmarkStart w:id="294" w:name="_Toc101377205"/>
      <w:bookmarkStart w:id="295" w:name="_Toc101377541"/>
      <w:bookmarkStart w:id="296" w:name="_Toc101377401"/>
      <w:bookmarkStart w:id="297" w:name="_Toc101377512"/>
      <w:bookmarkStart w:id="298" w:name="_Toc101376622"/>
      <w:bookmarkStart w:id="299" w:name="_Toc101376756"/>
      <w:bookmarkStart w:id="300" w:name="_Toc101376973"/>
      <w:bookmarkStart w:id="301" w:name="_Toc101377084"/>
      <w:bookmarkStart w:id="302" w:name="_Toc101377206"/>
      <w:bookmarkStart w:id="303" w:name="_Toc101377542"/>
      <w:bookmarkStart w:id="304" w:name="_Toc101377402"/>
      <w:bookmarkStart w:id="305" w:name="_Toc101377513"/>
      <w:bookmarkStart w:id="306" w:name="_Toc101376623"/>
      <w:bookmarkStart w:id="307" w:name="_Toc101376757"/>
      <w:bookmarkStart w:id="308" w:name="_Toc101376974"/>
      <w:bookmarkStart w:id="309" w:name="_Toc101377085"/>
      <w:bookmarkStart w:id="310" w:name="_Toc101377207"/>
      <w:bookmarkStart w:id="311" w:name="_Toc101377543"/>
      <w:bookmarkStart w:id="312" w:name="_Toc101377403"/>
      <w:bookmarkStart w:id="313" w:name="_Toc101377514"/>
      <w:bookmarkStart w:id="314" w:name="_Toc101376624"/>
      <w:bookmarkStart w:id="315" w:name="_Toc101376758"/>
      <w:bookmarkStart w:id="316" w:name="_Toc101376975"/>
      <w:bookmarkStart w:id="317" w:name="_Toc101377086"/>
      <w:bookmarkStart w:id="318" w:name="_Toc101377208"/>
      <w:bookmarkStart w:id="319" w:name="_Toc101377544"/>
      <w:bookmarkStart w:id="320" w:name="_Toc101377404"/>
      <w:bookmarkStart w:id="321" w:name="_Toc101377515"/>
      <w:bookmarkStart w:id="322" w:name="_Toc101376625"/>
      <w:bookmarkStart w:id="323" w:name="_Toc101376759"/>
      <w:bookmarkStart w:id="324" w:name="_Toc101376976"/>
      <w:bookmarkStart w:id="325" w:name="_Toc101377087"/>
      <w:bookmarkStart w:id="326" w:name="_Toc101377209"/>
      <w:bookmarkStart w:id="327" w:name="_Toc101377545"/>
      <w:bookmarkStart w:id="328" w:name="_Toc101377405"/>
      <w:bookmarkStart w:id="329" w:name="_Toc101377516"/>
      <w:bookmarkStart w:id="330" w:name="_Toc101376626"/>
      <w:bookmarkStart w:id="331" w:name="_Toc101376760"/>
      <w:bookmarkStart w:id="332" w:name="_Toc101376977"/>
      <w:bookmarkStart w:id="333" w:name="_Toc101377088"/>
      <w:bookmarkStart w:id="334" w:name="_Toc101377210"/>
      <w:bookmarkStart w:id="335" w:name="_Toc101377546"/>
      <w:bookmarkStart w:id="336" w:name="_Toc101377406"/>
      <w:bookmarkStart w:id="337" w:name="_Toc101377517"/>
      <w:bookmarkStart w:id="338" w:name="_Toc101376627"/>
      <w:bookmarkStart w:id="339" w:name="_Toc101376761"/>
      <w:bookmarkStart w:id="340" w:name="_Toc101376978"/>
      <w:bookmarkStart w:id="341" w:name="_Toc101377089"/>
      <w:bookmarkStart w:id="342" w:name="_Toc101377211"/>
      <w:bookmarkStart w:id="343" w:name="_Toc101377547"/>
      <w:bookmarkStart w:id="344" w:name="_Toc101377407"/>
      <w:bookmarkStart w:id="345" w:name="_Toc101377518"/>
      <w:bookmarkStart w:id="346" w:name="_Toc101376628"/>
      <w:bookmarkStart w:id="347" w:name="_Toc101376762"/>
      <w:bookmarkStart w:id="348" w:name="_Toc101376979"/>
      <w:bookmarkStart w:id="349" w:name="_Toc101377090"/>
      <w:bookmarkStart w:id="350" w:name="_Toc101377212"/>
      <w:bookmarkStart w:id="351" w:name="_Toc101377548"/>
      <w:bookmarkStart w:id="352" w:name="_Toc101377408"/>
      <w:bookmarkStart w:id="353" w:name="_Toc101377519"/>
      <w:bookmarkStart w:id="354" w:name="_Toc195253300"/>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r w:rsidRPr="00CE228B">
        <w:lastRenderedPageBreak/>
        <w:t>Literatura</w:t>
      </w:r>
      <w:bookmarkStart w:id="355" w:name="_Toc101376630"/>
      <w:bookmarkStart w:id="356" w:name="_Toc101376764"/>
      <w:bookmarkStart w:id="357" w:name="_Toc101376981"/>
      <w:bookmarkStart w:id="358" w:name="_Toc101377092"/>
      <w:bookmarkStart w:id="359" w:name="_Toc101377214"/>
      <w:bookmarkStart w:id="360" w:name="_Toc101377550"/>
      <w:bookmarkStart w:id="361" w:name="_Toc101377410"/>
      <w:bookmarkStart w:id="362" w:name="_Toc101377521"/>
      <w:bookmarkStart w:id="363" w:name="_Toc101377522"/>
      <w:bookmarkEnd w:id="354"/>
      <w:bookmarkEnd w:id="355"/>
      <w:bookmarkEnd w:id="356"/>
      <w:bookmarkEnd w:id="357"/>
      <w:bookmarkEnd w:id="358"/>
      <w:bookmarkEnd w:id="359"/>
      <w:bookmarkEnd w:id="360"/>
      <w:bookmarkEnd w:id="361"/>
      <w:bookmarkEnd w:id="362"/>
      <w:bookmarkEnd w:id="363"/>
    </w:p>
    <w:p w14:paraId="6940F4B9" w14:textId="24B993A6" w:rsidR="00893255" w:rsidRDefault="00893255" w:rsidP="00893255">
      <w:pPr>
        <w:spacing w:after="0" w:line="240" w:lineRule="auto"/>
        <w:jc w:val="left"/>
      </w:pPr>
      <w:r>
        <w:t xml:space="preserve">[1] – </w:t>
      </w:r>
      <w:proofErr w:type="spellStart"/>
      <w:r w:rsidRPr="00342A5A">
        <w:rPr>
          <w:i/>
          <w:iCs/>
        </w:rPr>
        <w:t>NestJS</w:t>
      </w:r>
      <w:proofErr w:type="spellEnd"/>
      <w:r>
        <w:rPr>
          <w:i/>
          <w:iCs/>
        </w:rPr>
        <w:t xml:space="preserve"> </w:t>
      </w:r>
      <w:proofErr w:type="spellStart"/>
      <w:r w:rsidRPr="00342A5A">
        <w:rPr>
          <w:i/>
          <w:iCs/>
        </w:rPr>
        <w:t>Documentation</w:t>
      </w:r>
      <w:proofErr w:type="spellEnd"/>
      <w:r w:rsidRPr="00342A5A">
        <w:t xml:space="preserve">. Online. </w:t>
      </w:r>
      <w:proofErr w:type="spellStart"/>
      <w:r w:rsidRPr="00342A5A">
        <w:t>NestJS</w:t>
      </w:r>
      <w:proofErr w:type="spellEnd"/>
      <w:r>
        <w:t xml:space="preserve"> </w:t>
      </w:r>
      <w:proofErr w:type="spellStart"/>
      <w:r w:rsidRPr="00342A5A">
        <w:t>Documentation</w:t>
      </w:r>
      <w:proofErr w:type="spellEnd"/>
      <w:r w:rsidRPr="00342A5A">
        <w:t xml:space="preserve">. </w:t>
      </w:r>
      <w:r w:rsidRPr="009912BE">
        <w:t>©</w:t>
      </w:r>
      <w:r w:rsidRPr="00342A5A">
        <w:t>2017-2025. Dostupné z: </w:t>
      </w:r>
      <w:hyperlink r:id="rId104" w:history="1">
        <w:r w:rsidRPr="00342A5A">
          <w:rPr>
            <w:rStyle w:val="Hyperlink"/>
          </w:rPr>
          <w:t>https://docs.nestjs.com/</w:t>
        </w:r>
      </w:hyperlink>
      <w:r w:rsidRPr="00342A5A">
        <w:t>. [cit. 2025-03-18].</w:t>
      </w:r>
    </w:p>
    <w:p w14:paraId="7BF9528B" w14:textId="77777777" w:rsidR="00893255" w:rsidRDefault="00893255" w:rsidP="00893255">
      <w:pPr>
        <w:spacing w:after="0" w:line="240" w:lineRule="auto"/>
        <w:jc w:val="left"/>
      </w:pPr>
      <w:r>
        <w:t xml:space="preserve">[2] - </w:t>
      </w:r>
      <w:proofErr w:type="spellStart"/>
      <w:r w:rsidRPr="0001113A">
        <w:rPr>
          <w:i/>
          <w:iCs/>
        </w:rPr>
        <w:t>NestJS</w:t>
      </w:r>
      <w:proofErr w:type="spellEnd"/>
      <w:r w:rsidRPr="0001113A">
        <w:rPr>
          <w:i/>
          <w:iCs/>
        </w:rPr>
        <w:t xml:space="preserve"> </w:t>
      </w:r>
      <w:proofErr w:type="spellStart"/>
      <w:r w:rsidRPr="0001113A">
        <w:rPr>
          <w:i/>
          <w:iCs/>
        </w:rPr>
        <w:t>Documentation</w:t>
      </w:r>
      <w:proofErr w:type="spellEnd"/>
      <w:r w:rsidRPr="0001113A">
        <w:rPr>
          <w:i/>
          <w:iCs/>
        </w:rPr>
        <w:t xml:space="preserve"> - </w:t>
      </w:r>
      <w:proofErr w:type="spellStart"/>
      <w:r w:rsidRPr="0001113A">
        <w:rPr>
          <w:i/>
          <w:iCs/>
        </w:rPr>
        <w:t>Modules</w:t>
      </w:r>
      <w:proofErr w:type="spellEnd"/>
      <w:r w:rsidRPr="0001113A">
        <w:t xml:space="preserve">. Online. </w:t>
      </w:r>
      <w:proofErr w:type="spellStart"/>
      <w:r w:rsidRPr="0001113A">
        <w:t>NestJS</w:t>
      </w:r>
      <w:proofErr w:type="spellEnd"/>
      <w:r w:rsidRPr="0001113A">
        <w:t xml:space="preserve"> </w:t>
      </w:r>
      <w:proofErr w:type="spellStart"/>
      <w:r w:rsidRPr="0001113A">
        <w:t>Documentation</w:t>
      </w:r>
      <w:proofErr w:type="spellEnd"/>
      <w:r w:rsidRPr="0001113A">
        <w:t xml:space="preserve"> - </w:t>
      </w:r>
      <w:proofErr w:type="spellStart"/>
      <w:r w:rsidRPr="0001113A">
        <w:t>Modules</w:t>
      </w:r>
      <w:proofErr w:type="spellEnd"/>
      <w:r w:rsidRPr="0001113A">
        <w:t>. ©2017-2025. Dostupné z: </w:t>
      </w:r>
      <w:hyperlink r:id="rId105" w:history="1">
        <w:r w:rsidRPr="0001113A">
          <w:rPr>
            <w:rStyle w:val="Hyperlink"/>
          </w:rPr>
          <w:t>https://docs.nestjs.com/</w:t>
        </w:r>
        <w:proofErr w:type="spellStart"/>
        <w:r w:rsidRPr="0001113A">
          <w:rPr>
            <w:rStyle w:val="Hyperlink"/>
          </w:rPr>
          <w:t>modules</w:t>
        </w:r>
        <w:proofErr w:type="spellEnd"/>
      </w:hyperlink>
      <w:r w:rsidRPr="0001113A">
        <w:t>. [cit. 2025-03-18].</w:t>
      </w:r>
    </w:p>
    <w:p w14:paraId="26E08992" w14:textId="77777777" w:rsidR="00893255" w:rsidRDefault="00893255" w:rsidP="00893255">
      <w:pPr>
        <w:spacing w:after="0" w:line="240" w:lineRule="auto"/>
        <w:jc w:val="left"/>
        <w:rPr>
          <w:i/>
          <w:iCs/>
        </w:rPr>
      </w:pPr>
      <w:r>
        <w:t xml:space="preserve">[3] - </w:t>
      </w:r>
      <w:proofErr w:type="spellStart"/>
      <w:r w:rsidRPr="00FA13FC">
        <w:rPr>
          <w:i/>
          <w:iCs/>
        </w:rPr>
        <w:t>NestJS</w:t>
      </w:r>
      <w:proofErr w:type="spellEnd"/>
      <w:r w:rsidRPr="00FA13FC">
        <w:rPr>
          <w:i/>
          <w:iCs/>
        </w:rPr>
        <w:t xml:space="preserve"> </w:t>
      </w:r>
      <w:proofErr w:type="spellStart"/>
      <w:r w:rsidRPr="00FA13FC">
        <w:rPr>
          <w:i/>
          <w:iCs/>
        </w:rPr>
        <w:t>Documentation</w:t>
      </w:r>
      <w:proofErr w:type="spellEnd"/>
      <w:r w:rsidRPr="00FA13FC">
        <w:rPr>
          <w:i/>
          <w:iCs/>
        </w:rPr>
        <w:t xml:space="preserve"> - </w:t>
      </w:r>
      <w:proofErr w:type="spellStart"/>
      <w:r w:rsidRPr="00FA13FC">
        <w:rPr>
          <w:i/>
          <w:iCs/>
        </w:rPr>
        <w:t>Controllers</w:t>
      </w:r>
      <w:proofErr w:type="spellEnd"/>
      <w:r w:rsidRPr="00FA13FC">
        <w:rPr>
          <w:i/>
          <w:iCs/>
        </w:rPr>
        <w:t xml:space="preserve">. Online. </w:t>
      </w:r>
      <w:proofErr w:type="spellStart"/>
      <w:r w:rsidRPr="00FA13FC">
        <w:rPr>
          <w:i/>
          <w:iCs/>
        </w:rPr>
        <w:t>NestJS</w:t>
      </w:r>
      <w:proofErr w:type="spellEnd"/>
      <w:r w:rsidRPr="00FA13FC">
        <w:rPr>
          <w:i/>
          <w:iCs/>
        </w:rPr>
        <w:t xml:space="preserve"> </w:t>
      </w:r>
      <w:proofErr w:type="spellStart"/>
      <w:r w:rsidRPr="00FA13FC">
        <w:rPr>
          <w:i/>
          <w:iCs/>
        </w:rPr>
        <w:t>Documentation</w:t>
      </w:r>
      <w:proofErr w:type="spellEnd"/>
      <w:r w:rsidRPr="00FA13FC">
        <w:rPr>
          <w:i/>
          <w:iCs/>
        </w:rPr>
        <w:t xml:space="preserve"> - </w:t>
      </w:r>
      <w:proofErr w:type="spellStart"/>
      <w:r w:rsidRPr="00FA13FC">
        <w:rPr>
          <w:i/>
          <w:iCs/>
        </w:rPr>
        <w:t>Controllers</w:t>
      </w:r>
      <w:proofErr w:type="spellEnd"/>
      <w:r w:rsidRPr="00FA13FC">
        <w:rPr>
          <w:i/>
          <w:iCs/>
        </w:rPr>
        <w:t>. ©2017-2025. Dostupné z: </w:t>
      </w:r>
      <w:hyperlink r:id="rId106" w:history="1">
        <w:r w:rsidRPr="00FA13FC">
          <w:rPr>
            <w:rStyle w:val="Hyperlink"/>
            <w:i/>
            <w:iCs/>
          </w:rPr>
          <w:t>https://docs.nestjs.com/</w:t>
        </w:r>
        <w:proofErr w:type="spellStart"/>
        <w:r w:rsidRPr="00FA13FC">
          <w:rPr>
            <w:rStyle w:val="Hyperlink"/>
            <w:i/>
            <w:iCs/>
          </w:rPr>
          <w:t>controllers</w:t>
        </w:r>
        <w:proofErr w:type="spellEnd"/>
      </w:hyperlink>
      <w:r w:rsidRPr="00FA13FC">
        <w:rPr>
          <w:i/>
          <w:iCs/>
        </w:rPr>
        <w:t>. [cit. 2025-03-</w:t>
      </w:r>
      <w:r>
        <w:rPr>
          <w:i/>
          <w:iCs/>
        </w:rPr>
        <w:t>26</w:t>
      </w:r>
      <w:r w:rsidRPr="00FA13FC">
        <w:rPr>
          <w:i/>
          <w:iCs/>
        </w:rPr>
        <w:t>].</w:t>
      </w:r>
    </w:p>
    <w:p w14:paraId="0F0A6F3F" w14:textId="77777777" w:rsidR="00893255" w:rsidRDefault="00893255" w:rsidP="00893255">
      <w:pPr>
        <w:spacing w:after="0" w:line="240" w:lineRule="auto"/>
        <w:jc w:val="left"/>
      </w:pPr>
      <w:r>
        <w:t xml:space="preserve">[4] - </w:t>
      </w:r>
      <w:proofErr w:type="spellStart"/>
      <w:r w:rsidRPr="000809AA">
        <w:rPr>
          <w:i/>
          <w:iCs/>
        </w:rPr>
        <w:t>NestJS</w:t>
      </w:r>
      <w:proofErr w:type="spellEnd"/>
      <w:r w:rsidRPr="000809AA">
        <w:rPr>
          <w:i/>
          <w:iCs/>
        </w:rPr>
        <w:t xml:space="preserve"> </w:t>
      </w:r>
      <w:proofErr w:type="spellStart"/>
      <w:r w:rsidRPr="000809AA">
        <w:rPr>
          <w:i/>
          <w:iCs/>
        </w:rPr>
        <w:t>Documentation</w:t>
      </w:r>
      <w:proofErr w:type="spellEnd"/>
      <w:r w:rsidRPr="000809AA">
        <w:rPr>
          <w:i/>
          <w:iCs/>
        </w:rPr>
        <w:t xml:space="preserve"> - </w:t>
      </w:r>
      <w:proofErr w:type="spellStart"/>
      <w:r w:rsidRPr="000809AA">
        <w:rPr>
          <w:i/>
          <w:iCs/>
        </w:rPr>
        <w:t>Providers</w:t>
      </w:r>
      <w:proofErr w:type="spellEnd"/>
      <w:r w:rsidRPr="000809AA">
        <w:t xml:space="preserve">. Online. </w:t>
      </w:r>
      <w:proofErr w:type="spellStart"/>
      <w:r w:rsidRPr="000809AA">
        <w:t>NestJS</w:t>
      </w:r>
      <w:proofErr w:type="spellEnd"/>
      <w:r w:rsidRPr="000809AA">
        <w:t xml:space="preserve"> </w:t>
      </w:r>
      <w:proofErr w:type="spellStart"/>
      <w:r w:rsidRPr="000809AA">
        <w:t>Documentation</w:t>
      </w:r>
      <w:proofErr w:type="spellEnd"/>
      <w:r w:rsidRPr="000809AA">
        <w:t xml:space="preserve"> - </w:t>
      </w:r>
      <w:proofErr w:type="spellStart"/>
      <w:r w:rsidRPr="000809AA">
        <w:t>Providers</w:t>
      </w:r>
      <w:proofErr w:type="spellEnd"/>
      <w:r w:rsidRPr="000809AA">
        <w:t>. ©2017-2025. Dostupné z: </w:t>
      </w:r>
      <w:hyperlink r:id="rId107" w:history="1">
        <w:r w:rsidRPr="000809AA">
          <w:rPr>
            <w:rStyle w:val="Hyperlink"/>
          </w:rPr>
          <w:t>https://docs.nestjs.com/</w:t>
        </w:r>
        <w:proofErr w:type="spellStart"/>
        <w:r w:rsidRPr="000809AA">
          <w:rPr>
            <w:rStyle w:val="Hyperlink"/>
          </w:rPr>
          <w:t>providers</w:t>
        </w:r>
        <w:proofErr w:type="spellEnd"/>
      </w:hyperlink>
      <w:r w:rsidRPr="000809AA">
        <w:t>. [cit. 2025-03-26].</w:t>
      </w:r>
    </w:p>
    <w:p w14:paraId="1E5A891F" w14:textId="77777777" w:rsidR="00893255" w:rsidRDefault="00893255" w:rsidP="00893255">
      <w:pPr>
        <w:spacing w:after="0" w:line="240" w:lineRule="auto"/>
        <w:jc w:val="left"/>
      </w:pPr>
      <w:r>
        <w:t xml:space="preserve">[5] - </w:t>
      </w:r>
      <w:proofErr w:type="spellStart"/>
      <w:r w:rsidRPr="00D05444">
        <w:rPr>
          <w:i/>
          <w:iCs/>
        </w:rPr>
        <w:t>NestJS</w:t>
      </w:r>
      <w:proofErr w:type="spellEnd"/>
      <w:r w:rsidRPr="00D05444">
        <w:rPr>
          <w:i/>
          <w:iCs/>
        </w:rPr>
        <w:t xml:space="preserve"> </w:t>
      </w:r>
      <w:proofErr w:type="spellStart"/>
      <w:r w:rsidRPr="00D05444">
        <w:rPr>
          <w:i/>
          <w:iCs/>
        </w:rPr>
        <w:t>Documentation</w:t>
      </w:r>
      <w:proofErr w:type="spellEnd"/>
      <w:r w:rsidRPr="00D05444">
        <w:rPr>
          <w:i/>
          <w:iCs/>
        </w:rPr>
        <w:t xml:space="preserve"> - </w:t>
      </w:r>
      <w:proofErr w:type="spellStart"/>
      <w:r w:rsidRPr="00D05444">
        <w:rPr>
          <w:i/>
          <w:iCs/>
        </w:rPr>
        <w:t>Middleware</w:t>
      </w:r>
      <w:proofErr w:type="spellEnd"/>
      <w:r w:rsidRPr="00D05444">
        <w:t xml:space="preserve">. Online. </w:t>
      </w:r>
      <w:proofErr w:type="spellStart"/>
      <w:r w:rsidRPr="00D05444">
        <w:t>NestJS</w:t>
      </w:r>
      <w:proofErr w:type="spellEnd"/>
      <w:r w:rsidRPr="00D05444">
        <w:t xml:space="preserve"> </w:t>
      </w:r>
      <w:proofErr w:type="spellStart"/>
      <w:r w:rsidRPr="00D05444">
        <w:t>Documentation</w:t>
      </w:r>
      <w:proofErr w:type="spellEnd"/>
      <w:r w:rsidRPr="00D05444">
        <w:t xml:space="preserve"> - </w:t>
      </w:r>
      <w:proofErr w:type="spellStart"/>
      <w:r w:rsidRPr="00D05444">
        <w:t>Middleware</w:t>
      </w:r>
      <w:proofErr w:type="spellEnd"/>
      <w:r w:rsidRPr="00D05444">
        <w:t>. ©2017-2025. Dostupné z: </w:t>
      </w:r>
      <w:hyperlink r:id="rId108" w:history="1">
        <w:r w:rsidRPr="00D05444">
          <w:rPr>
            <w:rStyle w:val="Hyperlink"/>
          </w:rPr>
          <w:t>https://docs.nestjs.com/</w:t>
        </w:r>
        <w:proofErr w:type="spellStart"/>
        <w:r w:rsidRPr="00D05444">
          <w:rPr>
            <w:rStyle w:val="Hyperlink"/>
          </w:rPr>
          <w:t>middleware</w:t>
        </w:r>
        <w:proofErr w:type="spellEnd"/>
      </w:hyperlink>
      <w:r w:rsidRPr="00D05444">
        <w:t>. [cit. 2025-03-26].</w:t>
      </w:r>
    </w:p>
    <w:p w14:paraId="124B3DCF" w14:textId="77777777" w:rsidR="00893255" w:rsidRDefault="00893255" w:rsidP="00893255">
      <w:pPr>
        <w:spacing w:after="0" w:line="240" w:lineRule="auto"/>
        <w:jc w:val="left"/>
      </w:pPr>
      <w:r>
        <w:t xml:space="preserve">[6] - </w:t>
      </w:r>
      <w:proofErr w:type="spellStart"/>
      <w:r w:rsidRPr="00D05444">
        <w:rPr>
          <w:i/>
          <w:iCs/>
        </w:rPr>
        <w:t>NestJS</w:t>
      </w:r>
      <w:proofErr w:type="spellEnd"/>
      <w:r w:rsidRPr="00D05444">
        <w:rPr>
          <w:i/>
          <w:iCs/>
        </w:rPr>
        <w:t xml:space="preserve"> </w:t>
      </w:r>
      <w:proofErr w:type="spellStart"/>
      <w:r w:rsidRPr="00D05444">
        <w:rPr>
          <w:i/>
          <w:iCs/>
        </w:rPr>
        <w:t>Documentation</w:t>
      </w:r>
      <w:proofErr w:type="spellEnd"/>
      <w:r w:rsidRPr="00D05444">
        <w:rPr>
          <w:i/>
          <w:iCs/>
        </w:rPr>
        <w:t xml:space="preserve"> - </w:t>
      </w:r>
      <w:proofErr w:type="spellStart"/>
      <w:r w:rsidRPr="00D05444">
        <w:rPr>
          <w:i/>
          <w:iCs/>
        </w:rPr>
        <w:t>Guards</w:t>
      </w:r>
      <w:proofErr w:type="spellEnd"/>
      <w:r w:rsidRPr="00D05444">
        <w:t xml:space="preserve">. Online. </w:t>
      </w:r>
      <w:proofErr w:type="spellStart"/>
      <w:r w:rsidRPr="00D05444">
        <w:t>NestJS</w:t>
      </w:r>
      <w:proofErr w:type="spellEnd"/>
      <w:r w:rsidRPr="00D05444">
        <w:t xml:space="preserve"> </w:t>
      </w:r>
      <w:proofErr w:type="spellStart"/>
      <w:r w:rsidRPr="00D05444">
        <w:t>Documentation</w:t>
      </w:r>
      <w:proofErr w:type="spellEnd"/>
      <w:r w:rsidRPr="00D05444">
        <w:t xml:space="preserve"> - </w:t>
      </w:r>
      <w:proofErr w:type="spellStart"/>
      <w:r w:rsidRPr="00D05444">
        <w:t>Guards</w:t>
      </w:r>
      <w:proofErr w:type="spellEnd"/>
      <w:r w:rsidRPr="00D05444">
        <w:t>. ©2017-2025. Dostupné z: </w:t>
      </w:r>
      <w:hyperlink r:id="rId109" w:history="1">
        <w:r w:rsidRPr="00D05444">
          <w:rPr>
            <w:rStyle w:val="Hyperlink"/>
          </w:rPr>
          <w:t>https://docs.nestjs.com/</w:t>
        </w:r>
        <w:proofErr w:type="spellStart"/>
        <w:r w:rsidRPr="00D05444">
          <w:rPr>
            <w:rStyle w:val="Hyperlink"/>
          </w:rPr>
          <w:t>guards</w:t>
        </w:r>
        <w:proofErr w:type="spellEnd"/>
      </w:hyperlink>
      <w:r w:rsidRPr="00D05444">
        <w:t>. [cit. 2025-03-26].</w:t>
      </w:r>
    </w:p>
    <w:p w14:paraId="6B8EF5FA" w14:textId="77777777" w:rsidR="00893255" w:rsidRDefault="00893255" w:rsidP="00893255">
      <w:pPr>
        <w:spacing w:after="0" w:line="240" w:lineRule="auto"/>
        <w:jc w:val="left"/>
      </w:pPr>
      <w:r>
        <w:t xml:space="preserve">[7] - </w:t>
      </w:r>
      <w:proofErr w:type="spellStart"/>
      <w:r w:rsidRPr="00580301">
        <w:rPr>
          <w:i/>
          <w:iCs/>
        </w:rPr>
        <w:t>NestJS</w:t>
      </w:r>
      <w:proofErr w:type="spellEnd"/>
      <w:r w:rsidRPr="00580301">
        <w:rPr>
          <w:i/>
          <w:iCs/>
        </w:rPr>
        <w:t xml:space="preserve"> </w:t>
      </w:r>
      <w:proofErr w:type="spellStart"/>
      <w:r w:rsidRPr="00580301">
        <w:rPr>
          <w:i/>
          <w:iCs/>
        </w:rPr>
        <w:t>Documentation</w:t>
      </w:r>
      <w:proofErr w:type="spellEnd"/>
      <w:r w:rsidRPr="00580301">
        <w:rPr>
          <w:i/>
          <w:iCs/>
        </w:rPr>
        <w:t xml:space="preserve"> - </w:t>
      </w:r>
      <w:proofErr w:type="spellStart"/>
      <w:r w:rsidRPr="00580301">
        <w:rPr>
          <w:i/>
          <w:iCs/>
        </w:rPr>
        <w:t>Interceptors</w:t>
      </w:r>
      <w:proofErr w:type="spellEnd"/>
      <w:r w:rsidRPr="00580301">
        <w:t xml:space="preserve">. Online. </w:t>
      </w:r>
      <w:proofErr w:type="spellStart"/>
      <w:r w:rsidRPr="00580301">
        <w:t>NestJS</w:t>
      </w:r>
      <w:proofErr w:type="spellEnd"/>
      <w:r w:rsidRPr="00580301">
        <w:t xml:space="preserve"> </w:t>
      </w:r>
      <w:proofErr w:type="spellStart"/>
      <w:r w:rsidRPr="00580301">
        <w:t>Documentation</w:t>
      </w:r>
      <w:proofErr w:type="spellEnd"/>
      <w:r w:rsidRPr="00580301">
        <w:t xml:space="preserve"> - </w:t>
      </w:r>
      <w:proofErr w:type="spellStart"/>
      <w:r w:rsidRPr="00580301">
        <w:t>Interceptors</w:t>
      </w:r>
      <w:proofErr w:type="spellEnd"/>
      <w:r w:rsidRPr="00580301">
        <w:t>. ©2017-2025. Dostupné z: </w:t>
      </w:r>
      <w:hyperlink r:id="rId110" w:history="1">
        <w:r w:rsidRPr="00580301">
          <w:rPr>
            <w:rStyle w:val="Hyperlink"/>
          </w:rPr>
          <w:t>https://docs.nestjs.com/</w:t>
        </w:r>
        <w:proofErr w:type="spellStart"/>
        <w:r w:rsidRPr="00580301">
          <w:rPr>
            <w:rStyle w:val="Hyperlink"/>
          </w:rPr>
          <w:t>interceptors</w:t>
        </w:r>
        <w:proofErr w:type="spellEnd"/>
      </w:hyperlink>
      <w:r w:rsidRPr="00580301">
        <w:t>. [cit. 2025-03-26].</w:t>
      </w:r>
    </w:p>
    <w:p w14:paraId="667F7878" w14:textId="77777777" w:rsidR="00893255" w:rsidRDefault="00893255" w:rsidP="00893255">
      <w:pPr>
        <w:spacing w:after="0" w:line="240" w:lineRule="auto"/>
        <w:jc w:val="left"/>
      </w:pPr>
      <w:r>
        <w:t xml:space="preserve">[8] - </w:t>
      </w:r>
      <w:proofErr w:type="spellStart"/>
      <w:r w:rsidRPr="004B221A">
        <w:rPr>
          <w:i/>
          <w:iCs/>
        </w:rPr>
        <w:t>PostgreSQL</w:t>
      </w:r>
      <w:proofErr w:type="spellEnd"/>
      <w:r w:rsidRPr="004B221A">
        <w:t xml:space="preserve">. Online. </w:t>
      </w:r>
      <w:proofErr w:type="spellStart"/>
      <w:r w:rsidRPr="004B221A">
        <w:t>PostgreSQL</w:t>
      </w:r>
      <w:proofErr w:type="spellEnd"/>
      <w:r w:rsidRPr="004B221A">
        <w:t xml:space="preserve">: </w:t>
      </w:r>
      <w:proofErr w:type="spellStart"/>
      <w:r w:rsidRPr="004B221A">
        <w:t>The</w:t>
      </w:r>
      <w:proofErr w:type="spellEnd"/>
      <w:r w:rsidRPr="004B221A">
        <w:t xml:space="preserve"> </w:t>
      </w:r>
      <w:proofErr w:type="spellStart"/>
      <w:r w:rsidRPr="004B221A">
        <w:t>World's</w:t>
      </w:r>
      <w:proofErr w:type="spellEnd"/>
      <w:r w:rsidRPr="004B221A">
        <w:t xml:space="preserve"> Most </w:t>
      </w:r>
      <w:proofErr w:type="spellStart"/>
      <w:r w:rsidRPr="004B221A">
        <w:t>Advanced</w:t>
      </w:r>
      <w:proofErr w:type="spellEnd"/>
      <w:r w:rsidRPr="004B221A">
        <w:t xml:space="preserve"> Open Source </w:t>
      </w:r>
      <w:proofErr w:type="spellStart"/>
      <w:r w:rsidRPr="004B221A">
        <w:t>Relational</w:t>
      </w:r>
      <w:proofErr w:type="spellEnd"/>
      <w:r w:rsidRPr="004B221A">
        <w:t xml:space="preserve"> Database. ©2017-2025. Dostupné z: </w:t>
      </w:r>
      <w:hyperlink r:id="rId111" w:history="1">
        <w:r w:rsidRPr="004B221A">
          <w:rPr>
            <w:rStyle w:val="Hyperlink"/>
          </w:rPr>
          <w:t>https://www.postgresql.org/</w:t>
        </w:r>
      </w:hyperlink>
      <w:r w:rsidRPr="004B221A">
        <w:t>. [cit. 2025-03-26].</w:t>
      </w:r>
    </w:p>
    <w:p w14:paraId="433D8F27" w14:textId="77777777" w:rsidR="00893255" w:rsidRDefault="00893255" w:rsidP="00893255">
      <w:pPr>
        <w:spacing w:after="0" w:line="240" w:lineRule="auto"/>
        <w:jc w:val="left"/>
      </w:pPr>
      <w:r>
        <w:t xml:space="preserve">[9] - </w:t>
      </w:r>
      <w:proofErr w:type="spellStart"/>
      <w:r w:rsidRPr="00BF0BF0">
        <w:rPr>
          <w:i/>
          <w:iCs/>
        </w:rPr>
        <w:t>PostgreSQL</w:t>
      </w:r>
      <w:proofErr w:type="spellEnd"/>
      <w:r w:rsidRPr="00BF0BF0">
        <w:rPr>
          <w:i/>
          <w:iCs/>
        </w:rPr>
        <w:t xml:space="preserve"> </w:t>
      </w:r>
      <w:proofErr w:type="spellStart"/>
      <w:r w:rsidRPr="00BF0BF0">
        <w:rPr>
          <w:i/>
          <w:iCs/>
        </w:rPr>
        <w:t>docs</w:t>
      </w:r>
      <w:proofErr w:type="spellEnd"/>
      <w:r w:rsidRPr="00BF0BF0">
        <w:t xml:space="preserve">. Online. </w:t>
      </w:r>
      <w:proofErr w:type="spellStart"/>
      <w:r w:rsidRPr="00BF0BF0">
        <w:t>PostgreSQL</w:t>
      </w:r>
      <w:proofErr w:type="spellEnd"/>
      <w:r w:rsidRPr="00BF0BF0">
        <w:t xml:space="preserve">: </w:t>
      </w:r>
      <w:proofErr w:type="spellStart"/>
      <w:r w:rsidRPr="00BF0BF0">
        <w:t>Documentation</w:t>
      </w:r>
      <w:proofErr w:type="spellEnd"/>
      <w:r w:rsidRPr="00BF0BF0">
        <w:t>. ©2017-2025. Dostupné z: </w:t>
      </w:r>
      <w:hyperlink r:id="rId112" w:history="1">
        <w:r w:rsidRPr="00BF0BF0">
          <w:rPr>
            <w:rStyle w:val="Hyperlink"/>
          </w:rPr>
          <w:t>https://www.postgresql.org/</w:t>
        </w:r>
        <w:proofErr w:type="spellStart"/>
        <w:r w:rsidRPr="00BF0BF0">
          <w:rPr>
            <w:rStyle w:val="Hyperlink"/>
          </w:rPr>
          <w:t>docs</w:t>
        </w:r>
        <w:proofErr w:type="spellEnd"/>
        <w:r w:rsidRPr="00BF0BF0">
          <w:rPr>
            <w:rStyle w:val="Hyperlink"/>
          </w:rPr>
          <w:t>/</w:t>
        </w:r>
      </w:hyperlink>
      <w:r w:rsidRPr="00BF0BF0">
        <w:t>. [cit. 2025-03-26].</w:t>
      </w:r>
    </w:p>
    <w:p w14:paraId="2C531DEA" w14:textId="15888603" w:rsidR="003E7029" w:rsidRDefault="003E7029" w:rsidP="003E7029">
      <w:pPr>
        <w:spacing w:after="0" w:line="240" w:lineRule="auto"/>
        <w:jc w:val="left"/>
      </w:pPr>
      <w:r>
        <w:t xml:space="preserve">[10] - Alpine Linux </w:t>
      </w:r>
      <w:proofErr w:type="spellStart"/>
      <w:r>
        <w:t>docs</w:t>
      </w:r>
      <w:proofErr w:type="spellEnd"/>
      <w:r>
        <w:t xml:space="preserve">. Online. Alpine Linux: </w:t>
      </w:r>
      <w:proofErr w:type="spellStart"/>
      <w:r>
        <w:t>Documentation</w:t>
      </w:r>
      <w:proofErr w:type="spellEnd"/>
      <w:r>
        <w:t xml:space="preserve">. ©2002–2025. Dostupné z: </w:t>
      </w:r>
      <w:hyperlink r:id="rId113" w:history="1">
        <w:r w:rsidRPr="003E7029">
          <w:rPr>
            <w:rStyle w:val="Hyperlink"/>
          </w:rPr>
          <w:t>https://docs.alpinelinux.org/</w:t>
        </w:r>
      </w:hyperlink>
      <w:r>
        <w:t>. [cit. 2025-04-10].</w:t>
      </w:r>
    </w:p>
    <w:p w14:paraId="647223B6" w14:textId="210F9AC9" w:rsidR="003E7029" w:rsidRDefault="003E7029" w:rsidP="003E7029">
      <w:pPr>
        <w:spacing w:after="0" w:line="240" w:lineRule="auto"/>
        <w:jc w:val="left"/>
      </w:pPr>
      <w:r>
        <w:t xml:space="preserve">[11] - </w:t>
      </w:r>
      <w:proofErr w:type="spellStart"/>
      <w:r>
        <w:t>OpenSense</w:t>
      </w:r>
      <w:proofErr w:type="spellEnd"/>
      <w:r>
        <w:t xml:space="preserve"> </w:t>
      </w:r>
      <w:proofErr w:type="spellStart"/>
      <w:r>
        <w:t>docs</w:t>
      </w:r>
      <w:proofErr w:type="spellEnd"/>
      <w:r>
        <w:t xml:space="preserve">. Online. </w:t>
      </w:r>
      <w:proofErr w:type="spellStart"/>
      <w:r>
        <w:t>OPNsense</w:t>
      </w:r>
      <w:proofErr w:type="spellEnd"/>
      <w:r>
        <w:t xml:space="preserve">: </w:t>
      </w:r>
      <w:proofErr w:type="spellStart"/>
      <w:r>
        <w:t>Documentation</w:t>
      </w:r>
      <w:proofErr w:type="spellEnd"/>
      <w:r>
        <w:t>. ©2015–2025. Dostupné z: https://docs.opnsense.org/. [cit. 2025-04-10].</w:t>
      </w:r>
    </w:p>
    <w:p w14:paraId="2CA7FD1B" w14:textId="28EA712A" w:rsidR="003E7029" w:rsidRDefault="003E7029" w:rsidP="003E7029">
      <w:pPr>
        <w:spacing w:after="0" w:line="240" w:lineRule="auto"/>
        <w:jc w:val="left"/>
      </w:pPr>
      <w:r>
        <w:t xml:space="preserve">[12] - </w:t>
      </w:r>
      <w:proofErr w:type="spellStart"/>
      <w:r>
        <w:t>Proxmox</w:t>
      </w:r>
      <w:proofErr w:type="spellEnd"/>
      <w:r>
        <w:t xml:space="preserve"> </w:t>
      </w:r>
      <w:proofErr w:type="spellStart"/>
      <w:r>
        <w:t>docs</w:t>
      </w:r>
      <w:proofErr w:type="spellEnd"/>
      <w:r>
        <w:t xml:space="preserve">. Online. </w:t>
      </w:r>
      <w:proofErr w:type="spellStart"/>
      <w:r>
        <w:t>Proxmox</w:t>
      </w:r>
      <w:proofErr w:type="spellEnd"/>
      <w:r>
        <w:t xml:space="preserve">: </w:t>
      </w:r>
      <w:proofErr w:type="spellStart"/>
      <w:r>
        <w:t>Documentation</w:t>
      </w:r>
      <w:proofErr w:type="spellEnd"/>
      <w:r>
        <w:t xml:space="preserve">. ©2008–2025. Dostupné z: </w:t>
      </w:r>
      <w:hyperlink r:id="rId114" w:history="1">
        <w:r w:rsidRPr="003E7029">
          <w:rPr>
            <w:rStyle w:val="Hyperlink"/>
          </w:rPr>
          <w:t>https://pve.proxmox.com/pve-docs/</w:t>
        </w:r>
      </w:hyperlink>
      <w:r>
        <w:t>. [cit. 2025-04-10].</w:t>
      </w:r>
    </w:p>
    <w:p w14:paraId="4B2F0564" w14:textId="1EB5ECBF" w:rsidR="003E7029" w:rsidRDefault="003E7029" w:rsidP="003E7029">
      <w:pPr>
        <w:spacing w:after="0" w:line="240" w:lineRule="auto"/>
        <w:jc w:val="left"/>
      </w:pPr>
      <w:r>
        <w:t xml:space="preserve">[13] - </w:t>
      </w:r>
      <w:proofErr w:type="spellStart"/>
      <w:r>
        <w:t>Grafana</w:t>
      </w:r>
      <w:proofErr w:type="spellEnd"/>
      <w:r>
        <w:t xml:space="preserve"> </w:t>
      </w:r>
      <w:proofErr w:type="spellStart"/>
      <w:r>
        <w:t>docs</w:t>
      </w:r>
      <w:proofErr w:type="spellEnd"/>
      <w:r>
        <w:t xml:space="preserve">. Online. </w:t>
      </w:r>
      <w:proofErr w:type="spellStart"/>
      <w:r>
        <w:t>Grafana</w:t>
      </w:r>
      <w:proofErr w:type="spellEnd"/>
      <w:r>
        <w:t xml:space="preserve">: </w:t>
      </w:r>
      <w:proofErr w:type="spellStart"/>
      <w:r>
        <w:t>Documentation</w:t>
      </w:r>
      <w:proofErr w:type="spellEnd"/>
      <w:r>
        <w:t xml:space="preserve">. ©2014–2025. Dostupné z: </w:t>
      </w:r>
      <w:hyperlink r:id="rId115" w:history="1">
        <w:r w:rsidRPr="003E7029">
          <w:rPr>
            <w:rStyle w:val="Hyperlink"/>
          </w:rPr>
          <w:t>https://grafana.com/docs/</w:t>
        </w:r>
      </w:hyperlink>
      <w:r>
        <w:t>. [cit. 2025-04-10].</w:t>
      </w:r>
    </w:p>
    <w:p w14:paraId="0EA438E7" w14:textId="3A0F8E36" w:rsidR="003E7029" w:rsidRDefault="003E7029" w:rsidP="003E7029">
      <w:pPr>
        <w:spacing w:after="0" w:line="240" w:lineRule="auto"/>
        <w:jc w:val="left"/>
      </w:pPr>
      <w:r>
        <w:t xml:space="preserve">[14] - </w:t>
      </w:r>
      <w:proofErr w:type="spellStart"/>
      <w:r>
        <w:t>OpenMediaVault</w:t>
      </w:r>
      <w:proofErr w:type="spellEnd"/>
      <w:r>
        <w:t xml:space="preserve"> </w:t>
      </w:r>
      <w:proofErr w:type="spellStart"/>
      <w:r>
        <w:t>docs</w:t>
      </w:r>
      <w:proofErr w:type="spellEnd"/>
      <w:r>
        <w:t xml:space="preserve">. Online. </w:t>
      </w:r>
      <w:proofErr w:type="spellStart"/>
      <w:r>
        <w:t>openmediavault</w:t>
      </w:r>
      <w:proofErr w:type="spellEnd"/>
      <w:r>
        <w:t xml:space="preserve">: </w:t>
      </w:r>
      <w:proofErr w:type="spellStart"/>
      <w:r>
        <w:t>Documentation</w:t>
      </w:r>
      <w:proofErr w:type="spellEnd"/>
      <w:r>
        <w:t xml:space="preserve">. ©2009–2025. Dostupné z: </w:t>
      </w:r>
      <w:hyperlink r:id="rId116" w:history="1">
        <w:r w:rsidRPr="003E7029">
          <w:rPr>
            <w:rStyle w:val="Hyperlink"/>
          </w:rPr>
          <w:t>https://docs.openmediavault.org/</w:t>
        </w:r>
      </w:hyperlink>
      <w:r>
        <w:t>. [cit. 2025-04-10].</w:t>
      </w:r>
    </w:p>
    <w:p w14:paraId="046F66D1" w14:textId="214A8495" w:rsidR="003E7029" w:rsidRDefault="003E7029" w:rsidP="003E7029">
      <w:pPr>
        <w:spacing w:after="0" w:line="240" w:lineRule="auto"/>
        <w:jc w:val="left"/>
      </w:pPr>
      <w:r>
        <w:t xml:space="preserve">[15] - MSI support. Online. MSI: </w:t>
      </w:r>
      <w:proofErr w:type="spellStart"/>
      <w:r>
        <w:t>Cubi</w:t>
      </w:r>
      <w:proofErr w:type="spellEnd"/>
      <w:r>
        <w:t xml:space="preserve"> N </w:t>
      </w:r>
      <w:proofErr w:type="spellStart"/>
      <w:r>
        <w:t>Series</w:t>
      </w:r>
      <w:proofErr w:type="spellEnd"/>
      <w:r>
        <w:t xml:space="preserve"> - </w:t>
      </w:r>
      <w:proofErr w:type="spellStart"/>
      <w:r>
        <w:t>Specifications</w:t>
      </w:r>
      <w:proofErr w:type="spellEnd"/>
      <w:r>
        <w:t xml:space="preserve">. ©2025. Dostupné z: </w:t>
      </w:r>
      <w:hyperlink r:id="rId117" w:history="1">
        <w:r w:rsidRPr="003E7029">
          <w:rPr>
            <w:rStyle w:val="Hyperlink"/>
          </w:rPr>
          <w:t>https://www.msi.com/Business-Productivity-PC/Cubi-NUC-1MX</w:t>
        </w:r>
      </w:hyperlink>
      <w:r>
        <w:t>. [cit. 2025-04-10].</w:t>
      </w:r>
    </w:p>
    <w:p w14:paraId="5788DD7C" w14:textId="6F57140A" w:rsidR="003E7029" w:rsidRDefault="003E7029" w:rsidP="003E7029">
      <w:pPr>
        <w:spacing w:after="0" w:line="240" w:lineRule="auto"/>
        <w:jc w:val="left"/>
      </w:pPr>
      <w:r>
        <w:t xml:space="preserve">[16] - </w:t>
      </w:r>
      <w:proofErr w:type="spellStart"/>
      <w:r>
        <w:t>Raspberry</w:t>
      </w:r>
      <w:proofErr w:type="spellEnd"/>
      <w:r>
        <w:t xml:space="preserve"> </w:t>
      </w:r>
      <w:proofErr w:type="spellStart"/>
      <w:r>
        <w:t>Pi</w:t>
      </w:r>
      <w:proofErr w:type="spellEnd"/>
      <w:r>
        <w:t xml:space="preserve"> </w:t>
      </w:r>
      <w:proofErr w:type="spellStart"/>
      <w:r>
        <w:t>docs</w:t>
      </w:r>
      <w:proofErr w:type="spellEnd"/>
      <w:r>
        <w:t xml:space="preserve">. Online. </w:t>
      </w:r>
      <w:proofErr w:type="spellStart"/>
      <w:r>
        <w:t>Raspberry</w:t>
      </w:r>
      <w:proofErr w:type="spellEnd"/>
      <w:r>
        <w:t xml:space="preserve"> </w:t>
      </w:r>
      <w:proofErr w:type="spellStart"/>
      <w:r>
        <w:t>Pi</w:t>
      </w:r>
      <w:proofErr w:type="spellEnd"/>
      <w:r>
        <w:t xml:space="preserve">: </w:t>
      </w:r>
      <w:proofErr w:type="spellStart"/>
      <w:r>
        <w:t>Raspberry</w:t>
      </w:r>
      <w:proofErr w:type="spellEnd"/>
      <w:r>
        <w:t xml:space="preserve"> </w:t>
      </w:r>
      <w:proofErr w:type="spellStart"/>
      <w:r>
        <w:t>Pi</w:t>
      </w:r>
      <w:proofErr w:type="spellEnd"/>
      <w:r>
        <w:t xml:space="preserve"> 5 </w:t>
      </w:r>
      <w:proofErr w:type="spellStart"/>
      <w:r>
        <w:t>Documentation</w:t>
      </w:r>
      <w:proofErr w:type="spellEnd"/>
      <w:r>
        <w:t xml:space="preserve">. ©2011–2025. Dostupné z: </w:t>
      </w:r>
      <w:hyperlink r:id="rId118" w:history="1">
        <w:r w:rsidRPr="003E7029">
          <w:rPr>
            <w:rStyle w:val="Hyperlink"/>
          </w:rPr>
          <w:t>https://www.raspberrypi.com/documentation/computers/raspberry-pi.html</w:t>
        </w:r>
      </w:hyperlink>
      <w:r>
        <w:t>. [cit. 2025-04-10].</w:t>
      </w:r>
    </w:p>
    <w:p w14:paraId="4994C53D" w14:textId="3FC73B51" w:rsidR="003E7029" w:rsidRDefault="003E7029" w:rsidP="003E7029">
      <w:pPr>
        <w:spacing w:after="0" w:line="240" w:lineRule="auto"/>
        <w:jc w:val="left"/>
      </w:pPr>
      <w:r>
        <w:t xml:space="preserve">[17] - </w:t>
      </w:r>
      <w:proofErr w:type="spellStart"/>
      <w:r>
        <w:t>MakerWorld</w:t>
      </w:r>
      <w:proofErr w:type="spellEnd"/>
      <w:r>
        <w:t xml:space="preserve"> </w:t>
      </w:r>
      <w:proofErr w:type="spellStart"/>
      <w:r>
        <w:t>docs</w:t>
      </w:r>
      <w:proofErr w:type="spellEnd"/>
      <w:r>
        <w:t xml:space="preserve">. Online. </w:t>
      </w:r>
      <w:proofErr w:type="spellStart"/>
      <w:r>
        <w:t>Bambu</w:t>
      </w:r>
      <w:proofErr w:type="spellEnd"/>
      <w:r>
        <w:t xml:space="preserve"> </w:t>
      </w:r>
      <w:proofErr w:type="spellStart"/>
      <w:r>
        <w:t>Lab</w:t>
      </w:r>
      <w:proofErr w:type="spellEnd"/>
      <w:r>
        <w:t xml:space="preserve">: </w:t>
      </w:r>
      <w:proofErr w:type="spellStart"/>
      <w:r>
        <w:t>MakerWorld</w:t>
      </w:r>
      <w:proofErr w:type="spellEnd"/>
      <w:r>
        <w:t xml:space="preserve"> </w:t>
      </w:r>
      <w:proofErr w:type="spellStart"/>
      <w:r>
        <w:t>Documentation</w:t>
      </w:r>
      <w:proofErr w:type="spellEnd"/>
      <w:r>
        <w:t xml:space="preserve">. ©2023–2025. Dostupné z: </w:t>
      </w:r>
      <w:hyperlink r:id="rId119" w:history="1">
        <w:r w:rsidRPr="003E7029">
          <w:rPr>
            <w:rStyle w:val="Hyperlink"/>
          </w:rPr>
          <w:t>https://makerworld.com/</w:t>
        </w:r>
      </w:hyperlink>
      <w:r>
        <w:t>. [cit. 2025-04-10].</w:t>
      </w:r>
    </w:p>
    <w:p w14:paraId="4C98FDB0" w14:textId="517BEB86" w:rsidR="003E7029" w:rsidRDefault="003E7029" w:rsidP="003E7029">
      <w:pPr>
        <w:spacing w:after="0" w:line="240" w:lineRule="auto"/>
        <w:jc w:val="left"/>
      </w:pPr>
      <w:r>
        <w:t xml:space="preserve">[18] - Draw.io </w:t>
      </w:r>
      <w:proofErr w:type="spellStart"/>
      <w:r>
        <w:t>docs</w:t>
      </w:r>
      <w:proofErr w:type="spellEnd"/>
      <w:r>
        <w:t xml:space="preserve">. Online. diagrams.net: </w:t>
      </w:r>
      <w:proofErr w:type="spellStart"/>
      <w:r>
        <w:t>Documentation</w:t>
      </w:r>
      <w:proofErr w:type="spellEnd"/>
      <w:r>
        <w:t xml:space="preserve">. ©2008–2025. Dostupné z: </w:t>
      </w:r>
      <w:hyperlink r:id="rId120" w:history="1">
        <w:r w:rsidRPr="003E7029">
          <w:rPr>
            <w:rStyle w:val="Hyperlink"/>
          </w:rPr>
          <w:t>https://www.diagrams.net/doc/</w:t>
        </w:r>
      </w:hyperlink>
      <w:r>
        <w:t>. [cit. 2025-04-10].</w:t>
      </w:r>
    </w:p>
    <w:p w14:paraId="25DBF18D" w14:textId="651F076D" w:rsidR="003E7029" w:rsidRDefault="003E7029" w:rsidP="003E7029">
      <w:pPr>
        <w:spacing w:after="0" w:line="240" w:lineRule="auto"/>
        <w:jc w:val="left"/>
      </w:pPr>
      <w:r>
        <w:t xml:space="preserve">[19] - </w:t>
      </w:r>
      <w:proofErr w:type="spellStart"/>
      <w:r>
        <w:t>Docker</w:t>
      </w:r>
      <w:proofErr w:type="spellEnd"/>
      <w:r>
        <w:t xml:space="preserve"> </w:t>
      </w:r>
      <w:proofErr w:type="spellStart"/>
      <w:r>
        <w:t>docs</w:t>
      </w:r>
      <w:proofErr w:type="spellEnd"/>
      <w:r>
        <w:t xml:space="preserve">. Online. </w:t>
      </w:r>
      <w:proofErr w:type="spellStart"/>
      <w:r>
        <w:t>Docker</w:t>
      </w:r>
      <w:proofErr w:type="spellEnd"/>
      <w:r>
        <w:t xml:space="preserve">: </w:t>
      </w:r>
      <w:proofErr w:type="spellStart"/>
      <w:r>
        <w:t>Documentation</w:t>
      </w:r>
      <w:proofErr w:type="spellEnd"/>
      <w:r>
        <w:t xml:space="preserve">. ©2013–2025. Dostupné z: </w:t>
      </w:r>
      <w:hyperlink r:id="rId121" w:history="1">
        <w:r w:rsidRPr="003E7029">
          <w:rPr>
            <w:rStyle w:val="Hyperlink"/>
          </w:rPr>
          <w:t>https://docs.docker.com/</w:t>
        </w:r>
      </w:hyperlink>
      <w:r>
        <w:t>. [cit. 2025-04-10].</w:t>
      </w:r>
    </w:p>
    <w:p w14:paraId="696974F3" w14:textId="65B7482D" w:rsidR="003E7029" w:rsidRDefault="003E7029" w:rsidP="003E7029">
      <w:pPr>
        <w:spacing w:after="0" w:line="240" w:lineRule="auto"/>
        <w:jc w:val="left"/>
      </w:pPr>
      <w:r>
        <w:t xml:space="preserve">[20] - </w:t>
      </w:r>
      <w:proofErr w:type="spellStart"/>
      <w:r>
        <w:t>Portainer</w:t>
      </w:r>
      <w:proofErr w:type="spellEnd"/>
      <w:r>
        <w:t xml:space="preserve"> </w:t>
      </w:r>
      <w:proofErr w:type="spellStart"/>
      <w:r>
        <w:t>docs</w:t>
      </w:r>
      <w:proofErr w:type="spellEnd"/>
      <w:r>
        <w:t xml:space="preserve">. Online. </w:t>
      </w:r>
      <w:proofErr w:type="spellStart"/>
      <w:r>
        <w:t>Portainer</w:t>
      </w:r>
      <w:proofErr w:type="spellEnd"/>
      <w:r>
        <w:t xml:space="preserve">: </w:t>
      </w:r>
      <w:proofErr w:type="spellStart"/>
      <w:r>
        <w:t>Documentation</w:t>
      </w:r>
      <w:proofErr w:type="spellEnd"/>
      <w:r>
        <w:t xml:space="preserve">. ©2017–2025. Dostupné z: </w:t>
      </w:r>
      <w:hyperlink r:id="rId122" w:history="1">
        <w:r w:rsidRPr="003E7029">
          <w:rPr>
            <w:rStyle w:val="Hyperlink"/>
          </w:rPr>
          <w:t>https://docs.portainer.io/</w:t>
        </w:r>
      </w:hyperlink>
      <w:r>
        <w:t>. [cit. 2025-04-10].</w:t>
      </w:r>
    </w:p>
    <w:p w14:paraId="0C7D45C9" w14:textId="6F4C9912" w:rsidR="003E7029" w:rsidRDefault="003E7029" w:rsidP="003E7029">
      <w:pPr>
        <w:spacing w:after="0" w:line="240" w:lineRule="auto"/>
        <w:jc w:val="left"/>
      </w:pPr>
      <w:r>
        <w:t>[2</w:t>
      </w:r>
      <w:r w:rsidR="00F17F71">
        <w:t>1</w:t>
      </w:r>
      <w:r>
        <w:t xml:space="preserve">] - </w:t>
      </w:r>
      <w:proofErr w:type="spellStart"/>
      <w:r>
        <w:t>Nginx</w:t>
      </w:r>
      <w:proofErr w:type="spellEnd"/>
      <w:r>
        <w:t xml:space="preserve"> Proxy Manager </w:t>
      </w:r>
      <w:proofErr w:type="spellStart"/>
      <w:r>
        <w:t>docs</w:t>
      </w:r>
      <w:proofErr w:type="spellEnd"/>
      <w:r>
        <w:t xml:space="preserve">. Online. </w:t>
      </w:r>
      <w:proofErr w:type="spellStart"/>
      <w:r>
        <w:t>Nginx</w:t>
      </w:r>
      <w:proofErr w:type="spellEnd"/>
      <w:r>
        <w:t xml:space="preserve"> Proxy Manager: </w:t>
      </w:r>
      <w:proofErr w:type="spellStart"/>
      <w:r>
        <w:t>Documentation</w:t>
      </w:r>
      <w:proofErr w:type="spellEnd"/>
      <w:r>
        <w:t xml:space="preserve">. ©2019–2025. Dostupné z: </w:t>
      </w:r>
      <w:hyperlink r:id="rId123" w:history="1">
        <w:r w:rsidRPr="003E7029">
          <w:rPr>
            <w:rStyle w:val="Hyperlink"/>
          </w:rPr>
          <w:t>https://nginxproxymanager.com/guide/</w:t>
        </w:r>
      </w:hyperlink>
      <w:r>
        <w:t>. [cit. 2025-04-10].</w:t>
      </w:r>
    </w:p>
    <w:p w14:paraId="1A994BA3" w14:textId="589935D8" w:rsidR="003E7029" w:rsidRDefault="003E7029" w:rsidP="003E7029">
      <w:pPr>
        <w:spacing w:after="0" w:line="240" w:lineRule="auto"/>
        <w:jc w:val="left"/>
      </w:pPr>
      <w:r>
        <w:t>[2</w:t>
      </w:r>
      <w:r w:rsidR="00F17F71">
        <w:t>2</w:t>
      </w:r>
      <w:r>
        <w:t xml:space="preserve">] - Python </w:t>
      </w:r>
      <w:proofErr w:type="spellStart"/>
      <w:r>
        <w:t>docs</w:t>
      </w:r>
      <w:proofErr w:type="spellEnd"/>
      <w:r>
        <w:t xml:space="preserve">. Online. Python: </w:t>
      </w:r>
      <w:proofErr w:type="spellStart"/>
      <w:r>
        <w:t>Documentation</w:t>
      </w:r>
      <w:proofErr w:type="spellEnd"/>
      <w:r>
        <w:t xml:space="preserve">. ©2001–2025. Dostupné z: </w:t>
      </w:r>
      <w:hyperlink r:id="rId124" w:history="1">
        <w:r w:rsidRPr="003E7029">
          <w:rPr>
            <w:rStyle w:val="Hyperlink"/>
          </w:rPr>
          <w:t>https://docs.python.org/3/</w:t>
        </w:r>
      </w:hyperlink>
      <w:r>
        <w:t>. [cit. 2025-04-10].</w:t>
      </w:r>
    </w:p>
    <w:p w14:paraId="02186D32" w14:textId="63FBF9E9" w:rsidR="003E7029" w:rsidRDefault="003E7029" w:rsidP="003E7029">
      <w:pPr>
        <w:spacing w:after="0" w:line="240" w:lineRule="auto"/>
        <w:jc w:val="left"/>
      </w:pPr>
      <w:r>
        <w:t>[2</w:t>
      </w:r>
      <w:r w:rsidR="00F17F71">
        <w:t>3</w:t>
      </w:r>
      <w:r>
        <w:t xml:space="preserve">] - </w:t>
      </w:r>
      <w:proofErr w:type="spellStart"/>
      <w:r>
        <w:t>Flask</w:t>
      </w:r>
      <w:proofErr w:type="spellEnd"/>
      <w:r>
        <w:t xml:space="preserve"> </w:t>
      </w:r>
      <w:proofErr w:type="spellStart"/>
      <w:r>
        <w:t>docs</w:t>
      </w:r>
      <w:proofErr w:type="spellEnd"/>
      <w:r>
        <w:t xml:space="preserve">. Online. </w:t>
      </w:r>
      <w:proofErr w:type="spellStart"/>
      <w:r>
        <w:t>Flask</w:t>
      </w:r>
      <w:proofErr w:type="spellEnd"/>
      <w:r>
        <w:t xml:space="preserve">: </w:t>
      </w:r>
      <w:proofErr w:type="spellStart"/>
      <w:r>
        <w:t>Documentation</w:t>
      </w:r>
      <w:proofErr w:type="spellEnd"/>
      <w:r>
        <w:t xml:space="preserve">. ©2010–2025. Dostupné z: </w:t>
      </w:r>
      <w:hyperlink r:id="rId125" w:history="1">
        <w:r w:rsidRPr="00F17F71">
          <w:rPr>
            <w:rStyle w:val="Hyperlink"/>
          </w:rPr>
          <w:t>https://flask.palletsprojects.com/</w:t>
        </w:r>
      </w:hyperlink>
      <w:r>
        <w:t>. [cit. 2025-04-10].</w:t>
      </w:r>
    </w:p>
    <w:p w14:paraId="712E49D6" w14:textId="24C830B6" w:rsidR="003E7029" w:rsidRDefault="003E7029" w:rsidP="003E7029">
      <w:pPr>
        <w:spacing w:after="0" w:line="240" w:lineRule="auto"/>
        <w:jc w:val="left"/>
      </w:pPr>
      <w:r>
        <w:lastRenderedPageBreak/>
        <w:t>[2</w:t>
      </w:r>
      <w:r w:rsidR="00F17F71">
        <w:t>4</w:t>
      </w:r>
      <w:r>
        <w:t xml:space="preserve">] - </w:t>
      </w:r>
      <w:proofErr w:type="spellStart"/>
      <w:r>
        <w:t>Redis</w:t>
      </w:r>
      <w:proofErr w:type="spellEnd"/>
      <w:r>
        <w:t xml:space="preserve"> </w:t>
      </w:r>
      <w:proofErr w:type="spellStart"/>
      <w:r>
        <w:t>docs</w:t>
      </w:r>
      <w:proofErr w:type="spellEnd"/>
      <w:r>
        <w:t xml:space="preserve">. Online. </w:t>
      </w:r>
      <w:proofErr w:type="spellStart"/>
      <w:r>
        <w:t>Redis</w:t>
      </w:r>
      <w:proofErr w:type="spellEnd"/>
      <w:r>
        <w:t xml:space="preserve">: </w:t>
      </w:r>
      <w:proofErr w:type="spellStart"/>
      <w:r>
        <w:t>Documentation</w:t>
      </w:r>
      <w:proofErr w:type="spellEnd"/>
      <w:r>
        <w:t xml:space="preserve">. ©2009–2025. Dostupné z: </w:t>
      </w:r>
      <w:hyperlink r:id="rId126" w:history="1">
        <w:r w:rsidRPr="00F17F71">
          <w:rPr>
            <w:rStyle w:val="Hyperlink"/>
          </w:rPr>
          <w:t>https://redis.io/docs/</w:t>
        </w:r>
      </w:hyperlink>
      <w:r>
        <w:t>. [cit. 2025-04-10].</w:t>
      </w:r>
    </w:p>
    <w:p w14:paraId="29D164FE" w14:textId="0F9038D9" w:rsidR="003E7029" w:rsidRDefault="003E7029" w:rsidP="003E7029">
      <w:pPr>
        <w:spacing w:after="0" w:line="240" w:lineRule="auto"/>
        <w:jc w:val="left"/>
      </w:pPr>
      <w:r>
        <w:t>[2</w:t>
      </w:r>
      <w:r w:rsidR="00F17F71">
        <w:t>5</w:t>
      </w:r>
      <w:r>
        <w:t xml:space="preserve">] - </w:t>
      </w:r>
      <w:proofErr w:type="spellStart"/>
      <w:r>
        <w:t>Uptime</w:t>
      </w:r>
      <w:proofErr w:type="spellEnd"/>
      <w:r>
        <w:t xml:space="preserve"> </w:t>
      </w:r>
      <w:proofErr w:type="spellStart"/>
      <w:r>
        <w:t>Kuma</w:t>
      </w:r>
      <w:proofErr w:type="spellEnd"/>
      <w:r>
        <w:t xml:space="preserve"> </w:t>
      </w:r>
      <w:proofErr w:type="spellStart"/>
      <w:r>
        <w:t>docs</w:t>
      </w:r>
      <w:proofErr w:type="spellEnd"/>
      <w:r>
        <w:t xml:space="preserve">. Online. </w:t>
      </w:r>
      <w:proofErr w:type="spellStart"/>
      <w:r>
        <w:t>Uptime</w:t>
      </w:r>
      <w:proofErr w:type="spellEnd"/>
      <w:r>
        <w:t xml:space="preserve"> </w:t>
      </w:r>
      <w:proofErr w:type="spellStart"/>
      <w:r>
        <w:t>Kuma</w:t>
      </w:r>
      <w:proofErr w:type="spellEnd"/>
      <w:r>
        <w:t xml:space="preserve">: </w:t>
      </w:r>
      <w:proofErr w:type="spellStart"/>
      <w:r>
        <w:t>Documentation</w:t>
      </w:r>
      <w:proofErr w:type="spellEnd"/>
      <w:r>
        <w:t xml:space="preserve">. ©2021–2025. Dostupné z: </w:t>
      </w:r>
      <w:hyperlink r:id="rId127" w:history="1">
        <w:r w:rsidRPr="00F17F71">
          <w:rPr>
            <w:rStyle w:val="Hyperlink"/>
          </w:rPr>
          <w:t>https://uptime.kuma.pet/</w:t>
        </w:r>
      </w:hyperlink>
      <w:r>
        <w:t>. [cit. 2025-04-10].</w:t>
      </w:r>
    </w:p>
    <w:p w14:paraId="1106AD0D" w14:textId="648706DD" w:rsidR="003E7029" w:rsidRDefault="003E7029" w:rsidP="003E7029">
      <w:pPr>
        <w:spacing w:after="0" w:line="240" w:lineRule="auto"/>
        <w:jc w:val="left"/>
      </w:pPr>
      <w:r>
        <w:t>[2</w:t>
      </w:r>
      <w:r w:rsidR="00F17F71">
        <w:t>6</w:t>
      </w:r>
      <w:r>
        <w:t xml:space="preserve">] - Prometheus </w:t>
      </w:r>
      <w:proofErr w:type="spellStart"/>
      <w:r>
        <w:t>docs</w:t>
      </w:r>
      <w:proofErr w:type="spellEnd"/>
      <w:r>
        <w:t xml:space="preserve">. Online. Prometheus: </w:t>
      </w:r>
      <w:proofErr w:type="spellStart"/>
      <w:r>
        <w:t>Documentation</w:t>
      </w:r>
      <w:proofErr w:type="spellEnd"/>
      <w:r>
        <w:t xml:space="preserve">. ©2012–2025. Dostupné z: </w:t>
      </w:r>
      <w:hyperlink r:id="rId128" w:history="1">
        <w:r w:rsidRPr="00F17F71">
          <w:rPr>
            <w:rStyle w:val="Hyperlink"/>
          </w:rPr>
          <w:t>https://prometheus.io/docs/</w:t>
        </w:r>
      </w:hyperlink>
      <w:r>
        <w:t>. [cit. 2025-04-10].</w:t>
      </w:r>
    </w:p>
    <w:p w14:paraId="7AAE3CF2" w14:textId="62CAEE6E" w:rsidR="003E7029" w:rsidRDefault="003E7029" w:rsidP="003E7029">
      <w:pPr>
        <w:spacing w:after="0" w:line="240" w:lineRule="auto"/>
        <w:jc w:val="left"/>
      </w:pPr>
      <w:r>
        <w:t>[2</w:t>
      </w:r>
      <w:r w:rsidR="00F17F71">
        <w:t>7</w:t>
      </w:r>
      <w:r>
        <w:t xml:space="preserve">] - Node </w:t>
      </w:r>
      <w:proofErr w:type="spellStart"/>
      <w:r>
        <w:t>Exporter</w:t>
      </w:r>
      <w:proofErr w:type="spellEnd"/>
      <w:r>
        <w:t xml:space="preserve"> </w:t>
      </w:r>
      <w:proofErr w:type="spellStart"/>
      <w:r>
        <w:t>docs</w:t>
      </w:r>
      <w:proofErr w:type="spellEnd"/>
      <w:r>
        <w:t xml:space="preserve">. Online. Prometheus: Node </w:t>
      </w:r>
      <w:proofErr w:type="spellStart"/>
      <w:r>
        <w:t>Exporter</w:t>
      </w:r>
      <w:proofErr w:type="spellEnd"/>
      <w:r>
        <w:t xml:space="preserve"> </w:t>
      </w:r>
      <w:proofErr w:type="spellStart"/>
      <w:r>
        <w:t>Documentation</w:t>
      </w:r>
      <w:proofErr w:type="spellEnd"/>
      <w:r>
        <w:t xml:space="preserve">. ©2015–2025. Dostupné z: </w:t>
      </w:r>
      <w:hyperlink r:id="rId129" w:history="1">
        <w:r w:rsidRPr="00F17F71">
          <w:rPr>
            <w:rStyle w:val="Hyperlink"/>
          </w:rPr>
          <w:t>https://prometheus.io/docs/guides/node-exporter/</w:t>
        </w:r>
      </w:hyperlink>
      <w:r>
        <w:t>. [cit. 2025-04-10].</w:t>
      </w:r>
    </w:p>
    <w:p w14:paraId="05C079B8" w14:textId="7DD12C9F" w:rsidR="003E7029" w:rsidRDefault="003E7029" w:rsidP="003E7029">
      <w:pPr>
        <w:spacing w:after="0" w:line="240" w:lineRule="auto"/>
        <w:jc w:val="left"/>
      </w:pPr>
      <w:r>
        <w:t>[2</w:t>
      </w:r>
      <w:r w:rsidR="00F17F71">
        <w:t>8</w:t>
      </w:r>
      <w:r>
        <w:t xml:space="preserve">] - </w:t>
      </w:r>
      <w:proofErr w:type="spellStart"/>
      <w:r>
        <w:t>Watchtower</w:t>
      </w:r>
      <w:proofErr w:type="spellEnd"/>
      <w:r>
        <w:t xml:space="preserve"> </w:t>
      </w:r>
      <w:proofErr w:type="spellStart"/>
      <w:r>
        <w:t>docs</w:t>
      </w:r>
      <w:proofErr w:type="spellEnd"/>
      <w:r>
        <w:t xml:space="preserve">. Online. </w:t>
      </w:r>
      <w:proofErr w:type="spellStart"/>
      <w:r>
        <w:t>Containrrr</w:t>
      </w:r>
      <w:proofErr w:type="spellEnd"/>
      <w:r>
        <w:t xml:space="preserve">: </w:t>
      </w:r>
      <w:proofErr w:type="spellStart"/>
      <w:r>
        <w:t>Watchtower</w:t>
      </w:r>
      <w:proofErr w:type="spellEnd"/>
      <w:r>
        <w:t xml:space="preserve"> </w:t>
      </w:r>
      <w:proofErr w:type="spellStart"/>
      <w:r>
        <w:t>Documentation</w:t>
      </w:r>
      <w:proofErr w:type="spellEnd"/>
      <w:r>
        <w:t xml:space="preserve">. ©2020–2025. Dostupné z: </w:t>
      </w:r>
      <w:hyperlink r:id="rId130" w:history="1">
        <w:r w:rsidRPr="00F17F71">
          <w:rPr>
            <w:rStyle w:val="Hyperlink"/>
          </w:rPr>
          <w:t>https://containrrr.dev/watchtower/</w:t>
        </w:r>
      </w:hyperlink>
      <w:r>
        <w:t>. [cit. 2025-04-10].</w:t>
      </w:r>
    </w:p>
    <w:p w14:paraId="594496EE" w14:textId="5EE549F2" w:rsidR="003E7029" w:rsidRDefault="003E7029" w:rsidP="003E7029">
      <w:pPr>
        <w:spacing w:after="0" w:line="240" w:lineRule="auto"/>
        <w:jc w:val="left"/>
      </w:pPr>
      <w:r>
        <w:t>[</w:t>
      </w:r>
      <w:r w:rsidR="00F17F71">
        <w:t>29</w:t>
      </w:r>
      <w:r>
        <w:t xml:space="preserve">] - </w:t>
      </w:r>
      <w:proofErr w:type="spellStart"/>
      <w:r>
        <w:t>WireGuard</w:t>
      </w:r>
      <w:proofErr w:type="spellEnd"/>
      <w:r>
        <w:t xml:space="preserve"> </w:t>
      </w:r>
      <w:proofErr w:type="spellStart"/>
      <w:r>
        <w:t>docs</w:t>
      </w:r>
      <w:proofErr w:type="spellEnd"/>
      <w:r>
        <w:t xml:space="preserve">. Online. </w:t>
      </w:r>
      <w:proofErr w:type="spellStart"/>
      <w:r>
        <w:t>WireGuard</w:t>
      </w:r>
      <w:proofErr w:type="spellEnd"/>
      <w:r>
        <w:t xml:space="preserve">: </w:t>
      </w:r>
      <w:proofErr w:type="spellStart"/>
      <w:r>
        <w:t>Documentation</w:t>
      </w:r>
      <w:proofErr w:type="spellEnd"/>
      <w:r>
        <w:t xml:space="preserve">. ©2015–2025. Dostupné z: </w:t>
      </w:r>
      <w:hyperlink r:id="rId131" w:history="1">
        <w:r w:rsidRPr="00F17F71">
          <w:rPr>
            <w:rStyle w:val="Hyperlink"/>
          </w:rPr>
          <w:t>https://www.wireguard.com/#documentation</w:t>
        </w:r>
      </w:hyperlink>
      <w:r>
        <w:t>. [cit. 2025-04-10].</w:t>
      </w:r>
    </w:p>
    <w:p w14:paraId="5751C2D1" w14:textId="6144A01E" w:rsidR="003E7029" w:rsidRDefault="003E7029" w:rsidP="003E7029">
      <w:pPr>
        <w:spacing w:after="0" w:line="240" w:lineRule="auto"/>
        <w:jc w:val="left"/>
      </w:pPr>
      <w:r>
        <w:t>[3</w:t>
      </w:r>
      <w:r w:rsidR="00F17F71">
        <w:t>0</w:t>
      </w:r>
      <w:r>
        <w:t xml:space="preserve">] - </w:t>
      </w:r>
      <w:proofErr w:type="spellStart"/>
      <w:r>
        <w:t>Wedos</w:t>
      </w:r>
      <w:proofErr w:type="spellEnd"/>
      <w:r>
        <w:t xml:space="preserve"> </w:t>
      </w:r>
      <w:proofErr w:type="spellStart"/>
      <w:r>
        <w:t>help</w:t>
      </w:r>
      <w:proofErr w:type="spellEnd"/>
      <w:r>
        <w:t xml:space="preserve">. Online. </w:t>
      </w:r>
      <w:proofErr w:type="spellStart"/>
      <w:r>
        <w:t>Wedos</w:t>
      </w:r>
      <w:proofErr w:type="spellEnd"/>
      <w:r>
        <w:t xml:space="preserve">: Nápověda a dokumentace. ©2010–2025. Dostupné z: </w:t>
      </w:r>
      <w:hyperlink r:id="rId132" w:history="1">
        <w:r w:rsidRPr="00F17F71">
          <w:rPr>
            <w:rStyle w:val="Hyperlink"/>
          </w:rPr>
          <w:t>https://kb.wedos.com/</w:t>
        </w:r>
      </w:hyperlink>
      <w:r>
        <w:t>. [cit. 2025-04-10].</w:t>
      </w:r>
    </w:p>
    <w:p w14:paraId="36728ECB" w14:textId="79B81566" w:rsidR="003E7029" w:rsidRDefault="003E7029" w:rsidP="003E7029">
      <w:pPr>
        <w:spacing w:after="0" w:line="240" w:lineRule="auto"/>
        <w:jc w:val="left"/>
      </w:pPr>
      <w:r>
        <w:t>[3</w:t>
      </w:r>
      <w:r w:rsidR="00F17F71">
        <w:t>1</w:t>
      </w:r>
      <w:r>
        <w:t xml:space="preserve">] - </w:t>
      </w:r>
      <w:proofErr w:type="spellStart"/>
      <w:r>
        <w:t>Cloudflare</w:t>
      </w:r>
      <w:proofErr w:type="spellEnd"/>
      <w:r>
        <w:t xml:space="preserve"> </w:t>
      </w:r>
      <w:proofErr w:type="spellStart"/>
      <w:r>
        <w:t>docs</w:t>
      </w:r>
      <w:proofErr w:type="spellEnd"/>
      <w:r>
        <w:t xml:space="preserve">. Online. </w:t>
      </w:r>
      <w:proofErr w:type="spellStart"/>
      <w:r>
        <w:t>Cloudflare</w:t>
      </w:r>
      <w:proofErr w:type="spellEnd"/>
      <w:r>
        <w:t xml:space="preserve">: </w:t>
      </w:r>
      <w:proofErr w:type="spellStart"/>
      <w:r>
        <w:t>Documentation</w:t>
      </w:r>
      <w:proofErr w:type="spellEnd"/>
      <w:r>
        <w:t xml:space="preserve">. ©2010–2025. Dostupné z: </w:t>
      </w:r>
      <w:hyperlink r:id="rId133" w:history="1">
        <w:r w:rsidRPr="00F17F71">
          <w:rPr>
            <w:rStyle w:val="Hyperlink"/>
          </w:rPr>
          <w:t>https://developers.cloudflare.com/</w:t>
        </w:r>
      </w:hyperlink>
      <w:r>
        <w:t>. [cit. 2025-04-10].</w:t>
      </w:r>
    </w:p>
    <w:p w14:paraId="28573865" w14:textId="2D169AE0" w:rsidR="003E7029" w:rsidRDefault="003E7029" w:rsidP="003E7029">
      <w:pPr>
        <w:spacing w:after="0" w:line="240" w:lineRule="auto"/>
        <w:jc w:val="left"/>
      </w:pPr>
      <w:r>
        <w:t>[3</w:t>
      </w:r>
      <w:r w:rsidR="00F17F71">
        <w:t>2</w:t>
      </w:r>
      <w:r>
        <w:t xml:space="preserve">] - Seznam.cz Email Profi. Online. Seznam.cz: Email Profi. ©1996–2025. Dostupné z: </w:t>
      </w:r>
      <w:hyperlink r:id="rId134" w:history="1">
        <w:r w:rsidRPr="00F17F71">
          <w:rPr>
            <w:rStyle w:val="Hyperlink"/>
          </w:rPr>
          <w:t>https://emailprofi.cz/</w:t>
        </w:r>
      </w:hyperlink>
      <w:r>
        <w:t>. [cit. 2025-04-10].</w:t>
      </w:r>
    </w:p>
    <w:p w14:paraId="704DE7B4" w14:textId="610657B4" w:rsidR="003E7029" w:rsidRDefault="003E7029" w:rsidP="003E7029">
      <w:pPr>
        <w:spacing w:after="0" w:line="240" w:lineRule="auto"/>
        <w:jc w:val="left"/>
      </w:pPr>
      <w:r>
        <w:t>[3</w:t>
      </w:r>
      <w:r w:rsidR="00F17F71">
        <w:t>3</w:t>
      </w:r>
      <w:r>
        <w:t xml:space="preserve">] - </w:t>
      </w:r>
      <w:proofErr w:type="spellStart"/>
      <w:r>
        <w:t>Termius</w:t>
      </w:r>
      <w:proofErr w:type="spellEnd"/>
      <w:r>
        <w:t xml:space="preserve"> </w:t>
      </w:r>
      <w:proofErr w:type="spellStart"/>
      <w:r>
        <w:t>docs</w:t>
      </w:r>
      <w:proofErr w:type="spellEnd"/>
      <w:r>
        <w:t xml:space="preserve">. Online. </w:t>
      </w:r>
      <w:proofErr w:type="spellStart"/>
      <w:r>
        <w:t>Termius</w:t>
      </w:r>
      <w:proofErr w:type="spellEnd"/>
      <w:r>
        <w:t xml:space="preserve">: </w:t>
      </w:r>
      <w:proofErr w:type="spellStart"/>
      <w:r>
        <w:t>Documentation</w:t>
      </w:r>
      <w:proofErr w:type="spellEnd"/>
      <w:r>
        <w:t xml:space="preserve">. ©2014–2025. Dostupné z: </w:t>
      </w:r>
      <w:hyperlink r:id="rId135" w:history="1">
        <w:r w:rsidRPr="00F17F71">
          <w:rPr>
            <w:rStyle w:val="Hyperlink"/>
          </w:rPr>
          <w:t>https://docs.termius.com/</w:t>
        </w:r>
      </w:hyperlink>
      <w:r>
        <w:t>. [cit. 2025-04-10].</w:t>
      </w:r>
    </w:p>
    <w:p w14:paraId="6DC25617" w14:textId="2021D76D" w:rsidR="003E7029" w:rsidRDefault="003E7029" w:rsidP="003E7029">
      <w:pPr>
        <w:spacing w:after="0" w:line="240" w:lineRule="auto"/>
        <w:jc w:val="left"/>
      </w:pPr>
      <w:r>
        <w:t>[3</w:t>
      </w:r>
      <w:r w:rsidR="00F17F71">
        <w:t>4</w:t>
      </w:r>
      <w:r>
        <w:t xml:space="preserve">] - </w:t>
      </w:r>
      <w:proofErr w:type="spellStart"/>
      <w:r>
        <w:t>FileZilla</w:t>
      </w:r>
      <w:proofErr w:type="spellEnd"/>
      <w:r>
        <w:t xml:space="preserve"> </w:t>
      </w:r>
      <w:proofErr w:type="spellStart"/>
      <w:r>
        <w:t>docs</w:t>
      </w:r>
      <w:proofErr w:type="spellEnd"/>
      <w:r>
        <w:t xml:space="preserve">. Online. </w:t>
      </w:r>
      <w:proofErr w:type="spellStart"/>
      <w:r>
        <w:t>FileZilla</w:t>
      </w:r>
      <w:proofErr w:type="spellEnd"/>
      <w:r>
        <w:t xml:space="preserve">: </w:t>
      </w:r>
      <w:proofErr w:type="spellStart"/>
      <w:r>
        <w:t>Documentation</w:t>
      </w:r>
      <w:proofErr w:type="spellEnd"/>
      <w:r>
        <w:t xml:space="preserve">. ©2001–2025. Dostupné z: </w:t>
      </w:r>
      <w:hyperlink r:id="rId136" w:history="1">
        <w:r w:rsidRPr="00F17F71">
          <w:rPr>
            <w:rStyle w:val="Hyperlink"/>
          </w:rPr>
          <w:t>https://wiki.filezilla-project.org/</w:t>
        </w:r>
      </w:hyperlink>
      <w:r>
        <w:t>. [cit. 2025-04-10].</w:t>
      </w:r>
    </w:p>
    <w:p w14:paraId="2E441BED" w14:textId="283B4AD1" w:rsidR="003E7029" w:rsidRDefault="003E7029" w:rsidP="003E7029">
      <w:pPr>
        <w:spacing w:after="0" w:line="240" w:lineRule="auto"/>
        <w:jc w:val="left"/>
      </w:pPr>
      <w:r>
        <w:t>[3</w:t>
      </w:r>
      <w:r w:rsidR="00F17F71">
        <w:t>5</w:t>
      </w:r>
      <w:r>
        <w:t xml:space="preserve">] - SD </w:t>
      </w:r>
      <w:proofErr w:type="spellStart"/>
      <w:r>
        <w:t>Card</w:t>
      </w:r>
      <w:proofErr w:type="spellEnd"/>
      <w:r>
        <w:t xml:space="preserve"> </w:t>
      </w:r>
      <w:proofErr w:type="spellStart"/>
      <w:r>
        <w:t>Formatter</w:t>
      </w:r>
      <w:proofErr w:type="spellEnd"/>
      <w:r>
        <w:t xml:space="preserve">. Online. SD </w:t>
      </w:r>
      <w:proofErr w:type="spellStart"/>
      <w:r>
        <w:t>Association</w:t>
      </w:r>
      <w:proofErr w:type="spellEnd"/>
      <w:r>
        <w:t xml:space="preserve">: SD </w:t>
      </w:r>
      <w:proofErr w:type="spellStart"/>
      <w:r>
        <w:t>Memory</w:t>
      </w:r>
      <w:proofErr w:type="spellEnd"/>
      <w:r>
        <w:t xml:space="preserve"> </w:t>
      </w:r>
      <w:proofErr w:type="spellStart"/>
      <w:r>
        <w:t>Card</w:t>
      </w:r>
      <w:proofErr w:type="spellEnd"/>
      <w:r>
        <w:t xml:space="preserve"> </w:t>
      </w:r>
      <w:proofErr w:type="spellStart"/>
      <w:r>
        <w:t>Formatter</w:t>
      </w:r>
      <w:proofErr w:type="spellEnd"/>
      <w:r>
        <w:t xml:space="preserve">. ©2025. Dostupné z: </w:t>
      </w:r>
      <w:hyperlink r:id="rId137" w:history="1">
        <w:r w:rsidRPr="00F17F71">
          <w:rPr>
            <w:rStyle w:val="Hyperlink"/>
          </w:rPr>
          <w:t>https://www.sdcard.org/downloads/formatter/</w:t>
        </w:r>
      </w:hyperlink>
      <w:r>
        <w:t>. [cit. 2025-04-10].</w:t>
      </w:r>
    </w:p>
    <w:p w14:paraId="6971AAEF" w14:textId="22BC047B" w:rsidR="003E7029" w:rsidRDefault="003E7029" w:rsidP="003E7029">
      <w:pPr>
        <w:spacing w:after="0" w:line="240" w:lineRule="auto"/>
        <w:jc w:val="left"/>
      </w:pPr>
      <w:r>
        <w:t>[3</w:t>
      </w:r>
      <w:r w:rsidR="00F17F71">
        <w:t>6</w:t>
      </w:r>
      <w:r>
        <w:t xml:space="preserve">] - </w:t>
      </w:r>
      <w:proofErr w:type="spellStart"/>
      <w:r>
        <w:t>Nessus</w:t>
      </w:r>
      <w:proofErr w:type="spellEnd"/>
      <w:r>
        <w:t xml:space="preserve"> </w:t>
      </w:r>
      <w:proofErr w:type="spellStart"/>
      <w:r>
        <w:t>docs</w:t>
      </w:r>
      <w:proofErr w:type="spellEnd"/>
      <w:r>
        <w:t xml:space="preserve">. Online. </w:t>
      </w:r>
      <w:proofErr w:type="spellStart"/>
      <w:r>
        <w:t>Tenable</w:t>
      </w:r>
      <w:proofErr w:type="spellEnd"/>
      <w:r>
        <w:t xml:space="preserve">: </w:t>
      </w:r>
      <w:proofErr w:type="spellStart"/>
      <w:r>
        <w:t>Nessus</w:t>
      </w:r>
      <w:proofErr w:type="spellEnd"/>
      <w:r>
        <w:t xml:space="preserve"> </w:t>
      </w:r>
      <w:proofErr w:type="spellStart"/>
      <w:r>
        <w:t>Documentation</w:t>
      </w:r>
      <w:proofErr w:type="spellEnd"/>
      <w:r>
        <w:t xml:space="preserve">. ©2002–2025. Dostupné z: </w:t>
      </w:r>
      <w:hyperlink r:id="rId138" w:history="1">
        <w:r w:rsidRPr="00F17F71">
          <w:rPr>
            <w:rStyle w:val="Hyperlink"/>
          </w:rPr>
          <w:t>https://docs.tenable.com/Nessus.htm</w:t>
        </w:r>
      </w:hyperlink>
      <w:r>
        <w:t>. [cit. 2025-04-10].</w:t>
      </w:r>
    </w:p>
    <w:p w14:paraId="59AAD668" w14:textId="31D6D470" w:rsidR="006919A9" w:rsidRDefault="003E7029" w:rsidP="003E7029">
      <w:pPr>
        <w:spacing w:after="0" w:line="240" w:lineRule="auto"/>
        <w:jc w:val="left"/>
      </w:pPr>
      <w:r>
        <w:t>[3</w:t>
      </w:r>
      <w:r w:rsidR="00F17F71">
        <w:t>7</w:t>
      </w:r>
      <w:r>
        <w:t xml:space="preserve">] - SSL </w:t>
      </w:r>
      <w:proofErr w:type="spellStart"/>
      <w:r>
        <w:t>Labs</w:t>
      </w:r>
      <w:proofErr w:type="spellEnd"/>
      <w:r>
        <w:t xml:space="preserve">. Online. </w:t>
      </w:r>
      <w:proofErr w:type="spellStart"/>
      <w:r>
        <w:t>Qualys</w:t>
      </w:r>
      <w:proofErr w:type="spellEnd"/>
      <w:r>
        <w:t xml:space="preserve"> SSL </w:t>
      </w:r>
      <w:proofErr w:type="spellStart"/>
      <w:r>
        <w:t>Labs</w:t>
      </w:r>
      <w:proofErr w:type="spellEnd"/>
      <w:r>
        <w:t xml:space="preserve">: SSL Test. ©2009–2025. Dostupné z: </w:t>
      </w:r>
      <w:hyperlink r:id="rId139" w:history="1">
        <w:r w:rsidRPr="00F17F71">
          <w:rPr>
            <w:rStyle w:val="Hyperlink"/>
          </w:rPr>
          <w:t>https://www.ssllabs.com/ssltest/</w:t>
        </w:r>
      </w:hyperlink>
      <w:r>
        <w:t>. [cit. 2025-04-10].</w:t>
      </w:r>
    </w:p>
    <w:p w14:paraId="49716534" w14:textId="66879413" w:rsidR="0072056B" w:rsidRDefault="0072056B" w:rsidP="0072056B">
      <w:pPr>
        <w:spacing w:after="0" w:line="240" w:lineRule="auto"/>
        <w:jc w:val="left"/>
      </w:pPr>
      <w:r>
        <w:t xml:space="preserve">[38] - </w:t>
      </w:r>
      <w:proofErr w:type="spellStart"/>
      <w:r>
        <w:t>React.dev</w:t>
      </w:r>
      <w:proofErr w:type="spellEnd"/>
      <w:r>
        <w:t xml:space="preserve">. Online. Dostupné z: </w:t>
      </w:r>
      <w:hyperlink r:id="rId140" w:history="1">
        <w:r w:rsidR="00DA38D9" w:rsidRPr="00DA38D9">
          <w:rPr>
            <w:rStyle w:val="Hyperlink"/>
          </w:rPr>
          <w:t>https://react.dev/learn</w:t>
        </w:r>
      </w:hyperlink>
      <w:r w:rsidR="00DA38D9">
        <w:t xml:space="preserve"> </w:t>
      </w:r>
      <w:r>
        <w:t>[cit. 2025-04-11].</w:t>
      </w:r>
    </w:p>
    <w:p w14:paraId="1E4461B8" w14:textId="77777777" w:rsidR="0072056B" w:rsidRDefault="0072056B" w:rsidP="0072056B">
      <w:pPr>
        <w:spacing w:after="0" w:line="240" w:lineRule="auto"/>
        <w:jc w:val="left"/>
      </w:pPr>
      <w:r>
        <w:t>[39] - TailwindCSS.com. Online. Dostupné z: https://tailwindcss.com/docs/utility-first. [cit. 2025-04-11].</w:t>
      </w:r>
    </w:p>
    <w:p w14:paraId="4065A3EA" w14:textId="123FCD24" w:rsidR="0072056B" w:rsidRDefault="0072056B" w:rsidP="0072056B">
      <w:pPr>
        <w:spacing w:after="0" w:line="240" w:lineRule="auto"/>
        <w:jc w:val="left"/>
      </w:pPr>
      <w:r>
        <w:t xml:space="preserve">[40] - </w:t>
      </w:r>
      <w:proofErr w:type="spellStart"/>
      <w:r>
        <w:t>Vitejs.dev</w:t>
      </w:r>
      <w:proofErr w:type="spellEnd"/>
      <w:r>
        <w:t xml:space="preserve">. Online. Dostupné z: </w:t>
      </w:r>
      <w:hyperlink r:id="rId141" w:history="1">
        <w:r w:rsidRPr="00DA38D9">
          <w:rPr>
            <w:rStyle w:val="Hyperlink"/>
          </w:rPr>
          <w:t>https://vitejs.dev/guide</w:t>
        </w:r>
      </w:hyperlink>
      <w:r>
        <w:t>/. [cit. 2025-04-11].</w:t>
      </w:r>
    </w:p>
    <w:p w14:paraId="164E1A35" w14:textId="5A23AD52" w:rsidR="0072056B" w:rsidRDefault="0072056B" w:rsidP="0072056B">
      <w:pPr>
        <w:spacing w:after="0" w:line="240" w:lineRule="auto"/>
        <w:jc w:val="left"/>
      </w:pPr>
      <w:r>
        <w:t xml:space="preserve">[41] - Reactrouter.com. Online. Dostupné z: </w:t>
      </w:r>
      <w:hyperlink r:id="rId142" w:history="1">
        <w:r w:rsidRPr="00DA38D9">
          <w:rPr>
            <w:rStyle w:val="Hyperlink"/>
          </w:rPr>
          <w:t>https://reactrouter.com/en/main/start/overview</w:t>
        </w:r>
      </w:hyperlink>
      <w:r>
        <w:t>. [cit. 2025-04-11].</w:t>
      </w:r>
    </w:p>
    <w:p w14:paraId="4D5020B2" w14:textId="3A0E6F10" w:rsidR="0072056B" w:rsidRDefault="0072056B" w:rsidP="0072056B">
      <w:pPr>
        <w:spacing w:after="0" w:line="240" w:lineRule="auto"/>
        <w:jc w:val="left"/>
      </w:pPr>
      <w:r>
        <w:t xml:space="preserve">[42] - MDN Web </w:t>
      </w:r>
      <w:proofErr w:type="spellStart"/>
      <w:r>
        <w:t>Docs</w:t>
      </w:r>
      <w:proofErr w:type="spellEnd"/>
      <w:r>
        <w:t xml:space="preserve">. Online. Dostupné z: </w:t>
      </w:r>
      <w:hyperlink r:id="rId143" w:history="1">
        <w:r w:rsidRPr="00DA38D9">
          <w:rPr>
            <w:rStyle w:val="Hyperlink"/>
          </w:rPr>
          <w:t>https://developer.mozilla.org/en-US/docs/Web/API/Fetch_API/Using_Fetch</w:t>
        </w:r>
      </w:hyperlink>
      <w:r>
        <w:t>. [cit. 2025-04-11].</w:t>
      </w:r>
    </w:p>
    <w:p w14:paraId="11929C16" w14:textId="0AE8C019" w:rsidR="00BC703B" w:rsidRDefault="00BC703B" w:rsidP="00BC703B">
      <w:pPr>
        <w:spacing w:after="0" w:line="240" w:lineRule="auto"/>
        <w:jc w:val="left"/>
      </w:pPr>
      <w:r>
        <w:t xml:space="preserve">[43] - MDN Web </w:t>
      </w:r>
      <w:proofErr w:type="spellStart"/>
      <w:r>
        <w:t>Docs</w:t>
      </w:r>
      <w:proofErr w:type="spellEnd"/>
      <w:r>
        <w:t xml:space="preserve">. Online. Dostupné z: </w:t>
      </w:r>
      <w:hyperlink r:id="rId144" w:history="1">
        <w:r w:rsidRPr="00BC703B">
          <w:rPr>
            <w:rStyle w:val="Hyperlink"/>
          </w:rPr>
          <w:t>https://developer.mozilla.org/en-US/docs/Glossary/Semantics#semantics_in_html</w:t>
        </w:r>
      </w:hyperlink>
      <w:r>
        <w:t>. [cit. 2025-04-11].</w:t>
      </w:r>
    </w:p>
    <w:p w14:paraId="407ABF53" w14:textId="4D87E26E" w:rsidR="00BC703B" w:rsidRDefault="00BC703B" w:rsidP="00BC703B">
      <w:pPr>
        <w:spacing w:after="0" w:line="240" w:lineRule="auto"/>
        <w:jc w:val="left"/>
      </w:pPr>
      <w:r>
        <w:t xml:space="preserve">[44] - MDN Web </w:t>
      </w:r>
      <w:proofErr w:type="spellStart"/>
      <w:r>
        <w:t>Docs</w:t>
      </w:r>
      <w:proofErr w:type="spellEnd"/>
      <w:r>
        <w:t xml:space="preserve">. Online. Dostupné z: </w:t>
      </w:r>
      <w:hyperlink r:id="rId145" w:history="1">
        <w:r w:rsidRPr="00BC703B">
          <w:rPr>
            <w:rStyle w:val="Hyperlink"/>
          </w:rPr>
          <w:t>https://developer.mozilla.org/en-US/docs/Web/API/Window/localStorage</w:t>
        </w:r>
      </w:hyperlink>
      <w:r>
        <w:t>. [cit. 2025-04-11].</w:t>
      </w:r>
    </w:p>
    <w:p w14:paraId="400AA9FF" w14:textId="161CE0E5" w:rsidR="00BC703B" w:rsidRDefault="00BC703B" w:rsidP="00BC703B">
      <w:pPr>
        <w:spacing w:after="0" w:line="240" w:lineRule="auto"/>
        <w:jc w:val="left"/>
      </w:pPr>
      <w:r>
        <w:t xml:space="preserve">[45] - MDN Web </w:t>
      </w:r>
      <w:proofErr w:type="spellStart"/>
      <w:r>
        <w:t>Docs</w:t>
      </w:r>
      <w:proofErr w:type="spellEnd"/>
      <w:r>
        <w:t xml:space="preserve">. Online. Dostupné z: </w:t>
      </w:r>
      <w:hyperlink r:id="rId146" w:history="1">
        <w:r w:rsidRPr="00BC703B">
          <w:rPr>
            <w:rStyle w:val="Hyperlink"/>
          </w:rPr>
          <w:t>https://developer.mozilla.org/en-US/docs/Web/API/Intersection_Observer_API</w:t>
        </w:r>
      </w:hyperlink>
      <w:r>
        <w:t>. [cit. 2025-04-11].</w:t>
      </w:r>
    </w:p>
    <w:p w14:paraId="7428631E" w14:textId="5E9EA57F" w:rsidR="00BC703B" w:rsidRDefault="00BC703B" w:rsidP="00BC703B">
      <w:pPr>
        <w:spacing w:after="0" w:line="240" w:lineRule="auto"/>
        <w:jc w:val="left"/>
      </w:pPr>
      <w:r>
        <w:t xml:space="preserve">[46] - </w:t>
      </w:r>
      <w:proofErr w:type="spellStart"/>
      <w:r>
        <w:t>Sonner.emilkowal.ski</w:t>
      </w:r>
      <w:proofErr w:type="spellEnd"/>
      <w:r>
        <w:t xml:space="preserve">. Online. Dostupné z: </w:t>
      </w:r>
      <w:hyperlink r:id="rId147" w:history="1">
        <w:r w:rsidRPr="00BC703B">
          <w:rPr>
            <w:rStyle w:val="Hyperlink"/>
          </w:rPr>
          <w:t>https://sonner.emilkowal.ski/</w:t>
        </w:r>
      </w:hyperlink>
      <w:r>
        <w:t>. [cit. 2025-04-11].</w:t>
      </w:r>
    </w:p>
    <w:p w14:paraId="4C6F5AAD" w14:textId="0D4B463A" w:rsidR="00BC703B" w:rsidRDefault="00BC703B" w:rsidP="00BC703B">
      <w:pPr>
        <w:spacing w:after="0" w:line="240" w:lineRule="auto"/>
        <w:jc w:val="left"/>
      </w:pPr>
      <w:r>
        <w:t xml:space="preserve">[47] - Recharts.org. Online. Dostupné z: </w:t>
      </w:r>
      <w:hyperlink r:id="rId148" w:history="1">
        <w:r w:rsidRPr="00BC703B">
          <w:rPr>
            <w:rStyle w:val="Hyperlink"/>
          </w:rPr>
          <w:t>https://recharts.org/en-US/guide</w:t>
        </w:r>
      </w:hyperlink>
      <w:r>
        <w:t>. [cit. 2025-04-11].</w:t>
      </w:r>
    </w:p>
    <w:p w14:paraId="66F68486" w14:textId="77777777" w:rsidR="00BC703B" w:rsidRDefault="00BC703B" w:rsidP="00BC703B">
      <w:pPr>
        <w:spacing w:after="0" w:line="240" w:lineRule="auto"/>
        <w:jc w:val="left"/>
      </w:pPr>
      <w:r>
        <w:t xml:space="preserve">[48] - </w:t>
      </w:r>
      <w:proofErr w:type="spellStart"/>
      <w:r>
        <w:t>Vitejs.dev</w:t>
      </w:r>
      <w:proofErr w:type="spellEnd"/>
      <w:r>
        <w:t>. Online. Dostupné z: https://vitejs.dev/guide/project-structure.html. [cit. 2025-04-11].</w:t>
      </w:r>
    </w:p>
    <w:p w14:paraId="1A46F52E" w14:textId="4796FE2C" w:rsidR="00BC703B" w:rsidRDefault="00BC703B" w:rsidP="00BC703B">
      <w:pPr>
        <w:spacing w:after="0" w:line="240" w:lineRule="auto"/>
        <w:jc w:val="left"/>
      </w:pPr>
      <w:r>
        <w:t>[49] - npmjs.com. Online. Dostupné z</w:t>
      </w:r>
      <w:hyperlink r:id="rId149" w:history="1">
        <w:r w:rsidRPr="00BC703B">
          <w:rPr>
            <w:rStyle w:val="Hyperlink"/>
          </w:rPr>
          <w:t>: https://docs.npmjs.com/cli/v10/configuring-npm/package-json</w:t>
        </w:r>
      </w:hyperlink>
      <w:r>
        <w:t>. [cit. 2025-04-11].</w:t>
      </w:r>
    </w:p>
    <w:p w14:paraId="2F3899CA" w14:textId="4B64A757" w:rsidR="00BC703B" w:rsidRDefault="00BC703B" w:rsidP="00BC703B">
      <w:pPr>
        <w:spacing w:after="0" w:line="240" w:lineRule="auto"/>
        <w:jc w:val="left"/>
      </w:pPr>
      <w:r>
        <w:lastRenderedPageBreak/>
        <w:t xml:space="preserve">[50] - </w:t>
      </w:r>
      <w:proofErr w:type="spellStart"/>
      <w:r>
        <w:t>React.dev</w:t>
      </w:r>
      <w:proofErr w:type="spellEnd"/>
      <w:r>
        <w:t xml:space="preserve">. Online. Dostupné z: </w:t>
      </w:r>
      <w:hyperlink r:id="rId150" w:history="1">
        <w:r w:rsidRPr="00BC703B">
          <w:rPr>
            <w:rStyle w:val="Hyperlink"/>
          </w:rPr>
          <w:t>https://react.dev/learn/passing-data-deeply-with-context</w:t>
        </w:r>
      </w:hyperlink>
      <w:r>
        <w:t>. [cit. 2025-04-11].</w:t>
      </w:r>
    </w:p>
    <w:p w14:paraId="29709714" w14:textId="0DF8C10E" w:rsidR="00BC703B" w:rsidRDefault="00BC703B" w:rsidP="00BC703B">
      <w:pPr>
        <w:spacing w:after="0" w:line="240" w:lineRule="auto"/>
        <w:jc w:val="left"/>
      </w:pPr>
      <w:r>
        <w:t xml:space="preserve">[51] - MDN Web </w:t>
      </w:r>
      <w:proofErr w:type="spellStart"/>
      <w:r>
        <w:t>Docs</w:t>
      </w:r>
      <w:proofErr w:type="spellEnd"/>
      <w:r>
        <w:t xml:space="preserve">. Online. Dostupné z: </w:t>
      </w:r>
      <w:hyperlink r:id="rId151" w:history="1">
        <w:r w:rsidRPr="00BC703B">
          <w:rPr>
            <w:rStyle w:val="Hyperlink"/>
          </w:rPr>
          <w:t>https://developer.mozilla.org/en-US/docs/Web/CSS/CSS_transitions/Using_CSS_transitions</w:t>
        </w:r>
      </w:hyperlink>
      <w:r>
        <w:t>. [cit. 2025-04-11].</w:t>
      </w:r>
    </w:p>
    <w:p w14:paraId="5F6092AF" w14:textId="57ECBC8A" w:rsidR="00BC703B" w:rsidRDefault="00BC703B" w:rsidP="00BC703B">
      <w:pPr>
        <w:spacing w:after="0" w:line="240" w:lineRule="auto"/>
        <w:jc w:val="left"/>
      </w:pPr>
      <w:r>
        <w:t>[52] - Sitemaps.org. Online. Dostupné z</w:t>
      </w:r>
      <w:hyperlink r:id="rId152" w:history="1">
        <w:r w:rsidRPr="00BC703B">
          <w:rPr>
            <w:rStyle w:val="Hyperlink"/>
          </w:rPr>
          <w:t>: https://www.sitemaps.org/protocol.html</w:t>
        </w:r>
      </w:hyperlink>
      <w:r>
        <w:t xml:space="preserve">. [cit. 2025-04-11].   </w:t>
      </w:r>
    </w:p>
    <w:p w14:paraId="2B525C05" w14:textId="77777777" w:rsidR="0072056B" w:rsidRDefault="0072056B" w:rsidP="0072056B">
      <w:pPr>
        <w:spacing w:after="0" w:line="240" w:lineRule="auto"/>
        <w:jc w:val="left"/>
      </w:pPr>
    </w:p>
    <w:p w14:paraId="5DB422B3" w14:textId="77777777" w:rsidR="006919A9" w:rsidRDefault="006919A9" w:rsidP="00893255">
      <w:pPr>
        <w:spacing w:after="0" w:line="240" w:lineRule="auto"/>
        <w:jc w:val="left"/>
      </w:pPr>
    </w:p>
    <w:p w14:paraId="76239BF4" w14:textId="1BB0D0A4" w:rsidR="00445E45" w:rsidRDefault="00445E45">
      <w:pPr>
        <w:spacing w:after="0" w:line="240" w:lineRule="auto"/>
        <w:jc w:val="left"/>
      </w:pPr>
      <w:r>
        <w:br w:type="page"/>
      </w:r>
    </w:p>
    <w:p w14:paraId="4F22D461" w14:textId="77777777" w:rsidR="007161B6" w:rsidRPr="00AF4C70" w:rsidRDefault="00545415" w:rsidP="00BB041B">
      <w:pPr>
        <w:pStyle w:val="Nadpis1bezsl"/>
      </w:pPr>
      <w:bookmarkStart w:id="364" w:name="_Toc101376983"/>
      <w:bookmarkStart w:id="365" w:name="_Toc101377094"/>
      <w:bookmarkStart w:id="366" w:name="_Toc101377216"/>
      <w:bookmarkStart w:id="367" w:name="_Toc101377552"/>
      <w:bookmarkStart w:id="368" w:name="_Toc101377412"/>
      <w:bookmarkStart w:id="369" w:name="_Toc101377523"/>
      <w:bookmarkStart w:id="370" w:name="_Toc101376984"/>
      <w:bookmarkStart w:id="371" w:name="_Toc101377095"/>
      <w:bookmarkStart w:id="372" w:name="_Toc101377217"/>
      <w:bookmarkStart w:id="373" w:name="_Toc101377553"/>
      <w:bookmarkStart w:id="374" w:name="_Toc101377413"/>
      <w:bookmarkStart w:id="375" w:name="_Toc101377527"/>
      <w:bookmarkStart w:id="376" w:name="_Toc101376985"/>
      <w:bookmarkStart w:id="377" w:name="_Toc101377096"/>
      <w:bookmarkStart w:id="378" w:name="_Toc101377218"/>
      <w:bookmarkStart w:id="379" w:name="_Toc101377554"/>
      <w:bookmarkStart w:id="380" w:name="_Toc101377414"/>
      <w:bookmarkStart w:id="381" w:name="_Toc101377528"/>
      <w:bookmarkStart w:id="382" w:name="_Toc101376986"/>
      <w:bookmarkStart w:id="383" w:name="_Toc101377097"/>
      <w:bookmarkStart w:id="384" w:name="_Toc101377219"/>
      <w:bookmarkStart w:id="385" w:name="_Toc101377555"/>
      <w:bookmarkStart w:id="386" w:name="_Toc101377415"/>
      <w:bookmarkStart w:id="387" w:name="_Toc101377529"/>
      <w:bookmarkStart w:id="388" w:name="_Toc101376987"/>
      <w:bookmarkStart w:id="389" w:name="_Toc101377098"/>
      <w:bookmarkStart w:id="390" w:name="_Toc101377220"/>
      <w:bookmarkStart w:id="391" w:name="_Toc101377556"/>
      <w:bookmarkStart w:id="392" w:name="_Toc101377416"/>
      <w:bookmarkStart w:id="393" w:name="_Toc101377530"/>
      <w:bookmarkStart w:id="394" w:name="_Toc101376988"/>
      <w:bookmarkStart w:id="395" w:name="_Toc101377099"/>
      <w:bookmarkStart w:id="396" w:name="_Toc101377221"/>
      <w:bookmarkStart w:id="397" w:name="_Toc101377557"/>
      <w:bookmarkStart w:id="398" w:name="_Toc101377417"/>
      <w:bookmarkStart w:id="399" w:name="_Toc101377531"/>
      <w:bookmarkStart w:id="400" w:name="_Toc101376989"/>
      <w:bookmarkStart w:id="401" w:name="_Toc101377100"/>
      <w:bookmarkStart w:id="402" w:name="_Toc101377222"/>
      <w:bookmarkStart w:id="403" w:name="_Toc101377558"/>
      <w:bookmarkStart w:id="404" w:name="_Toc101377418"/>
      <w:bookmarkStart w:id="405" w:name="_Toc101377532"/>
      <w:bookmarkStart w:id="406" w:name="_Toc101376990"/>
      <w:bookmarkStart w:id="407" w:name="_Toc101377101"/>
      <w:bookmarkStart w:id="408" w:name="_Toc101377223"/>
      <w:bookmarkStart w:id="409" w:name="_Toc101377559"/>
      <w:bookmarkStart w:id="410" w:name="_Toc101377419"/>
      <w:bookmarkStart w:id="411" w:name="_Toc101377533"/>
      <w:bookmarkStart w:id="412" w:name="_Toc101376991"/>
      <w:bookmarkStart w:id="413" w:name="_Toc101377102"/>
      <w:bookmarkStart w:id="414" w:name="_Toc101377224"/>
      <w:bookmarkStart w:id="415" w:name="_Toc101377560"/>
      <w:bookmarkStart w:id="416" w:name="_Toc101377420"/>
      <w:bookmarkStart w:id="417" w:name="_Toc101377534"/>
      <w:bookmarkStart w:id="418" w:name="_Toc101376992"/>
      <w:bookmarkStart w:id="419" w:name="_Toc101377103"/>
      <w:bookmarkStart w:id="420" w:name="_Toc101377225"/>
      <w:bookmarkStart w:id="421" w:name="_Toc101377561"/>
      <w:bookmarkStart w:id="422" w:name="_Toc101377421"/>
      <w:bookmarkStart w:id="423" w:name="_Toc101377535"/>
      <w:bookmarkStart w:id="424" w:name="_Toc101376993"/>
      <w:bookmarkStart w:id="425" w:name="_Toc101377104"/>
      <w:bookmarkStart w:id="426" w:name="_Toc101377226"/>
      <w:bookmarkStart w:id="427" w:name="_Toc101377562"/>
      <w:bookmarkStart w:id="428" w:name="_Toc101377422"/>
      <w:bookmarkStart w:id="429" w:name="_Toc101377549"/>
      <w:bookmarkStart w:id="430" w:name="_Toc101376994"/>
      <w:bookmarkStart w:id="431" w:name="_Toc101377105"/>
      <w:bookmarkStart w:id="432" w:name="_Toc101377227"/>
      <w:bookmarkStart w:id="433" w:name="_Toc101377563"/>
      <w:bookmarkStart w:id="434" w:name="_Toc101377423"/>
      <w:bookmarkStart w:id="435" w:name="_Toc101377551"/>
      <w:bookmarkStart w:id="436" w:name="_Toc101376995"/>
      <w:bookmarkStart w:id="437" w:name="_Toc101377106"/>
      <w:bookmarkStart w:id="438" w:name="_Toc101377228"/>
      <w:bookmarkStart w:id="439" w:name="_Toc101377564"/>
      <w:bookmarkStart w:id="440" w:name="_Toc101377424"/>
      <w:bookmarkStart w:id="441" w:name="_Toc101377597"/>
      <w:bookmarkStart w:id="442" w:name="_Toc101376996"/>
      <w:bookmarkStart w:id="443" w:name="_Toc101377107"/>
      <w:bookmarkStart w:id="444" w:name="_Toc101377229"/>
      <w:bookmarkStart w:id="445" w:name="_Toc101377565"/>
      <w:bookmarkStart w:id="446" w:name="_Toc101377425"/>
      <w:bookmarkStart w:id="447" w:name="_Toc101377598"/>
      <w:bookmarkStart w:id="448" w:name="_Toc101376997"/>
      <w:bookmarkStart w:id="449" w:name="_Toc101377108"/>
      <w:bookmarkStart w:id="450" w:name="_Toc101377230"/>
      <w:bookmarkStart w:id="451" w:name="_Toc101377566"/>
      <w:bookmarkStart w:id="452" w:name="_Toc101377426"/>
      <w:bookmarkStart w:id="453" w:name="_Toc101377600"/>
      <w:bookmarkStart w:id="454" w:name="_Toc101376998"/>
      <w:bookmarkStart w:id="455" w:name="_Toc101377109"/>
      <w:bookmarkStart w:id="456" w:name="_Toc101377231"/>
      <w:bookmarkStart w:id="457" w:name="_Toc101377567"/>
      <w:bookmarkStart w:id="458" w:name="_Toc101377427"/>
      <w:bookmarkStart w:id="459" w:name="_Toc101377601"/>
      <w:bookmarkStart w:id="460" w:name="_Toc101376999"/>
      <w:bookmarkStart w:id="461" w:name="_Toc101377110"/>
      <w:bookmarkStart w:id="462" w:name="_Toc101377232"/>
      <w:bookmarkStart w:id="463" w:name="_Toc101377568"/>
      <w:bookmarkStart w:id="464" w:name="_Toc101377428"/>
      <w:bookmarkStart w:id="465" w:name="_Toc101377602"/>
      <w:bookmarkStart w:id="466" w:name="_Toc101377000"/>
      <w:bookmarkStart w:id="467" w:name="_Toc101377111"/>
      <w:bookmarkStart w:id="468" w:name="_Toc101377233"/>
      <w:bookmarkStart w:id="469" w:name="_Toc101377569"/>
      <w:bookmarkStart w:id="470" w:name="_Toc101377429"/>
      <w:bookmarkStart w:id="471" w:name="_Toc101377603"/>
      <w:bookmarkStart w:id="472" w:name="_Toc101377001"/>
      <w:bookmarkStart w:id="473" w:name="_Toc101377112"/>
      <w:bookmarkStart w:id="474" w:name="_Toc101377234"/>
      <w:bookmarkStart w:id="475" w:name="_Toc101377570"/>
      <w:bookmarkStart w:id="476" w:name="_Toc101377430"/>
      <w:bookmarkStart w:id="477" w:name="_Toc101377604"/>
      <w:bookmarkStart w:id="478" w:name="_Toc101377002"/>
      <w:bookmarkStart w:id="479" w:name="_Toc101377113"/>
      <w:bookmarkStart w:id="480" w:name="_Toc101377235"/>
      <w:bookmarkStart w:id="481" w:name="_Toc101377571"/>
      <w:bookmarkStart w:id="482" w:name="_Toc101377431"/>
      <w:bookmarkStart w:id="483" w:name="_Toc101377605"/>
      <w:bookmarkStart w:id="484" w:name="_Toc101377003"/>
      <w:bookmarkStart w:id="485" w:name="_Toc101377114"/>
      <w:bookmarkStart w:id="486" w:name="_Toc101377236"/>
      <w:bookmarkStart w:id="487" w:name="_Toc101377572"/>
      <w:bookmarkStart w:id="488" w:name="_Toc101377432"/>
      <w:bookmarkStart w:id="489" w:name="_Toc101377606"/>
      <w:bookmarkStart w:id="490" w:name="_Toc101377004"/>
      <w:bookmarkStart w:id="491" w:name="_Toc101377115"/>
      <w:bookmarkStart w:id="492" w:name="_Toc101377237"/>
      <w:bookmarkStart w:id="493" w:name="_Toc101377573"/>
      <w:bookmarkStart w:id="494" w:name="_Toc101377433"/>
      <w:bookmarkStart w:id="495" w:name="_Toc101377607"/>
      <w:bookmarkStart w:id="496" w:name="_Toc101377005"/>
      <w:bookmarkStart w:id="497" w:name="_Toc101377116"/>
      <w:bookmarkStart w:id="498" w:name="_Toc101377238"/>
      <w:bookmarkStart w:id="499" w:name="_Toc101377574"/>
      <w:bookmarkStart w:id="500" w:name="_Toc101377434"/>
      <w:bookmarkStart w:id="501" w:name="_Toc101377608"/>
      <w:bookmarkStart w:id="502" w:name="_Toc101377006"/>
      <w:bookmarkStart w:id="503" w:name="_Toc101377117"/>
      <w:bookmarkStart w:id="504" w:name="_Toc101377239"/>
      <w:bookmarkStart w:id="505" w:name="_Toc101377575"/>
      <w:bookmarkStart w:id="506" w:name="_Toc101377435"/>
      <w:bookmarkStart w:id="507" w:name="_Toc101377609"/>
      <w:bookmarkStart w:id="508" w:name="_Toc101097800"/>
      <w:bookmarkStart w:id="509" w:name="_Toc101106024"/>
      <w:bookmarkStart w:id="510" w:name="_Toc101207911"/>
      <w:bookmarkStart w:id="511" w:name="_Toc101208043"/>
      <w:bookmarkStart w:id="512" w:name="_Toc101369163"/>
      <w:bookmarkStart w:id="513" w:name="_Toc101372742"/>
      <w:bookmarkStart w:id="514" w:name="_Toc101376474"/>
      <w:bookmarkStart w:id="515" w:name="_Toc101376546"/>
      <w:bookmarkStart w:id="516" w:name="_Toc101376632"/>
      <w:bookmarkStart w:id="517" w:name="_Toc101376766"/>
      <w:bookmarkStart w:id="518" w:name="_Toc101377007"/>
      <w:bookmarkStart w:id="519" w:name="_Toc101377118"/>
      <w:bookmarkStart w:id="520" w:name="_Toc101377240"/>
      <w:bookmarkStart w:id="521" w:name="_Toc101377576"/>
      <w:bookmarkStart w:id="522" w:name="_Toc101377436"/>
      <w:bookmarkStart w:id="523" w:name="_Toc101377610"/>
      <w:bookmarkStart w:id="524" w:name="_Toc101097801"/>
      <w:bookmarkStart w:id="525" w:name="_Toc101106025"/>
      <w:bookmarkStart w:id="526" w:name="_Toc101207912"/>
      <w:bookmarkStart w:id="527" w:name="_Toc101208044"/>
      <w:bookmarkStart w:id="528" w:name="_Toc101369164"/>
      <w:bookmarkStart w:id="529" w:name="_Toc101372743"/>
      <w:bookmarkStart w:id="530" w:name="_Toc101376475"/>
      <w:bookmarkStart w:id="531" w:name="_Toc101376547"/>
      <w:bookmarkStart w:id="532" w:name="_Toc101376633"/>
      <w:bookmarkStart w:id="533" w:name="_Toc101376767"/>
      <w:bookmarkStart w:id="534" w:name="_Toc101377008"/>
      <w:bookmarkStart w:id="535" w:name="_Toc101377119"/>
      <w:bookmarkStart w:id="536" w:name="_Toc101377241"/>
      <w:bookmarkStart w:id="537" w:name="_Toc101377577"/>
      <w:bookmarkStart w:id="538" w:name="_Toc101377437"/>
      <w:bookmarkStart w:id="539" w:name="_Toc101377611"/>
      <w:bookmarkStart w:id="540" w:name="_Toc101097802"/>
      <w:bookmarkStart w:id="541" w:name="_Toc101106026"/>
      <w:bookmarkStart w:id="542" w:name="_Toc101207913"/>
      <w:bookmarkStart w:id="543" w:name="_Toc101208045"/>
      <w:bookmarkStart w:id="544" w:name="_Toc101369165"/>
      <w:bookmarkStart w:id="545" w:name="_Toc101372744"/>
      <w:bookmarkStart w:id="546" w:name="_Toc101376476"/>
      <w:bookmarkStart w:id="547" w:name="_Toc101376548"/>
      <w:bookmarkStart w:id="548" w:name="_Toc101376634"/>
      <w:bookmarkStart w:id="549" w:name="_Toc101376768"/>
      <w:bookmarkStart w:id="550" w:name="_Toc101377009"/>
      <w:bookmarkStart w:id="551" w:name="_Toc101377120"/>
      <w:bookmarkStart w:id="552" w:name="_Toc101377242"/>
      <w:bookmarkStart w:id="553" w:name="_Toc101377578"/>
      <w:bookmarkStart w:id="554" w:name="_Toc101377438"/>
      <w:bookmarkStart w:id="555" w:name="_Toc101377612"/>
      <w:bookmarkStart w:id="556" w:name="_Toc101097803"/>
      <w:bookmarkStart w:id="557" w:name="_Toc101106027"/>
      <w:bookmarkStart w:id="558" w:name="_Toc101207914"/>
      <w:bookmarkStart w:id="559" w:name="_Toc101208046"/>
      <w:bookmarkStart w:id="560" w:name="_Toc101369166"/>
      <w:bookmarkStart w:id="561" w:name="_Toc101372745"/>
      <w:bookmarkStart w:id="562" w:name="_Toc101376477"/>
      <w:bookmarkStart w:id="563" w:name="_Toc101376549"/>
      <w:bookmarkStart w:id="564" w:name="_Toc101376635"/>
      <w:bookmarkStart w:id="565" w:name="_Toc101376769"/>
      <w:bookmarkStart w:id="566" w:name="_Toc101377010"/>
      <w:bookmarkStart w:id="567" w:name="_Toc101377121"/>
      <w:bookmarkStart w:id="568" w:name="_Toc101377243"/>
      <w:bookmarkStart w:id="569" w:name="_Toc101377579"/>
      <w:bookmarkStart w:id="570" w:name="_Toc101377439"/>
      <w:bookmarkStart w:id="571" w:name="_Toc101377613"/>
      <w:bookmarkStart w:id="572" w:name="_Toc101097804"/>
      <w:bookmarkStart w:id="573" w:name="_Toc101106028"/>
      <w:bookmarkStart w:id="574" w:name="_Toc101207915"/>
      <w:bookmarkStart w:id="575" w:name="_Toc101208047"/>
      <w:bookmarkStart w:id="576" w:name="_Toc101369167"/>
      <w:bookmarkStart w:id="577" w:name="_Toc101372746"/>
      <w:bookmarkStart w:id="578" w:name="_Toc101376478"/>
      <w:bookmarkStart w:id="579" w:name="_Toc101376550"/>
      <w:bookmarkStart w:id="580" w:name="_Toc101376636"/>
      <w:bookmarkStart w:id="581" w:name="_Toc101376770"/>
      <w:bookmarkStart w:id="582" w:name="_Toc101377011"/>
      <w:bookmarkStart w:id="583" w:name="_Toc101377122"/>
      <w:bookmarkStart w:id="584" w:name="_Toc101377244"/>
      <w:bookmarkStart w:id="585" w:name="_Toc101377580"/>
      <w:bookmarkStart w:id="586" w:name="_Toc101377440"/>
      <w:bookmarkStart w:id="587" w:name="_Toc101377614"/>
      <w:bookmarkStart w:id="588" w:name="_Toc101097805"/>
      <w:bookmarkStart w:id="589" w:name="_Toc101106029"/>
      <w:bookmarkStart w:id="590" w:name="_Toc101207916"/>
      <w:bookmarkStart w:id="591" w:name="_Toc101208048"/>
      <w:bookmarkStart w:id="592" w:name="_Toc101369168"/>
      <w:bookmarkStart w:id="593" w:name="_Toc101372747"/>
      <w:bookmarkStart w:id="594" w:name="_Toc101376479"/>
      <w:bookmarkStart w:id="595" w:name="_Toc101376551"/>
      <w:bookmarkStart w:id="596" w:name="_Toc101376637"/>
      <w:bookmarkStart w:id="597" w:name="_Toc101376771"/>
      <w:bookmarkStart w:id="598" w:name="_Toc101377012"/>
      <w:bookmarkStart w:id="599" w:name="_Toc101377123"/>
      <w:bookmarkStart w:id="600" w:name="_Toc101377245"/>
      <w:bookmarkStart w:id="601" w:name="_Toc101377581"/>
      <w:bookmarkStart w:id="602" w:name="_Toc101377441"/>
      <w:bookmarkStart w:id="603" w:name="_Toc101377615"/>
      <w:bookmarkStart w:id="604" w:name="_Toc101097806"/>
      <w:bookmarkStart w:id="605" w:name="_Toc101106030"/>
      <w:bookmarkStart w:id="606" w:name="_Toc101207917"/>
      <w:bookmarkStart w:id="607" w:name="_Toc101208049"/>
      <w:bookmarkStart w:id="608" w:name="_Toc101369169"/>
      <w:bookmarkStart w:id="609" w:name="_Toc101372748"/>
      <w:bookmarkStart w:id="610" w:name="_Toc101376480"/>
      <w:bookmarkStart w:id="611" w:name="_Toc101376552"/>
      <w:bookmarkStart w:id="612" w:name="_Toc101376638"/>
      <w:bookmarkStart w:id="613" w:name="_Toc101376772"/>
      <w:bookmarkStart w:id="614" w:name="_Toc101377013"/>
      <w:bookmarkStart w:id="615" w:name="_Toc101377124"/>
      <w:bookmarkStart w:id="616" w:name="_Toc101377246"/>
      <w:bookmarkStart w:id="617" w:name="_Toc101377582"/>
      <w:bookmarkStart w:id="618" w:name="_Toc101377442"/>
      <w:bookmarkStart w:id="619" w:name="_Toc101377616"/>
      <w:bookmarkStart w:id="620" w:name="_Toc101097807"/>
      <w:bookmarkStart w:id="621" w:name="_Toc101106031"/>
      <w:bookmarkStart w:id="622" w:name="_Toc101207918"/>
      <w:bookmarkStart w:id="623" w:name="_Toc101208050"/>
      <w:bookmarkStart w:id="624" w:name="_Toc101369170"/>
      <w:bookmarkStart w:id="625" w:name="_Toc101372749"/>
      <w:bookmarkStart w:id="626" w:name="_Toc101376481"/>
      <w:bookmarkStart w:id="627" w:name="_Toc101376553"/>
      <w:bookmarkStart w:id="628" w:name="_Toc101376639"/>
      <w:bookmarkStart w:id="629" w:name="_Toc101376773"/>
      <w:bookmarkStart w:id="630" w:name="_Toc101377014"/>
      <w:bookmarkStart w:id="631" w:name="_Toc101377125"/>
      <w:bookmarkStart w:id="632" w:name="_Toc101377247"/>
      <w:bookmarkStart w:id="633" w:name="_Toc101377583"/>
      <w:bookmarkStart w:id="634" w:name="_Toc101377443"/>
      <w:bookmarkStart w:id="635" w:name="_Toc101377617"/>
      <w:bookmarkStart w:id="636" w:name="_Toc101097808"/>
      <w:bookmarkStart w:id="637" w:name="_Toc101106032"/>
      <w:bookmarkStart w:id="638" w:name="_Toc101207919"/>
      <w:bookmarkStart w:id="639" w:name="_Toc101208051"/>
      <w:bookmarkStart w:id="640" w:name="_Toc101369171"/>
      <w:bookmarkStart w:id="641" w:name="_Toc101372750"/>
      <w:bookmarkStart w:id="642" w:name="_Toc101376482"/>
      <w:bookmarkStart w:id="643" w:name="_Toc101376554"/>
      <w:bookmarkStart w:id="644" w:name="_Toc101376640"/>
      <w:bookmarkStart w:id="645" w:name="_Toc101376774"/>
      <w:bookmarkStart w:id="646" w:name="_Toc101377015"/>
      <w:bookmarkStart w:id="647" w:name="_Toc101377126"/>
      <w:bookmarkStart w:id="648" w:name="_Toc101377248"/>
      <w:bookmarkStart w:id="649" w:name="_Toc101377584"/>
      <w:bookmarkStart w:id="650" w:name="_Toc101377444"/>
      <w:bookmarkStart w:id="651" w:name="_Toc101377618"/>
      <w:bookmarkStart w:id="652" w:name="_Toc101097809"/>
      <w:bookmarkStart w:id="653" w:name="_Toc101106033"/>
      <w:bookmarkStart w:id="654" w:name="_Toc101207920"/>
      <w:bookmarkStart w:id="655" w:name="_Toc101208052"/>
      <w:bookmarkStart w:id="656" w:name="_Toc101369172"/>
      <w:bookmarkStart w:id="657" w:name="_Toc101372751"/>
      <w:bookmarkStart w:id="658" w:name="_Toc101376483"/>
      <w:bookmarkStart w:id="659" w:name="_Toc101376555"/>
      <w:bookmarkStart w:id="660" w:name="_Toc101376641"/>
      <w:bookmarkStart w:id="661" w:name="_Toc101376775"/>
      <w:bookmarkStart w:id="662" w:name="_Toc101377016"/>
      <w:bookmarkStart w:id="663" w:name="_Toc101377127"/>
      <w:bookmarkStart w:id="664" w:name="_Toc101377249"/>
      <w:bookmarkStart w:id="665" w:name="_Toc101377585"/>
      <w:bookmarkStart w:id="666" w:name="_Toc101377445"/>
      <w:bookmarkStart w:id="667" w:name="_Toc101377619"/>
      <w:bookmarkStart w:id="668" w:name="_Toc101097810"/>
      <w:bookmarkStart w:id="669" w:name="_Toc101106034"/>
      <w:bookmarkStart w:id="670" w:name="_Toc101207921"/>
      <w:bookmarkStart w:id="671" w:name="_Toc101208053"/>
      <w:bookmarkStart w:id="672" w:name="_Toc101369173"/>
      <w:bookmarkStart w:id="673" w:name="_Toc101372752"/>
      <w:bookmarkStart w:id="674" w:name="_Toc101376484"/>
      <w:bookmarkStart w:id="675" w:name="_Toc101376556"/>
      <w:bookmarkStart w:id="676" w:name="_Toc101376642"/>
      <w:bookmarkStart w:id="677" w:name="_Toc101376776"/>
      <w:bookmarkStart w:id="678" w:name="_Toc101377017"/>
      <w:bookmarkStart w:id="679" w:name="_Toc101377128"/>
      <w:bookmarkStart w:id="680" w:name="_Toc101377250"/>
      <w:bookmarkStart w:id="681" w:name="_Toc101377586"/>
      <w:bookmarkStart w:id="682" w:name="_Toc101377446"/>
      <w:bookmarkStart w:id="683" w:name="_Toc101377620"/>
      <w:bookmarkStart w:id="684" w:name="_Toc101097811"/>
      <w:bookmarkStart w:id="685" w:name="_Toc101106035"/>
      <w:bookmarkStart w:id="686" w:name="_Toc101207922"/>
      <w:bookmarkStart w:id="687" w:name="_Toc101208054"/>
      <w:bookmarkStart w:id="688" w:name="_Toc101369174"/>
      <w:bookmarkStart w:id="689" w:name="_Toc101372753"/>
      <w:bookmarkStart w:id="690" w:name="_Toc101376485"/>
      <w:bookmarkStart w:id="691" w:name="_Toc101376557"/>
      <w:bookmarkStart w:id="692" w:name="_Toc101376643"/>
      <w:bookmarkStart w:id="693" w:name="_Toc101376777"/>
      <w:bookmarkStart w:id="694" w:name="_Toc101377018"/>
      <w:bookmarkStart w:id="695" w:name="_Toc101377129"/>
      <w:bookmarkStart w:id="696" w:name="_Toc101377251"/>
      <w:bookmarkStart w:id="697" w:name="_Toc101377587"/>
      <w:bookmarkStart w:id="698" w:name="_Toc101377447"/>
      <w:bookmarkStart w:id="699" w:name="_Toc101377621"/>
      <w:bookmarkStart w:id="700" w:name="_Toc101097812"/>
      <w:bookmarkStart w:id="701" w:name="_Toc101106036"/>
      <w:bookmarkStart w:id="702" w:name="_Toc101207923"/>
      <w:bookmarkStart w:id="703" w:name="_Toc101208055"/>
      <w:bookmarkStart w:id="704" w:name="_Toc101369175"/>
      <w:bookmarkStart w:id="705" w:name="_Toc101372754"/>
      <w:bookmarkStart w:id="706" w:name="_Toc101376486"/>
      <w:bookmarkStart w:id="707" w:name="_Toc101376558"/>
      <w:bookmarkStart w:id="708" w:name="_Toc101376644"/>
      <w:bookmarkStart w:id="709" w:name="_Toc101376778"/>
      <w:bookmarkStart w:id="710" w:name="_Toc101377019"/>
      <w:bookmarkStart w:id="711" w:name="_Toc101377130"/>
      <w:bookmarkStart w:id="712" w:name="_Toc101377252"/>
      <w:bookmarkStart w:id="713" w:name="_Toc101377588"/>
      <w:bookmarkStart w:id="714" w:name="_Toc101377448"/>
      <w:bookmarkStart w:id="715" w:name="_Toc101377622"/>
      <w:bookmarkStart w:id="716" w:name="_Toc101097813"/>
      <w:bookmarkStart w:id="717" w:name="_Toc101106037"/>
      <w:bookmarkStart w:id="718" w:name="_Toc101207924"/>
      <w:bookmarkStart w:id="719" w:name="_Toc101208056"/>
      <w:bookmarkStart w:id="720" w:name="_Toc101369176"/>
      <w:bookmarkStart w:id="721" w:name="_Toc101372755"/>
      <w:bookmarkStart w:id="722" w:name="_Toc101376487"/>
      <w:bookmarkStart w:id="723" w:name="_Toc101376559"/>
      <w:bookmarkStart w:id="724" w:name="_Toc101376645"/>
      <w:bookmarkStart w:id="725" w:name="_Toc101376779"/>
      <w:bookmarkStart w:id="726" w:name="_Toc101377020"/>
      <w:bookmarkStart w:id="727" w:name="_Toc101377131"/>
      <w:bookmarkStart w:id="728" w:name="_Toc101377253"/>
      <w:bookmarkStart w:id="729" w:name="_Toc101377589"/>
      <w:bookmarkStart w:id="730" w:name="_Toc101377449"/>
      <w:bookmarkStart w:id="731" w:name="_Toc101377623"/>
      <w:bookmarkStart w:id="732" w:name="_Toc101097814"/>
      <w:bookmarkStart w:id="733" w:name="_Toc101106038"/>
      <w:bookmarkStart w:id="734" w:name="_Toc101207925"/>
      <w:bookmarkStart w:id="735" w:name="_Toc101208057"/>
      <w:bookmarkStart w:id="736" w:name="_Toc101369177"/>
      <w:bookmarkStart w:id="737" w:name="_Toc101372756"/>
      <w:bookmarkStart w:id="738" w:name="_Toc101376488"/>
      <w:bookmarkStart w:id="739" w:name="_Toc101376560"/>
      <w:bookmarkStart w:id="740" w:name="_Toc101376646"/>
      <w:bookmarkStart w:id="741" w:name="_Toc101376780"/>
      <w:bookmarkStart w:id="742" w:name="_Toc101377021"/>
      <w:bookmarkStart w:id="743" w:name="_Toc101377132"/>
      <w:bookmarkStart w:id="744" w:name="_Toc101377254"/>
      <w:bookmarkStart w:id="745" w:name="_Toc101377590"/>
      <w:bookmarkStart w:id="746" w:name="_Toc101377450"/>
      <w:bookmarkStart w:id="747" w:name="_Toc101377624"/>
      <w:bookmarkStart w:id="748" w:name="_Toc101097815"/>
      <w:bookmarkStart w:id="749" w:name="_Toc101106039"/>
      <w:bookmarkStart w:id="750" w:name="_Toc101207926"/>
      <w:bookmarkStart w:id="751" w:name="_Toc101208058"/>
      <w:bookmarkStart w:id="752" w:name="_Toc101369178"/>
      <w:bookmarkStart w:id="753" w:name="_Toc101372757"/>
      <w:bookmarkStart w:id="754" w:name="_Toc101376489"/>
      <w:bookmarkStart w:id="755" w:name="_Toc101376561"/>
      <w:bookmarkStart w:id="756" w:name="_Toc101376647"/>
      <w:bookmarkStart w:id="757" w:name="_Toc101376781"/>
      <w:bookmarkStart w:id="758" w:name="_Toc101377022"/>
      <w:bookmarkStart w:id="759" w:name="_Toc101377133"/>
      <w:bookmarkStart w:id="760" w:name="_Toc101377255"/>
      <w:bookmarkStart w:id="761" w:name="_Toc101377591"/>
      <w:bookmarkStart w:id="762" w:name="_Toc101377451"/>
      <w:bookmarkStart w:id="763" w:name="_Toc101377625"/>
      <w:bookmarkStart w:id="764" w:name="_Toc101097816"/>
      <w:bookmarkStart w:id="765" w:name="_Toc101106040"/>
      <w:bookmarkStart w:id="766" w:name="_Toc101207927"/>
      <w:bookmarkStart w:id="767" w:name="_Toc101208059"/>
      <w:bookmarkStart w:id="768" w:name="_Toc101369179"/>
      <w:bookmarkStart w:id="769" w:name="_Toc101372758"/>
      <w:bookmarkStart w:id="770" w:name="_Toc101376490"/>
      <w:bookmarkStart w:id="771" w:name="_Toc101376562"/>
      <w:bookmarkStart w:id="772" w:name="_Toc101376648"/>
      <w:bookmarkStart w:id="773" w:name="_Toc101376782"/>
      <w:bookmarkStart w:id="774" w:name="_Toc101377023"/>
      <w:bookmarkStart w:id="775" w:name="_Toc101377134"/>
      <w:bookmarkStart w:id="776" w:name="_Toc101377256"/>
      <w:bookmarkStart w:id="777" w:name="_Toc101377592"/>
      <w:bookmarkStart w:id="778" w:name="_Toc101377452"/>
      <w:bookmarkStart w:id="779" w:name="_Toc101377626"/>
      <w:bookmarkStart w:id="780" w:name="_Toc101097817"/>
      <w:bookmarkStart w:id="781" w:name="_Toc101106041"/>
      <w:bookmarkStart w:id="782" w:name="_Toc101207928"/>
      <w:bookmarkStart w:id="783" w:name="_Toc101208060"/>
      <w:bookmarkStart w:id="784" w:name="_Toc101369180"/>
      <w:bookmarkStart w:id="785" w:name="_Toc101372759"/>
      <w:bookmarkStart w:id="786" w:name="_Toc101376491"/>
      <w:bookmarkStart w:id="787" w:name="_Toc101376563"/>
      <w:bookmarkStart w:id="788" w:name="_Toc101376649"/>
      <w:bookmarkStart w:id="789" w:name="_Toc101376783"/>
      <w:bookmarkStart w:id="790" w:name="_Toc101377024"/>
      <w:bookmarkStart w:id="791" w:name="_Toc101377135"/>
      <w:bookmarkStart w:id="792" w:name="_Toc101377257"/>
      <w:bookmarkStart w:id="793" w:name="_Toc101377593"/>
      <w:bookmarkStart w:id="794" w:name="_Toc101377453"/>
      <w:bookmarkStart w:id="795" w:name="_Toc101377627"/>
      <w:bookmarkStart w:id="796" w:name="_Toc101097818"/>
      <w:bookmarkStart w:id="797" w:name="_Toc101106042"/>
      <w:bookmarkStart w:id="798" w:name="_Toc101207929"/>
      <w:bookmarkStart w:id="799" w:name="_Toc101208061"/>
      <w:bookmarkStart w:id="800" w:name="_Toc101369181"/>
      <w:bookmarkStart w:id="801" w:name="_Toc101372760"/>
      <w:bookmarkStart w:id="802" w:name="_Toc101376492"/>
      <w:bookmarkStart w:id="803" w:name="_Toc101376564"/>
      <w:bookmarkStart w:id="804" w:name="_Toc101376650"/>
      <w:bookmarkStart w:id="805" w:name="_Toc101376784"/>
      <w:bookmarkStart w:id="806" w:name="_Toc101377025"/>
      <w:bookmarkStart w:id="807" w:name="_Toc101377136"/>
      <w:bookmarkStart w:id="808" w:name="_Toc101377258"/>
      <w:bookmarkStart w:id="809" w:name="_Toc101377594"/>
      <w:bookmarkStart w:id="810" w:name="_Toc101377454"/>
      <w:bookmarkStart w:id="811" w:name="_Toc101377628"/>
      <w:bookmarkStart w:id="812" w:name="_Toc101097819"/>
      <w:bookmarkStart w:id="813" w:name="_Toc101106043"/>
      <w:bookmarkStart w:id="814" w:name="_Toc101207930"/>
      <w:bookmarkStart w:id="815" w:name="_Toc101208062"/>
      <w:bookmarkStart w:id="816" w:name="_Toc101369182"/>
      <w:bookmarkStart w:id="817" w:name="_Toc101372761"/>
      <w:bookmarkStart w:id="818" w:name="_Toc101376493"/>
      <w:bookmarkStart w:id="819" w:name="_Toc101376565"/>
      <w:bookmarkStart w:id="820" w:name="_Toc101376651"/>
      <w:bookmarkStart w:id="821" w:name="_Toc101376785"/>
      <w:bookmarkStart w:id="822" w:name="_Toc101377026"/>
      <w:bookmarkStart w:id="823" w:name="_Toc101377137"/>
      <w:bookmarkStart w:id="824" w:name="_Toc101377259"/>
      <w:bookmarkStart w:id="825" w:name="_Toc101377595"/>
      <w:bookmarkStart w:id="826" w:name="_Toc101377455"/>
      <w:bookmarkStart w:id="827" w:name="_Toc101377629"/>
      <w:bookmarkStart w:id="828" w:name="_Toc101097820"/>
      <w:bookmarkStart w:id="829" w:name="_Toc101106044"/>
      <w:bookmarkStart w:id="830" w:name="_Toc101207931"/>
      <w:bookmarkStart w:id="831" w:name="_Toc101208063"/>
      <w:bookmarkStart w:id="832" w:name="_Toc101369183"/>
      <w:bookmarkStart w:id="833" w:name="_Toc101372762"/>
      <w:bookmarkStart w:id="834" w:name="_Toc101376494"/>
      <w:bookmarkStart w:id="835" w:name="_Toc101376566"/>
      <w:bookmarkStart w:id="836" w:name="_Toc101376652"/>
      <w:bookmarkStart w:id="837" w:name="_Toc101376786"/>
      <w:bookmarkStart w:id="838" w:name="_Toc101377027"/>
      <w:bookmarkStart w:id="839" w:name="_Toc101377138"/>
      <w:bookmarkStart w:id="840" w:name="_Toc101377260"/>
      <w:bookmarkStart w:id="841" w:name="_Toc101377596"/>
      <w:bookmarkStart w:id="842" w:name="_Toc101377456"/>
      <w:bookmarkStart w:id="843" w:name="_Toc101377630"/>
      <w:bookmarkStart w:id="844" w:name="_Toc195253301"/>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r w:rsidRPr="00AF4C70">
        <w:lastRenderedPageBreak/>
        <w:t>Seznam obrázků a tabulek</w:t>
      </w:r>
      <w:bookmarkEnd w:id="844"/>
    </w:p>
    <w:p w14:paraId="063A6715" w14:textId="77777777" w:rsidR="00445E45" w:rsidRDefault="00BC728C" w:rsidP="000A712B">
      <w:pPr>
        <w:pStyle w:val="Nadpis2bezsl"/>
      </w:pPr>
      <w:bookmarkStart w:id="845" w:name="_Toc195253302"/>
      <w:r w:rsidRPr="00AF4C70">
        <w:t xml:space="preserve">Seznam </w:t>
      </w:r>
      <w:r w:rsidRPr="00BB041B">
        <w:t>tabulek</w:t>
      </w:r>
      <w:bookmarkEnd w:id="845"/>
    </w:p>
    <w:p w14:paraId="09913BF1" w14:textId="77777777" w:rsidR="00177CF7" w:rsidRPr="000A712B" w:rsidRDefault="00177CF7" w:rsidP="000A712B">
      <w:pPr>
        <w:pStyle w:val="Nadpis2bezsl"/>
      </w:pPr>
      <w:r>
        <w:rPr>
          <w:rFonts w:cs="Arial"/>
          <w:color w:val="2F5496"/>
          <w:sz w:val="26"/>
          <w:shd w:val="clear" w:color="auto" w:fill="FFFFFF"/>
        </w:rPr>
        <w:br w:type="page"/>
      </w:r>
    </w:p>
    <w:p w14:paraId="23B53F94" w14:textId="77777777" w:rsidR="00177CF7" w:rsidRDefault="00BA272E" w:rsidP="000A712B">
      <w:pPr>
        <w:pStyle w:val="Nadpis2bezsl"/>
      </w:pPr>
      <w:bookmarkStart w:id="846" w:name="_Toc101377030"/>
      <w:bookmarkStart w:id="847" w:name="_Toc101377141"/>
      <w:bookmarkStart w:id="848" w:name="_Toc101377263"/>
      <w:bookmarkStart w:id="849" w:name="_Toc101377599"/>
      <w:bookmarkStart w:id="850" w:name="_Toc101377459"/>
      <w:bookmarkStart w:id="851" w:name="_Toc101377633"/>
      <w:bookmarkStart w:id="852" w:name="_Toc195253303"/>
      <w:bookmarkEnd w:id="846"/>
      <w:bookmarkEnd w:id="847"/>
      <w:bookmarkEnd w:id="848"/>
      <w:bookmarkEnd w:id="849"/>
      <w:bookmarkEnd w:id="850"/>
      <w:bookmarkEnd w:id="851"/>
      <w:r w:rsidRPr="00AF4C70">
        <w:lastRenderedPageBreak/>
        <w:t xml:space="preserve">Seznam </w:t>
      </w:r>
      <w:r w:rsidR="004A2E3E" w:rsidRPr="00AF4C70">
        <w:t>obrázků</w:t>
      </w:r>
      <w:bookmarkEnd w:id="852"/>
    </w:p>
    <w:p w14:paraId="50C578BF" w14:textId="75F9A57F" w:rsidR="00D82881" w:rsidRDefault="00E75EB0">
      <w:pPr>
        <w:pStyle w:val="TableofFigures"/>
        <w:tabs>
          <w:tab w:val="right" w:leader="dot" w:pos="9055"/>
        </w:tabs>
        <w:rPr>
          <w:rFonts w:asciiTheme="minorHAnsi" w:eastAsiaTheme="minorEastAsia" w:hAnsiTheme="minorHAnsi"/>
          <w:noProof/>
          <w:kern w:val="2"/>
          <w:lang w:val="en-GB" w:eastAsia="en-GB"/>
          <w14:ligatures w14:val="standardContextual"/>
        </w:rPr>
      </w:pPr>
      <w:r>
        <w:fldChar w:fldCharType="begin"/>
      </w:r>
      <w:r>
        <w:instrText xml:space="preserve"> TOC \h \z \c "Obrázek" </w:instrText>
      </w:r>
      <w:r>
        <w:fldChar w:fldCharType="separate"/>
      </w:r>
      <w:hyperlink w:anchor="_Toc195253070" w:history="1">
        <w:r w:rsidR="00D82881" w:rsidRPr="005C40EA">
          <w:rPr>
            <w:rStyle w:val="Hyperlink"/>
            <w:noProof/>
          </w:rPr>
          <w:t>Obrázek 1 Ukázka fetch api</w:t>
        </w:r>
        <w:r w:rsidR="00D82881">
          <w:rPr>
            <w:noProof/>
            <w:webHidden/>
          </w:rPr>
          <w:tab/>
        </w:r>
        <w:r w:rsidR="00D82881">
          <w:rPr>
            <w:noProof/>
            <w:webHidden/>
          </w:rPr>
          <w:fldChar w:fldCharType="begin"/>
        </w:r>
        <w:r w:rsidR="00D82881">
          <w:rPr>
            <w:noProof/>
            <w:webHidden/>
          </w:rPr>
          <w:instrText xml:space="preserve"> PAGEREF _Toc195253070 \h </w:instrText>
        </w:r>
        <w:r w:rsidR="00D82881">
          <w:rPr>
            <w:noProof/>
            <w:webHidden/>
          </w:rPr>
        </w:r>
        <w:r w:rsidR="00D82881">
          <w:rPr>
            <w:noProof/>
            <w:webHidden/>
          </w:rPr>
          <w:fldChar w:fldCharType="separate"/>
        </w:r>
        <w:r w:rsidR="00D82881">
          <w:rPr>
            <w:noProof/>
            <w:webHidden/>
          </w:rPr>
          <w:t>15</w:t>
        </w:r>
        <w:r w:rsidR="00D82881">
          <w:rPr>
            <w:noProof/>
            <w:webHidden/>
          </w:rPr>
          <w:fldChar w:fldCharType="end"/>
        </w:r>
      </w:hyperlink>
    </w:p>
    <w:p w14:paraId="42B61892" w14:textId="5F28E7C5"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071" w:history="1">
        <w:r w:rsidRPr="005C40EA">
          <w:rPr>
            <w:rStyle w:val="Hyperlink"/>
            <w:noProof/>
          </w:rPr>
          <w:t>Obrázek 2 Domovská stránka</w:t>
        </w:r>
        <w:r>
          <w:rPr>
            <w:noProof/>
            <w:webHidden/>
          </w:rPr>
          <w:tab/>
        </w:r>
        <w:r>
          <w:rPr>
            <w:noProof/>
            <w:webHidden/>
          </w:rPr>
          <w:fldChar w:fldCharType="begin"/>
        </w:r>
        <w:r>
          <w:rPr>
            <w:noProof/>
            <w:webHidden/>
          </w:rPr>
          <w:instrText xml:space="preserve"> PAGEREF _Toc195253071 \h </w:instrText>
        </w:r>
        <w:r>
          <w:rPr>
            <w:noProof/>
            <w:webHidden/>
          </w:rPr>
        </w:r>
        <w:r>
          <w:rPr>
            <w:noProof/>
            <w:webHidden/>
          </w:rPr>
          <w:fldChar w:fldCharType="separate"/>
        </w:r>
        <w:r>
          <w:rPr>
            <w:noProof/>
            <w:webHidden/>
          </w:rPr>
          <w:t>18</w:t>
        </w:r>
        <w:r>
          <w:rPr>
            <w:noProof/>
            <w:webHidden/>
          </w:rPr>
          <w:fldChar w:fldCharType="end"/>
        </w:r>
      </w:hyperlink>
    </w:p>
    <w:p w14:paraId="5ED96311" w14:textId="155A49D1"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072" w:history="1">
        <w:r w:rsidRPr="005C40EA">
          <w:rPr>
            <w:rStyle w:val="Hyperlink"/>
            <w:noProof/>
          </w:rPr>
          <w:t>Obrázek 3 Uživatelske rozhrani</w:t>
        </w:r>
        <w:r>
          <w:rPr>
            <w:noProof/>
            <w:webHidden/>
          </w:rPr>
          <w:tab/>
        </w:r>
        <w:r>
          <w:rPr>
            <w:noProof/>
            <w:webHidden/>
          </w:rPr>
          <w:fldChar w:fldCharType="begin"/>
        </w:r>
        <w:r>
          <w:rPr>
            <w:noProof/>
            <w:webHidden/>
          </w:rPr>
          <w:instrText xml:space="preserve"> PAGEREF _Toc195253072 \h </w:instrText>
        </w:r>
        <w:r>
          <w:rPr>
            <w:noProof/>
            <w:webHidden/>
          </w:rPr>
        </w:r>
        <w:r>
          <w:rPr>
            <w:noProof/>
            <w:webHidden/>
          </w:rPr>
          <w:fldChar w:fldCharType="separate"/>
        </w:r>
        <w:r>
          <w:rPr>
            <w:noProof/>
            <w:webHidden/>
          </w:rPr>
          <w:t>19</w:t>
        </w:r>
        <w:r>
          <w:rPr>
            <w:noProof/>
            <w:webHidden/>
          </w:rPr>
          <w:fldChar w:fldCharType="end"/>
        </w:r>
      </w:hyperlink>
    </w:p>
    <w:p w14:paraId="54BA6EB2" w14:textId="232AD41F"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073" w:history="1">
        <w:r w:rsidRPr="005C40EA">
          <w:rPr>
            <w:rStyle w:val="Hyperlink"/>
            <w:noProof/>
          </w:rPr>
          <w:t>Obrázek 41.1 Administrátorské rozhraní</w:t>
        </w:r>
        <w:r>
          <w:rPr>
            <w:noProof/>
            <w:webHidden/>
          </w:rPr>
          <w:tab/>
        </w:r>
        <w:r>
          <w:rPr>
            <w:noProof/>
            <w:webHidden/>
          </w:rPr>
          <w:fldChar w:fldCharType="begin"/>
        </w:r>
        <w:r>
          <w:rPr>
            <w:noProof/>
            <w:webHidden/>
          </w:rPr>
          <w:instrText xml:space="preserve"> PAGEREF _Toc195253073 \h </w:instrText>
        </w:r>
        <w:r>
          <w:rPr>
            <w:noProof/>
            <w:webHidden/>
          </w:rPr>
        </w:r>
        <w:r>
          <w:rPr>
            <w:noProof/>
            <w:webHidden/>
          </w:rPr>
          <w:fldChar w:fldCharType="separate"/>
        </w:r>
        <w:r>
          <w:rPr>
            <w:noProof/>
            <w:webHidden/>
          </w:rPr>
          <w:t>20</w:t>
        </w:r>
        <w:r>
          <w:rPr>
            <w:noProof/>
            <w:webHidden/>
          </w:rPr>
          <w:fldChar w:fldCharType="end"/>
        </w:r>
      </w:hyperlink>
    </w:p>
    <w:p w14:paraId="0F35959B" w14:textId="48094805"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074" w:history="1">
        <w:r w:rsidRPr="005C40EA">
          <w:rPr>
            <w:rStyle w:val="Hyperlink"/>
            <w:noProof/>
          </w:rPr>
          <w:t>Obrázek 5 Navigace</w:t>
        </w:r>
        <w:r>
          <w:rPr>
            <w:noProof/>
            <w:webHidden/>
          </w:rPr>
          <w:tab/>
        </w:r>
        <w:r>
          <w:rPr>
            <w:noProof/>
            <w:webHidden/>
          </w:rPr>
          <w:fldChar w:fldCharType="begin"/>
        </w:r>
        <w:r>
          <w:rPr>
            <w:noProof/>
            <w:webHidden/>
          </w:rPr>
          <w:instrText xml:space="preserve"> PAGEREF _Toc195253074 \h </w:instrText>
        </w:r>
        <w:r>
          <w:rPr>
            <w:noProof/>
            <w:webHidden/>
          </w:rPr>
        </w:r>
        <w:r>
          <w:rPr>
            <w:noProof/>
            <w:webHidden/>
          </w:rPr>
          <w:fldChar w:fldCharType="separate"/>
        </w:r>
        <w:r>
          <w:rPr>
            <w:noProof/>
            <w:webHidden/>
          </w:rPr>
          <w:t>22</w:t>
        </w:r>
        <w:r>
          <w:rPr>
            <w:noProof/>
            <w:webHidden/>
          </w:rPr>
          <w:fldChar w:fldCharType="end"/>
        </w:r>
      </w:hyperlink>
    </w:p>
    <w:p w14:paraId="15B92737" w14:textId="50166D79"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075" w:history="1">
        <w:r w:rsidRPr="005C40EA">
          <w:rPr>
            <w:rStyle w:val="Hyperlink"/>
            <w:noProof/>
          </w:rPr>
          <w:t>Obrázek 6 Patička</w:t>
        </w:r>
        <w:r>
          <w:rPr>
            <w:noProof/>
            <w:webHidden/>
          </w:rPr>
          <w:tab/>
        </w:r>
        <w:r>
          <w:rPr>
            <w:noProof/>
            <w:webHidden/>
          </w:rPr>
          <w:fldChar w:fldCharType="begin"/>
        </w:r>
        <w:r>
          <w:rPr>
            <w:noProof/>
            <w:webHidden/>
          </w:rPr>
          <w:instrText xml:space="preserve"> PAGEREF _Toc195253075 \h </w:instrText>
        </w:r>
        <w:r>
          <w:rPr>
            <w:noProof/>
            <w:webHidden/>
          </w:rPr>
        </w:r>
        <w:r>
          <w:rPr>
            <w:noProof/>
            <w:webHidden/>
          </w:rPr>
          <w:fldChar w:fldCharType="separate"/>
        </w:r>
        <w:r>
          <w:rPr>
            <w:noProof/>
            <w:webHidden/>
          </w:rPr>
          <w:t>23</w:t>
        </w:r>
        <w:r>
          <w:rPr>
            <w:noProof/>
            <w:webHidden/>
          </w:rPr>
          <w:fldChar w:fldCharType="end"/>
        </w:r>
      </w:hyperlink>
    </w:p>
    <w:p w14:paraId="7B221C87" w14:textId="03833287"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076" w:history="1">
        <w:r w:rsidRPr="005C40EA">
          <w:rPr>
            <w:rStyle w:val="Hyperlink"/>
            <w:noProof/>
          </w:rPr>
          <w:t>Obrázek 7 Registrační formulář</w:t>
        </w:r>
        <w:r>
          <w:rPr>
            <w:noProof/>
            <w:webHidden/>
          </w:rPr>
          <w:tab/>
        </w:r>
        <w:r>
          <w:rPr>
            <w:noProof/>
            <w:webHidden/>
          </w:rPr>
          <w:fldChar w:fldCharType="begin"/>
        </w:r>
        <w:r>
          <w:rPr>
            <w:noProof/>
            <w:webHidden/>
          </w:rPr>
          <w:instrText xml:space="preserve"> PAGEREF _Toc195253076 \h </w:instrText>
        </w:r>
        <w:r>
          <w:rPr>
            <w:noProof/>
            <w:webHidden/>
          </w:rPr>
        </w:r>
        <w:r>
          <w:rPr>
            <w:noProof/>
            <w:webHidden/>
          </w:rPr>
          <w:fldChar w:fldCharType="separate"/>
        </w:r>
        <w:r>
          <w:rPr>
            <w:noProof/>
            <w:webHidden/>
          </w:rPr>
          <w:t>24</w:t>
        </w:r>
        <w:r>
          <w:rPr>
            <w:noProof/>
            <w:webHidden/>
          </w:rPr>
          <w:fldChar w:fldCharType="end"/>
        </w:r>
      </w:hyperlink>
    </w:p>
    <w:p w14:paraId="66AD660B" w14:textId="18A75C98"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077" w:history="1">
        <w:r w:rsidRPr="005C40EA">
          <w:rPr>
            <w:rStyle w:val="Hyperlink"/>
            <w:noProof/>
          </w:rPr>
          <w:t>Obrázek 8 Přihlašovací formulář</w:t>
        </w:r>
        <w:r>
          <w:rPr>
            <w:noProof/>
            <w:webHidden/>
          </w:rPr>
          <w:tab/>
        </w:r>
        <w:r>
          <w:rPr>
            <w:noProof/>
            <w:webHidden/>
          </w:rPr>
          <w:fldChar w:fldCharType="begin"/>
        </w:r>
        <w:r>
          <w:rPr>
            <w:noProof/>
            <w:webHidden/>
          </w:rPr>
          <w:instrText xml:space="preserve"> PAGEREF _Toc195253077 \h </w:instrText>
        </w:r>
        <w:r>
          <w:rPr>
            <w:noProof/>
            <w:webHidden/>
          </w:rPr>
        </w:r>
        <w:r>
          <w:rPr>
            <w:noProof/>
            <w:webHidden/>
          </w:rPr>
          <w:fldChar w:fldCharType="separate"/>
        </w:r>
        <w:r>
          <w:rPr>
            <w:noProof/>
            <w:webHidden/>
          </w:rPr>
          <w:t>25</w:t>
        </w:r>
        <w:r>
          <w:rPr>
            <w:noProof/>
            <w:webHidden/>
          </w:rPr>
          <w:fldChar w:fldCharType="end"/>
        </w:r>
      </w:hyperlink>
    </w:p>
    <w:p w14:paraId="2530AFB4" w14:textId="54536313"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078" w:history="1">
        <w:r w:rsidRPr="005C40EA">
          <w:rPr>
            <w:rStyle w:val="Hyperlink"/>
            <w:noProof/>
          </w:rPr>
          <w:t>Obrázek 9 Ukázka části kódu useAuth</w:t>
        </w:r>
        <w:r>
          <w:rPr>
            <w:noProof/>
            <w:webHidden/>
          </w:rPr>
          <w:tab/>
        </w:r>
        <w:r>
          <w:rPr>
            <w:noProof/>
            <w:webHidden/>
          </w:rPr>
          <w:fldChar w:fldCharType="begin"/>
        </w:r>
        <w:r>
          <w:rPr>
            <w:noProof/>
            <w:webHidden/>
          </w:rPr>
          <w:instrText xml:space="preserve"> PAGEREF _Toc195253078 \h </w:instrText>
        </w:r>
        <w:r>
          <w:rPr>
            <w:noProof/>
            <w:webHidden/>
          </w:rPr>
        </w:r>
        <w:r>
          <w:rPr>
            <w:noProof/>
            <w:webHidden/>
          </w:rPr>
          <w:fldChar w:fldCharType="separate"/>
        </w:r>
        <w:r>
          <w:rPr>
            <w:noProof/>
            <w:webHidden/>
          </w:rPr>
          <w:t>26</w:t>
        </w:r>
        <w:r>
          <w:rPr>
            <w:noProof/>
            <w:webHidden/>
          </w:rPr>
          <w:fldChar w:fldCharType="end"/>
        </w:r>
      </w:hyperlink>
    </w:p>
    <w:p w14:paraId="57D161F5" w14:textId="62EBA831"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079" w:history="1">
        <w:r w:rsidRPr="005C40EA">
          <w:rPr>
            <w:rStyle w:val="Hyperlink"/>
            <w:noProof/>
          </w:rPr>
          <w:t>Obrázek 10 Ukázka kódu useInView</w:t>
        </w:r>
        <w:r>
          <w:rPr>
            <w:noProof/>
            <w:webHidden/>
          </w:rPr>
          <w:tab/>
        </w:r>
        <w:r>
          <w:rPr>
            <w:noProof/>
            <w:webHidden/>
          </w:rPr>
          <w:fldChar w:fldCharType="begin"/>
        </w:r>
        <w:r>
          <w:rPr>
            <w:noProof/>
            <w:webHidden/>
          </w:rPr>
          <w:instrText xml:space="preserve"> PAGEREF _Toc195253079 \h </w:instrText>
        </w:r>
        <w:r>
          <w:rPr>
            <w:noProof/>
            <w:webHidden/>
          </w:rPr>
        </w:r>
        <w:r>
          <w:rPr>
            <w:noProof/>
            <w:webHidden/>
          </w:rPr>
          <w:fldChar w:fldCharType="separate"/>
        </w:r>
        <w:r>
          <w:rPr>
            <w:noProof/>
            <w:webHidden/>
          </w:rPr>
          <w:t>27</w:t>
        </w:r>
        <w:r>
          <w:rPr>
            <w:noProof/>
            <w:webHidden/>
          </w:rPr>
          <w:fldChar w:fldCharType="end"/>
        </w:r>
      </w:hyperlink>
    </w:p>
    <w:p w14:paraId="16A7DE7B" w14:textId="4E1A594D"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080" w:history="1">
        <w:r w:rsidRPr="005C40EA">
          <w:rPr>
            <w:rStyle w:val="Hyperlink"/>
            <w:noProof/>
          </w:rPr>
          <w:t>Obrázek 11 Ukázka části kódu přesměrování</w:t>
        </w:r>
        <w:r>
          <w:rPr>
            <w:noProof/>
            <w:webHidden/>
          </w:rPr>
          <w:tab/>
        </w:r>
        <w:r>
          <w:rPr>
            <w:noProof/>
            <w:webHidden/>
          </w:rPr>
          <w:fldChar w:fldCharType="begin"/>
        </w:r>
        <w:r>
          <w:rPr>
            <w:noProof/>
            <w:webHidden/>
          </w:rPr>
          <w:instrText xml:space="preserve"> PAGEREF _Toc195253080 \h </w:instrText>
        </w:r>
        <w:r>
          <w:rPr>
            <w:noProof/>
            <w:webHidden/>
          </w:rPr>
        </w:r>
        <w:r>
          <w:rPr>
            <w:noProof/>
            <w:webHidden/>
          </w:rPr>
          <w:fldChar w:fldCharType="separate"/>
        </w:r>
        <w:r>
          <w:rPr>
            <w:noProof/>
            <w:webHidden/>
          </w:rPr>
          <w:t>29</w:t>
        </w:r>
        <w:r>
          <w:rPr>
            <w:noProof/>
            <w:webHidden/>
          </w:rPr>
          <w:fldChar w:fldCharType="end"/>
        </w:r>
      </w:hyperlink>
    </w:p>
    <w:p w14:paraId="410ECC6E" w14:textId="7D800E4E"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081" w:history="1">
        <w:r w:rsidRPr="005C40EA">
          <w:rPr>
            <w:rStyle w:val="Hyperlink"/>
            <w:noProof/>
          </w:rPr>
          <w:t>Obrázek 12: Ilustrace struktury modulů v NestJS[2]</w:t>
        </w:r>
        <w:r>
          <w:rPr>
            <w:noProof/>
            <w:webHidden/>
          </w:rPr>
          <w:tab/>
        </w:r>
        <w:r>
          <w:rPr>
            <w:noProof/>
            <w:webHidden/>
          </w:rPr>
          <w:fldChar w:fldCharType="begin"/>
        </w:r>
        <w:r>
          <w:rPr>
            <w:noProof/>
            <w:webHidden/>
          </w:rPr>
          <w:instrText xml:space="preserve"> PAGEREF _Toc195253081 \h </w:instrText>
        </w:r>
        <w:r>
          <w:rPr>
            <w:noProof/>
            <w:webHidden/>
          </w:rPr>
        </w:r>
        <w:r>
          <w:rPr>
            <w:noProof/>
            <w:webHidden/>
          </w:rPr>
          <w:fldChar w:fldCharType="separate"/>
        </w:r>
        <w:r>
          <w:rPr>
            <w:noProof/>
            <w:webHidden/>
          </w:rPr>
          <w:t>32</w:t>
        </w:r>
        <w:r>
          <w:rPr>
            <w:noProof/>
            <w:webHidden/>
          </w:rPr>
          <w:fldChar w:fldCharType="end"/>
        </w:r>
      </w:hyperlink>
    </w:p>
    <w:p w14:paraId="6FC57731" w14:textId="73212ACE"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082" w:history="1">
        <w:r w:rsidRPr="005C40EA">
          <w:rPr>
            <w:rStyle w:val="Hyperlink"/>
            <w:noProof/>
          </w:rPr>
          <w:t>Obrázek 13: Ilustrace struktury kontrolerů v NestJS[3]</w:t>
        </w:r>
        <w:r>
          <w:rPr>
            <w:noProof/>
            <w:webHidden/>
          </w:rPr>
          <w:tab/>
        </w:r>
        <w:r>
          <w:rPr>
            <w:noProof/>
            <w:webHidden/>
          </w:rPr>
          <w:fldChar w:fldCharType="begin"/>
        </w:r>
        <w:r>
          <w:rPr>
            <w:noProof/>
            <w:webHidden/>
          </w:rPr>
          <w:instrText xml:space="preserve"> PAGEREF _Toc195253082 \h </w:instrText>
        </w:r>
        <w:r>
          <w:rPr>
            <w:noProof/>
            <w:webHidden/>
          </w:rPr>
        </w:r>
        <w:r>
          <w:rPr>
            <w:noProof/>
            <w:webHidden/>
          </w:rPr>
          <w:fldChar w:fldCharType="separate"/>
        </w:r>
        <w:r>
          <w:rPr>
            <w:noProof/>
            <w:webHidden/>
          </w:rPr>
          <w:t>33</w:t>
        </w:r>
        <w:r>
          <w:rPr>
            <w:noProof/>
            <w:webHidden/>
          </w:rPr>
          <w:fldChar w:fldCharType="end"/>
        </w:r>
      </w:hyperlink>
    </w:p>
    <w:p w14:paraId="057A8DD6" w14:textId="764F1A6D"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083" w:history="1">
        <w:r w:rsidRPr="005C40EA">
          <w:rPr>
            <w:rStyle w:val="Hyperlink"/>
            <w:noProof/>
          </w:rPr>
          <w:t>Obrázek 14: Ilustrace providerů v NestJS[4]</w:t>
        </w:r>
        <w:r>
          <w:rPr>
            <w:noProof/>
            <w:webHidden/>
          </w:rPr>
          <w:tab/>
        </w:r>
        <w:r>
          <w:rPr>
            <w:noProof/>
            <w:webHidden/>
          </w:rPr>
          <w:fldChar w:fldCharType="begin"/>
        </w:r>
        <w:r>
          <w:rPr>
            <w:noProof/>
            <w:webHidden/>
          </w:rPr>
          <w:instrText xml:space="preserve"> PAGEREF _Toc195253083 \h </w:instrText>
        </w:r>
        <w:r>
          <w:rPr>
            <w:noProof/>
            <w:webHidden/>
          </w:rPr>
        </w:r>
        <w:r>
          <w:rPr>
            <w:noProof/>
            <w:webHidden/>
          </w:rPr>
          <w:fldChar w:fldCharType="separate"/>
        </w:r>
        <w:r>
          <w:rPr>
            <w:noProof/>
            <w:webHidden/>
          </w:rPr>
          <w:t>34</w:t>
        </w:r>
        <w:r>
          <w:rPr>
            <w:noProof/>
            <w:webHidden/>
          </w:rPr>
          <w:fldChar w:fldCharType="end"/>
        </w:r>
      </w:hyperlink>
    </w:p>
    <w:p w14:paraId="49A0081C" w14:textId="27EBE6E3"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084" w:history="1">
        <w:r w:rsidRPr="005C40EA">
          <w:rPr>
            <w:rStyle w:val="Hyperlink"/>
            <w:noProof/>
          </w:rPr>
          <w:t>Obrázek 15: Ilustrace middleware v NestJS[5]</w:t>
        </w:r>
        <w:r>
          <w:rPr>
            <w:noProof/>
            <w:webHidden/>
          </w:rPr>
          <w:tab/>
        </w:r>
        <w:r>
          <w:rPr>
            <w:noProof/>
            <w:webHidden/>
          </w:rPr>
          <w:fldChar w:fldCharType="begin"/>
        </w:r>
        <w:r>
          <w:rPr>
            <w:noProof/>
            <w:webHidden/>
          </w:rPr>
          <w:instrText xml:space="preserve"> PAGEREF _Toc195253084 \h </w:instrText>
        </w:r>
        <w:r>
          <w:rPr>
            <w:noProof/>
            <w:webHidden/>
          </w:rPr>
        </w:r>
        <w:r>
          <w:rPr>
            <w:noProof/>
            <w:webHidden/>
          </w:rPr>
          <w:fldChar w:fldCharType="separate"/>
        </w:r>
        <w:r>
          <w:rPr>
            <w:noProof/>
            <w:webHidden/>
          </w:rPr>
          <w:t>35</w:t>
        </w:r>
        <w:r>
          <w:rPr>
            <w:noProof/>
            <w:webHidden/>
          </w:rPr>
          <w:fldChar w:fldCharType="end"/>
        </w:r>
      </w:hyperlink>
    </w:p>
    <w:p w14:paraId="1B63EAF2" w14:textId="575630CC"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085" w:history="1">
        <w:r w:rsidRPr="005C40EA">
          <w:rPr>
            <w:rStyle w:val="Hyperlink"/>
            <w:noProof/>
          </w:rPr>
          <w:t>Obrázek 16: Ilustrace Guards v NestJS[6]</w:t>
        </w:r>
        <w:r>
          <w:rPr>
            <w:noProof/>
            <w:webHidden/>
          </w:rPr>
          <w:tab/>
        </w:r>
        <w:r>
          <w:rPr>
            <w:noProof/>
            <w:webHidden/>
          </w:rPr>
          <w:fldChar w:fldCharType="begin"/>
        </w:r>
        <w:r>
          <w:rPr>
            <w:noProof/>
            <w:webHidden/>
          </w:rPr>
          <w:instrText xml:space="preserve"> PAGEREF _Toc195253085 \h </w:instrText>
        </w:r>
        <w:r>
          <w:rPr>
            <w:noProof/>
            <w:webHidden/>
          </w:rPr>
        </w:r>
        <w:r>
          <w:rPr>
            <w:noProof/>
            <w:webHidden/>
          </w:rPr>
          <w:fldChar w:fldCharType="separate"/>
        </w:r>
        <w:r>
          <w:rPr>
            <w:noProof/>
            <w:webHidden/>
          </w:rPr>
          <w:t>35</w:t>
        </w:r>
        <w:r>
          <w:rPr>
            <w:noProof/>
            <w:webHidden/>
          </w:rPr>
          <w:fldChar w:fldCharType="end"/>
        </w:r>
      </w:hyperlink>
    </w:p>
    <w:p w14:paraId="63391869" w14:textId="1A983012"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086" w:history="1">
        <w:r w:rsidRPr="005C40EA">
          <w:rPr>
            <w:rStyle w:val="Hyperlink"/>
            <w:noProof/>
          </w:rPr>
          <w:t>Obrázek 17: Ilustrace Interceptor v NestJS[7]</w:t>
        </w:r>
        <w:r>
          <w:rPr>
            <w:noProof/>
            <w:webHidden/>
          </w:rPr>
          <w:tab/>
        </w:r>
        <w:r>
          <w:rPr>
            <w:noProof/>
            <w:webHidden/>
          </w:rPr>
          <w:fldChar w:fldCharType="begin"/>
        </w:r>
        <w:r>
          <w:rPr>
            <w:noProof/>
            <w:webHidden/>
          </w:rPr>
          <w:instrText xml:space="preserve"> PAGEREF _Toc195253086 \h </w:instrText>
        </w:r>
        <w:r>
          <w:rPr>
            <w:noProof/>
            <w:webHidden/>
          </w:rPr>
        </w:r>
        <w:r>
          <w:rPr>
            <w:noProof/>
            <w:webHidden/>
          </w:rPr>
          <w:fldChar w:fldCharType="separate"/>
        </w:r>
        <w:r>
          <w:rPr>
            <w:noProof/>
            <w:webHidden/>
          </w:rPr>
          <w:t>36</w:t>
        </w:r>
        <w:r>
          <w:rPr>
            <w:noProof/>
            <w:webHidden/>
          </w:rPr>
          <w:fldChar w:fldCharType="end"/>
        </w:r>
      </w:hyperlink>
    </w:p>
    <w:p w14:paraId="206A4D76" w14:textId="106864B7"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087" w:history="1">
        <w:r w:rsidRPr="005C40EA">
          <w:rPr>
            <w:rStyle w:val="Hyperlink"/>
            <w:noProof/>
          </w:rPr>
          <w:t>Obrázek 18: DrawSQL diagram našeho DB řešení</w:t>
        </w:r>
        <w:r>
          <w:rPr>
            <w:noProof/>
            <w:webHidden/>
          </w:rPr>
          <w:tab/>
        </w:r>
        <w:r>
          <w:rPr>
            <w:noProof/>
            <w:webHidden/>
          </w:rPr>
          <w:fldChar w:fldCharType="begin"/>
        </w:r>
        <w:r>
          <w:rPr>
            <w:noProof/>
            <w:webHidden/>
          </w:rPr>
          <w:instrText xml:space="preserve"> PAGEREF _Toc195253087 \h </w:instrText>
        </w:r>
        <w:r>
          <w:rPr>
            <w:noProof/>
            <w:webHidden/>
          </w:rPr>
        </w:r>
        <w:r>
          <w:rPr>
            <w:noProof/>
            <w:webHidden/>
          </w:rPr>
          <w:fldChar w:fldCharType="separate"/>
        </w:r>
        <w:r>
          <w:rPr>
            <w:noProof/>
            <w:webHidden/>
          </w:rPr>
          <w:t>38</w:t>
        </w:r>
        <w:r>
          <w:rPr>
            <w:noProof/>
            <w:webHidden/>
          </w:rPr>
          <w:fldChar w:fldCharType="end"/>
        </w:r>
      </w:hyperlink>
    </w:p>
    <w:p w14:paraId="292A6F20" w14:textId="0F2B11A3"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088" w:history="1">
        <w:r w:rsidRPr="005C40EA">
          <w:rPr>
            <w:rStyle w:val="Hyperlink"/>
            <w:noProof/>
          </w:rPr>
          <w:t>Obrázek 19: Připojení k databázi pomocí TypeORM</w:t>
        </w:r>
        <w:r>
          <w:rPr>
            <w:noProof/>
            <w:webHidden/>
          </w:rPr>
          <w:tab/>
        </w:r>
        <w:r>
          <w:rPr>
            <w:noProof/>
            <w:webHidden/>
          </w:rPr>
          <w:fldChar w:fldCharType="begin"/>
        </w:r>
        <w:r>
          <w:rPr>
            <w:noProof/>
            <w:webHidden/>
          </w:rPr>
          <w:instrText xml:space="preserve"> PAGEREF _Toc195253088 \h </w:instrText>
        </w:r>
        <w:r>
          <w:rPr>
            <w:noProof/>
            <w:webHidden/>
          </w:rPr>
        </w:r>
        <w:r>
          <w:rPr>
            <w:noProof/>
            <w:webHidden/>
          </w:rPr>
          <w:fldChar w:fldCharType="separate"/>
        </w:r>
        <w:r>
          <w:rPr>
            <w:noProof/>
            <w:webHidden/>
          </w:rPr>
          <w:t>39</w:t>
        </w:r>
        <w:r>
          <w:rPr>
            <w:noProof/>
            <w:webHidden/>
          </w:rPr>
          <w:fldChar w:fldCharType="end"/>
        </w:r>
      </w:hyperlink>
    </w:p>
    <w:p w14:paraId="5BF5EE7F" w14:textId="2ACE228B"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089" w:history="1">
        <w:r w:rsidRPr="005C40EA">
          <w:rPr>
            <w:rStyle w:val="Hyperlink"/>
            <w:noProof/>
          </w:rPr>
          <w:t>Obrázek 20: Definice entity pomocí TypeORM</w:t>
        </w:r>
        <w:r>
          <w:rPr>
            <w:noProof/>
            <w:webHidden/>
          </w:rPr>
          <w:tab/>
        </w:r>
        <w:r>
          <w:rPr>
            <w:noProof/>
            <w:webHidden/>
          </w:rPr>
          <w:fldChar w:fldCharType="begin"/>
        </w:r>
        <w:r>
          <w:rPr>
            <w:noProof/>
            <w:webHidden/>
          </w:rPr>
          <w:instrText xml:space="preserve"> PAGEREF _Toc195253089 \h </w:instrText>
        </w:r>
        <w:r>
          <w:rPr>
            <w:noProof/>
            <w:webHidden/>
          </w:rPr>
        </w:r>
        <w:r>
          <w:rPr>
            <w:noProof/>
            <w:webHidden/>
          </w:rPr>
          <w:fldChar w:fldCharType="separate"/>
        </w:r>
        <w:r>
          <w:rPr>
            <w:noProof/>
            <w:webHidden/>
          </w:rPr>
          <w:t>39</w:t>
        </w:r>
        <w:r>
          <w:rPr>
            <w:noProof/>
            <w:webHidden/>
          </w:rPr>
          <w:fldChar w:fldCharType="end"/>
        </w:r>
      </w:hyperlink>
    </w:p>
    <w:p w14:paraId="04CB701B" w14:textId="106D7135"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090" w:history="1">
        <w:r w:rsidRPr="005C40EA">
          <w:rPr>
            <w:rStyle w:val="Hyperlink"/>
            <w:noProof/>
          </w:rPr>
          <w:t>Obrázek 21: Registrace Redis v app module</w:t>
        </w:r>
        <w:r>
          <w:rPr>
            <w:noProof/>
            <w:webHidden/>
          </w:rPr>
          <w:tab/>
        </w:r>
        <w:r>
          <w:rPr>
            <w:noProof/>
            <w:webHidden/>
          </w:rPr>
          <w:fldChar w:fldCharType="begin"/>
        </w:r>
        <w:r>
          <w:rPr>
            <w:noProof/>
            <w:webHidden/>
          </w:rPr>
          <w:instrText xml:space="preserve"> PAGEREF _Toc195253090 \h </w:instrText>
        </w:r>
        <w:r>
          <w:rPr>
            <w:noProof/>
            <w:webHidden/>
          </w:rPr>
        </w:r>
        <w:r>
          <w:rPr>
            <w:noProof/>
            <w:webHidden/>
          </w:rPr>
          <w:fldChar w:fldCharType="separate"/>
        </w:r>
        <w:r>
          <w:rPr>
            <w:noProof/>
            <w:webHidden/>
          </w:rPr>
          <w:t>40</w:t>
        </w:r>
        <w:r>
          <w:rPr>
            <w:noProof/>
            <w:webHidden/>
          </w:rPr>
          <w:fldChar w:fldCharType="end"/>
        </w:r>
      </w:hyperlink>
    </w:p>
    <w:p w14:paraId="0B9879DA" w14:textId="3B11E0B7"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091" w:history="1">
        <w:r w:rsidRPr="005C40EA">
          <w:rPr>
            <w:rStyle w:val="Hyperlink"/>
            <w:noProof/>
          </w:rPr>
          <w:t>Obrázek 22: Konstruktor v products service</w:t>
        </w:r>
        <w:r>
          <w:rPr>
            <w:noProof/>
            <w:webHidden/>
          </w:rPr>
          <w:tab/>
        </w:r>
        <w:r>
          <w:rPr>
            <w:noProof/>
            <w:webHidden/>
          </w:rPr>
          <w:fldChar w:fldCharType="begin"/>
        </w:r>
        <w:r>
          <w:rPr>
            <w:noProof/>
            <w:webHidden/>
          </w:rPr>
          <w:instrText xml:space="preserve"> PAGEREF _Toc195253091 \h </w:instrText>
        </w:r>
        <w:r>
          <w:rPr>
            <w:noProof/>
            <w:webHidden/>
          </w:rPr>
        </w:r>
        <w:r>
          <w:rPr>
            <w:noProof/>
            <w:webHidden/>
          </w:rPr>
          <w:fldChar w:fldCharType="separate"/>
        </w:r>
        <w:r>
          <w:rPr>
            <w:noProof/>
            <w:webHidden/>
          </w:rPr>
          <w:t>40</w:t>
        </w:r>
        <w:r>
          <w:rPr>
            <w:noProof/>
            <w:webHidden/>
          </w:rPr>
          <w:fldChar w:fldCharType="end"/>
        </w:r>
      </w:hyperlink>
    </w:p>
    <w:p w14:paraId="738762F4" w14:textId="51A42D48"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092" w:history="1">
        <w:r w:rsidRPr="005C40EA">
          <w:rPr>
            <w:rStyle w:val="Hyperlink"/>
            <w:noProof/>
          </w:rPr>
          <w:t>Obrázek 23: Metoda search, využívající cache</w:t>
        </w:r>
        <w:r>
          <w:rPr>
            <w:noProof/>
            <w:webHidden/>
          </w:rPr>
          <w:tab/>
        </w:r>
        <w:r>
          <w:rPr>
            <w:noProof/>
            <w:webHidden/>
          </w:rPr>
          <w:fldChar w:fldCharType="begin"/>
        </w:r>
        <w:r>
          <w:rPr>
            <w:noProof/>
            <w:webHidden/>
          </w:rPr>
          <w:instrText xml:space="preserve"> PAGEREF _Toc195253092 \h </w:instrText>
        </w:r>
        <w:r>
          <w:rPr>
            <w:noProof/>
            <w:webHidden/>
          </w:rPr>
        </w:r>
        <w:r>
          <w:rPr>
            <w:noProof/>
            <w:webHidden/>
          </w:rPr>
          <w:fldChar w:fldCharType="separate"/>
        </w:r>
        <w:r>
          <w:rPr>
            <w:noProof/>
            <w:webHidden/>
          </w:rPr>
          <w:t>40</w:t>
        </w:r>
        <w:r>
          <w:rPr>
            <w:noProof/>
            <w:webHidden/>
          </w:rPr>
          <w:fldChar w:fldCharType="end"/>
        </w:r>
      </w:hyperlink>
    </w:p>
    <w:p w14:paraId="2BEC24C6" w14:textId="41D36736"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093" w:history="1">
        <w:r w:rsidRPr="005C40EA">
          <w:rPr>
            <w:rStyle w:val="Hyperlink"/>
            <w:noProof/>
          </w:rPr>
          <w:t>Obrázek 24: Strategie JWT</w:t>
        </w:r>
        <w:r>
          <w:rPr>
            <w:noProof/>
            <w:webHidden/>
          </w:rPr>
          <w:tab/>
        </w:r>
        <w:r>
          <w:rPr>
            <w:noProof/>
            <w:webHidden/>
          </w:rPr>
          <w:fldChar w:fldCharType="begin"/>
        </w:r>
        <w:r>
          <w:rPr>
            <w:noProof/>
            <w:webHidden/>
          </w:rPr>
          <w:instrText xml:space="preserve"> PAGEREF _Toc195253093 \h </w:instrText>
        </w:r>
        <w:r>
          <w:rPr>
            <w:noProof/>
            <w:webHidden/>
          </w:rPr>
        </w:r>
        <w:r>
          <w:rPr>
            <w:noProof/>
            <w:webHidden/>
          </w:rPr>
          <w:fldChar w:fldCharType="separate"/>
        </w:r>
        <w:r>
          <w:rPr>
            <w:noProof/>
            <w:webHidden/>
          </w:rPr>
          <w:t>41</w:t>
        </w:r>
        <w:r>
          <w:rPr>
            <w:noProof/>
            <w:webHidden/>
          </w:rPr>
          <w:fldChar w:fldCharType="end"/>
        </w:r>
      </w:hyperlink>
    </w:p>
    <w:p w14:paraId="1D4B9CC5" w14:textId="7B05D03B"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094" w:history="1">
        <w:r w:rsidRPr="005C40EA">
          <w:rPr>
            <w:rStyle w:val="Hyperlink"/>
            <w:noProof/>
          </w:rPr>
          <w:t>Obrázek 25: JwtAuthGuard canActivate metoda</w:t>
        </w:r>
        <w:r>
          <w:rPr>
            <w:noProof/>
            <w:webHidden/>
          </w:rPr>
          <w:tab/>
        </w:r>
        <w:r>
          <w:rPr>
            <w:noProof/>
            <w:webHidden/>
          </w:rPr>
          <w:fldChar w:fldCharType="begin"/>
        </w:r>
        <w:r>
          <w:rPr>
            <w:noProof/>
            <w:webHidden/>
          </w:rPr>
          <w:instrText xml:space="preserve"> PAGEREF _Toc195253094 \h </w:instrText>
        </w:r>
        <w:r>
          <w:rPr>
            <w:noProof/>
            <w:webHidden/>
          </w:rPr>
        </w:r>
        <w:r>
          <w:rPr>
            <w:noProof/>
            <w:webHidden/>
          </w:rPr>
          <w:fldChar w:fldCharType="separate"/>
        </w:r>
        <w:r>
          <w:rPr>
            <w:noProof/>
            <w:webHidden/>
          </w:rPr>
          <w:t>41</w:t>
        </w:r>
        <w:r>
          <w:rPr>
            <w:noProof/>
            <w:webHidden/>
          </w:rPr>
          <w:fldChar w:fldCharType="end"/>
        </w:r>
      </w:hyperlink>
    </w:p>
    <w:p w14:paraId="78C9E710" w14:textId="3193624E"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095" w:history="1">
        <w:r w:rsidRPr="005C40EA">
          <w:rPr>
            <w:rStyle w:val="Hyperlink"/>
            <w:noProof/>
          </w:rPr>
          <w:t>Obrázek 26: Public Dekorátor</w:t>
        </w:r>
        <w:r>
          <w:rPr>
            <w:noProof/>
            <w:webHidden/>
          </w:rPr>
          <w:tab/>
        </w:r>
        <w:r>
          <w:rPr>
            <w:noProof/>
            <w:webHidden/>
          </w:rPr>
          <w:fldChar w:fldCharType="begin"/>
        </w:r>
        <w:r>
          <w:rPr>
            <w:noProof/>
            <w:webHidden/>
          </w:rPr>
          <w:instrText xml:space="preserve"> PAGEREF _Toc195253095 \h </w:instrText>
        </w:r>
        <w:r>
          <w:rPr>
            <w:noProof/>
            <w:webHidden/>
          </w:rPr>
        </w:r>
        <w:r>
          <w:rPr>
            <w:noProof/>
            <w:webHidden/>
          </w:rPr>
          <w:fldChar w:fldCharType="separate"/>
        </w:r>
        <w:r>
          <w:rPr>
            <w:noProof/>
            <w:webHidden/>
          </w:rPr>
          <w:t>42</w:t>
        </w:r>
        <w:r>
          <w:rPr>
            <w:noProof/>
            <w:webHidden/>
          </w:rPr>
          <w:fldChar w:fldCharType="end"/>
        </w:r>
      </w:hyperlink>
    </w:p>
    <w:p w14:paraId="74B2452C" w14:textId="72297569"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096" w:history="1">
        <w:r w:rsidRPr="005C40EA">
          <w:rPr>
            <w:rStyle w:val="Hyperlink"/>
            <w:noProof/>
          </w:rPr>
          <w:t>Obrázek 27: Roles dekorátor</w:t>
        </w:r>
        <w:r>
          <w:rPr>
            <w:noProof/>
            <w:webHidden/>
          </w:rPr>
          <w:tab/>
        </w:r>
        <w:r>
          <w:rPr>
            <w:noProof/>
            <w:webHidden/>
          </w:rPr>
          <w:fldChar w:fldCharType="begin"/>
        </w:r>
        <w:r>
          <w:rPr>
            <w:noProof/>
            <w:webHidden/>
          </w:rPr>
          <w:instrText xml:space="preserve"> PAGEREF _Toc195253096 \h </w:instrText>
        </w:r>
        <w:r>
          <w:rPr>
            <w:noProof/>
            <w:webHidden/>
          </w:rPr>
        </w:r>
        <w:r>
          <w:rPr>
            <w:noProof/>
            <w:webHidden/>
          </w:rPr>
          <w:fldChar w:fldCharType="separate"/>
        </w:r>
        <w:r>
          <w:rPr>
            <w:noProof/>
            <w:webHidden/>
          </w:rPr>
          <w:t>42</w:t>
        </w:r>
        <w:r>
          <w:rPr>
            <w:noProof/>
            <w:webHidden/>
          </w:rPr>
          <w:fldChar w:fldCharType="end"/>
        </w:r>
      </w:hyperlink>
    </w:p>
    <w:p w14:paraId="7614ACA1" w14:textId="48615A90"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097" w:history="1">
        <w:r w:rsidRPr="005C40EA">
          <w:rPr>
            <w:rStyle w:val="Hyperlink"/>
            <w:noProof/>
          </w:rPr>
          <w:t>Obrázek 28: RolesGuard implementace</w:t>
        </w:r>
        <w:r>
          <w:rPr>
            <w:noProof/>
            <w:webHidden/>
          </w:rPr>
          <w:tab/>
        </w:r>
        <w:r>
          <w:rPr>
            <w:noProof/>
            <w:webHidden/>
          </w:rPr>
          <w:fldChar w:fldCharType="begin"/>
        </w:r>
        <w:r>
          <w:rPr>
            <w:noProof/>
            <w:webHidden/>
          </w:rPr>
          <w:instrText xml:space="preserve"> PAGEREF _Toc195253097 \h </w:instrText>
        </w:r>
        <w:r>
          <w:rPr>
            <w:noProof/>
            <w:webHidden/>
          </w:rPr>
        </w:r>
        <w:r>
          <w:rPr>
            <w:noProof/>
            <w:webHidden/>
          </w:rPr>
          <w:fldChar w:fldCharType="separate"/>
        </w:r>
        <w:r>
          <w:rPr>
            <w:noProof/>
            <w:webHidden/>
          </w:rPr>
          <w:t>42</w:t>
        </w:r>
        <w:r>
          <w:rPr>
            <w:noProof/>
            <w:webHidden/>
          </w:rPr>
          <w:fldChar w:fldCharType="end"/>
        </w:r>
      </w:hyperlink>
    </w:p>
    <w:p w14:paraId="122FA23D" w14:textId="5842FF29"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098" w:history="1">
        <w:r w:rsidRPr="005C40EA">
          <w:rPr>
            <w:rStyle w:val="Hyperlink"/>
            <w:noProof/>
          </w:rPr>
          <w:t>Obrázek 29: VerifiedUserGuard implementace</w:t>
        </w:r>
        <w:r>
          <w:rPr>
            <w:noProof/>
            <w:webHidden/>
          </w:rPr>
          <w:tab/>
        </w:r>
        <w:r>
          <w:rPr>
            <w:noProof/>
            <w:webHidden/>
          </w:rPr>
          <w:fldChar w:fldCharType="begin"/>
        </w:r>
        <w:r>
          <w:rPr>
            <w:noProof/>
            <w:webHidden/>
          </w:rPr>
          <w:instrText xml:space="preserve"> PAGEREF _Toc195253098 \h </w:instrText>
        </w:r>
        <w:r>
          <w:rPr>
            <w:noProof/>
            <w:webHidden/>
          </w:rPr>
        </w:r>
        <w:r>
          <w:rPr>
            <w:noProof/>
            <w:webHidden/>
          </w:rPr>
          <w:fldChar w:fldCharType="separate"/>
        </w:r>
        <w:r>
          <w:rPr>
            <w:noProof/>
            <w:webHidden/>
          </w:rPr>
          <w:t>43</w:t>
        </w:r>
        <w:r>
          <w:rPr>
            <w:noProof/>
            <w:webHidden/>
          </w:rPr>
          <w:fldChar w:fldCharType="end"/>
        </w:r>
      </w:hyperlink>
    </w:p>
    <w:p w14:paraId="486FBA7A" w14:textId="19681D9D"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099" w:history="1">
        <w:r w:rsidRPr="005C40EA">
          <w:rPr>
            <w:rStyle w:val="Hyperlink"/>
            <w:noProof/>
          </w:rPr>
          <w:t>Obrázek 30: Načtení "buyera"</w:t>
        </w:r>
        <w:r>
          <w:rPr>
            <w:noProof/>
            <w:webHidden/>
          </w:rPr>
          <w:tab/>
        </w:r>
        <w:r>
          <w:rPr>
            <w:noProof/>
            <w:webHidden/>
          </w:rPr>
          <w:fldChar w:fldCharType="begin"/>
        </w:r>
        <w:r>
          <w:rPr>
            <w:noProof/>
            <w:webHidden/>
          </w:rPr>
          <w:instrText xml:space="preserve"> PAGEREF _Toc195253099 \h </w:instrText>
        </w:r>
        <w:r>
          <w:rPr>
            <w:noProof/>
            <w:webHidden/>
          </w:rPr>
        </w:r>
        <w:r>
          <w:rPr>
            <w:noProof/>
            <w:webHidden/>
          </w:rPr>
          <w:fldChar w:fldCharType="separate"/>
        </w:r>
        <w:r>
          <w:rPr>
            <w:noProof/>
            <w:webHidden/>
          </w:rPr>
          <w:t>44</w:t>
        </w:r>
        <w:r>
          <w:rPr>
            <w:noProof/>
            <w:webHidden/>
          </w:rPr>
          <w:fldChar w:fldCharType="end"/>
        </w:r>
      </w:hyperlink>
    </w:p>
    <w:p w14:paraId="0151BCA1" w14:textId="26499151"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00" w:history="1">
        <w:r w:rsidRPr="005C40EA">
          <w:rPr>
            <w:rStyle w:val="Hyperlink"/>
            <w:noProof/>
          </w:rPr>
          <w:t>Obrázek 31: Podmínka, zda "buyer" existuje</w:t>
        </w:r>
        <w:r>
          <w:rPr>
            <w:noProof/>
            <w:webHidden/>
          </w:rPr>
          <w:tab/>
        </w:r>
        <w:r>
          <w:rPr>
            <w:noProof/>
            <w:webHidden/>
          </w:rPr>
          <w:fldChar w:fldCharType="begin"/>
        </w:r>
        <w:r>
          <w:rPr>
            <w:noProof/>
            <w:webHidden/>
          </w:rPr>
          <w:instrText xml:space="preserve"> PAGEREF _Toc195253100 \h </w:instrText>
        </w:r>
        <w:r>
          <w:rPr>
            <w:noProof/>
            <w:webHidden/>
          </w:rPr>
        </w:r>
        <w:r>
          <w:rPr>
            <w:noProof/>
            <w:webHidden/>
          </w:rPr>
          <w:fldChar w:fldCharType="separate"/>
        </w:r>
        <w:r>
          <w:rPr>
            <w:noProof/>
            <w:webHidden/>
          </w:rPr>
          <w:t>44</w:t>
        </w:r>
        <w:r>
          <w:rPr>
            <w:noProof/>
            <w:webHidden/>
          </w:rPr>
          <w:fldChar w:fldCharType="end"/>
        </w:r>
      </w:hyperlink>
    </w:p>
    <w:p w14:paraId="37BE2BF4" w14:textId="3E86BD1A"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01" w:history="1">
        <w:r w:rsidRPr="005C40EA">
          <w:rPr>
            <w:rStyle w:val="Hyperlink"/>
            <w:noProof/>
          </w:rPr>
          <w:t>Obrázek 32: Načtení všech sellerů</w:t>
        </w:r>
        <w:r>
          <w:rPr>
            <w:noProof/>
            <w:webHidden/>
          </w:rPr>
          <w:tab/>
        </w:r>
        <w:r>
          <w:rPr>
            <w:noProof/>
            <w:webHidden/>
          </w:rPr>
          <w:fldChar w:fldCharType="begin"/>
        </w:r>
        <w:r>
          <w:rPr>
            <w:noProof/>
            <w:webHidden/>
          </w:rPr>
          <w:instrText xml:space="preserve"> PAGEREF _Toc195253101 \h </w:instrText>
        </w:r>
        <w:r>
          <w:rPr>
            <w:noProof/>
            <w:webHidden/>
          </w:rPr>
        </w:r>
        <w:r>
          <w:rPr>
            <w:noProof/>
            <w:webHidden/>
          </w:rPr>
          <w:fldChar w:fldCharType="separate"/>
        </w:r>
        <w:r>
          <w:rPr>
            <w:noProof/>
            <w:webHidden/>
          </w:rPr>
          <w:t>45</w:t>
        </w:r>
        <w:r>
          <w:rPr>
            <w:noProof/>
            <w:webHidden/>
          </w:rPr>
          <w:fldChar w:fldCharType="end"/>
        </w:r>
      </w:hyperlink>
    </w:p>
    <w:p w14:paraId="15A903B7" w14:textId="002F465F"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02" w:history="1">
        <w:r w:rsidRPr="005C40EA">
          <w:rPr>
            <w:rStyle w:val="Hyperlink"/>
            <w:noProof/>
          </w:rPr>
          <w:t>Obrázek 33: Hledání potenciálních shod</w:t>
        </w:r>
        <w:r>
          <w:rPr>
            <w:noProof/>
            <w:webHidden/>
          </w:rPr>
          <w:tab/>
        </w:r>
        <w:r>
          <w:rPr>
            <w:noProof/>
            <w:webHidden/>
          </w:rPr>
          <w:fldChar w:fldCharType="begin"/>
        </w:r>
        <w:r>
          <w:rPr>
            <w:noProof/>
            <w:webHidden/>
          </w:rPr>
          <w:instrText xml:space="preserve"> PAGEREF _Toc195253102 \h </w:instrText>
        </w:r>
        <w:r>
          <w:rPr>
            <w:noProof/>
            <w:webHidden/>
          </w:rPr>
        </w:r>
        <w:r>
          <w:rPr>
            <w:noProof/>
            <w:webHidden/>
          </w:rPr>
          <w:fldChar w:fldCharType="separate"/>
        </w:r>
        <w:r>
          <w:rPr>
            <w:noProof/>
            <w:webHidden/>
          </w:rPr>
          <w:t>45</w:t>
        </w:r>
        <w:r>
          <w:rPr>
            <w:noProof/>
            <w:webHidden/>
          </w:rPr>
          <w:fldChar w:fldCharType="end"/>
        </w:r>
      </w:hyperlink>
    </w:p>
    <w:p w14:paraId="10003AC8" w14:textId="0DAB3E00"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03" w:history="1">
        <w:r w:rsidRPr="005C40EA">
          <w:rPr>
            <w:rStyle w:val="Hyperlink"/>
            <w:noProof/>
          </w:rPr>
          <w:t>Obrázek 34: Pomocná metoda k hledání společných produktů</w:t>
        </w:r>
        <w:r>
          <w:rPr>
            <w:noProof/>
            <w:webHidden/>
          </w:rPr>
          <w:tab/>
        </w:r>
        <w:r>
          <w:rPr>
            <w:noProof/>
            <w:webHidden/>
          </w:rPr>
          <w:fldChar w:fldCharType="begin"/>
        </w:r>
        <w:r>
          <w:rPr>
            <w:noProof/>
            <w:webHidden/>
          </w:rPr>
          <w:instrText xml:space="preserve"> PAGEREF _Toc195253103 \h </w:instrText>
        </w:r>
        <w:r>
          <w:rPr>
            <w:noProof/>
            <w:webHidden/>
          </w:rPr>
        </w:r>
        <w:r>
          <w:rPr>
            <w:noProof/>
            <w:webHidden/>
          </w:rPr>
          <w:fldChar w:fldCharType="separate"/>
        </w:r>
        <w:r>
          <w:rPr>
            <w:noProof/>
            <w:webHidden/>
          </w:rPr>
          <w:t>45</w:t>
        </w:r>
        <w:r>
          <w:rPr>
            <w:noProof/>
            <w:webHidden/>
          </w:rPr>
          <w:fldChar w:fldCharType="end"/>
        </w:r>
      </w:hyperlink>
    </w:p>
    <w:p w14:paraId="73DBC014" w14:textId="4DDAB2DC"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04" w:history="1">
        <w:r w:rsidRPr="005C40EA">
          <w:rPr>
            <w:rStyle w:val="Hyperlink"/>
            <w:noProof/>
          </w:rPr>
          <w:t>Obrázek 35: Podmínka, pokud by se nenašla žádná shoda</w:t>
        </w:r>
        <w:r>
          <w:rPr>
            <w:noProof/>
            <w:webHidden/>
          </w:rPr>
          <w:tab/>
        </w:r>
        <w:r>
          <w:rPr>
            <w:noProof/>
            <w:webHidden/>
          </w:rPr>
          <w:fldChar w:fldCharType="begin"/>
        </w:r>
        <w:r>
          <w:rPr>
            <w:noProof/>
            <w:webHidden/>
          </w:rPr>
          <w:instrText xml:space="preserve"> PAGEREF _Toc195253104 \h </w:instrText>
        </w:r>
        <w:r>
          <w:rPr>
            <w:noProof/>
            <w:webHidden/>
          </w:rPr>
        </w:r>
        <w:r>
          <w:rPr>
            <w:noProof/>
            <w:webHidden/>
          </w:rPr>
          <w:fldChar w:fldCharType="separate"/>
        </w:r>
        <w:r>
          <w:rPr>
            <w:noProof/>
            <w:webHidden/>
          </w:rPr>
          <w:t>46</w:t>
        </w:r>
        <w:r>
          <w:rPr>
            <w:noProof/>
            <w:webHidden/>
          </w:rPr>
          <w:fldChar w:fldCharType="end"/>
        </w:r>
      </w:hyperlink>
    </w:p>
    <w:p w14:paraId="5064ACA9" w14:textId="1BAA724F"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05" w:history="1">
        <w:r w:rsidRPr="005C40EA">
          <w:rPr>
            <w:rStyle w:val="Hyperlink"/>
            <w:noProof/>
          </w:rPr>
          <w:t>Obrázek 36: Řazení shod</w:t>
        </w:r>
        <w:r>
          <w:rPr>
            <w:noProof/>
            <w:webHidden/>
          </w:rPr>
          <w:tab/>
        </w:r>
        <w:r>
          <w:rPr>
            <w:noProof/>
            <w:webHidden/>
          </w:rPr>
          <w:fldChar w:fldCharType="begin"/>
        </w:r>
        <w:r>
          <w:rPr>
            <w:noProof/>
            <w:webHidden/>
          </w:rPr>
          <w:instrText xml:space="preserve"> PAGEREF _Toc195253105 \h </w:instrText>
        </w:r>
        <w:r>
          <w:rPr>
            <w:noProof/>
            <w:webHidden/>
          </w:rPr>
        </w:r>
        <w:r>
          <w:rPr>
            <w:noProof/>
            <w:webHidden/>
          </w:rPr>
          <w:fldChar w:fldCharType="separate"/>
        </w:r>
        <w:r>
          <w:rPr>
            <w:noProof/>
            <w:webHidden/>
          </w:rPr>
          <w:t>46</w:t>
        </w:r>
        <w:r>
          <w:rPr>
            <w:noProof/>
            <w:webHidden/>
          </w:rPr>
          <w:fldChar w:fldCharType="end"/>
        </w:r>
      </w:hyperlink>
    </w:p>
    <w:p w14:paraId="4140B0BA" w14:textId="2E24F3D0"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06" w:history="1">
        <w:r w:rsidRPr="005C40EA">
          <w:rPr>
            <w:rStyle w:val="Hyperlink"/>
            <w:noProof/>
          </w:rPr>
          <w:t>Obrázek 37: Ukládání shod do DB</w:t>
        </w:r>
        <w:r>
          <w:rPr>
            <w:noProof/>
            <w:webHidden/>
          </w:rPr>
          <w:tab/>
        </w:r>
        <w:r>
          <w:rPr>
            <w:noProof/>
            <w:webHidden/>
          </w:rPr>
          <w:fldChar w:fldCharType="begin"/>
        </w:r>
        <w:r>
          <w:rPr>
            <w:noProof/>
            <w:webHidden/>
          </w:rPr>
          <w:instrText xml:space="preserve"> PAGEREF _Toc195253106 \h </w:instrText>
        </w:r>
        <w:r>
          <w:rPr>
            <w:noProof/>
            <w:webHidden/>
          </w:rPr>
        </w:r>
        <w:r>
          <w:rPr>
            <w:noProof/>
            <w:webHidden/>
          </w:rPr>
          <w:fldChar w:fldCharType="separate"/>
        </w:r>
        <w:r>
          <w:rPr>
            <w:noProof/>
            <w:webHidden/>
          </w:rPr>
          <w:t>46</w:t>
        </w:r>
        <w:r>
          <w:rPr>
            <w:noProof/>
            <w:webHidden/>
          </w:rPr>
          <w:fldChar w:fldCharType="end"/>
        </w:r>
      </w:hyperlink>
    </w:p>
    <w:p w14:paraId="69C8A789" w14:textId="730570AA"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07" w:history="1">
        <w:r w:rsidRPr="005C40EA">
          <w:rPr>
            <w:rStyle w:val="Hyperlink"/>
            <w:noProof/>
          </w:rPr>
          <w:t>Obrázek 38: Odeslání emailu buyerovi</w:t>
        </w:r>
        <w:r>
          <w:rPr>
            <w:noProof/>
            <w:webHidden/>
          </w:rPr>
          <w:tab/>
        </w:r>
        <w:r>
          <w:rPr>
            <w:noProof/>
            <w:webHidden/>
          </w:rPr>
          <w:fldChar w:fldCharType="begin"/>
        </w:r>
        <w:r>
          <w:rPr>
            <w:noProof/>
            <w:webHidden/>
          </w:rPr>
          <w:instrText xml:space="preserve"> PAGEREF _Toc195253107 \h </w:instrText>
        </w:r>
        <w:r>
          <w:rPr>
            <w:noProof/>
            <w:webHidden/>
          </w:rPr>
        </w:r>
        <w:r>
          <w:rPr>
            <w:noProof/>
            <w:webHidden/>
          </w:rPr>
          <w:fldChar w:fldCharType="separate"/>
        </w:r>
        <w:r>
          <w:rPr>
            <w:noProof/>
            <w:webHidden/>
          </w:rPr>
          <w:t>47</w:t>
        </w:r>
        <w:r>
          <w:rPr>
            <w:noProof/>
            <w:webHidden/>
          </w:rPr>
          <w:fldChar w:fldCharType="end"/>
        </w:r>
      </w:hyperlink>
    </w:p>
    <w:p w14:paraId="51D0160C" w14:textId="51BC2B74"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08" w:history="1">
        <w:r w:rsidRPr="005C40EA">
          <w:rPr>
            <w:rStyle w:val="Hyperlink"/>
            <w:noProof/>
          </w:rPr>
          <w:t>Obrázek 39: Odeslání e-mailu sellerům</w:t>
        </w:r>
        <w:r>
          <w:rPr>
            <w:noProof/>
            <w:webHidden/>
          </w:rPr>
          <w:tab/>
        </w:r>
        <w:r>
          <w:rPr>
            <w:noProof/>
            <w:webHidden/>
          </w:rPr>
          <w:fldChar w:fldCharType="begin"/>
        </w:r>
        <w:r>
          <w:rPr>
            <w:noProof/>
            <w:webHidden/>
          </w:rPr>
          <w:instrText xml:space="preserve"> PAGEREF _Toc195253108 \h </w:instrText>
        </w:r>
        <w:r>
          <w:rPr>
            <w:noProof/>
            <w:webHidden/>
          </w:rPr>
        </w:r>
        <w:r>
          <w:rPr>
            <w:noProof/>
            <w:webHidden/>
          </w:rPr>
          <w:fldChar w:fldCharType="separate"/>
        </w:r>
        <w:r>
          <w:rPr>
            <w:noProof/>
            <w:webHidden/>
          </w:rPr>
          <w:t>47</w:t>
        </w:r>
        <w:r>
          <w:rPr>
            <w:noProof/>
            <w:webHidden/>
          </w:rPr>
          <w:fldChar w:fldCharType="end"/>
        </w:r>
      </w:hyperlink>
    </w:p>
    <w:p w14:paraId="36EABE0D" w14:textId="01F09EBC"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09" w:history="1">
        <w:r w:rsidRPr="005C40EA">
          <w:rPr>
            <w:rStyle w:val="Hyperlink"/>
            <w:noProof/>
          </w:rPr>
          <w:t>Obrázek 40: Code snippet, match notifikace</w:t>
        </w:r>
        <w:r>
          <w:rPr>
            <w:noProof/>
            <w:webHidden/>
          </w:rPr>
          <w:tab/>
        </w:r>
        <w:r>
          <w:rPr>
            <w:noProof/>
            <w:webHidden/>
          </w:rPr>
          <w:fldChar w:fldCharType="begin"/>
        </w:r>
        <w:r>
          <w:rPr>
            <w:noProof/>
            <w:webHidden/>
          </w:rPr>
          <w:instrText xml:space="preserve"> PAGEREF _Toc195253109 \h </w:instrText>
        </w:r>
        <w:r>
          <w:rPr>
            <w:noProof/>
            <w:webHidden/>
          </w:rPr>
        </w:r>
        <w:r>
          <w:rPr>
            <w:noProof/>
            <w:webHidden/>
          </w:rPr>
          <w:fldChar w:fldCharType="separate"/>
        </w:r>
        <w:r>
          <w:rPr>
            <w:noProof/>
            <w:webHidden/>
          </w:rPr>
          <w:t>51</w:t>
        </w:r>
        <w:r>
          <w:rPr>
            <w:noProof/>
            <w:webHidden/>
          </w:rPr>
          <w:fldChar w:fldCharType="end"/>
        </w:r>
      </w:hyperlink>
    </w:p>
    <w:p w14:paraId="6689BD94" w14:textId="721CA02E"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10" w:history="1">
        <w:r w:rsidRPr="005C40EA">
          <w:rPr>
            <w:rStyle w:val="Hyperlink"/>
            <w:noProof/>
          </w:rPr>
          <w:t>Obrázek 41: Code snippet, postavení emailu</w:t>
        </w:r>
        <w:r>
          <w:rPr>
            <w:noProof/>
            <w:webHidden/>
          </w:rPr>
          <w:tab/>
        </w:r>
        <w:r>
          <w:rPr>
            <w:noProof/>
            <w:webHidden/>
          </w:rPr>
          <w:fldChar w:fldCharType="begin"/>
        </w:r>
        <w:r>
          <w:rPr>
            <w:noProof/>
            <w:webHidden/>
          </w:rPr>
          <w:instrText xml:space="preserve"> PAGEREF _Toc195253110 \h </w:instrText>
        </w:r>
        <w:r>
          <w:rPr>
            <w:noProof/>
            <w:webHidden/>
          </w:rPr>
        </w:r>
        <w:r>
          <w:rPr>
            <w:noProof/>
            <w:webHidden/>
          </w:rPr>
          <w:fldChar w:fldCharType="separate"/>
        </w:r>
        <w:r>
          <w:rPr>
            <w:noProof/>
            <w:webHidden/>
          </w:rPr>
          <w:t>52</w:t>
        </w:r>
        <w:r>
          <w:rPr>
            <w:noProof/>
            <w:webHidden/>
          </w:rPr>
          <w:fldChar w:fldCharType="end"/>
        </w:r>
      </w:hyperlink>
    </w:p>
    <w:p w14:paraId="4D3AD432" w14:textId="5BF7D124"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11" w:history="1">
        <w:r w:rsidRPr="005C40EA">
          <w:rPr>
            <w:rStyle w:val="Hyperlink"/>
            <w:noProof/>
          </w:rPr>
          <w:t>Obrázek 42: Search products metoda</w:t>
        </w:r>
        <w:r>
          <w:rPr>
            <w:noProof/>
            <w:webHidden/>
          </w:rPr>
          <w:tab/>
        </w:r>
        <w:r>
          <w:rPr>
            <w:noProof/>
            <w:webHidden/>
          </w:rPr>
          <w:fldChar w:fldCharType="begin"/>
        </w:r>
        <w:r>
          <w:rPr>
            <w:noProof/>
            <w:webHidden/>
          </w:rPr>
          <w:instrText xml:space="preserve"> PAGEREF _Toc195253111 \h </w:instrText>
        </w:r>
        <w:r>
          <w:rPr>
            <w:noProof/>
            <w:webHidden/>
          </w:rPr>
        </w:r>
        <w:r>
          <w:rPr>
            <w:noProof/>
            <w:webHidden/>
          </w:rPr>
          <w:fldChar w:fldCharType="separate"/>
        </w:r>
        <w:r>
          <w:rPr>
            <w:noProof/>
            <w:webHidden/>
          </w:rPr>
          <w:t>53</w:t>
        </w:r>
        <w:r>
          <w:rPr>
            <w:noProof/>
            <w:webHidden/>
          </w:rPr>
          <w:fldChar w:fldCharType="end"/>
        </w:r>
      </w:hyperlink>
    </w:p>
    <w:p w14:paraId="64EB5E8C" w14:textId="10917015"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12" w:history="1">
        <w:r w:rsidRPr="005C40EA">
          <w:rPr>
            <w:rStyle w:val="Hyperlink"/>
            <w:noProof/>
          </w:rPr>
          <w:t>Obrázek 43: Slučování duplicit</w:t>
        </w:r>
        <w:r>
          <w:rPr>
            <w:noProof/>
            <w:webHidden/>
          </w:rPr>
          <w:tab/>
        </w:r>
        <w:r>
          <w:rPr>
            <w:noProof/>
            <w:webHidden/>
          </w:rPr>
          <w:fldChar w:fldCharType="begin"/>
        </w:r>
        <w:r>
          <w:rPr>
            <w:noProof/>
            <w:webHidden/>
          </w:rPr>
          <w:instrText xml:space="preserve"> PAGEREF _Toc195253112 \h </w:instrText>
        </w:r>
        <w:r>
          <w:rPr>
            <w:noProof/>
            <w:webHidden/>
          </w:rPr>
        </w:r>
        <w:r>
          <w:rPr>
            <w:noProof/>
            <w:webHidden/>
          </w:rPr>
          <w:fldChar w:fldCharType="separate"/>
        </w:r>
        <w:r>
          <w:rPr>
            <w:noProof/>
            <w:webHidden/>
          </w:rPr>
          <w:t>54</w:t>
        </w:r>
        <w:r>
          <w:rPr>
            <w:noProof/>
            <w:webHidden/>
          </w:rPr>
          <w:fldChar w:fldCharType="end"/>
        </w:r>
      </w:hyperlink>
    </w:p>
    <w:p w14:paraId="34971FA4" w14:textId="441EC877"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13" w:history="1">
        <w:r w:rsidRPr="005C40EA">
          <w:rPr>
            <w:rStyle w:val="Hyperlink"/>
            <w:noProof/>
          </w:rPr>
          <w:t>Obrázek 44: Smazání závislostí a položky</w:t>
        </w:r>
        <w:r>
          <w:rPr>
            <w:noProof/>
            <w:webHidden/>
          </w:rPr>
          <w:tab/>
        </w:r>
        <w:r>
          <w:rPr>
            <w:noProof/>
            <w:webHidden/>
          </w:rPr>
          <w:fldChar w:fldCharType="begin"/>
        </w:r>
        <w:r>
          <w:rPr>
            <w:noProof/>
            <w:webHidden/>
          </w:rPr>
          <w:instrText xml:space="preserve"> PAGEREF _Toc195253113 \h </w:instrText>
        </w:r>
        <w:r>
          <w:rPr>
            <w:noProof/>
            <w:webHidden/>
          </w:rPr>
        </w:r>
        <w:r>
          <w:rPr>
            <w:noProof/>
            <w:webHidden/>
          </w:rPr>
          <w:fldChar w:fldCharType="separate"/>
        </w:r>
        <w:r>
          <w:rPr>
            <w:noProof/>
            <w:webHidden/>
          </w:rPr>
          <w:t>55</w:t>
        </w:r>
        <w:r>
          <w:rPr>
            <w:noProof/>
            <w:webHidden/>
          </w:rPr>
          <w:fldChar w:fldCharType="end"/>
        </w:r>
      </w:hyperlink>
    </w:p>
    <w:p w14:paraId="24A596F2" w14:textId="483456EA"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14" w:history="1">
        <w:r w:rsidRPr="005C40EA">
          <w:rPr>
            <w:rStyle w:val="Hyperlink"/>
            <w:noProof/>
          </w:rPr>
          <w:t>Obrázek 45: Code snippet, moveItemToWtb</w:t>
        </w:r>
        <w:r>
          <w:rPr>
            <w:noProof/>
            <w:webHidden/>
          </w:rPr>
          <w:tab/>
        </w:r>
        <w:r>
          <w:rPr>
            <w:noProof/>
            <w:webHidden/>
          </w:rPr>
          <w:fldChar w:fldCharType="begin"/>
        </w:r>
        <w:r>
          <w:rPr>
            <w:noProof/>
            <w:webHidden/>
          </w:rPr>
          <w:instrText xml:space="preserve"> PAGEREF _Toc195253114 \h </w:instrText>
        </w:r>
        <w:r>
          <w:rPr>
            <w:noProof/>
            <w:webHidden/>
          </w:rPr>
        </w:r>
        <w:r>
          <w:rPr>
            <w:noProof/>
            <w:webHidden/>
          </w:rPr>
          <w:fldChar w:fldCharType="separate"/>
        </w:r>
        <w:r>
          <w:rPr>
            <w:noProof/>
            <w:webHidden/>
          </w:rPr>
          <w:t>56</w:t>
        </w:r>
        <w:r>
          <w:rPr>
            <w:noProof/>
            <w:webHidden/>
          </w:rPr>
          <w:fldChar w:fldCharType="end"/>
        </w:r>
      </w:hyperlink>
    </w:p>
    <w:p w14:paraId="7F9C7683" w14:textId="6557CF9F"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15" w:history="1">
        <w:r w:rsidRPr="005C40EA">
          <w:rPr>
            <w:rStyle w:val="Hyperlink"/>
            <w:noProof/>
          </w:rPr>
          <w:t>Obrázek 46: Ověření struktury .xlsx</w:t>
        </w:r>
        <w:r>
          <w:rPr>
            <w:noProof/>
            <w:webHidden/>
          </w:rPr>
          <w:tab/>
        </w:r>
        <w:r>
          <w:rPr>
            <w:noProof/>
            <w:webHidden/>
          </w:rPr>
          <w:fldChar w:fldCharType="begin"/>
        </w:r>
        <w:r>
          <w:rPr>
            <w:noProof/>
            <w:webHidden/>
          </w:rPr>
          <w:instrText xml:space="preserve"> PAGEREF _Toc195253115 \h </w:instrText>
        </w:r>
        <w:r>
          <w:rPr>
            <w:noProof/>
            <w:webHidden/>
          </w:rPr>
        </w:r>
        <w:r>
          <w:rPr>
            <w:noProof/>
            <w:webHidden/>
          </w:rPr>
          <w:fldChar w:fldCharType="separate"/>
        </w:r>
        <w:r>
          <w:rPr>
            <w:noProof/>
            <w:webHidden/>
          </w:rPr>
          <w:t>56</w:t>
        </w:r>
        <w:r>
          <w:rPr>
            <w:noProof/>
            <w:webHidden/>
          </w:rPr>
          <w:fldChar w:fldCharType="end"/>
        </w:r>
      </w:hyperlink>
    </w:p>
    <w:p w14:paraId="307B6D10" w14:textId="491EF3B4"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16" w:history="1">
        <w:r w:rsidRPr="005C40EA">
          <w:rPr>
            <w:rStyle w:val="Hyperlink"/>
            <w:noProof/>
          </w:rPr>
          <w:t>Obrázek 47: Ověření existence dle sku</w:t>
        </w:r>
        <w:r>
          <w:rPr>
            <w:noProof/>
            <w:webHidden/>
          </w:rPr>
          <w:tab/>
        </w:r>
        <w:r>
          <w:rPr>
            <w:noProof/>
            <w:webHidden/>
          </w:rPr>
          <w:fldChar w:fldCharType="begin"/>
        </w:r>
        <w:r>
          <w:rPr>
            <w:noProof/>
            <w:webHidden/>
          </w:rPr>
          <w:instrText xml:space="preserve"> PAGEREF _Toc195253116 \h </w:instrText>
        </w:r>
        <w:r>
          <w:rPr>
            <w:noProof/>
            <w:webHidden/>
          </w:rPr>
        </w:r>
        <w:r>
          <w:rPr>
            <w:noProof/>
            <w:webHidden/>
          </w:rPr>
          <w:fldChar w:fldCharType="separate"/>
        </w:r>
        <w:r>
          <w:rPr>
            <w:noProof/>
            <w:webHidden/>
          </w:rPr>
          <w:t>57</w:t>
        </w:r>
        <w:r>
          <w:rPr>
            <w:noProof/>
            <w:webHidden/>
          </w:rPr>
          <w:fldChar w:fldCharType="end"/>
        </w:r>
      </w:hyperlink>
    </w:p>
    <w:p w14:paraId="0A13C0D4" w14:textId="05F28221"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17" w:history="1">
        <w:r w:rsidRPr="005C40EA">
          <w:rPr>
            <w:rStyle w:val="Hyperlink"/>
            <w:noProof/>
          </w:rPr>
          <w:t>Obrázek 48: Přidání záznamů</w:t>
        </w:r>
        <w:r>
          <w:rPr>
            <w:noProof/>
            <w:webHidden/>
          </w:rPr>
          <w:tab/>
        </w:r>
        <w:r>
          <w:rPr>
            <w:noProof/>
            <w:webHidden/>
          </w:rPr>
          <w:fldChar w:fldCharType="begin"/>
        </w:r>
        <w:r>
          <w:rPr>
            <w:noProof/>
            <w:webHidden/>
          </w:rPr>
          <w:instrText xml:space="preserve"> PAGEREF _Toc195253117 \h </w:instrText>
        </w:r>
        <w:r>
          <w:rPr>
            <w:noProof/>
            <w:webHidden/>
          </w:rPr>
        </w:r>
        <w:r>
          <w:rPr>
            <w:noProof/>
            <w:webHidden/>
          </w:rPr>
          <w:fldChar w:fldCharType="separate"/>
        </w:r>
        <w:r>
          <w:rPr>
            <w:noProof/>
            <w:webHidden/>
          </w:rPr>
          <w:t>57</w:t>
        </w:r>
        <w:r>
          <w:rPr>
            <w:noProof/>
            <w:webHidden/>
          </w:rPr>
          <w:fldChar w:fldCharType="end"/>
        </w:r>
      </w:hyperlink>
    </w:p>
    <w:p w14:paraId="32D93977" w14:textId="68A1FCDF"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18" w:history="1">
        <w:r w:rsidRPr="005C40EA">
          <w:rPr>
            <w:rStyle w:val="Hyperlink"/>
            <w:noProof/>
          </w:rPr>
          <w:t>Obrázek 49: Swagger setup</w:t>
        </w:r>
        <w:r>
          <w:rPr>
            <w:noProof/>
            <w:webHidden/>
          </w:rPr>
          <w:tab/>
        </w:r>
        <w:r>
          <w:rPr>
            <w:noProof/>
            <w:webHidden/>
          </w:rPr>
          <w:fldChar w:fldCharType="begin"/>
        </w:r>
        <w:r>
          <w:rPr>
            <w:noProof/>
            <w:webHidden/>
          </w:rPr>
          <w:instrText xml:space="preserve"> PAGEREF _Toc195253118 \h </w:instrText>
        </w:r>
        <w:r>
          <w:rPr>
            <w:noProof/>
            <w:webHidden/>
          </w:rPr>
        </w:r>
        <w:r>
          <w:rPr>
            <w:noProof/>
            <w:webHidden/>
          </w:rPr>
          <w:fldChar w:fldCharType="separate"/>
        </w:r>
        <w:r>
          <w:rPr>
            <w:noProof/>
            <w:webHidden/>
          </w:rPr>
          <w:t>59</w:t>
        </w:r>
        <w:r>
          <w:rPr>
            <w:noProof/>
            <w:webHidden/>
          </w:rPr>
          <w:fldChar w:fldCharType="end"/>
        </w:r>
      </w:hyperlink>
    </w:p>
    <w:p w14:paraId="527E69C3" w14:textId="738FFFCF"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19" w:history="1">
        <w:r w:rsidRPr="005C40EA">
          <w:rPr>
            <w:rStyle w:val="Hyperlink"/>
            <w:noProof/>
          </w:rPr>
          <w:t>Obrázek 50: Primární server – Raspberry PI 5</w:t>
        </w:r>
        <w:r>
          <w:rPr>
            <w:noProof/>
            <w:webHidden/>
          </w:rPr>
          <w:tab/>
        </w:r>
        <w:r>
          <w:rPr>
            <w:noProof/>
            <w:webHidden/>
          </w:rPr>
          <w:fldChar w:fldCharType="begin"/>
        </w:r>
        <w:r>
          <w:rPr>
            <w:noProof/>
            <w:webHidden/>
          </w:rPr>
          <w:instrText xml:space="preserve"> PAGEREF _Toc195253119 \h </w:instrText>
        </w:r>
        <w:r>
          <w:rPr>
            <w:noProof/>
            <w:webHidden/>
          </w:rPr>
        </w:r>
        <w:r>
          <w:rPr>
            <w:noProof/>
            <w:webHidden/>
          </w:rPr>
          <w:fldChar w:fldCharType="separate"/>
        </w:r>
        <w:r>
          <w:rPr>
            <w:noProof/>
            <w:webHidden/>
          </w:rPr>
          <w:t>60</w:t>
        </w:r>
        <w:r>
          <w:rPr>
            <w:noProof/>
            <w:webHidden/>
          </w:rPr>
          <w:fldChar w:fldCharType="end"/>
        </w:r>
      </w:hyperlink>
    </w:p>
    <w:p w14:paraId="56AC4E62" w14:textId="3A68A076"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20" w:history="1">
        <w:r w:rsidRPr="005C40EA">
          <w:rPr>
            <w:rStyle w:val="Hyperlink"/>
            <w:noProof/>
          </w:rPr>
          <w:t>Obrázek 51: Case (Pouzdro) pro Raspberry PI 5</w:t>
        </w:r>
        <w:r>
          <w:rPr>
            <w:noProof/>
            <w:webHidden/>
          </w:rPr>
          <w:tab/>
        </w:r>
        <w:r>
          <w:rPr>
            <w:noProof/>
            <w:webHidden/>
          </w:rPr>
          <w:fldChar w:fldCharType="begin"/>
        </w:r>
        <w:r>
          <w:rPr>
            <w:noProof/>
            <w:webHidden/>
          </w:rPr>
          <w:instrText xml:space="preserve"> PAGEREF _Toc195253120 \h </w:instrText>
        </w:r>
        <w:r>
          <w:rPr>
            <w:noProof/>
            <w:webHidden/>
          </w:rPr>
        </w:r>
        <w:r>
          <w:rPr>
            <w:noProof/>
            <w:webHidden/>
          </w:rPr>
          <w:fldChar w:fldCharType="separate"/>
        </w:r>
        <w:r>
          <w:rPr>
            <w:noProof/>
            <w:webHidden/>
          </w:rPr>
          <w:t>60</w:t>
        </w:r>
        <w:r>
          <w:rPr>
            <w:noProof/>
            <w:webHidden/>
          </w:rPr>
          <w:fldChar w:fldCharType="end"/>
        </w:r>
      </w:hyperlink>
    </w:p>
    <w:p w14:paraId="2B47D8B3" w14:textId="23CD45B3"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21" w:history="1">
        <w:r w:rsidRPr="005C40EA">
          <w:rPr>
            <w:rStyle w:val="Hyperlink"/>
            <w:noProof/>
          </w:rPr>
          <w:t>Obrázek 52: Sekundární server – MSI CUBI NUC</w:t>
        </w:r>
        <w:r>
          <w:rPr>
            <w:noProof/>
            <w:webHidden/>
          </w:rPr>
          <w:tab/>
        </w:r>
        <w:r>
          <w:rPr>
            <w:noProof/>
            <w:webHidden/>
          </w:rPr>
          <w:fldChar w:fldCharType="begin"/>
        </w:r>
        <w:r>
          <w:rPr>
            <w:noProof/>
            <w:webHidden/>
          </w:rPr>
          <w:instrText xml:space="preserve"> PAGEREF _Toc195253121 \h </w:instrText>
        </w:r>
        <w:r>
          <w:rPr>
            <w:noProof/>
            <w:webHidden/>
          </w:rPr>
        </w:r>
        <w:r>
          <w:rPr>
            <w:noProof/>
            <w:webHidden/>
          </w:rPr>
          <w:fldChar w:fldCharType="separate"/>
        </w:r>
        <w:r>
          <w:rPr>
            <w:noProof/>
            <w:webHidden/>
          </w:rPr>
          <w:t>61</w:t>
        </w:r>
        <w:r>
          <w:rPr>
            <w:noProof/>
            <w:webHidden/>
          </w:rPr>
          <w:fldChar w:fldCharType="end"/>
        </w:r>
      </w:hyperlink>
    </w:p>
    <w:p w14:paraId="7E510F5C" w14:textId="1B54D56A"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22" w:history="1">
        <w:r w:rsidRPr="005C40EA">
          <w:rPr>
            <w:rStyle w:val="Hyperlink"/>
            <w:noProof/>
          </w:rPr>
          <w:t>Obrázek 53: Diagram celé infrastruktury</w:t>
        </w:r>
        <w:r>
          <w:rPr>
            <w:noProof/>
            <w:webHidden/>
          </w:rPr>
          <w:tab/>
        </w:r>
        <w:r>
          <w:rPr>
            <w:noProof/>
            <w:webHidden/>
          </w:rPr>
          <w:fldChar w:fldCharType="begin"/>
        </w:r>
        <w:r>
          <w:rPr>
            <w:noProof/>
            <w:webHidden/>
          </w:rPr>
          <w:instrText xml:space="preserve"> PAGEREF _Toc195253122 \h </w:instrText>
        </w:r>
        <w:r>
          <w:rPr>
            <w:noProof/>
            <w:webHidden/>
          </w:rPr>
        </w:r>
        <w:r>
          <w:rPr>
            <w:noProof/>
            <w:webHidden/>
          </w:rPr>
          <w:fldChar w:fldCharType="separate"/>
        </w:r>
        <w:r>
          <w:rPr>
            <w:noProof/>
            <w:webHidden/>
          </w:rPr>
          <w:t>62</w:t>
        </w:r>
        <w:r>
          <w:rPr>
            <w:noProof/>
            <w:webHidden/>
          </w:rPr>
          <w:fldChar w:fldCharType="end"/>
        </w:r>
      </w:hyperlink>
    </w:p>
    <w:p w14:paraId="06C72F71" w14:textId="62BF45D6"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23" w:history="1">
        <w:r w:rsidRPr="005C40EA">
          <w:rPr>
            <w:rStyle w:val="Hyperlink"/>
            <w:noProof/>
          </w:rPr>
          <w:t>Obrázek 54: Oficiální webové stránky Alpine OS</w:t>
        </w:r>
        <w:r>
          <w:rPr>
            <w:noProof/>
            <w:webHidden/>
          </w:rPr>
          <w:tab/>
        </w:r>
        <w:r>
          <w:rPr>
            <w:noProof/>
            <w:webHidden/>
          </w:rPr>
          <w:fldChar w:fldCharType="begin"/>
        </w:r>
        <w:r>
          <w:rPr>
            <w:noProof/>
            <w:webHidden/>
          </w:rPr>
          <w:instrText xml:space="preserve"> PAGEREF _Toc195253123 \h </w:instrText>
        </w:r>
        <w:r>
          <w:rPr>
            <w:noProof/>
            <w:webHidden/>
          </w:rPr>
        </w:r>
        <w:r>
          <w:rPr>
            <w:noProof/>
            <w:webHidden/>
          </w:rPr>
          <w:fldChar w:fldCharType="separate"/>
        </w:r>
        <w:r>
          <w:rPr>
            <w:noProof/>
            <w:webHidden/>
          </w:rPr>
          <w:t>63</w:t>
        </w:r>
        <w:r>
          <w:rPr>
            <w:noProof/>
            <w:webHidden/>
          </w:rPr>
          <w:fldChar w:fldCharType="end"/>
        </w:r>
      </w:hyperlink>
    </w:p>
    <w:p w14:paraId="2273AEA3" w14:textId="35DCF749"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24" w:history="1">
        <w:r w:rsidRPr="005C40EA">
          <w:rPr>
            <w:rStyle w:val="Hyperlink"/>
            <w:noProof/>
          </w:rPr>
          <w:t>Obrázek 55: Ukázka Proxmox OS</w:t>
        </w:r>
        <w:r>
          <w:rPr>
            <w:noProof/>
            <w:webHidden/>
          </w:rPr>
          <w:tab/>
        </w:r>
        <w:r>
          <w:rPr>
            <w:noProof/>
            <w:webHidden/>
          </w:rPr>
          <w:fldChar w:fldCharType="begin"/>
        </w:r>
        <w:r>
          <w:rPr>
            <w:noProof/>
            <w:webHidden/>
          </w:rPr>
          <w:instrText xml:space="preserve"> PAGEREF _Toc195253124 \h </w:instrText>
        </w:r>
        <w:r>
          <w:rPr>
            <w:noProof/>
            <w:webHidden/>
          </w:rPr>
        </w:r>
        <w:r>
          <w:rPr>
            <w:noProof/>
            <w:webHidden/>
          </w:rPr>
          <w:fldChar w:fldCharType="separate"/>
        </w:r>
        <w:r>
          <w:rPr>
            <w:noProof/>
            <w:webHidden/>
          </w:rPr>
          <w:t>64</w:t>
        </w:r>
        <w:r>
          <w:rPr>
            <w:noProof/>
            <w:webHidden/>
          </w:rPr>
          <w:fldChar w:fldCharType="end"/>
        </w:r>
      </w:hyperlink>
    </w:p>
    <w:p w14:paraId="4AFF599D" w14:textId="49568B53"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25" w:history="1">
        <w:r w:rsidRPr="005C40EA">
          <w:rPr>
            <w:rStyle w:val="Hyperlink"/>
            <w:noProof/>
          </w:rPr>
          <w:t>Obrázek 56: Ukázka OpenSense</w:t>
        </w:r>
        <w:r>
          <w:rPr>
            <w:noProof/>
            <w:webHidden/>
          </w:rPr>
          <w:tab/>
        </w:r>
        <w:r>
          <w:rPr>
            <w:noProof/>
            <w:webHidden/>
          </w:rPr>
          <w:fldChar w:fldCharType="begin"/>
        </w:r>
        <w:r>
          <w:rPr>
            <w:noProof/>
            <w:webHidden/>
          </w:rPr>
          <w:instrText xml:space="preserve"> PAGEREF _Toc195253125 \h </w:instrText>
        </w:r>
        <w:r>
          <w:rPr>
            <w:noProof/>
            <w:webHidden/>
          </w:rPr>
        </w:r>
        <w:r>
          <w:rPr>
            <w:noProof/>
            <w:webHidden/>
          </w:rPr>
          <w:fldChar w:fldCharType="separate"/>
        </w:r>
        <w:r>
          <w:rPr>
            <w:noProof/>
            <w:webHidden/>
          </w:rPr>
          <w:t>64</w:t>
        </w:r>
        <w:r>
          <w:rPr>
            <w:noProof/>
            <w:webHidden/>
          </w:rPr>
          <w:fldChar w:fldCharType="end"/>
        </w:r>
      </w:hyperlink>
    </w:p>
    <w:p w14:paraId="411DB0EE" w14:textId="3E54BE3A"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26" w:history="1">
        <w:r w:rsidRPr="005C40EA">
          <w:rPr>
            <w:rStyle w:val="Hyperlink"/>
            <w:noProof/>
          </w:rPr>
          <w:t>Obrázek 57: Ukázka OpenMediaVault</w:t>
        </w:r>
        <w:r>
          <w:rPr>
            <w:noProof/>
            <w:webHidden/>
          </w:rPr>
          <w:tab/>
        </w:r>
        <w:r>
          <w:rPr>
            <w:noProof/>
            <w:webHidden/>
          </w:rPr>
          <w:fldChar w:fldCharType="begin"/>
        </w:r>
        <w:r>
          <w:rPr>
            <w:noProof/>
            <w:webHidden/>
          </w:rPr>
          <w:instrText xml:space="preserve"> PAGEREF _Toc195253126 \h </w:instrText>
        </w:r>
        <w:r>
          <w:rPr>
            <w:noProof/>
            <w:webHidden/>
          </w:rPr>
        </w:r>
        <w:r>
          <w:rPr>
            <w:noProof/>
            <w:webHidden/>
          </w:rPr>
          <w:fldChar w:fldCharType="separate"/>
        </w:r>
        <w:r>
          <w:rPr>
            <w:noProof/>
            <w:webHidden/>
          </w:rPr>
          <w:t>65</w:t>
        </w:r>
        <w:r>
          <w:rPr>
            <w:noProof/>
            <w:webHidden/>
          </w:rPr>
          <w:fldChar w:fldCharType="end"/>
        </w:r>
      </w:hyperlink>
    </w:p>
    <w:p w14:paraId="2B196C95" w14:textId="5FBA8760"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27" w:history="1">
        <w:r w:rsidRPr="005C40EA">
          <w:rPr>
            <w:rStyle w:val="Hyperlink"/>
            <w:noProof/>
          </w:rPr>
          <w:t>Obrázek 58: Ukázka Dashboardu v Grafana</w:t>
        </w:r>
        <w:r>
          <w:rPr>
            <w:noProof/>
            <w:webHidden/>
          </w:rPr>
          <w:tab/>
        </w:r>
        <w:r>
          <w:rPr>
            <w:noProof/>
            <w:webHidden/>
          </w:rPr>
          <w:fldChar w:fldCharType="begin"/>
        </w:r>
        <w:r>
          <w:rPr>
            <w:noProof/>
            <w:webHidden/>
          </w:rPr>
          <w:instrText xml:space="preserve"> PAGEREF _Toc195253127 \h </w:instrText>
        </w:r>
        <w:r>
          <w:rPr>
            <w:noProof/>
            <w:webHidden/>
          </w:rPr>
        </w:r>
        <w:r>
          <w:rPr>
            <w:noProof/>
            <w:webHidden/>
          </w:rPr>
          <w:fldChar w:fldCharType="separate"/>
        </w:r>
        <w:r>
          <w:rPr>
            <w:noProof/>
            <w:webHidden/>
          </w:rPr>
          <w:t>65</w:t>
        </w:r>
        <w:r>
          <w:rPr>
            <w:noProof/>
            <w:webHidden/>
          </w:rPr>
          <w:fldChar w:fldCharType="end"/>
        </w:r>
      </w:hyperlink>
    </w:p>
    <w:p w14:paraId="09676CF8" w14:textId="045D8A54"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28" w:history="1">
        <w:r w:rsidRPr="005C40EA">
          <w:rPr>
            <w:rStyle w:val="Hyperlink"/>
            <w:noProof/>
          </w:rPr>
          <w:t>Obrázek 59: Topologie kontejnerů v Linuxu</w:t>
        </w:r>
        <w:r>
          <w:rPr>
            <w:noProof/>
            <w:webHidden/>
          </w:rPr>
          <w:tab/>
        </w:r>
        <w:r>
          <w:rPr>
            <w:noProof/>
            <w:webHidden/>
          </w:rPr>
          <w:fldChar w:fldCharType="begin"/>
        </w:r>
        <w:r>
          <w:rPr>
            <w:noProof/>
            <w:webHidden/>
          </w:rPr>
          <w:instrText xml:space="preserve"> PAGEREF _Toc195253128 \h </w:instrText>
        </w:r>
        <w:r>
          <w:rPr>
            <w:noProof/>
            <w:webHidden/>
          </w:rPr>
        </w:r>
        <w:r>
          <w:rPr>
            <w:noProof/>
            <w:webHidden/>
          </w:rPr>
          <w:fldChar w:fldCharType="separate"/>
        </w:r>
        <w:r>
          <w:rPr>
            <w:noProof/>
            <w:webHidden/>
          </w:rPr>
          <w:t>66</w:t>
        </w:r>
        <w:r>
          <w:rPr>
            <w:noProof/>
            <w:webHidden/>
          </w:rPr>
          <w:fldChar w:fldCharType="end"/>
        </w:r>
      </w:hyperlink>
    </w:p>
    <w:p w14:paraId="5FCC1B97" w14:textId="5A37A317"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29" w:history="1">
        <w:r w:rsidRPr="005C40EA">
          <w:rPr>
            <w:rStyle w:val="Hyperlink"/>
            <w:noProof/>
          </w:rPr>
          <w:t>Obrázek 60: Ukázka Docker volume</w:t>
        </w:r>
        <w:r>
          <w:rPr>
            <w:noProof/>
            <w:webHidden/>
          </w:rPr>
          <w:tab/>
        </w:r>
        <w:r>
          <w:rPr>
            <w:noProof/>
            <w:webHidden/>
          </w:rPr>
          <w:fldChar w:fldCharType="begin"/>
        </w:r>
        <w:r>
          <w:rPr>
            <w:noProof/>
            <w:webHidden/>
          </w:rPr>
          <w:instrText xml:space="preserve"> PAGEREF _Toc195253129 \h </w:instrText>
        </w:r>
        <w:r>
          <w:rPr>
            <w:noProof/>
            <w:webHidden/>
          </w:rPr>
        </w:r>
        <w:r>
          <w:rPr>
            <w:noProof/>
            <w:webHidden/>
          </w:rPr>
          <w:fldChar w:fldCharType="separate"/>
        </w:r>
        <w:r>
          <w:rPr>
            <w:noProof/>
            <w:webHidden/>
          </w:rPr>
          <w:t>67</w:t>
        </w:r>
        <w:r>
          <w:rPr>
            <w:noProof/>
            <w:webHidden/>
          </w:rPr>
          <w:fldChar w:fldCharType="end"/>
        </w:r>
      </w:hyperlink>
    </w:p>
    <w:p w14:paraId="344B6438" w14:textId="31F070FE"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30" w:history="1">
        <w:r w:rsidRPr="005C40EA">
          <w:rPr>
            <w:rStyle w:val="Hyperlink"/>
            <w:noProof/>
          </w:rPr>
          <w:t>Obrázek 61: Ukázka Docker network</w:t>
        </w:r>
        <w:r>
          <w:rPr>
            <w:noProof/>
            <w:webHidden/>
          </w:rPr>
          <w:tab/>
        </w:r>
        <w:r>
          <w:rPr>
            <w:noProof/>
            <w:webHidden/>
          </w:rPr>
          <w:fldChar w:fldCharType="begin"/>
        </w:r>
        <w:r>
          <w:rPr>
            <w:noProof/>
            <w:webHidden/>
          </w:rPr>
          <w:instrText xml:space="preserve"> PAGEREF _Toc195253130 \h </w:instrText>
        </w:r>
        <w:r>
          <w:rPr>
            <w:noProof/>
            <w:webHidden/>
          </w:rPr>
        </w:r>
        <w:r>
          <w:rPr>
            <w:noProof/>
            <w:webHidden/>
          </w:rPr>
          <w:fldChar w:fldCharType="separate"/>
        </w:r>
        <w:r>
          <w:rPr>
            <w:noProof/>
            <w:webHidden/>
          </w:rPr>
          <w:t>67</w:t>
        </w:r>
        <w:r>
          <w:rPr>
            <w:noProof/>
            <w:webHidden/>
          </w:rPr>
          <w:fldChar w:fldCharType="end"/>
        </w:r>
      </w:hyperlink>
    </w:p>
    <w:p w14:paraId="4B50958E" w14:textId="4377B109"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31" w:history="1">
        <w:r w:rsidRPr="005C40EA">
          <w:rPr>
            <w:rStyle w:val="Hyperlink"/>
            <w:noProof/>
          </w:rPr>
          <w:t>Obrázek 62: Ukázka kontejneru Portainer</w:t>
        </w:r>
        <w:r>
          <w:rPr>
            <w:noProof/>
            <w:webHidden/>
          </w:rPr>
          <w:tab/>
        </w:r>
        <w:r>
          <w:rPr>
            <w:noProof/>
            <w:webHidden/>
          </w:rPr>
          <w:fldChar w:fldCharType="begin"/>
        </w:r>
        <w:r>
          <w:rPr>
            <w:noProof/>
            <w:webHidden/>
          </w:rPr>
          <w:instrText xml:space="preserve"> PAGEREF _Toc195253131 \h </w:instrText>
        </w:r>
        <w:r>
          <w:rPr>
            <w:noProof/>
            <w:webHidden/>
          </w:rPr>
        </w:r>
        <w:r>
          <w:rPr>
            <w:noProof/>
            <w:webHidden/>
          </w:rPr>
          <w:fldChar w:fldCharType="separate"/>
        </w:r>
        <w:r>
          <w:rPr>
            <w:noProof/>
            <w:webHidden/>
          </w:rPr>
          <w:t>68</w:t>
        </w:r>
        <w:r>
          <w:rPr>
            <w:noProof/>
            <w:webHidden/>
          </w:rPr>
          <w:fldChar w:fldCharType="end"/>
        </w:r>
      </w:hyperlink>
    </w:p>
    <w:p w14:paraId="6D8640ED" w14:textId="7E56D4B5"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32" w:history="1">
        <w:r w:rsidRPr="005C40EA">
          <w:rPr>
            <w:rStyle w:val="Hyperlink"/>
            <w:noProof/>
          </w:rPr>
          <w:t>Obrázek 63: Ukázka kontejneru PgAdmin</w:t>
        </w:r>
        <w:r>
          <w:rPr>
            <w:noProof/>
            <w:webHidden/>
          </w:rPr>
          <w:tab/>
        </w:r>
        <w:r>
          <w:rPr>
            <w:noProof/>
            <w:webHidden/>
          </w:rPr>
          <w:fldChar w:fldCharType="begin"/>
        </w:r>
        <w:r>
          <w:rPr>
            <w:noProof/>
            <w:webHidden/>
          </w:rPr>
          <w:instrText xml:space="preserve"> PAGEREF _Toc195253132 \h </w:instrText>
        </w:r>
        <w:r>
          <w:rPr>
            <w:noProof/>
            <w:webHidden/>
          </w:rPr>
        </w:r>
        <w:r>
          <w:rPr>
            <w:noProof/>
            <w:webHidden/>
          </w:rPr>
          <w:fldChar w:fldCharType="separate"/>
        </w:r>
        <w:r>
          <w:rPr>
            <w:noProof/>
            <w:webHidden/>
          </w:rPr>
          <w:t>68</w:t>
        </w:r>
        <w:r>
          <w:rPr>
            <w:noProof/>
            <w:webHidden/>
          </w:rPr>
          <w:fldChar w:fldCharType="end"/>
        </w:r>
      </w:hyperlink>
    </w:p>
    <w:p w14:paraId="5275A3DB" w14:textId="79A9195C"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33" w:history="1">
        <w:r w:rsidRPr="005C40EA">
          <w:rPr>
            <w:rStyle w:val="Hyperlink"/>
            <w:noProof/>
          </w:rPr>
          <w:t>Obrázek 64: Ukázka aplikace pro editování databáze bot</w:t>
        </w:r>
        <w:r>
          <w:rPr>
            <w:noProof/>
            <w:webHidden/>
          </w:rPr>
          <w:tab/>
        </w:r>
        <w:r>
          <w:rPr>
            <w:noProof/>
            <w:webHidden/>
          </w:rPr>
          <w:fldChar w:fldCharType="begin"/>
        </w:r>
        <w:r>
          <w:rPr>
            <w:noProof/>
            <w:webHidden/>
          </w:rPr>
          <w:instrText xml:space="preserve"> PAGEREF _Toc195253133 \h </w:instrText>
        </w:r>
        <w:r>
          <w:rPr>
            <w:noProof/>
            <w:webHidden/>
          </w:rPr>
        </w:r>
        <w:r>
          <w:rPr>
            <w:noProof/>
            <w:webHidden/>
          </w:rPr>
          <w:fldChar w:fldCharType="separate"/>
        </w:r>
        <w:r>
          <w:rPr>
            <w:noProof/>
            <w:webHidden/>
          </w:rPr>
          <w:t>69</w:t>
        </w:r>
        <w:r>
          <w:rPr>
            <w:noProof/>
            <w:webHidden/>
          </w:rPr>
          <w:fldChar w:fldCharType="end"/>
        </w:r>
      </w:hyperlink>
    </w:p>
    <w:p w14:paraId="061BE7CC" w14:textId="2D638497"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34" w:history="1">
        <w:r w:rsidRPr="005C40EA">
          <w:rPr>
            <w:rStyle w:val="Hyperlink"/>
            <w:noProof/>
          </w:rPr>
          <w:t>Obrázek 65: Ukázka kódu pro editor databáze bot (hlavní route)</w:t>
        </w:r>
        <w:r>
          <w:rPr>
            <w:noProof/>
            <w:webHidden/>
          </w:rPr>
          <w:tab/>
        </w:r>
        <w:r>
          <w:rPr>
            <w:noProof/>
            <w:webHidden/>
          </w:rPr>
          <w:fldChar w:fldCharType="begin"/>
        </w:r>
        <w:r>
          <w:rPr>
            <w:noProof/>
            <w:webHidden/>
          </w:rPr>
          <w:instrText xml:space="preserve"> PAGEREF _Toc195253134 \h </w:instrText>
        </w:r>
        <w:r>
          <w:rPr>
            <w:noProof/>
            <w:webHidden/>
          </w:rPr>
        </w:r>
        <w:r>
          <w:rPr>
            <w:noProof/>
            <w:webHidden/>
          </w:rPr>
          <w:fldChar w:fldCharType="separate"/>
        </w:r>
        <w:r>
          <w:rPr>
            <w:noProof/>
            <w:webHidden/>
          </w:rPr>
          <w:t>69</w:t>
        </w:r>
        <w:r>
          <w:rPr>
            <w:noProof/>
            <w:webHidden/>
          </w:rPr>
          <w:fldChar w:fldCharType="end"/>
        </w:r>
      </w:hyperlink>
    </w:p>
    <w:p w14:paraId="77982B69" w14:textId="04A1E0B1"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35" w:history="1">
        <w:r w:rsidRPr="005C40EA">
          <w:rPr>
            <w:rStyle w:val="Hyperlink"/>
            <w:noProof/>
          </w:rPr>
          <w:t>Obrázek 66: Ukázka kontejneru Nginx Proxy Manager</w:t>
        </w:r>
        <w:r>
          <w:rPr>
            <w:noProof/>
            <w:webHidden/>
          </w:rPr>
          <w:tab/>
        </w:r>
        <w:r>
          <w:rPr>
            <w:noProof/>
            <w:webHidden/>
          </w:rPr>
          <w:fldChar w:fldCharType="begin"/>
        </w:r>
        <w:r>
          <w:rPr>
            <w:noProof/>
            <w:webHidden/>
          </w:rPr>
          <w:instrText xml:space="preserve"> PAGEREF _Toc195253135 \h </w:instrText>
        </w:r>
        <w:r>
          <w:rPr>
            <w:noProof/>
            <w:webHidden/>
          </w:rPr>
        </w:r>
        <w:r>
          <w:rPr>
            <w:noProof/>
            <w:webHidden/>
          </w:rPr>
          <w:fldChar w:fldCharType="separate"/>
        </w:r>
        <w:r>
          <w:rPr>
            <w:noProof/>
            <w:webHidden/>
          </w:rPr>
          <w:t>70</w:t>
        </w:r>
        <w:r>
          <w:rPr>
            <w:noProof/>
            <w:webHidden/>
          </w:rPr>
          <w:fldChar w:fldCharType="end"/>
        </w:r>
      </w:hyperlink>
    </w:p>
    <w:p w14:paraId="23C66517" w14:textId="4861A860"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36" w:history="1">
        <w:r w:rsidRPr="005C40EA">
          <w:rPr>
            <w:rStyle w:val="Hyperlink"/>
            <w:noProof/>
          </w:rPr>
          <w:t>Obrázek 67: Ukázka funkčnosti Redis</w:t>
        </w:r>
        <w:r>
          <w:rPr>
            <w:noProof/>
            <w:webHidden/>
          </w:rPr>
          <w:tab/>
        </w:r>
        <w:r>
          <w:rPr>
            <w:noProof/>
            <w:webHidden/>
          </w:rPr>
          <w:fldChar w:fldCharType="begin"/>
        </w:r>
        <w:r>
          <w:rPr>
            <w:noProof/>
            <w:webHidden/>
          </w:rPr>
          <w:instrText xml:space="preserve"> PAGEREF _Toc195253136 \h </w:instrText>
        </w:r>
        <w:r>
          <w:rPr>
            <w:noProof/>
            <w:webHidden/>
          </w:rPr>
        </w:r>
        <w:r>
          <w:rPr>
            <w:noProof/>
            <w:webHidden/>
          </w:rPr>
          <w:fldChar w:fldCharType="separate"/>
        </w:r>
        <w:r>
          <w:rPr>
            <w:noProof/>
            <w:webHidden/>
          </w:rPr>
          <w:t>70</w:t>
        </w:r>
        <w:r>
          <w:rPr>
            <w:noProof/>
            <w:webHidden/>
          </w:rPr>
          <w:fldChar w:fldCharType="end"/>
        </w:r>
      </w:hyperlink>
    </w:p>
    <w:p w14:paraId="0D20E645" w14:textId="20E516D9"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37" w:history="1">
        <w:r w:rsidRPr="005C40EA">
          <w:rPr>
            <w:rStyle w:val="Hyperlink"/>
            <w:noProof/>
          </w:rPr>
          <w:t>Obrázek 68: Ukázka kontejneru UpTime Kuma</w:t>
        </w:r>
        <w:r>
          <w:rPr>
            <w:noProof/>
            <w:webHidden/>
          </w:rPr>
          <w:tab/>
        </w:r>
        <w:r>
          <w:rPr>
            <w:noProof/>
            <w:webHidden/>
          </w:rPr>
          <w:fldChar w:fldCharType="begin"/>
        </w:r>
        <w:r>
          <w:rPr>
            <w:noProof/>
            <w:webHidden/>
          </w:rPr>
          <w:instrText xml:space="preserve"> PAGEREF _Toc195253137 \h </w:instrText>
        </w:r>
        <w:r>
          <w:rPr>
            <w:noProof/>
            <w:webHidden/>
          </w:rPr>
        </w:r>
        <w:r>
          <w:rPr>
            <w:noProof/>
            <w:webHidden/>
          </w:rPr>
          <w:fldChar w:fldCharType="separate"/>
        </w:r>
        <w:r>
          <w:rPr>
            <w:noProof/>
            <w:webHidden/>
          </w:rPr>
          <w:t>71</w:t>
        </w:r>
        <w:r>
          <w:rPr>
            <w:noProof/>
            <w:webHidden/>
          </w:rPr>
          <w:fldChar w:fldCharType="end"/>
        </w:r>
      </w:hyperlink>
    </w:p>
    <w:p w14:paraId="422EA069" w14:textId="4DDC0747"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38" w:history="1">
        <w:r w:rsidRPr="005C40EA">
          <w:rPr>
            <w:rStyle w:val="Hyperlink"/>
            <w:noProof/>
          </w:rPr>
          <w:t>Obrázek 69: Ukázka funkčnosti Prometheus + Node Exporter</w:t>
        </w:r>
        <w:r>
          <w:rPr>
            <w:noProof/>
            <w:webHidden/>
          </w:rPr>
          <w:tab/>
        </w:r>
        <w:r>
          <w:rPr>
            <w:noProof/>
            <w:webHidden/>
          </w:rPr>
          <w:fldChar w:fldCharType="begin"/>
        </w:r>
        <w:r>
          <w:rPr>
            <w:noProof/>
            <w:webHidden/>
          </w:rPr>
          <w:instrText xml:space="preserve"> PAGEREF _Toc195253138 \h </w:instrText>
        </w:r>
        <w:r>
          <w:rPr>
            <w:noProof/>
            <w:webHidden/>
          </w:rPr>
        </w:r>
        <w:r>
          <w:rPr>
            <w:noProof/>
            <w:webHidden/>
          </w:rPr>
          <w:fldChar w:fldCharType="separate"/>
        </w:r>
        <w:r>
          <w:rPr>
            <w:noProof/>
            <w:webHidden/>
          </w:rPr>
          <w:t>71</w:t>
        </w:r>
        <w:r>
          <w:rPr>
            <w:noProof/>
            <w:webHidden/>
          </w:rPr>
          <w:fldChar w:fldCharType="end"/>
        </w:r>
      </w:hyperlink>
    </w:p>
    <w:p w14:paraId="11CCB098" w14:textId="477741D3"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39" w:history="1">
        <w:r w:rsidRPr="005C40EA">
          <w:rPr>
            <w:rStyle w:val="Hyperlink"/>
            <w:noProof/>
          </w:rPr>
          <w:t>Obrázek 70: Ukázka funkčnosti WatchTower</w:t>
        </w:r>
        <w:r>
          <w:rPr>
            <w:noProof/>
            <w:webHidden/>
          </w:rPr>
          <w:tab/>
        </w:r>
        <w:r>
          <w:rPr>
            <w:noProof/>
            <w:webHidden/>
          </w:rPr>
          <w:fldChar w:fldCharType="begin"/>
        </w:r>
        <w:r>
          <w:rPr>
            <w:noProof/>
            <w:webHidden/>
          </w:rPr>
          <w:instrText xml:space="preserve"> PAGEREF _Toc195253139 \h </w:instrText>
        </w:r>
        <w:r>
          <w:rPr>
            <w:noProof/>
            <w:webHidden/>
          </w:rPr>
        </w:r>
        <w:r>
          <w:rPr>
            <w:noProof/>
            <w:webHidden/>
          </w:rPr>
          <w:fldChar w:fldCharType="separate"/>
        </w:r>
        <w:r>
          <w:rPr>
            <w:noProof/>
            <w:webHidden/>
          </w:rPr>
          <w:t>72</w:t>
        </w:r>
        <w:r>
          <w:rPr>
            <w:noProof/>
            <w:webHidden/>
          </w:rPr>
          <w:fldChar w:fldCharType="end"/>
        </w:r>
      </w:hyperlink>
    </w:p>
    <w:p w14:paraId="749F5F87" w14:textId="68643080"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40" w:history="1">
        <w:r w:rsidRPr="005C40EA">
          <w:rPr>
            <w:rStyle w:val="Hyperlink"/>
            <w:noProof/>
          </w:rPr>
          <w:t>Obrázek 71: Ukázka kontejneru WireGuard VPN</w:t>
        </w:r>
        <w:r>
          <w:rPr>
            <w:noProof/>
            <w:webHidden/>
          </w:rPr>
          <w:tab/>
        </w:r>
        <w:r>
          <w:rPr>
            <w:noProof/>
            <w:webHidden/>
          </w:rPr>
          <w:fldChar w:fldCharType="begin"/>
        </w:r>
        <w:r>
          <w:rPr>
            <w:noProof/>
            <w:webHidden/>
          </w:rPr>
          <w:instrText xml:space="preserve"> PAGEREF _Toc195253140 \h </w:instrText>
        </w:r>
        <w:r>
          <w:rPr>
            <w:noProof/>
            <w:webHidden/>
          </w:rPr>
        </w:r>
        <w:r>
          <w:rPr>
            <w:noProof/>
            <w:webHidden/>
          </w:rPr>
          <w:fldChar w:fldCharType="separate"/>
        </w:r>
        <w:r>
          <w:rPr>
            <w:noProof/>
            <w:webHidden/>
          </w:rPr>
          <w:t>72</w:t>
        </w:r>
        <w:r>
          <w:rPr>
            <w:noProof/>
            <w:webHidden/>
          </w:rPr>
          <w:fldChar w:fldCharType="end"/>
        </w:r>
      </w:hyperlink>
    </w:p>
    <w:p w14:paraId="2120B39C" w14:textId="735F6BA9"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41" w:history="1">
        <w:r w:rsidRPr="005C40EA">
          <w:rPr>
            <w:rStyle w:val="Hyperlink"/>
            <w:noProof/>
          </w:rPr>
          <w:t>Obrázek 72: Ukázka instalačního skriptu Lacehub backuper</w:t>
        </w:r>
        <w:r>
          <w:rPr>
            <w:noProof/>
            <w:webHidden/>
          </w:rPr>
          <w:tab/>
        </w:r>
        <w:r>
          <w:rPr>
            <w:noProof/>
            <w:webHidden/>
          </w:rPr>
          <w:fldChar w:fldCharType="begin"/>
        </w:r>
        <w:r>
          <w:rPr>
            <w:noProof/>
            <w:webHidden/>
          </w:rPr>
          <w:instrText xml:space="preserve"> PAGEREF _Toc195253141 \h </w:instrText>
        </w:r>
        <w:r>
          <w:rPr>
            <w:noProof/>
            <w:webHidden/>
          </w:rPr>
        </w:r>
        <w:r>
          <w:rPr>
            <w:noProof/>
            <w:webHidden/>
          </w:rPr>
          <w:fldChar w:fldCharType="separate"/>
        </w:r>
        <w:r>
          <w:rPr>
            <w:noProof/>
            <w:webHidden/>
          </w:rPr>
          <w:t>73</w:t>
        </w:r>
        <w:r>
          <w:rPr>
            <w:noProof/>
            <w:webHidden/>
          </w:rPr>
          <w:fldChar w:fldCharType="end"/>
        </w:r>
      </w:hyperlink>
    </w:p>
    <w:p w14:paraId="7E971AFF" w14:textId="2EC2D610"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42" w:history="1">
        <w:r w:rsidRPr="005C40EA">
          <w:rPr>
            <w:rStyle w:val="Hyperlink"/>
            <w:noProof/>
          </w:rPr>
          <w:t>Obrázek 73: Ukázka aplikace Termius</w:t>
        </w:r>
        <w:r>
          <w:rPr>
            <w:noProof/>
            <w:webHidden/>
          </w:rPr>
          <w:tab/>
        </w:r>
        <w:r>
          <w:rPr>
            <w:noProof/>
            <w:webHidden/>
          </w:rPr>
          <w:fldChar w:fldCharType="begin"/>
        </w:r>
        <w:r>
          <w:rPr>
            <w:noProof/>
            <w:webHidden/>
          </w:rPr>
          <w:instrText xml:space="preserve"> PAGEREF _Toc195253142 \h </w:instrText>
        </w:r>
        <w:r>
          <w:rPr>
            <w:noProof/>
            <w:webHidden/>
          </w:rPr>
        </w:r>
        <w:r>
          <w:rPr>
            <w:noProof/>
            <w:webHidden/>
          </w:rPr>
          <w:fldChar w:fldCharType="separate"/>
        </w:r>
        <w:r>
          <w:rPr>
            <w:noProof/>
            <w:webHidden/>
          </w:rPr>
          <w:t>74</w:t>
        </w:r>
        <w:r>
          <w:rPr>
            <w:noProof/>
            <w:webHidden/>
          </w:rPr>
          <w:fldChar w:fldCharType="end"/>
        </w:r>
      </w:hyperlink>
    </w:p>
    <w:p w14:paraId="05F392BD" w14:textId="111EC5E4"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43" w:history="1">
        <w:r w:rsidRPr="005C40EA">
          <w:rPr>
            <w:rStyle w:val="Hyperlink"/>
            <w:noProof/>
          </w:rPr>
          <w:t>Obrázek 74: Ukázka záloh v aplikaci FileZilla</w:t>
        </w:r>
        <w:r>
          <w:rPr>
            <w:noProof/>
            <w:webHidden/>
          </w:rPr>
          <w:tab/>
        </w:r>
        <w:r>
          <w:rPr>
            <w:noProof/>
            <w:webHidden/>
          </w:rPr>
          <w:fldChar w:fldCharType="begin"/>
        </w:r>
        <w:r>
          <w:rPr>
            <w:noProof/>
            <w:webHidden/>
          </w:rPr>
          <w:instrText xml:space="preserve"> PAGEREF _Toc195253143 \h </w:instrText>
        </w:r>
        <w:r>
          <w:rPr>
            <w:noProof/>
            <w:webHidden/>
          </w:rPr>
        </w:r>
        <w:r>
          <w:rPr>
            <w:noProof/>
            <w:webHidden/>
          </w:rPr>
          <w:fldChar w:fldCharType="separate"/>
        </w:r>
        <w:r>
          <w:rPr>
            <w:noProof/>
            <w:webHidden/>
          </w:rPr>
          <w:t>74</w:t>
        </w:r>
        <w:r>
          <w:rPr>
            <w:noProof/>
            <w:webHidden/>
          </w:rPr>
          <w:fldChar w:fldCharType="end"/>
        </w:r>
      </w:hyperlink>
    </w:p>
    <w:p w14:paraId="6C5117ED" w14:textId="28CC679D"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44" w:history="1">
        <w:r w:rsidRPr="005C40EA">
          <w:rPr>
            <w:rStyle w:val="Hyperlink"/>
            <w:noProof/>
          </w:rPr>
          <w:t>Obrázek 75: Ukázka aplikace SD Card Formatter</w:t>
        </w:r>
        <w:r>
          <w:rPr>
            <w:noProof/>
            <w:webHidden/>
          </w:rPr>
          <w:tab/>
        </w:r>
        <w:r>
          <w:rPr>
            <w:noProof/>
            <w:webHidden/>
          </w:rPr>
          <w:fldChar w:fldCharType="begin"/>
        </w:r>
        <w:r>
          <w:rPr>
            <w:noProof/>
            <w:webHidden/>
          </w:rPr>
          <w:instrText xml:space="preserve"> PAGEREF _Toc195253144 \h </w:instrText>
        </w:r>
        <w:r>
          <w:rPr>
            <w:noProof/>
            <w:webHidden/>
          </w:rPr>
        </w:r>
        <w:r>
          <w:rPr>
            <w:noProof/>
            <w:webHidden/>
          </w:rPr>
          <w:fldChar w:fldCharType="separate"/>
        </w:r>
        <w:r>
          <w:rPr>
            <w:noProof/>
            <w:webHidden/>
          </w:rPr>
          <w:t>75</w:t>
        </w:r>
        <w:r>
          <w:rPr>
            <w:noProof/>
            <w:webHidden/>
          </w:rPr>
          <w:fldChar w:fldCharType="end"/>
        </w:r>
      </w:hyperlink>
    </w:p>
    <w:p w14:paraId="7E0FD2EF" w14:textId="6019ED20"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45" w:history="1">
        <w:r w:rsidRPr="005C40EA">
          <w:rPr>
            <w:rStyle w:val="Hyperlink"/>
            <w:noProof/>
          </w:rPr>
          <w:t>Obrázek 76: Ukázka služby Wedos</w:t>
        </w:r>
        <w:r>
          <w:rPr>
            <w:noProof/>
            <w:webHidden/>
          </w:rPr>
          <w:tab/>
        </w:r>
        <w:r>
          <w:rPr>
            <w:noProof/>
            <w:webHidden/>
          </w:rPr>
          <w:fldChar w:fldCharType="begin"/>
        </w:r>
        <w:r>
          <w:rPr>
            <w:noProof/>
            <w:webHidden/>
          </w:rPr>
          <w:instrText xml:space="preserve"> PAGEREF _Toc195253145 \h </w:instrText>
        </w:r>
        <w:r>
          <w:rPr>
            <w:noProof/>
            <w:webHidden/>
          </w:rPr>
        </w:r>
        <w:r>
          <w:rPr>
            <w:noProof/>
            <w:webHidden/>
          </w:rPr>
          <w:fldChar w:fldCharType="separate"/>
        </w:r>
        <w:r>
          <w:rPr>
            <w:noProof/>
            <w:webHidden/>
          </w:rPr>
          <w:t>76</w:t>
        </w:r>
        <w:r>
          <w:rPr>
            <w:noProof/>
            <w:webHidden/>
          </w:rPr>
          <w:fldChar w:fldCharType="end"/>
        </w:r>
      </w:hyperlink>
    </w:p>
    <w:p w14:paraId="401C1422" w14:textId="49AA7922"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46" w:history="1">
        <w:r w:rsidRPr="005C40EA">
          <w:rPr>
            <w:rStyle w:val="Hyperlink"/>
            <w:noProof/>
          </w:rPr>
          <w:t>Obrázek 77: Ukázka služby CloudFlare</w:t>
        </w:r>
        <w:r>
          <w:rPr>
            <w:noProof/>
            <w:webHidden/>
          </w:rPr>
          <w:tab/>
        </w:r>
        <w:r>
          <w:rPr>
            <w:noProof/>
            <w:webHidden/>
          </w:rPr>
          <w:fldChar w:fldCharType="begin"/>
        </w:r>
        <w:r>
          <w:rPr>
            <w:noProof/>
            <w:webHidden/>
          </w:rPr>
          <w:instrText xml:space="preserve"> PAGEREF _Toc195253146 \h </w:instrText>
        </w:r>
        <w:r>
          <w:rPr>
            <w:noProof/>
            <w:webHidden/>
          </w:rPr>
        </w:r>
        <w:r>
          <w:rPr>
            <w:noProof/>
            <w:webHidden/>
          </w:rPr>
          <w:fldChar w:fldCharType="separate"/>
        </w:r>
        <w:r>
          <w:rPr>
            <w:noProof/>
            <w:webHidden/>
          </w:rPr>
          <w:t>77</w:t>
        </w:r>
        <w:r>
          <w:rPr>
            <w:noProof/>
            <w:webHidden/>
          </w:rPr>
          <w:fldChar w:fldCharType="end"/>
        </w:r>
      </w:hyperlink>
    </w:p>
    <w:p w14:paraId="103D3931" w14:textId="1AC15B3B"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47" w:history="1">
        <w:r w:rsidRPr="005C40EA">
          <w:rPr>
            <w:rStyle w:val="Hyperlink"/>
            <w:noProof/>
          </w:rPr>
          <w:t>Obrázek 78: Ukázka e-mailové schránky admin@lacehub.cz</w:t>
        </w:r>
        <w:r>
          <w:rPr>
            <w:noProof/>
            <w:webHidden/>
          </w:rPr>
          <w:tab/>
        </w:r>
        <w:r>
          <w:rPr>
            <w:noProof/>
            <w:webHidden/>
          </w:rPr>
          <w:fldChar w:fldCharType="begin"/>
        </w:r>
        <w:r>
          <w:rPr>
            <w:noProof/>
            <w:webHidden/>
          </w:rPr>
          <w:instrText xml:space="preserve"> PAGEREF _Toc195253147 \h </w:instrText>
        </w:r>
        <w:r>
          <w:rPr>
            <w:noProof/>
            <w:webHidden/>
          </w:rPr>
        </w:r>
        <w:r>
          <w:rPr>
            <w:noProof/>
            <w:webHidden/>
          </w:rPr>
          <w:fldChar w:fldCharType="separate"/>
        </w:r>
        <w:r>
          <w:rPr>
            <w:noProof/>
            <w:webHidden/>
          </w:rPr>
          <w:t>77</w:t>
        </w:r>
        <w:r>
          <w:rPr>
            <w:noProof/>
            <w:webHidden/>
          </w:rPr>
          <w:fldChar w:fldCharType="end"/>
        </w:r>
      </w:hyperlink>
    </w:p>
    <w:p w14:paraId="17C7C24D" w14:textId="43991027"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48" w:history="1">
        <w:r w:rsidRPr="005C40EA">
          <w:rPr>
            <w:rStyle w:val="Hyperlink"/>
            <w:noProof/>
          </w:rPr>
          <w:t>Obrázek 79: Code snippet, unit test pro verify email token</w:t>
        </w:r>
        <w:r>
          <w:rPr>
            <w:noProof/>
            <w:webHidden/>
          </w:rPr>
          <w:tab/>
        </w:r>
        <w:r>
          <w:rPr>
            <w:noProof/>
            <w:webHidden/>
          </w:rPr>
          <w:fldChar w:fldCharType="begin"/>
        </w:r>
        <w:r>
          <w:rPr>
            <w:noProof/>
            <w:webHidden/>
          </w:rPr>
          <w:instrText xml:space="preserve"> PAGEREF _Toc195253148 \h </w:instrText>
        </w:r>
        <w:r>
          <w:rPr>
            <w:noProof/>
            <w:webHidden/>
          </w:rPr>
        </w:r>
        <w:r>
          <w:rPr>
            <w:noProof/>
            <w:webHidden/>
          </w:rPr>
          <w:fldChar w:fldCharType="separate"/>
        </w:r>
        <w:r>
          <w:rPr>
            <w:noProof/>
            <w:webHidden/>
          </w:rPr>
          <w:t>79</w:t>
        </w:r>
        <w:r>
          <w:rPr>
            <w:noProof/>
            <w:webHidden/>
          </w:rPr>
          <w:fldChar w:fldCharType="end"/>
        </w:r>
      </w:hyperlink>
    </w:p>
    <w:p w14:paraId="6575D1F9" w14:textId="6090AD0A"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49" w:history="1">
        <w:r w:rsidRPr="005C40EA">
          <w:rPr>
            <w:rStyle w:val="Hyperlink"/>
            <w:noProof/>
          </w:rPr>
          <w:t>Obrázek 80: Výsledek SSL testů (SSL Labs)</w:t>
        </w:r>
        <w:r>
          <w:rPr>
            <w:noProof/>
            <w:webHidden/>
          </w:rPr>
          <w:tab/>
        </w:r>
        <w:r>
          <w:rPr>
            <w:noProof/>
            <w:webHidden/>
          </w:rPr>
          <w:fldChar w:fldCharType="begin"/>
        </w:r>
        <w:r>
          <w:rPr>
            <w:noProof/>
            <w:webHidden/>
          </w:rPr>
          <w:instrText xml:space="preserve"> PAGEREF _Toc195253149 \h </w:instrText>
        </w:r>
        <w:r>
          <w:rPr>
            <w:noProof/>
            <w:webHidden/>
          </w:rPr>
        </w:r>
        <w:r>
          <w:rPr>
            <w:noProof/>
            <w:webHidden/>
          </w:rPr>
          <w:fldChar w:fldCharType="separate"/>
        </w:r>
        <w:r>
          <w:rPr>
            <w:noProof/>
            <w:webHidden/>
          </w:rPr>
          <w:t>80</w:t>
        </w:r>
        <w:r>
          <w:rPr>
            <w:noProof/>
            <w:webHidden/>
          </w:rPr>
          <w:fldChar w:fldCharType="end"/>
        </w:r>
      </w:hyperlink>
    </w:p>
    <w:p w14:paraId="74051AAA" w14:textId="410D42CF" w:rsidR="00D82881" w:rsidRDefault="00D82881">
      <w:pPr>
        <w:pStyle w:val="TableofFigures"/>
        <w:tabs>
          <w:tab w:val="right" w:leader="dot" w:pos="9055"/>
        </w:tabs>
        <w:rPr>
          <w:rFonts w:asciiTheme="minorHAnsi" w:eastAsiaTheme="minorEastAsia" w:hAnsiTheme="minorHAnsi"/>
          <w:noProof/>
          <w:kern w:val="2"/>
          <w:lang w:val="en-GB" w:eastAsia="en-GB"/>
          <w14:ligatures w14:val="standardContextual"/>
        </w:rPr>
      </w:pPr>
      <w:hyperlink w:anchor="_Toc195253150" w:history="1">
        <w:r w:rsidRPr="005C40EA">
          <w:rPr>
            <w:rStyle w:val="Hyperlink"/>
            <w:noProof/>
          </w:rPr>
          <w:t>Obrázek 81: Výsledek webového penetračního testování</w:t>
        </w:r>
        <w:r>
          <w:rPr>
            <w:noProof/>
            <w:webHidden/>
          </w:rPr>
          <w:tab/>
        </w:r>
        <w:r>
          <w:rPr>
            <w:noProof/>
            <w:webHidden/>
          </w:rPr>
          <w:fldChar w:fldCharType="begin"/>
        </w:r>
        <w:r>
          <w:rPr>
            <w:noProof/>
            <w:webHidden/>
          </w:rPr>
          <w:instrText xml:space="preserve"> PAGEREF _Toc195253150 \h </w:instrText>
        </w:r>
        <w:r>
          <w:rPr>
            <w:noProof/>
            <w:webHidden/>
          </w:rPr>
        </w:r>
        <w:r>
          <w:rPr>
            <w:noProof/>
            <w:webHidden/>
          </w:rPr>
          <w:fldChar w:fldCharType="separate"/>
        </w:r>
        <w:r>
          <w:rPr>
            <w:noProof/>
            <w:webHidden/>
          </w:rPr>
          <w:t>81</w:t>
        </w:r>
        <w:r>
          <w:rPr>
            <w:noProof/>
            <w:webHidden/>
          </w:rPr>
          <w:fldChar w:fldCharType="end"/>
        </w:r>
      </w:hyperlink>
    </w:p>
    <w:p w14:paraId="7B54DEFD" w14:textId="02DCEA77" w:rsidR="000A712B" w:rsidRDefault="00E75EB0">
      <w:pPr>
        <w:spacing w:after="0"/>
        <w:jc w:val="left"/>
      </w:pPr>
      <w:r>
        <w:fldChar w:fldCharType="end"/>
      </w:r>
      <w:r w:rsidR="000A712B">
        <w:br w:type="page"/>
      </w:r>
    </w:p>
    <w:p w14:paraId="01FB8208" w14:textId="77777777" w:rsidR="00AF430A" w:rsidRDefault="00AF430A" w:rsidP="00BB041B">
      <w:pPr>
        <w:pStyle w:val="Nadpis2bezsl"/>
      </w:pPr>
      <w:bookmarkStart w:id="853" w:name="_Toc195253304"/>
      <w:r w:rsidRPr="00BB041B">
        <w:lastRenderedPageBreak/>
        <w:t>Seznam</w:t>
      </w:r>
      <w:r>
        <w:t xml:space="preserve"> grafů</w:t>
      </w:r>
      <w:bookmarkEnd w:id="853"/>
    </w:p>
    <w:p w14:paraId="28B81299" w14:textId="77777777" w:rsidR="00445E45" w:rsidRPr="00445E45" w:rsidRDefault="00445E45" w:rsidP="00445E45"/>
    <w:sectPr w:rsidR="00445E45" w:rsidRPr="00445E45" w:rsidSect="00C44017">
      <w:headerReference w:type="even" r:id="rId153"/>
      <w:headerReference w:type="default" r:id="rId154"/>
      <w:footerReference w:type="default" r:id="rId155"/>
      <w:headerReference w:type="first" r:id="rId156"/>
      <w:footerReference w:type="first" r:id="rId157"/>
      <w:pgSz w:w="11900" w:h="16840"/>
      <w:pgMar w:top="1418" w:right="1134" w:bottom="1418" w:left="1701" w:header="709" w:footer="709" w:gutter="0"/>
      <w:pgNumType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4EE968" w14:textId="77777777" w:rsidR="00B87B2F" w:rsidRDefault="00B87B2F" w:rsidP="00860288">
      <w:r>
        <w:separator/>
      </w:r>
    </w:p>
    <w:p w14:paraId="155D0B55" w14:textId="77777777" w:rsidR="00B87B2F" w:rsidRDefault="00B87B2F"/>
  </w:endnote>
  <w:endnote w:type="continuationSeparator" w:id="0">
    <w:p w14:paraId="6960A27B" w14:textId="77777777" w:rsidR="00B87B2F" w:rsidRDefault="00B87B2F" w:rsidP="00860288">
      <w:r>
        <w:continuationSeparator/>
      </w:r>
    </w:p>
    <w:p w14:paraId="3B464AD6" w14:textId="77777777" w:rsidR="00B87B2F" w:rsidRDefault="00B87B2F"/>
  </w:endnote>
  <w:endnote w:type="continuationNotice" w:id="1">
    <w:p w14:paraId="47571F43" w14:textId="77777777" w:rsidR="00B87B2F" w:rsidRDefault="00B87B2F"/>
    <w:p w14:paraId="7457254E" w14:textId="77777777" w:rsidR="00B87B2F" w:rsidRDefault="00B87B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pitch w:val="variable"/>
    <w:sig w:usb0="00000003" w:usb1="00000000" w:usb2="00000000" w:usb3="00000000" w:csb0="00000001" w:csb1="00000000"/>
  </w:font>
  <w:font w:name="Encode Sans">
    <w:altName w:val="Calibri"/>
    <w:charset w:val="EE"/>
    <w:family w:val="auto"/>
    <w:pitch w:val="variable"/>
    <w:sig w:usb0="A00000FF" w:usb1="4000207B" w:usb2="00000000" w:usb3="00000000" w:csb0="00000193"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C999A9" w14:textId="77777777" w:rsidR="000F0896" w:rsidRDefault="000F0896">
    <w:pPr>
      <w:pStyle w:val="Footer"/>
      <w:jc w:val="right"/>
    </w:pPr>
    <w:r>
      <w:fldChar w:fldCharType="begin"/>
    </w:r>
    <w:r>
      <w:instrText>PAGE   \* MERGEFORMAT</w:instrText>
    </w:r>
    <w:r>
      <w:fldChar w:fldCharType="separate"/>
    </w:r>
    <w:r>
      <w:t>2</w:t>
    </w:r>
    <w:r>
      <w:fldChar w:fldCharType="end"/>
    </w:r>
  </w:p>
  <w:p w14:paraId="7918BA23" w14:textId="77777777" w:rsidR="000F0896" w:rsidRDefault="000F0896" w:rsidP="006D6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AADF1" w14:textId="77777777" w:rsidR="000F0896" w:rsidRDefault="000F0896">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EA44DB" w14:textId="77777777" w:rsidR="008A5550" w:rsidRDefault="008A5550">
    <w:pPr>
      <w:pStyle w:val="Footer"/>
      <w:jc w:val="right"/>
    </w:pPr>
    <w:r>
      <w:fldChar w:fldCharType="begin"/>
    </w:r>
    <w:r>
      <w:instrText>PAGE   \* MERGEFORMAT</w:instrText>
    </w:r>
    <w:r>
      <w:fldChar w:fldCharType="separate"/>
    </w:r>
    <w:r>
      <w:t>2</w:t>
    </w:r>
    <w:r>
      <w:fldChar w:fldCharType="end"/>
    </w:r>
  </w:p>
  <w:p w14:paraId="16605D74" w14:textId="77777777" w:rsidR="008A5550" w:rsidRDefault="008A5550" w:rsidP="006D6825">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E100CE" w14:textId="77777777" w:rsidR="008A5550" w:rsidRPr="00CD18EB" w:rsidRDefault="008A5550" w:rsidP="00CD18E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8070868"/>
      <w:docPartObj>
        <w:docPartGallery w:val="Page Numbers (Bottom of Page)"/>
        <w:docPartUnique/>
      </w:docPartObj>
    </w:sdtPr>
    <w:sdtEndPr/>
    <w:sdtContent>
      <w:p w14:paraId="4F07561D" w14:textId="77777777" w:rsidR="008A5550" w:rsidRPr="002C4B97" w:rsidRDefault="008A5550" w:rsidP="00CD18EB">
        <w:pPr>
          <w:pStyle w:val="Footer"/>
          <w:jc w:val="right"/>
        </w:pPr>
        <w:r>
          <w:fldChar w:fldCharType="begin"/>
        </w:r>
        <w:r>
          <w:instrText>PAGE   \* MERGEFORMAT</w:instrText>
        </w:r>
        <w:r>
          <w:fldChar w:fldCharType="separate"/>
        </w:r>
        <w: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9AA13" w14:textId="77777777" w:rsidR="008A5550" w:rsidRDefault="008A5550">
    <w:pPr>
      <w:pStyle w:val="Footer"/>
      <w:jc w:val="right"/>
    </w:pPr>
    <w:r>
      <w:fldChar w:fldCharType="begin"/>
    </w:r>
    <w:r>
      <w:instrText>PAGE   \* MERGEFORMAT</w:instrText>
    </w:r>
    <w:r>
      <w:fldChar w:fldCharType="separate"/>
    </w:r>
    <w:r>
      <w:t>2</w:t>
    </w:r>
    <w:r>
      <w:fldChar w:fldCharType="end"/>
    </w:r>
  </w:p>
  <w:p w14:paraId="2A5E5187" w14:textId="77777777" w:rsidR="007940D2" w:rsidRDefault="007940D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0D12BF" w14:textId="77777777" w:rsidR="00B87B2F" w:rsidRDefault="00B87B2F" w:rsidP="00860288">
      <w:r>
        <w:separator/>
      </w:r>
    </w:p>
    <w:p w14:paraId="5394E674" w14:textId="77777777" w:rsidR="00B87B2F" w:rsidRDefault="00B87B2F"/>
  </w:footnote>
  <w:footnote w:type="continuationSeparator" w:id="0">
    <w:p w14:paraId="19DD1167" w14:textId="77777777" w:rsidR="00B87B2F" w:rsidRDefault="00B87B2F" w:rsidP="00860288">
      <w:r>
        <w:continuationSeparator/>
      </w:r>
    </w:p>
    <w:p w14:paraId="50F14DDF" w14:textId="77777777" w:rsidR="00B87B2F" w:rsidRDefault="00B87B2F"/>
  </w:footnote>
  <w:footnote w:type="continuationNotice" w:id="1">
    <w:p w14:paraId="7EB62DA0" w14:textId="77777777" w:rsidR="00B87B2F" w:rsidRDefault="00B87B2F"/>
    <w:p w14:paraId="2E013D99" w14:textId="77777777" w:rsidR="00B87B2F" w:rsidRDefault="00B87B2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E2FD9E" w14:textId="77777777" w:rsidR="000F0896" w:rsidRDefault="000F0896">
    <w:pPr>
      <w:pStyle w:val="Header"/>
      <w:jc w:val="right"/>
    </w:pPr>
  </w:p>
  <w:p w14:paraId="64283D0F" w14:textId="77777777" w:rsidR="000F0896" w:rsidRDefault="000F08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183273" w14:textId="77777777" w:rsidR="00231C78" w:rsidRDefault="00231C7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87A237" w14:textId="77777777" w:rsidR="00231C78" w:rsidRDefault="00231C7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CE5B61" w14:textId="77777777" w:rsidR="008A5550" w:rsidRDefault="008A555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1B532" w14:textId="77777777" w:rsidR="00231C78" w:rsidRDefault="00231C78">
    <w:pPr>
      <w:pStyle w:val="Header"/>
    </w:pPr>
  </w:p>
  <w:p w14:paraId="56B0EAC5" w14:textId="77777777" w:rsidR="007940D2" w:rsidRDefault="007940D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60C096" w14:textId="77777777" w:rsidR="007940D2" w:rsidRPr="00445E45" w:rsidRDefault="007940D2" w:rsidP="00445E4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1E180" w14:textId="77777777" w:rsidR="00231C78" w:rsidRDefault="00231C78">
    <w:pPr>
      <w:pStyle w:val="Header"/>
    </w:pPr>
  </w:p>
  <w:p w14:paraId="2304C09F" w14:textId="77777777" w:rsidR="007940D2" w:rsidRDefault="007940D2"/>
</w:hdr>
</file>

<file path=word/intelligence2.xml><?xml version="1.0" encoding="utf-8"?>
<int2:intelligence xmlns:int2="http://schemas.microsoft.com/office/intelligence/2020/intelligence" xmlns:oel="http://schemas.microsoft.com/office/2019/extlst">
  <int2:observations>
    <int2:textHash int2:hashCode="g2xibVLz+y6lQ6" int2:id="12JxD0O8">
      <int2:state int2:value="Rejected" int2:type="AugLoop_Text_Critique"/>
    </int2:textHash>
    <int2:textHash int2:hashCode="lrzNRoGygRUX8E" int2:id="76dKTyVR">
      <int2:state int2:value="Rejected" int2:type="AugLoop_Text_Critique"/>
    </int2:textHash>
    <int2:textHash int2:hashCode="GYggz5vSg0rIDF" int2:id="9eYee8o1">
      <int2:state int2:value="Rejected" int2:type="AugLoop_Text_Critique"/>
    </int2:textHash>
    <int2:textHash int2:hashCode="rY/yEmHwCiC4KK" int2:id="DjSyYpbD">
      <int2:state int2:value="Rejected" int2:type="AugLoop_Text_Critique"/>
    </int2:textHash>
    <int2:textHash int2:hashCode="lxxBndYJMxND3u" int2:id="E8Vilw0G">
      <int2:state int2:value="Rejected" int2:type="AugLoop_Text_Critique"/>
    </int2:textHash>
    <int2:textHash int2:hashCode="9Rm86LCuhNjbvA" int2:id="GyrqEjcx">
      <int2:state int2:value="Rejected" int2:type="AugLoop_Text_Critique"/>
    </int2:textHash>
    <int2:textHash int2:hashCode="16YfThQJX+IvAl" int2:id="IbdBSqSK">
      <int2:state int2:value="Rejected" int2:type="AugLoop_Text_Critique"/>
    </int2:textHash>
    <int2:textHash int2:hashCode="8Db1eQZq1xvWU/" int2:id="NklBdP11">
      <int2:state int2:value="Rejected" int2:type="AugLoop_Text_Critique"/>
    </int2:textHash>
    <int2:textHash int2:hashCode="OR8rfz/oU+HqCX" int2:id="blgDqj97">
      <int2:state int2:value="Rejected" int2:type="AugLoop_Text_Critique"/>
    </int2:textHash>
    <int2:textHash int2:hashCode="6sqYARfAIld/Wy" int2:id="cvGbf75y">
      <int2:state int2:value="Rejected" int2:type="AugLoop_Text_Critique"/>
    </int2:textHash>
    <int2:textHash int2:hashCode="NLkQGyXubLb0c2" int2:id="h6kVEKuX">
      <int2:state int2:value="Rejected" int2:type="AugLoop_Text_Critique"/>
    </int2:textHash>
    <int2:textHash int2:hashCode="bptK9kt67tHez6" int2:id="mMoZNSh2">
      <int2:state int2:value="Rejected" int2:type="AugLoop_Text_Critique"/>
    </int2:textHash>
    <int2:textHash int2:hashCode="EmVOZbZ8c7WHrM" int2:id="myy5gGRL">
      <int2:state int2:value="Rejected" int2:type="AugLoop_Text_Critique"/>
    </int2:textHash>
    <int2:textHash int2:hashCode="putNnX+Zyker5W" int2:id="pGBQRtLO">
      <int2:state int2:value="Rejected" int2:type="AugLoop_Text_Critique"/>
    </int2:textHash>
    <int2:textHash int2:hashCode="aKkKLyGq16CaNT" int2:id="pxrsWXv3">
      <int2:state int2:value="Rejected" int2:type="AugLoop_Text_Critique"/>
    </int2:textHash>
    <int2:textHash int2:hashCode="D30NCItuqTb7Jb" int2:id="qLnmjMqO">
      <int2:state int2:value="Rejected" int2:type="AugLoop_Text_Critique"/>
    </int2:textHash>
    <int2:textHash int2:hashCode="GX/kG2Mm2e66go" int2:id="qw6lXmQz">
      <int2:state int2:value="Rejected" int2:type="AugLoop_Text_Critique"/>
    </int2:textHash>
    <int2:textHash int2:hashCode="p3FmwMLWBmao30" int2:id="yDOF2veY">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50922"/>
    <w:multiLevelType w:val="hybridMultilevel"/>
    <w:tmpl w:val="3CA847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01BF2C39"/>
    <w:multiLevelType w:val="hybridMultilevel"/>
    <w:tmpl w:val="695450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0519BB"/>
    <w:multiLevelType w:val="hybridMultilevel"/>
    <w:tmpl w:val="62605750"/>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6313E06"/>
    <w:multiLevelType w:val="hybridMultilevel"/>
    <w:tmpl w:val="498CE0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9330A1"/>
    <w:multiLevelType w:val="hybridMultilevel"/>
    <w:tmpl w:val="B2FA954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0A4F2167"/>
    <w:multiLevelType w:val="hybridMultilevel"/>
    <w:tmpl w:val="AF782570"/>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DFB6E4B"/>
    <w:multiLevelType w:val="hybridMultilevel"/>
    <w:tmpl w:val="F75E8136"/>
    <w:lvl w:ilvl="0" w:tplc="DB8ADF9C">
      <w:numFmt w:val="bullet"/>
      <w:lvlText w:val="•"/>
      <w:lvlJc w:val="left"/>
      <w:pPr>
        <w:ind w:left="1065" w:hanging="705"/>
      </w:pPr>
      <w:rPr>
        <w:rFonts w:ascii="Times New Roman" w:eastAsiaTheme="minorHAnsi"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1AC77C3"/>
    <w:multiLevelType w:val="multilevel"/>
    <w:tmpl w:val="06040A22"/>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A9740D"/>
    <w:multiLevelType w:val="hybridMultilevel"/>
    <w:tmpl w:val="BA6C6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9A1027"/>
    <w:multiLevelType w:val="hybridMultilevel"/>
    <w:tmpl w:val="BC6E5F4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297A5F3F"/>
    <w:multiLevelType w:val="hybridMultilevel"/>
    <w:tmpl w:val="6F1876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B481CDC"/>
    <w:multiLevelType w:val="hybridMultilevel"/>
    <w:tmpl w:val="C7BAB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BDE0E3C"/>
    <w:multiLevelType w:val="hybridMultilevel"/>
    <w:tmpl w:val="B05423D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047438C"/>
    <w:multiLevelType w:val="hybridMultilevel"/>
    <w:tmpl w:val="45C88F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4747CF7"/>
    <w:multiLevelType w:val="hybridMultilevel"/>
    <w:tmpl w:val="D17AB8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78B13E6"/>
    <w:multiLevelType w:val="hybridMultilevel"/>
    <w:tmpl w:val="0C80F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8BF3CEF"/>
    <w:multiLevelType w:val="hybridMultilevel"/>
    <w:tmpl w:val="D012CC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F82B10"/>
    <w:multiLevelType w:val="hybridMultilevel"/>
    <w:tmpl w:val="74147C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39A1FCE"/>
    <w:multiLevelType w:val="hybridMultilevel"/>
    <w:tmpl w:val="8104E96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start w:val="1"/>
      <w:numFmt w:val="bullet"/>
      <w:lvlText w:val=""/>
      <w:lvlJc w:val="left"/>
      <w:pPr>
        <w:ind w:left="4320" w:hanging="360"/>
      </w:pPr>
      <w:rPr>
        <w:rFonts w:ascii="Wingdings" w:hAnsi="Wingdings" w:hint="default"/>
      </w:rPr>
    </w:lvl>
    <w:lvl w:ilvl="6" w:tplc="04050001">
      <w:start w:val="1"/>
      <w:numFmt w:val="bullet"/>
      <w:lvlText w:val=""/>
      <w:lvlJc w:val="left"/>
      <w:pPr>
        <w:ind w:left="5040" w:hanging="360"/>
      </w:pPr>
      <w:rPr>
        <w:rFonts w:ascii="Symbol" w:hAnsi="Symbol" w:hint="default"/>
      </w:rPr>
    </w:lvl>
    <w:lvl w:ilvl="7" w:tplc="04050003">
      <w:start w:val="1"/>
      <w:numFmt w:val="bullet"/>
      <w:lvlText w:val="o"/>
      <w:lvlJc w:val="left"/>
      <w:pPr>
        <w:ind w:left="5760" w:hanging="360"/>
      </w:pPr>
      <w:rPr>
        <w:rFonts w:ascii="Courier New" w:hAnsi="Courier New" w:cs="Courier New" w:hint="default"/>
      </w:rPr>
    </w:lvl>
    <w:lvl w:ilvl="8" w:tplc="04050005">
      <w:start w:val="1"/>
      <w:numFmt w:val="bullet"/>
      <w:lvlText w:val=""/>
      <w:lvlJc w:val="left"/>
      <w:pPr>
        <w:ind w:left="6480" w:hanging="360"/>
      </w:pPr>
      <w:rPr>
        <w:rFonts w:ascii="Wingdings" w:hAnsi="Wingdings" w:hint="default"/>
      </w:rPr>
    </w:lvl>
  </w:abstractNum>
  <w:abstractNum w:abstractNumId="19" w15:restartNumberingAfterBreak="0">
    <w:nsid w:val="43D16EF2"/>
    <w:multiLevelType w:val="multilevel"/>
    <w:tmpl w:val="18668318"/>
    <w:lvl w:ilvl="0">
      <w:start w:val="1"/>
      <w:numFmt w:val="decimal"/>
      <w:pStyle w:val="Heading1"/>
      <w:lvlText w:val="%1"/>
      <w:lvlJc w:val="left"/>
      <w:pPr>
        <w:ind w:left="432" w:hanging="432"/>
      </w:pPr>
      <w:rPr>
        <w:color w:val="auto"/>
        <w:sz w:val="36"/>
        <w:szCs w:val="36"/>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color w:val="2F5496" w:themeColor="accent1" w:themeShade="BF"/>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46C11AA9"/>
    <w:multiLevelType w:val="hybridMultilevel"/>
    <w:tmpl w:val="10B2EB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76A60B4"/>
    <w:multiLevelType w:val="hybridMultilevel"/>
    <w:tmpl w:val="3142F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C6B6184"/>
    <w:multiLevelType w:val="hybridMultilevel"/>
    <w:tmpl w:val="8C8C698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CD619AE"/>
    <w:multiLevelType w:val="hybridMultilevel"/>
    <w:tmpl w:val="FFFFFFFF"/>
    <w:lvl w:ilvl="0" w:tplc="D2C69AE6">
      <w:start w:val="1"/>
      <w:numFmt w:val="decimal"/>
      <w:lvlText w:val="%1."/>
      <w:lvlJc w:val="left"/>
      <w:pPr>
        <w:ind w:left="720" w:hanging="360"/>
      </w:pPr>
    </w:lvl>
    <w:lvl w:ilvl="1" w:tplc="DD4C25F6">
      <w:start w:val="1"/>
      <w:numFmt w:val="lowerLetter"/>
      <w:lvlText w:val="%2."/>
      <w:lvlJc w:val="left"/>
      <w:pPr>
        <w:ind w:left="1440" w:hanging="360"/>
      </w:pPr>
    </w:lvl>
    <w:lvl w:ilvl="2" w:tplc="C75A8358">
      <w:start w:val="1"/>
      <w:numFmt w:val="lowerRoman"/>
      <w:lvlText w:val="%3."/>
      <w:lvlJc w:val="right"/>
      <w:pPr>
        <w:ind w:left="2160" w:hanging="180"/>
      </w:pPr>
    </w:lvl>
    <w:lvl w:ilvl="3" w:tplc="3F40039A">
      <w:start w:val="1"/>
      <w:numFmt w:val="decimal"/>
      <w:lvlText w:val="%4."/>
      <w:lvlJc w:val="left"/>
      <w:pPr>
        <w:ind w:left="2880" w:hanging="360"/>
      </w:pPr>
    </w:lvl>
    <w:lvl w:ilvl="4" w:tplc="6778F3EE">
      <w:start w:val="1"/>
      <w:numFmt w:val="lowerLetter"/>
      <w:lvlText w:val="%5."/>
      <w:lvlJc w:val="left"/>
      <w:pPr>
        <w:ind w:left="3600" w:hanging="360"/>
      </w:pPr>
    </w:lvl>
    <w:lvl w:ilvl="5" w:tplc="B7F4BDB2">
      <w:start w:val="1"/>
      <w:numFmt w:val="lowerRoman"/>
      <w:lvlText w:val="%6."/>
      <w:lvlJc w:val="right"/>
      <w:pPr>
        <w:ind w:left="4320" w:hanging="180"/>
      </w:pPr>
    </w:lvl>
    <w:lvl w:ilvl="6" w:tplc="F3A21AFE">
      <w:start w:val="1"/>
      <w:numFmt w:val="decimal"/>
      <w:lvlText w:val="%7."/>
      <w:lvlJc w:val="left"/>
      <w:pPr>
        <w:ind w:left="5040" w:hanging="360"/>
      </w:pPr>
    </w:lvl>
    <w:lvl w:ilvl="7" w:tplc="EBEEAA28">
      <w:start w:val="1"/>
      <w:numFmt w:val="lowerLetter"/>
      <w:lvlText w:val="%8."/>
      <w:lvlJc w:val="left"/>
      <w:pPr>
        <w:ind w:left="5760" w:hanging="360"/>
      </w:pPr>
    </w:lvl>
    <w:lvl w:ilvl="8" w:tplc="4CB2AA9E">
      <w:start w:val="1"/>
      <w:numFmt w:val="lowerRoman"/>
      <w:lvlText w:val="%9."/>
      <w:lvlJc w:val="right"/>
      <w:pPr>
        <w:ind w:left="6480" w:hanging="180"/>
      </w:pPr>
    </w:lvl>
  </w:abstractNum>
  <w:abstractNum w:abstractNumId="24" w15:restartNumberingAfterBreak="0">
    <w:nsid w:val="51EF071F"/>
    <w:multiLevelType w:val="hybridMultilevel"/>
    <w:tmpl w:val="A99EA88C"/>
    <w:lvl w:ilvl="0" w:tplc="DB8ADF9C">
      <w:numFmt w:val="bullet"/>
      <w:lvlText w:val="•"/>
      <w:lvlJc w:val="left"/>
      <w:pPr>
        <w:ind w:left="705" w:hanging="705"/>
      </w:pPr>
      <w:rPr>
        <w:rFonts w:ascii="Times New Roman" w:eastAsiaTheme="minorHAnsi" w:hAnsi="Times New Roman" w:cs="Times New Roman"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5" w15:restartNumberingAfterBreak="0">
    <w:nsid w:val="53116A9D"/>
    <w:multiLevelType w:val="hybridMultilevel"/>
    <w:tmpl w:val="2D625F36"/>
    <w:lvl w:ilvl="0" w:tplc="04050003">
      <w:start w:val="1"/>
      <w:numFmt w:val="bullet"/>
      <w:lvlText w:val="o"/>
      <w:lvlJc w:val="left"/>
      <w:pPr>
        <w:ind w:left="1069" w:hanging="360"/>
      </w:pPr>
      <w:rPr>
        <w:rFonts w:ascii="Courier New" w:hAnsi="Courier New" w:cs="Courier New" w:hint="default"/>
      </w:rPr>
    </w:lvl>
    <w:lvl w:ilvl="1" w:tplc="04050003">
      <w:start w:val="1"/>
      <w:numFmt w:val="bullet"/>
      <w:lvlText w:val="o"/>
      <w:lvlJc w:val="left"/>
      <w:pPr>
        <w:ind w:left="1789" w:hanging="360"/>
      </w:pPr>
      <w:rPr>
        <w:rFonts w:ascii="Courier New" w:hAnsi="Courier New" w:cs="Courier New" w:hint="default"/>
      </w:rPr>
    </w:lvl>
    <w:lvl w:ilvl="2" w:tplc="04050005">
      <w:start w:val="1"/>
      <w:numFmt w:val="bullet"/>
      <w:lvlText w:val=""/>
      <w:lvlJc w:val="left"/>
      <w:pPr>
        <w:ind w:left="2509" w:hanging="360"/>
      </w:pPr>
      <w:rPr>
        <w:rFonts w:ascii="Wingdings" w:hAnsi="Wingdings" w:hint="default"/>
      </w:rPr>
    </w:lvl>
    <w:lvl w:ilvl="3" w:tplc="04050001">
      <w:start w:val="1"/>
      <w:numFmt w:val="bullet"/>
      <w:lvlText w:val=""/>
      <w:lvlJc w:val="left"/>
      <w:pPr>
        <w:ind w:left="3229" w:hanging="360"/>
      </w:pPr>
      <w:rPr>
        <w:rFonts w:ascii="Symbol" w:hAnsi="Symbol" w:hint="default"/>
      </w:rPr>
    </w:lvl>
    <w:lvl w:ilvl="4" w:tplc="04050003">
      <w:start w:val="1"/>
      <w:numFmt w:val="bullet"/>
      <w:lvlText w:val="o"/>
      <w:lvlJc w:val="left"/>
      <w:pPr>
        <w:ind w:left="3949" w:hanging="360"/>
      </w:pPr>
      <w:rPr>
        <w:rFonts w:ascii="Courier New" w:hAnsi="Courier New" w:cs="Courier New" w:hint="default"/>
      </w:rPr>
    </w:lvl>
    <w:lvl w:ilvl="5" w:tplc="04050005">
      <w:start w:val="1"/>
      <w:numFmt w:val="bullet"/>
      <w:lvlText w:val=""/>
      <w:lvlJc w:val="left"/>
      <w:pPr>
        <w:ind w:left="4669" w:hanging="360"/>
      </w:pPr>
      <w:rPr>
        <w:rFonts w:ascii="Wingdings" w:hAnsi="Wingdings" w:hint="default"/>
      </w:rPr>
    </w:lvl>
    <w:lvl w:ilvl="6" w:tplc="04050001">
      <w:start w:val="1"/>
      <w:numFmt w:val="bullet"/>
      <w:lvlText w:val=""/>
      <w:lvlJc w:val="left"/>
      <w:pPr>
        <w:ind w:left="5389" w:hanging="360"/>
      </w:pPr>
      <w:rPr>
        <w:rFonts w:ascii="Symbol" w:hAnsi="Symbol" w:hint="default"/>
      </w:rPr>
    </w:lvl>
    <w:lvl w:ilvl="7" w:tplc="04050003">
      <w:start w:val="1"/>
      <w:numFmt w:val="bullet"/>
      <w:lvlText w:val="o"/>
      <w:lvlJc w:val="left"/>
      <w:pPr>
        <w:ind w:left="6109" w:hanging="360"/>
      </w:pPr>
      <w:rPr>
        <w:rFonts w:ascii="Courier New" w:hAnsi="Courier New" w:cs="Courier New" w:hint="default"/>
      </w:rPr>
    </w:lvl>
    <w:lvl w:ilvl="8" w:tplc="04050005">
      <w:start w:val="1"/>
      <w:numFmt w:val="bullet"/>
      <w:lvlText w:val=""/>
      <w:lvlJc w:val="left"/>
      <w:pPr>
        <w:ind w:left="6829" w:hanging="360"/>
      </w:pPr>
      <w:rPr>
        <w:rFonts w:ascii="Wingdings" w:hAnsi="Wingdings" w:hint="default"/>
      </w:rPr>
    </w:lvl>
  </w:abstractNum>
  <w:abstractNum w:abstractNumId="26" w15:restartNumberingAfterBreak="0">
    <w:nsid w:val="53343626"/>
    <w:multiLevelType w:val="hybridMultilevel"/>
    <w:tmpl w:val="34C258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9B10AC"/>
    <w:multiLevelType w:val="hybridMultilevel"/>
    <w:tmpl w:val="B0649A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8" w15:restartNumberingAfterBreak="0">
    <w:nsid w:val="5AA669AE"/>
    <w:multiLevelType w:val="hybridMultilevel"/>
    <w:tmpl w:val="5EE02B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7D284C"/>
    <w:multiLevelType w:val="hybridMultilevel"/>
    <w:tmpl w:val="32880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7FE4474"/>
    <w:multiLevelType w:val="hybridMultilevel"/>
    <w:tmpl w:val="F744A830"/>
    <w:lvl w:ilvl="0" w:tplc="04050003">
      <w:start w:val="1"/>
      <w:numFmt w:val="bullet"/>
      <w:lvlText w:val="o"/>
      <w:lvlJc w:val="left"/>
      <w:pPr>
        <w:ind w:left="1069" w:hanging="360"/>
      </w:pPr>
      <w:rPr>
        <w:rFonts w:ascii="Courier New" w:hAnsi="Courier New" w:cs="Courier New" w:hint="default"/>
      </w:rPr>
    </w:lvl>
    <w:lvl w:ilvl="1" w:tplc="FFFFFFFF">
      <w:start w:val="1"/>
      <w:numFmt w:val="bullet"/>
      <w:lvlText w:val="o"/>
      <w:lvlJc w:val="left"/>
      <w:pPr>
        <w:ind w:left="1789" w:hanging="360"/>
      </w:pPr>
      <w:rPr>
        <w:rFonts w:ascii="Courier New" w:hAnsi="Courier New" w:cs="Courier New" w:hint="default"/>
      </w:rPr>
    </w:lvl>
    <w:lvl w:ilvl="2" w:tplc="FFFFFFFF">
      <w:start w:val="1"/>
      <w:numFmt w:val="bullet"/>
      <w:lvlText w:val=""/>
      <w:lvlJc w:val="left"/>
      <w:pPr>
        <w:ind w:left="2509" w:hanging="360"/>
      </w:pPr>
      <w:rPr>
        <w:rFonts w:ascii="Wingdings" w:hAnsi="Wingdings" w:hint="default"/>
      </w:rPr>
    </w:lvl>
    <w:lvl w:ilvl="3" w:tplc="FFFFFFFF">
      <w:start w:val="1"/>
      <w:numFmt w:val="bullet"/>
      <w:lvlText w:val=""/>
      <w:lvlJc w:val="left"/>
      <w:pPr>
        <w:ind w:left="3229" w:hanging="360"/>
      </w:pPr>
      <w:rPr>
        <w:rFonts w:ascii="Symbol" w:hAnsi="Symbol" w:hint="default"/>
      </w:rPr>
    </w:lvl>
    <w:lvl w:ilvl="4" w:tplc="FFFFFFFF">
      <w:start w:val="1"/>
      <w:numFmt w:val="bullet"/>
      <w:lvlText w:val="o"/>
      <w:lvlJc w:val="left"/>
      <w:pPr>
        <w:ind w:left="3949" w:hanging="360"/>
      </w:pPr>
      <w:rPr>
        <w:rFonts w:ascii="Courier New" w:hAnsi="Courier New" w:cs="Courier New" w:hint="default"/>
      </w:rPr>
    </w:lvl>
    <w:lvl w:ilvl="5" w:tplc="FFFFFFFF">
      <w:start w:val="1"/>
      <w:numFmt w:val="bullet"/>
      <w:lvlText w:val=""/>
      <w:lvlJc w:val="left"/>
      <w:pPr>
        <w:ind w:left="4669" w:hanging="360"/>
      </w:pPr>
      <w:rPr>
        <w:rFonts w:ascii="Wingdings" w:hAnsi="Wingdings" w:hint="default"/>
      </w:rPr>
    </w:lvl>
    <w:lvl w:ilvl="6" w:tplc="FFFFFFFF">
      <w:start w:val="1"/>
      <w:numFmt w:val="bullet"/>
      <w:lvlText w:val=""/>
      <w:lvlJc w:val="left"/>
      <w:pPr>
        <w:ind w:left="5389" w:hanging="360"/>
      </w:pPr>
      <w:rPr>
        <w:rFonts w:ascii="Symbol" w:hAnsi="Symbol" w:hint="default"/>
      </w:rPr>
    </w:lvl>
    <w:lvl w:ilvl="7" w:tplc="FFFFFFFF">
      <w:start w:val="1"/>
      <w:numFmt w:val="bullet"/>
      <w:lvlText w:val="o"/>
      <w:lvlJc w:val="left"/>
      <w:pPr>
        <w:ind w:left="6109" w:hanging="360"/>
      </w:pPr>
      <w:rPr>
        <w:rFonts w:ascii="Courier New" w:hAnsi="Courier New" w:cs="Courier New" w:hint="default"/>
      </w:rPr>
    </w:lvl>
    <w:lvl w:ilvl="8" w:tplc="FFFFFFFF">
      <w:start w:val="1"/>
      <w:numFmt w:val="bullet"/>
      <w:lvlText w:val=""/>
      <w:lvlJc w:val="left"/>
      <w:pPr>
        <w:ind w:left="6829" w:hanging="360"/>
      </w:pPr>
      <w:rPr>
        <w:rFonts w:ascii="Wingdings" w:hAnsi="Wingdings" w:hint="default"/>
      </w:rPr>
    </w:lvl>
  </w:abstractNum>
  <w:abstractNum w:abstractNumId="31" w15:restartNumberingAfterBreak="0">
    <w:nsid w:val="6B060899"/>
    <w:multiLevelType w:val="hybridMultilevel"/>
    <w:tmpl w:val="12860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B377235"/>
    <w:multiLevelType w:val="hybridMultilevel"/>
    <w:tmpl w:val="45E27A1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6D256C08"/>
    <w:multiLevelType w:val="hybridMultilevel"/>
    <w:tmpl w:val="55AC2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DDB3D92"/>
    <w:multiLevelType w:val="hybridMultilevel"/>
    <w:tmpl w:val="84DA39C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15:restartNumberingAfterBreak="0">
    <w:nsid w:val="6E201D05"/>
    <w:multiLevelType w:val="hybridMultilevel"/>
    <w:tmpl w:val="DBBA1364"/>
    <w:lvl w:ilvl="0" w:tplc="04050003">
      <w:start w:val="1"/>
      <w:numFmt w:val="bullet"/>
      <w:lvlText w:val="o"/>
      <w:lvlJc w:val="left"/>
      <w:pPr>
        <w:ind w:left="720" w:hanging="360"/>
      </w:pPr>
      <w:rPr>
        <w:rFonts w:ascii="Courier New" w:hAnsi="Courier New" w:cs="Courier New" w:hint="default"/>
      </w:rPr>
    </w:lvl>
    <w:lvl w:ilvl="1" w:tplc="04050003">
      <w:start w:val="1"/>
      <w:numFmt w:val="bullet"/>
      <w:lvlText w:val="o"/>
      <w:lvlJc w:val="left"/>
      <w:pPr>
        <w:ind w:left="720" w:hanging="360"/>
      </w:pPr>
      <w:rPr>
        <w:rFonts w:ascii="Courier New" w:hAnsi="Courier New" w:cs="Courier New" w:hint="default"/>
      </w:rPr>
    </w:lvl>
    <w:lvl w:ilvl="2" w:tplc="04050005" w:tentative="1">
      <w:start w:val="1"/>
      <w:numFmt w:val="bullet"/>
      <w:lvlText w:val=""/>
      <w:lvlJc w:val="left"/>
      <w:pPr>
        <w:ind w:left="1440" w:hanging="360"/>
      </w:pPr>
      <w:rPr>
        <w:rFonts w:ascii="Wingdings" w:hAnsi="Wingdings" w:hint="default"/>
      </w:rPr>
    </w:lvl>
    <w:lvl w:ilvl="3" w:tplc="04050001" w:tentative="1">
      <w:start w:val="1"/>
      <w:numFmt w:val="bullet"/>
      <w:lvlText w:val=""/>
      <w:lvlJc w:val="left"/>
      <w:pPr>
        <w:ind w:left="2160" w:hanging="360"/>
      </w:pPr>
      <w:rPr>
        <w:rFonts w:ascii="Symbol" w:hAnsi="Symbol" w:hint="default"/>
      </w:rPr>
    </w:lvl>
    <w:lvl w:ilvl="4" w:tplc="04050003" w:tentative="1">
      <w:start w:val="1"/>
      <w:numFmt w:val="bullet"/>
      <w:lvlText w:val="o"/>
      <w:lvlJc w:val="left"/>
      <w:pPr>
        <w:ind w:left="2880" w:hanging="360"/>
      </w:pPr>
      <w:rPr>
        <w:rFonts w:ascii="Courier New" w:hAnsi="Courier New" w:cs="Courier New" w:hint="default"/>
      </w:rPr>
    </w:lvl>
    <w:lvl w:ilvl="5" w:tplc="04050005" w:tentative="1">
      <w:start w:val="1"/>
      <w:numFmt w:val="bullet"/>
      <w:lvlText w:val=""/>
      <w:lvlJc w:val="left"/>
      <w:pPr>
        <w:ind w:left="3600" w:hanging="360"/>
      </w:pPr>
      <w:rPr>
        <w:rFonts w:ascii="Wingdings" w:hAnsi="Wingdings" w:hint="default"/>
      </w:rPr>
    </w:lvl>
    <w:lvl w:ilvl="6" w:tplc="04050001" w:tentative="1">
      <w:start w:val="1"/>
      <w:numFmt w:val="bullet"/>
      <w:lvlText w:val=""/>
      <w:lvlJc w:val="left"/>
      <w:pPr>
        <w:ind w:left="4320" w:hanging="360"/>
      </w:pPr>
      <w:rPr>
        <w:rFonts w:ascii="Symbol" w:hAnsi="Symbol" w:hint="default"/>
      </w:rPr>
    </w:lvl>
    <w:lvl w:ilvl="7" w:tplc="04050003" w:tentative="1">
      <w:start w:val="1"/>
      <w:numFmt w:val="bullet"/>
      <w:lvlText w:val="o"/>
      <w:lvlJc w:val="left"/>
      <w:pPr>
        <w:ind w:left="5040" w:hanging="360"/>
      </w:pPr>
      <w:rPr>
        <w:rFonts w:ascii="Courier New" w:hAnsi="Courier New" w:cs="Courier New" w:hint="default"/>
      </w:rPr>
    </w:lvl>
    <w:lvl w:ilvl="8" w:tplc="04050005" w:tentative="1">
      <w:start w:val="1"/>
      <w:numFmt w:val="bullet"/>
      <w:lvlText w:val=""/>
      <w:lvlJc w:val="left"/>
      <w:pPr>
        <w:ind w:left="5760" w:hanging="360"/>
      </w:pPr>
      <w:rPr>
        <w:rFonts w:ascii="Wingdings" w:hAnsi="Wingdings" w:hint="default"/>
      </w:rPr>
    </w:lvl>
  </w:abstractNum>
  <w:abstractNum w:abstractNumId="36" w15:restartNumberingAfterBreak="0">
    <w:nsid w:val="6E70140E"/>
    <w:multiLevelType w:val="hybridMultilevel"/>
    <w:tmpl w:val="306E54B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71D0793E"/>
    <w:multiLevelType w:val="hybridMultilevel"/>
    <w:tmpl w:val="386AB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2AB5DAF"/>
    <w:multiLevelType w:val="hybridMultilevel"/>
    <w:tmpl w:val="8FB0F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4860AF1"/>
    <w:multiLevelType w:val="hybridMultilevel"/>
    <w:tmpl w:val="4342B034"/>
    <w:lvl w:ilvl="0" w:tplc="08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0" w15:restartNumberingAfterBreak="0">
    <w:nsid w:val="76031C3C"/>
    <w:multiLevelType w:val="hybridMultilevel"/>
    <w:tmpl w:val="A6D23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ACB7E02"/>
    <w:multiLevelType w:val="hybridMultilevel"/>
    <w:tmpl w:val="E6C6C8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89188614">
    <w:abstractNumId w:val="19"/>
  </w:num>
  <w:num w:numId="2" w16cid:durableId="701318888">
    <w:abstractNumId w:val="22"/>
  </w:num>
  <w:num w:numId="3" w16cid:durableId="2006273650">
    <w:abstractNumId w:val="39"/>
    <w:lvlOverride w:ilvl="0">
      <w:startOverride w:val="1"/>
    </w:lvlOverride>
    <w:lvlOverride w:ilvl="1"/>
    <w:lvlOverride w:ilvl="2"/>
    <w:lvlOverride w:ilvl="3"/>
    <w:lvlOverride w:ilvl="4"/>
    <w:lvlOverride w:ilvl="5"/>
    <w:lvlOverride w:ilvl="6"/>
    <w:lvlOverride w:ilvl="7"/>
    <w:lvlOverride w:ilvl="8"/>
  </w:num>
  <w:num w:numId="4" w16cid:durableId="804006962">
    <w:abstractNumId w:val="18"/>
  </w:num>
  <w:num w:numId="5" w16cid:durableId="2037536823">
    <w:abstractNumId w:val="30"/>
  </w:num>
  <w:num w:numId="6" w16cid:durableId="145636162">
    <w:abstractNumId w:val="25"/>
  </w:num>
  <w:num w:numId="7" w16cid:durableId="636186489">
    <w:abstractNumId w:val="39"/>
    <w:lvlOverride w:ilvl="0">
      <w:startOverride w:val="1"/>
    </w:lvlOverride>
    <w:lvlOverride w:ilvl="1"/>
    <w:lvlOverride w:ilvl="2"/>
    <w:lvlOverride w:ilvl="3"/>
    <w:lvlOverride w:ilvl="4"/>
    <w:lvlOverride w:ilvl="5"/>
    <w:lvlOverride w:ilvl="6"/>
    <w:lvlOverride w:ilvl="7"/>
    <w:lvlOverride w:ilvl="8"/>
  </w:num>
  <w:num w:numId="8" w16cid:durableId="2118675949">
    <w:abstractNumId w:val="18"/>
  </w:num>
  <w:num w:numId="9" w16cid:durableId="120074512">
    <w:abstractNumId w:val="30"/>
  </w:num>
  <w:num w:numId="10" w16cid:durableId="862550450">
    <w:abstractNumId w:val="25"/>
  </w:num>
  <w:num w:numId="11" w16cid:durableId="38165029">
    <w:abstractNumId w:val="39"/>
  </w:num>
  <w:num w:numId="12" w16cid:durableId="601643938">
    <w:abstractNumId w:val="12"/>
  </w:num>
  <w:num w:numId="13" w16cid:durableId="1808161159">
    <w:abstractNumId w:val="26"/>
  </w:num>
  <w:num w:numId="14" w16cid:durableId="2128114018">
    <w:abstractNumId w:val="2"/>
  </w:num>
  <w:num w:numId="15" w16cid:durableId="838233842">
    <w:abstractNumId w:val="1"/>
  </w:num>
  <w:num w:numId="16" w16cid:durableId="172888903">
    <w:abstractNumId w:val="20"/>
  </w:num>
  <w:num w:numId="17" w16cid:durableId="1885629481">
    <w:abstractNumId w:val="14"/>
  </w:num>
  <w:num w:numId="18" w16cid:durableId="411463649">
    <w:abstractNumId w:val="29"/>
  </w:num>
  <w:num w:numId="19" w16cid:durableId="194958615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02440794">
    <w:abstractNumId w:val="0"/>
  </w:num>
  <w:num w:numId="21" w16cid:durableId="1389109035">
    <w:abstractNumId w:val="27"/>
  </w:num>
  <w:num w:numId="22" w16cid:durableId="1330135020">
    <w:abstractNumId w:val="3"/>
  </w:num>
  <w:num w:numId="23" w16cid:durableId="512380135">
    <w:abstractNumId w:val="40"/>
  </w:num>
  <w:num w:numId="24" w16cid:durableId="1426727920">
    <w:abstractNumId w:val="28"/>
  </w:num>
  <w:num w:numId="25" w16cid:durableId="196939713">
    <w:abstractNumId w:val="8"/>
  </w:num>
  <w:num w:numId="26" w16cid:durableId="532572585">
    <w:abstractNumId w:val="15"/>
  </w:num>
  <w:num w:numId="27" w16cid:durableId="789085707">
    <w:abstractNumId w:val="17"/>
  </w:num>
  <w:num w:numId="28" w16cid:durableId="257174179">
    <w:abstractNumId w:val="38"/>
  </w:num>
  <w:num w:numId="29" w16cid:durableId="1650674317">
    <w:abstractNumId w:val="16"/>
  </w:num>
  <w:num w:numId="30" w16cid:durableId="926619089">
    <w:abstractNumId w:val="11"/>
  </w:num>
  <w:num w:numId="31" w16cid:durableId="1473788793">
    <w:abstractNumId w:val="21"/>
  </w:num>
  <w:num w:numId="32" w16cid:durableId="1879007160">
    <w:abstractNumId w:val="33"/>
  </w:num>
  <w:num w:numId="33" w16cid:durableId="60176824">
    <w:abstractNumId w:val="41"/>
  </w:num>
  <w:num w:numId="34" w16cid:durableId="1997760281">
    <w:abstractNumId w:val="31"/>
  </w:num>
  <w:num w:numId="35" w16cid:durableId="1783719787">
    <w:abstractNumId w:val="13"/>
  </w:num>
  <w:num w:numId="36" w16cid:durableId="450326596">
    <w:abstractNumId w:val="10"/>
  </w:num>
  <w:num w:numId="37" w16cid:durableId="1765683862">
    <w:abstractNumId w:val="37"/>
  </w:num>
  <w:num w:numId="38" w16cid:durableId="1469779037">
    <w:abstractNumId w:val="23"/>
  </w:num>
  <w:num w:numId="39" w16cid:durableId="2055347911">
    <w:abstractNumId w:val="34"/>
  </w:num>
  <w:num w:numId="40" w16cid:durableId="339312365">
    <w:abstractNumId w:val="9"/>
  </w:num>
  <w:num w:numId="41" w16cid:durableId="542668079">
    <w:abstractNumId w:val="5"/>
  </w:num>
  <w:num w:numId="42" w16cid:durableId="1661346283">
    <w:abstractNumId w:val="36"/>
  </w:num>
  <w:num w:numId="43" w16cid:durableId="85734045">
    <w:abstractNumId w:val="32"/>
  </w:num>
  <w:num w:numId="44" w16cid:durableId="914320697">
    <w:abstractNumId w:val="7"/>
  </w:num>
  <w:num w:numId="45" w16cid:durableId="1081948382">
    <w:abstractNumId w:val="24"/>
  </w:num>
  <w:num w:numId="46" w16cid:durableId="377046497">
    <w:abstractNumId w:val="6"/>
  </w:num>
  <w:num w:numId="47" w16cid:durableId="1728839956">
    <w:abstractNumId w:val="4"/>
  </w:num>
  <w:num w:numId="48" w16cid:durableId="1768380998">
    <w:abstractNumId w:val="3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attachedTemplate r:id="rId1"/>
  <w:linkStyles/>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5E2"/>
    <w:rsid w:val="000011E5"/>
    <w:rsid w:val="00001781"/>
    <w:rsid w:val="000023E1"/>
    <w:rsid w:val="0000285C"/>
    <w:rsid w:val="00003CAE"/>
    <w:rsid w:val="0000435C"/>
    <w:rsid w:val="000043D6"/>
    <w:rsid w:val="00004BB0"/>
    <w:rsid w:val="000059F3"/>
    <w:rsid w:val="00005E19"/>
    <w:rsid w:val="000065D5"/>
    <w:rsid w:val="00007682"/>
    <w:rsid w:val="00007702"/>
    <w:rsid w:val="00007D83"/>
    <w:rsid w:val="00007FF7"/>
    <w:rsid w:val="000103B5"/>
    <w:rsid w:val="00010724"/>
    <w:rsid w:val="00010799"/>
    <w:rsid w:val="00010847"/>
    <w:rsid w:val="0001113A"/>
    <w:rsid w:val="000117C0"/>
    <w:rsid w:val="000122B2"/>
    <w:rsid w:val="000128F5"/>
    <w:rsid w:val="000132B3"/>
    <w:rsid w:val="0001360E"/>
    <w:rsid w:val="00013D85"/>
    <w:rsid w:val="000140C2"/>
    <w:rsid w:val="00014937"/>
    <w:rsid w:val="00014BE4"/>
    <w:rsid w:val="0001523D"/>
    <w:rsid w:val="000153A0"/>
    <w:rsid w:val="00015FF3"/>
    <w:rsid w:val="00016175"/>
    <w:rsid w:val="00016B06"/>
    <w:rsid w:val="000178A7"/>
    <w:rsid w:val="00017B67"/>
    <w:rsid w:val="000201A9"/>
    <w:rsid w:val="00020211"/>
    <w:rsid w:val="000213DF"/>
    <w:rsid w:val="00021710"/>
    <w:rsid w:val="0002194C"/>
    <w:rsid w:val="00021AC5"/>
    <w:rsid w:val="00021E03"/>
    <w:rsid w:val="000222C5"/>
    <w:rsid w:val="00023142"/>
    <w:rsid w:val="000234D9"/>
    <w:rsid w:val="000238B3"/>
    <w:rsid w:val="00023FE7"/>
    <w:rsid w:val="00024324"/>
    <w:rsid w:val="000243B1"/>
    <w:rsid w:val="00025219"/>
    <w:rsid w:val="0002545D"/>
    <w:rsid w:val="0002559F"/>
    <w:rsid w:val="000266D4"/>
    <w:rsid w:val="00026F95"/>
    <w:rsid w:val="000301D8"/>
    <w:rsid w:val="000307E5"/>
    <w:rsid w:val="0003083B"/>
    <w:rsid w:val="00030D7B"/>
    <w:rsid w:val="00030DFF"/>
    <w:rsid w:val="00031668"/>
    <w:rsid w:val="00031BB5"/>
    <w:rsid w:val="0003235E"/>
    <w:rsid w:val="00032838"/>
    <w:rsid w:val="000331A5"/>
    <w:rsid w:val="000337CB"/>
    <w:rsid w:val="00034AB4"/>
    <w:rsid w:val="00034B51"/>
    <w:rsid w:val="00034CA0"/>
    <w:rsid w:val="00034CA8"/>
    <w:rsid w:val="00035CC2"/>
    <w:rsid w:val="00036992"/>
    <w:rsid w:val="00036D94"/>
    <w:rsid w:val="00037DC3"/>
    <w:rsid w:val="00037FC5"/>
    <w:rsid w:val="00040406"/>
    <w:rsid w:val="000404F6"/>
    <w:rsid w:val="00040561"/>
    <w:rsid w:val="000406DC"/>
    <w:rsid w:val="00040754"/>
    <w:rsid w:val="00040984"/>
    <w:rsid w:val="00040A64"/>
    <w:rsid w:val="000411BE"/>
    <w:rsid w:val="00041D03"/>
    <w:rsid w:val="000428B1"/>
    <w:rsid w:val="00042B95"/>
    <w:rsid w:val="00042BA7"/>
    <w:rsid w:val="00042CFD"/>
    <w:rsid w:val="00043067"/>
    <w:rsid w:val="00043541"/>
    <w:rsid w:val="00044776"/>
    <w:rsid w:val="00044AED"/>
    <w:rsid w:val="00044D69"/>
    <w:rsid w:val="00045175"/>
    <w:rsid w:val="00047185"/>
    <w:rsid w:val="00047446"/>
    <w:rsid w:val="000509CF"/>
    <w:rsid w:val="00050B68"/>
    <w:rsid w:val="000510D7"/>
    <w:rsid w:val="000516F7"/>
    <w:rsid w:val="00051762"/>
    <w:rsid w:val="00051EB2"/>
    <w:rsid w:val="000520A7"/>
    <w:rsid w:val="000528B4"/>
    <w:rsid w:val="00053653"/>
    <w:rsid w:val="0005383E"/>
    <w:rsid w:val="0005458C"/>
    <w:rsid w:val="000548A5"/>
    <w:rsid w:val="00054DFD"/>
    <w:rsid w:val="0005515C"/>
    <w:rsid w:val="000551A6"/>
    <w:rsid w:val="000552E7"/>
    <w:rsid w:val="00055AC8"/>
    <w:rsid w:val="00055BB5"/>
    <w:rsid w:val="00056922"/>
    <w:rsid w:val="00056FAE"/>
    <w:rsid w:val="000578BE"/>
    <w:rsid w:val="00057A23"/>
    <w:rsid w:val="00057C84"/>
    <w:rsid w:val="00060AD9"/>
    <w:rsid w:val="00060DE9"/>
    <w:rsid w:val="00060E1B"/>
    <w:rsid w:val="00060E52"/>
    <w:rsid w:val="00060F39"/>
    <w:rsid w:val="00061908"/>
    <w:rsid w:val="00061B3D"/>
    <w:rsid w:val="00061ECF"/>
    <w:rsid w:val="000624C6"/>
    <w:rsid w:val="00062998"/>
    <w:rsid w:val="00063976"/>
    <w:rsid w:val="00064199"/>
    <w:rsid w:val="00064341"/>
    <w:rsid w:val="00064B13"/>
    <w:rsid w:val="00064C99"/>
    <w:rsid w:val="00064DCA"/>
    <w:rsid w:val="000650C2"/>
    <w:rsid w:val="000653A6"/>
    <w:rsid w:val="000654CF"/>
    <w:rsid w:val="000656D9"/>
    <w:rsid w:val="00065793"/>
    <w:rsid w:val="00065982"/>
    <w:rsid w:val="000667D8"/>
    <w:rsid w:val="00066F53"/>
    <w:rsid w:val="00067986"/>
    <w:rsid w:val="00070E58"/>
    <w:rsid w:val="0007190B"/>
    <w:rsid w:val="00073171"/>
    <w:rsid w:val="00073246"/>
    <w:rsid w:val="000735D6"/>
    <w:rsid w:val="00074673"/>
    <w:rsid w:val="00074E5D"/>
    <w:rsid w:val="000750E2"/>
    <w:rsid w:val="000755DC"/>
    <w:rsid w:val="00075FEF"/>
    <w:rsid w:val="000767D1"/>
    <w:rsid w:val="000767E2"/>
    <w:rsid w:val="00076AA1"/>
    <w:rsid w:val="00076D2A"/>
    <w:rsid w:val="00077A10"/>
    <w:rsid w:val="00080413"/>
    <w:rsid w:val="0008084C"/>
    <w:rsid w:val="00080B5C"/>
    <w:rsid w:val="000829BF"/>
    <w:rsid w:val="000835F0"/>
    <w:rsid w:val="000843A1"/>
    <w:rsid w:val="0008489E"/>
    <w:rsid w:val="00084A05"/>
    <w:rsid w:val="00084D5A"/>
    <w:rsid w:val="000862CD"/>
    <w:rsid w:val="00086DB6"/>
    <w:rsid w:val="00087A8A"/>
    <w:rsid w:val="000909E8"/>
    <w:rsid w:val="00091338"/>
    <w:rsid w:val="000921DE"/>
    <w:rsid w:val="00092301"/>
    <w:rsid w:val="00092680"/>
    <w:rsid w:val="00092CC0"/>
    <w:rsid w:val="00092E93"/>
    <w:rsid w:val="00093A3E"/>
    <w:rsid w:val="00093D8B"/>
    <w:rsid w:val="00093FAB"/>
    <w:rsid w:val="00093FE6"/>
    <w:rsid w:val="000950B1"/>
    <w:rsid w:val="00095667"/>
    <w:rsid w:val="00096D35"/>
    <w:rsid w:val="00097CE2"/>
    <w:rsid w:val="000A0462"/>
    <w:rsid w:val="000A06CE"/>
    <w:rsid w:val="000A0763"/>
    <w:rsid w:val="000A0AF3"/>
    <w:rsid w:val="000A0EA1"/>
    <w:rsid w:val="000A1148"/>
    <w:rsid w:val="000A1B5F"/>
    <w:rsid w:val="000A4AD0"/>
    <w:rsid w:val="000A51BE"/>
    <w:rsid w:val="000A532A"/>
    <w:rsid w:val="000A5ED7"/>
    <w:rsid w:val="000A61F8"/>
    <w:rsid w:val="000A69EF"/>
    <w:rsid w:val="000A6F09"/>
    <w:rsid w:val="000A712B"/>
    <w:rsid w:val="000A72C1"/>
    <w:rsid w:val="000A74F6"/>
    <w:rsid w:val="000B0559"/>
    <w:rsid w:val="000B06A5"/>
    <w:rsid w:val="000B079E"/>
    <w:rsid w:val="000B0E0C"/>
    <w:rsid w:val="000B11B3"/>
    <w:rsid w:val="000B12D2"/>
    <w:rsid w:val="000B1D77"/>
    <w:rsid w:val="000B1EEB"/>
    <w:rsid w:val="000B2218"/>
    <w:rsid w:val="000B23C5"/>
    <w:rsid w:val="000B3A73"/>
    <w:rsid w:val="000B42DE"/>
    <w:rsid w:val="000B4FB5"/>
    <w:rsid w:val="000B5A51"/>
    <w:rsid w:val="000B5D2D"/>
    <w:rsid w:val="000B7348"/>
    <w:rsid w:val="000B7515"/>
    <w:rsid w:val="000B782C"/>
    <w:rsid w:val="000B793C"/>
    <w:rsid w:val="000C1295"/>
    <w:rsid w:val="000C1449"/>
    <w:rsid w:val="000C1AC3"/>
    <w:rsid w:val="000C2558"/>
    <w:rsid w:val="000C28CE"/>
    <w:rsid w:val="000C2E24"/>
    <w:rsid w:val="000C2F64"/>
    <w:rsid w:val="000C32C7"/>
    <w:rsid w:val="000C38B5"/>
    <w:rsid w:val="000C42CB"/>
    <w:rsid w:val="000C45CF"/>
    <w:rsid w:val="000C4B49"/>
    <w:rsid w:val="000C5E01"/>
    <w:rsid w:val="000C6040"/>
    <w:rsid w:val="000C64D7"/>
    <w:rsid w:val="000C699B"/>
    <w:rsid w:val="000C742D"/>
    <w:rsid w:val="000C7A94"/>
    <w:rsid w:val="000C7AD9"/>
    <w:rsid w:val="000C7DAA"/>
    <w:rsid w:val="000C7F4F"/>
    <w:rsid w:val="000D1260"/>
    <w:rsid w:val="000D1F26"/>
    <w:rsid w:val="000D2F51"/>
    <w:rsid w:val="000D3B04"/>
    <w:rsid w:val="000D3CA4"/>
    <w:rsid w:val="000D3E97"/>
    <w:rsid w:val="000D3FD2"/>
    <w:rsid w:val="000D4DC8"/>
    <w:rsid w:val="000D54C5"/>
    <w:rsid w:val="000D5793"/>
    <w:rsid w:val="000D5E50"/>
    <w:rsid w:val="000D6408"/>
    <w:rsid w:val="000D65E2"/>
    <w:rsid w:val="000D6776"/>
    <w:rsid w:val="000D6A7C"/>
    <w:rsid w:val="000D6F8F"/>
    <w:rsid w:val="000D785F"/>
    <w:rsid w:val="000D7F2C"/>
    <w:rsid w:val="000E004B"/>
    <w:rsid w:val="000E0919"/>
    <w:rsid w:val="000E0B0F"/>
    <w:rsid w:val="000E0DAF"/>
    <w:rsid w:val="000E1197"/>
    <w:rsid w:val="000E23D8"/>
    <w:rsid w:val="000E2452"/>
    <w:rsid w:val="000E2689"/>
    <w:rsid w:val="000E283B"/>
    <w:rsid w:val="000E2C8F"/>
    <w:rsid w:val="000E3329"/>
    <w:rsid w:val="000E345B"/>
    <w:rsid w:val="000E3524"/>
    <w:rsid w:val="000E415C"/>
    <w:rsid w:val="000E422A"/>
    <w:rsid w:val="000E46DC"/>
    <w:rsid w:val="000E5A5C"/>
    <w:rsid w:val="000E682F"/>
    <w:rsid w:val="000E68F0"/>
    <w:rsid w:val="000E77DB"/>
    <w:rsid w:val="000E7FA5"/>
    <w:rsid w:val="000F0758"/>
    <w:rsid w:val="000F0896"/>
    <w:rsid w:val="000F0E3A"/>
    <w:rsid w:val="000F1A9E"/>
    <w:rsid w:val="000F2C1E"/>
    <w:rsid w:val="000F2C4F"/>
    <w:rsid w:val="000F3395"/>
    <w:rsid w:val="000F4EC4"/>
    <w:rsid w:val="000F5235"/>
    <w:rsid w:val="000F54D7"/>
    <w:rsid w:val="000F5E2E"/>
    <w:rsid w:val="000F6753"/>
    <w:rsid w:val="000F757A"/>
    <w:rsid w:val="0010089B"/>
    <w:rsid w:val="00100B4D"/>
    <w:rsid w:val="00101057"/>
    <w:rsid w:val="00101EFD"/>
    <w:rsid w:val="00102190"/>
    <w:rsid w:val="001028BF"/>
    <w:rsid w:val="001028E0"/>
    <w:rsid w:val="001033F4"/>
    <w:rsid w:val="00103930"/>
    <w:rsid w:val="00103950"/>
    <w:rsid w:val="00103A3A"/>
    <w:rsid w:val="0010566D"/>
    <w:rsid w:val="00105809"/>
    <w:rsid w:val="00106541"/>
    <w:rsid w:val="001069B1"/>
    <w:rsid w:val="00107808"/>
    <w:rsid w:val="00107A4E"/>
    <w:rsid w:val="00107F9C"/>
    <w:rsid w:val="00110077"/>
    <w:rsid w:val="00110AE6"/>
    <w:rsid w:val="00110C6D"/>
    <w:rsid w:val="00111692"/>
    <w:rsid w:val="00112E1B"/>
    <w:rsid w:val="00113611"/>
    <w:rsid w:val="00113E39"/>
    <w:rsid w:val="00114033"/>
    <w:rsid w:val="001140A6"/>
    <w:rsid w:val="0011431E"/>
    <w:rsid w:val="00114FD6"/>
    <w:rsid w:val="00115060"/>
    <w:rsid w:val="00115A0C"/>
    <w:rsid w:val="00115B5D"/>
    <w:rsid w:val="00116020"/>
    <w:rsid w:val="00116059"/>
    <w:rsid w:val="001162C1"/>
    <w:rsid w:val="00116746"/>
    <w:rsid w:val="00117B56"/>
    <w:rsid w:val="00117EED"/>
    <w:rsid w:val="00117F93"/>
    <w:rsid w:val="00121176"/>
    <w:rsid w:val="0012121B"/>
    <w:rsid w:val="0012191C"/>
    <w:rsid w:val="00122509"/>
    <w:rsid w:val="00122A82"/>
    <w:rsid w:val="00122F79"/>
    <w:rsid w:val="001232AF"/>
    <w:rsid w:val="0012393B"/>
    <w:rsid w:val="00123F70"/>
    <w:rsid w:val="001242BD"/>
    <w:rsid w:val="00124361"/>
    <w:rsid w:val="001249A8"/>
    <w:rsid w:val="001249CC"/>
    <w:rsid w:val="00124E6C"/>
    <w:rsid w:val="00125191"/>
    <w:rsid w:val="00126664"/>
    <w:rsid w:val="00126AD4"/>
    <w:rsid w:val="00126FFA"/>
    <w:rsid w:val="00127058"/>
    <w:rsid w:val="00127AFD"/>
    <w:rsid w:val="0013110E"/>
    <w:rsid w:val="0013181B"/>
    <w:rsid w:val="00131952"/>
    <w:rsid w:val="00131B03"/>
    <w:rsid w:val="00132C0E"/>
    <w:rsid w:val="00133A82"/>
    <w:rsid w:val="00133B5B"/>
    <w:rsid w:val="001346F0"/>
    <w:rsid w:val="00134F4B"/>
    <w:rsid w:val="0013510C"/>
    <w:rsid w:val="00135630"/>
    <w:rsid w:val="001358C4"/>
    <w:rsid w:val="00135D4C"/>
    <w:rsid w:val="001363D3"/>
    <w:rsid w:val="00136718"/>
    <w:rsid w:val="00136811"/>
    <w:rsid w:val="00137303"/>
    <w:rsid w:val="00140F00"/>
    <w:rsid w:val="00141BF6"/>
    <w:rsid w:val="0014283B"/>
    <w:rsid w:val="0014295C"/>
    <w:rsid w:val="00142C48"/>
    <w:rsid w:val="00142D07"/>
    <w:rsid w:val="00142D6E"/>
    <w:rsid w:val="00143A00"/>
    <w:rsid w:val="00144744"/>
    <w:rsid w:val="0014490E"/>
    <w:rsid w:val="001456F4"/>
    <w:rsid w:val="001458E1"/>
    <w:rsid w:val="00145B4A"/>
    <w:rsid w:val="00146321"/>
    <w:rsid w:val="00146457"/>
    <w:rsid w:val="001464B3"/>
    <w:rsid w:val="00146A10"/>
    <w:rsid w:val="001476D2"/>
    <w:rsid w:val="001500EF"/>
    <w:rsid w:val="0015138D"/>
    <w:rsid w:val="001513BC"/>
    <w:rsid w:val="00151434"/>
    <w:rsid w:val="0015166A"/>
    <w:rsid w:val="00151896"/>
    <w:rsid w:val="00152B81"/>
    <w:rsid w:val="00153635"/>
    <w:rsid w:val="00153A23"/>
    <w:rsid w:val="00154A68"/>
    <w:rsid w:val="00154B6A"/>
    <w:rsid w:val="001555AF"/>
    <w:rsid w:val="00155B26"/>
    <w:rsid w:val="001563C6"/>
    <w:rsid w:val="00156AB8"/>
    <w:rsid w:val="00156F8B"/>
    <w:rsid w:val="00157A74"/>
    <w:rsid w:val="00157C1D"/>
    <w:rsid w:val="00157C73"/>
    <w:rsid w:val="001611B7"/>
    <w:rsid w:val="00161363"/>
    <w:rsid w:val="0016148A"/>
    <w:rsid w:val="00161524"/>
    <w:rsid w:val="00162619"/>
    <w:rsid w:val="001626FA"/>
    <w:rsid w:val="0016321B"/>
    <w:rsid w:val="00163F73"/>
    <w:rsid w:val="0016415D"/>
    <w:rsid w:val="0016429D"/>
    <w:rsid w:val="0016433E"/>
    <w:rsid w:val="0016591D"/>
    <w:rsid w:val="00165AF4"/>
    <w:rsid w:val="00167692"/>
    <w:rsid w:val="00167EAF"/>
    <w:rsid w:val="00170DCA"/>
    <w:rsid w:val="00171209"/>
    <w:rsid w:val="00171830"/>
    <w:rsid w:val="001718C1"/>
    <w:rsid w:val="00171F59"/>
    <w:rsid w:val="00172760"/>
    <w:rsid w:val="00172902"/>
    <w:rsid w:val="00172FE4"/>
    <w:rsid w:val="0017311A"/>
    <w:rsid w:val="00174264"/>
    <w:rsid w:val="00174354"/>
    <w:rsid w:val="00174AF5"/>
    <w:rsid w:val="00174B2C"/>
    <w:rsid w:val="001758C4"/>
    <w:rsid w:val="00177CF7"/>
    <w:rsid w:val="00180E2C"/>
    <w:rsid w:val="00180FE1"/>
    <w:rsid w:val="001813FD"/>
    <w:rsid w:val="001816F8"/>
    <w:rsid w:val="00181D7F"/>
    <w:rsid w:val="00182747"/>
    <w:rsid w:val="0018314A"/>
    <w:rsid w:val="001836DD"/>
    <w:rsid w:val="0018449C"/>
    <w:rsid w:val="001848C3"/>
    <w:rsid w:val="001848E0"/>
    <w:rsid w:val="00184DE4"/>
    <w:rsid w:val="00184EE1"/>
    <w:rsid w:val="00185693"/>
    <w:rsid w:val="00185FC1"/>
    <w:rsid w:val="001872BC"/>
    <w:rsid w:val="00187A0F"/>
    <w:rsid w:val="00187BE6"/>
    <w:rsid w:val="00190533"/>
    <w:rsid w:val="0019073A"/>
    <w:rsid w:val="00190740"/>
    <w:rsid w:val="00190824"/>
    <w:rsid w:val="00190BA6"/>
    <w:rsid w:val="00190C17"/>
    <w:rsid w:val="00191B77"/>
    <w:rsid w:val="00191C8C"/>
    <w:rsid w:val="00191DBA"/>
    <w:rsid w:val="0019287D"/>
    <w:rsid w:val="00193669"/>
    <w:rsid w:val="00193A93"/>
    <w:rsid w:val="00193F65"/>
    <w:rsid w:val="001947C9"/>
    <w:rsid w:val="00194B13"/>
    <w:rsid w:val="00194D78"/>
    <w:rsid w:val="0019526C"/>
    <w:rsid w:val="001964F7"/>
    <w:rsid w:val="0019766D"/>
    <w:rsid w:val="001A13D4"/>
    <w:rsid w:val="001A187B"/>
    <w:rsid w:val="001A1B52"/>
    <w:rsid w:val="001A20E0"/>
    <w:rsid w:val="001A3305"/>
    <w:rsid w:val="001A40C0"/>
    <w:rsid w:val="001A49A7"/>
    <w:rsid w:val="001A4BB6"/>
    <w:rsid w:val="001A4FE7"/>
    <w:rsid w:val="001A5767"/>
    <w:rsid w:val="001A597A"/>
    <w:rsid w:val="001A5F57"/>
    <w:rsid w:val="001A5F9B"/>
    <w:rsid w:val="001A6245"/>
    <w:rsid w:val="001A6653"/>
    <w:rsid w:val="001A6B2F"/>
    <w:rsid w:val="001A6DB0"/>
    <w:rsid w:val="001A7077"/>
    <w:rsid w:val="001A75CC"/>
    <w:rsid w:val="001A7FFA"/>
    <w:rsid w:val="001B2E6C"/>
    <w:rsid w:val="001B2F24"/>
    <w:rsid w:val="001B36F4"/>
    <w:rsid w:val="001B3724"/>
    <w:rsid w:val="001B382B"/>
    <w:rsid w:val="001B386F"/>
    <w:rsid w:val="001B38A8"/>
    <w:rsid w:val="001B3BCC"/>
    <w:rsid w:val="001B3E1C"/>
    <w:rsid w:val="001B3E82"/>
    <w:rsid w:val="001B40EA"/>
    <w:rsid w:val="001B4107"/>
    <w:rsid w:val="001B418F"/>
    <w:rsid w:val="001B4B7B"/>
    <w:rsid w:val="001B54E5"/>
    <w:rsid w:val="001B6A66"/>
    <w:rsid w:val="001C0069"/>
    <w:rsid w:val="001C00B3"/>
    <w:rsid w:val="001C03B4"/>
    <w:rsid w:val="001C0856"/>
    <w:rsid w:val="001C0E05"/>
    <w:rsid w:val="001C0F2D"/>
    <w:rsid w:val="001C0FA6"/>
    <w:rsid w:val="001C12DE"/>
    <w:rsid w:val="001C1A7E"/>
    <w:rsid w:val="001C1B76"/>
    <w:rsid w:val="001C2948"/>
    <w:rsid w:val="001C2E57"/>
    <w:rsid w:val="001C33E5"/>
    <w:rsid w:val="001C4243"/>
    <w:rsid w:val="001C434C"/>
    <w:rsid w:val="001C4FE4"/>
    <w:rsid w:val="001C5BDA"/>
    <w:rsid w:val="001C5E17"/>
    <w:rsid w:val="001C63DB"/>
    <w:rsid w:val="001C654A"/>
    <w:rsid w:val="001C65FF"/>
    <w:rsid w:val="001C6981"/>
    <w:rsid w:val="001C6BF2"/>
    <w:rsid w:val="001C71FA"/>
    <w:rsid w:val="001D02C2"/>
    <w:rsid w:val="001D085D"/>
    <w:rsid w:val="001D08A8"/>
    <w:rsid w:val="001D0B21"/>
    <w:rsid w:val="001D1342"/>
    <w:rsid w:val="001D13A4"/>
    <w:rsid w:val="001D16FA"/>
    <w:rsid w:val="001D1826"/>
    <w:rsid w:val="001D1967"/>
    <w:rsid w:val="001D2092"/>
    <w:rsid w:val="001D25F8"/>
    <w:rsid w:val="001D28E2"/>
    <w:rsid w:val="001D2F26"/>
    <w:rsid w:val="001D366B"/>
    <w:rsid w:val="001D37A8"/>
    <w:rsid w:val="001D38A5"/>
    <w:rsid w:val="001D3B27"/>
    <w:rsid w:val="001D458A"/>
    <w:rsid w:val="001D49DB"/>
    <w:rsid w:val="001D4A7F"/>
    <w:rsid w:val="001D4B45"/>
    <w:rsid w:val="001D50E3"/>
    <w:rsid w:val="001D561C"/>
    <w:rsid w:val="001D570F"/>
    <w:rsid w:val="001D61D7"/>
    <w:rsid w:val="001D67CA"/>
    <w:rsid w:val="001D6BCB"/>
    <w:rsid w:val="001D6CCF"/>
    <w:rsid w:val="001D7529"/>
    <w:rsid w:val="001E026C"/>
    <w:rsid w:val="001E06CA"/>
    <w:rsid w:val="001E0718"/>
    <w:rsid w:val="001E10EA"/>
    <w:rsid w:val="001E1744"/>
    <w:rsid w:val="001E190F"/>
    <w:rsid w:val="001E20D5"/>
    <w:rsid w:val="001E2775"/>
    <w:rsid w:val="001E29C9"/>
    <w:rsid w:val="001E2CD6"/>
    <w:rsid w:val="001E2D16"/>
    <w:rsid w:val="001E3B83"/>
    <w:rsid w:val="001E46B9"/>
    <w:rsid w:val="001E56FD"/>
    <w:rsid w:val="001E5C0E"/>
    <w:rsid w:val="001E6507"/>
    <w:rsid w:val="001E7A4F"/>
    <w:rsid w:val="001E7E1B"/>
    <w:rsid w:val="001F013E"/>
    <w:rsid w:val="001F03C7"/>
    <w:rsid w:val="001F08E3"/>
    <w:rsid w:val="001F1369"/>
    <w:rsid w:val="001F1C71"/>
    <w:rsid w:val="001F2481"/>
    <w:rsid w:val="001F2578"/>
    <w:rsid w:val="001F31F9"/>
    <w:rsid w:val="001F3627"/>
    <w:rsid w:val="001F4CB9"/>
    <w:rsid w:val="001F4CCF"/>
    <w:rsid w:val="001F4E5B"/>
    <w:rsid w:val="001F4F99"/>
    <w:rsid w:val="001F5160"/>
    <w:rsid w:val="001F52C4"/>
    <w:rsid w:val="001F531E"/>
    <w:rsid w:val="001F53A3"/>
    <w:rsid w:val="001F5D80"/>
    <w:rsid w:val="001F5F5B"/>
    <w:rsid w:val="001F6E4F"/>
    <w:rsid w:val="001F7984"/>
    <w:rsid w:val="001F7FD9"/>
    <w:rsid w:val="00200076"/>
    <w:rsid w:val="00200EAF"/>
    <w:rsid w:val="00201BD1"/>
    <w:rsid w:val="00201C4C"/>
    <w:rsid w:val="002021D5"/>
    <w:rsid w:val="00205372"/>
    <w:rsid w:val="002055A5"/>
    <w:rsid w:val="002056CB"/>
    <w:rsid w:val="002066BD"/>
    <w:rsid w:val="00207869"/>
    <w:rsid w:val="0020787A"/>
    <w:rsid w:val="002079F5"/>
    <w:rsid w:val="00207C85"/>
    <w:rsid w:val="0021025A"/>
    <w:rsid w:val="00210529"/>
    <w:rsid w:val="00210C21"/>
    <w:rsid w:val="00210FD8"/>
    <w:rsid w:val="002115C1"/>
    <w:rsid w:val="002115C9"/>
    <w:rsid w:val="0021163F"/>
    <w:rsid w:val="00212939"/>
    <w:rsid w:val="00213503"/>
    <w:rsid w:val="002136FA"/>
    <w:rsid w:val="002140F6"/>
    <w:rsid w:val="0021414B"/>
    <w:rsid w:val="00214512"/>
    <w:rsid w:val="00214BBA"/>
    <w:rsid w:val="00215728"/>
    <w:rsid w:val="00216109"/>
    <w:rsid w:val="00216583"/>
    <w:rsid w:val="002168D8"/>
    <w:rsid w:val="00216AD4"/>
    <w:rsid w:val="00216CBF"/>
    <w:rsid w:val="002174D1"/>
    <w:rsid w:val="00217778"/>
    <w:rsid w:val="002200D3"/>
    <w:rsid w:val="00220D4C"/>
    <w:rsid w:val="0022129E"/>
    <w:rsid w:val="00221484"/>
    <w:rsid w:val="00221B11"/>
    <w:rsid w:val="00221B4D"/>
    <w:rsid w:val="00221D94"/>
    <w:rsid w:val="00222BD3"/>
    <w:rsid w:val="00222D3E"/>
    <w:rsid w:val="00224360"/>
    <w:rsid w:val="00224E5A"/>
    <w:rsid w:val="00224EDF"/>
    <w:rsid w:val="00225993"/>
    <w:rsid w:val="00225B6D"/>
    <w:rsid w:val="002265B1"/>
    <w:rsid w:val="00226A25"/>
    <w:rsid w:val="00226D4D"/>
    <w:rsid w:val="0022716B"/>
    <w:rsid w:val="00227211"/>
    <w:rsid w:val="00230440"/>
    <w:rsid w:val="002309FE"/>
    <w:rsid w:val="00230B04"/>
    <w:rsid w:val="002312CA"/>
    <w:rsid w:val="00231942"/>
    <w:rsid w:val="00231C74"/>
    <w:rsid w:val="00231C78"/>
    <w:rsid w:val="00232194"/>
    <w:rsid w:val="002322D1"/>
    <w:rsid w:val="0023240D"/>
    <w:rsid w:val="0023249A"/>
    <w:rsid w:val="002337AE"/>
    <w:rsid w:val="00233E86"/>
    <w:rsid w:val="00234785"/>
    <w:rsid w:val="002347E6"/>
    <w:rsid w:val="0023484D"/>
    <w:rsid w:val="00235411"/>
    <w:rsid w:val="00235A16"/>
    <w:rsid w:val="00235EFC"/>
    <w:rsid w:val="00235F93"/>
    <w:rsid w:val="00236299"/>
    <w:rsid w:val="00236538"/>
    <w:rsid w:val="0024020B"/>
    <w:rsid w:val="0024038F"/>
    <w:rsid w:val="00240C55"/>
    <w:rsid w:val="00240C70"/>
    <w:rsid w:val="002410F9"/>
    <w:rsid w:val="00241549"/>
    <w:rsid w:val="00242112"/>
    <w:rsid w:val="00242431"/>
    <w:rsid w:val="00243B67"/>
    <w:rsid w:val="00243CF8"/>
    <w:rsid w:val="0024405D"/>
    <w:rsid w:val="00244463"/>
    <w:rsid w:val="002444E5"/>
    <w:rsid w:val="002449B3"/>
    <w:rsid w:val="00244A33"/>
    <w:rsid w:val="002455C3"/>
    <w:rsid w:val="00245D73"/>
    <w:rsid w:val="00245FA6"/>
    <w:rsid w:val="0024614B"/>
    <w:rsid w:val="0024669F"/>
    <w:rsid w:val="002469BD"/>
    <w:rsid w:val="00246F14"/>
    <w:rsid w:val="002473F5"/>
    <w:rsid w:val="00247F84"/>
    <w:rsid w:val="00250015"/>
    <w:rsid w:val="00251450"/>
    <w:rsid w:val="00251A62"/>
    <w:rsid w:val="002520C6"/>
    <w:rsid w:val="00253853"/>
    <w:rsid w:val="00253B4F"/>
    <w:rsid w:val="00253B78"/>
    <w:rsid w:val="00254100"/>
    <w:rsid w:val="0025530F"/>
    <w:rsid w:val="002561F9"/>
    <w:rsid w:val="00256B4C"/>
    <w:rsid w:val="00256CBA"/>
    <w:rsid w:val="00256E54"/>
    <w:rsid w:val="0025732C"/>
    <w:rsid w:val="00257748"/>
    <w:rsid w:val="00257FC1"/>
    <w:rsid w:val="002603B6"/>
    <w:rsid w:val="002606FC"/>
    <w:rsid w:val="00260CD7"/>
    <w:rsid w:val="002610DF"/>
    <w:rsid w:val="0026162B"/>
    <w:rsid w:val="00261859"/>
    <w:rsid w:val="0026253E"/>
    <w:rsid w:val="00263A1C"/>
    <w:rsid w:val="00263A25"/>
    <w:rsid w:val="00264922"/>
    <w:rsid w:val="002654A6"/>
    <w:rsid w:val="00265882"/>
    <w:rsid w:val="00265D00"/>
    <w:rsid w:val="002661F5"/>
    <w:rsid w:val="00266204"/>
    <w:rsid w:val="002664DA"/>
    <w:rsid w:val="00266A40"/>
    <w:rsid w:val="00266B77"/>
    <w:rsid w:val="00266C9E"/>
    <w:rsid w:val="00266FC9"/>
    <w:rsid w:val="002672F4"/>
    <w:rsid w:val="00267A62"/>
    <w:rsid w:val="002703F0"/>
    <w:rsid w:val="00270619"/>
    <w:rsid w:val="00270664"/>
    <w:rsid w:val="00270858"/>
    <w:rsid w:val="002708BD"/>
    <w:rsid w:val="00271080"/>
    <w:rsid w:val="00271497"/>
    <w:rsid w:val="00271658"/>
    <w:rsid w:val="00271A83"/>
    <w:rsid w:val="00272333"/>
    <w:rsid w:val="00272556"/>
    <w:rsid w:val="00272605"/>
    <w:rsid w:val="00272762"/>
    <w:rsid w:val="0027320C"/>
    <w:rsid w:val="00273392"/>
    <w:rsid w:val="002734AC"/>
    <w:rsid w:val="00273B69"/>
    <w:rsid w:val="00273C40"/>
    <w:rsid w:val="002744BA"/>
    <w:rsid w:val="00274CD9"/>
    <w:rsid w:val="00275953"/>
    <w:rsid w:val="00275D87"/>
    <w:rsid w:val="00276286"/>
    <w:rsid w:val="002762F0"/>
    <w:rsid w:val="00276309"/>
    <w:rsid w:val="002763D5"/>
    <w:rsid w:val="002763EE"/>
    <w:rsid w:val="0027654D"/>
    <w:rsid w:val="00276E72"/>
    <w:rsid w:val="00276F38"/>
    <w:rsid w:val="0027714E"/>
    <w:rsid w:val="0027747A"/>
    <w:rsid w:val="00277762"/>
    <w:rsid w:val="002778D7"/>
    <w:rsid w:val="00277F62"/>
    <w:rsid w:val="00280FF3"/>
    <w:rsid w:val="00281279"/>
    <w:rsid w:val="00281548"/>
    <w:rsid w:val="00281B0E"/>
    <w:rsid w:val="00282A1D"/>
    <w:rsid w:val="00282CDE"/>
    <w:rsid w:val="0028311D"/>
    <w:rsid w:val="00284BA5"/>
    <w:rsid w:val="002853DC"/>
    <w:rsid w:val="00285566"/>
    <w:rsid w:val="002857F7"/>
    <w:rsid w:val="00285901"/>
    <w:rsid w:val="0028596D"/>
    <w:rsid w:val="00285DF0"/>
    <w:rsid w:val="00286970"/>
    <w:rsid w:val="00286C71"/>
    <w:rsid w:val="00286DE8"/>
    <w:rsid w:val="00287F63"/>
    <w:rsid w:val="00290DC2"/>
    <w:rsid w:val="002921ED"/>
    <w:rsid w:val="0029234F"/>
    <w:rsid w:val="002923FC"/>
    <w:rsid w:val="002926A2"/>
    <w:rsid w:val="002931A4"/>
    <w:rsid w:val="00293E43"/>
    <w:rsid w:val="00293FEE"/>
    <w:rsid w:val="0029423A"/>
    <w:rsid w:val="002944CE"/>
    <w:rsid w:val="002951B3"/>
    <w:rsid w:val="002951BD"/>
    <w:rsid w:val="00295619"/>
    <w:rsid w:val="00295A8B"/>
    <w:rsid w:val="00295D4C"/>
    <w:rsid w:val="00296585"/>
    <w:rsid w:val="00296E54"/>
    <w:rsid w:val="002A0432"/>
    <w:rsid w:val="002A0EDA"/>
    <w:rsid w:val="002A1219"/>
    <w:rsid w:val="002A1362"/>
    <w:rsid w:val="002A24D4"/>
    <w:rsid w:val="002A36B4"/>
    <w:rsid w:val="002A441B"/>
    <w:rsid w:val="002A4FEB"/>
    <w:rsid w:val="002A5145"/>
    <w:rsid w:val="002A631B"/>
    <w:rsid w:val="002A6DFE"/>
    <w:rsid w:val="002A6F47"/>
    <w:rsid w:val="002A715B"/>
    <w:rsid w:val="002A7BC3"/>
    <w:rsid w:val="002A7F3A"/>
    <w:rsid w:val="002B0114"/>
    <w:rsid w:val="002B02A4"/>
    <w:rsid w:val="002B0978"/>
    <w:rsid w:val="002B0B8D"/>
    <w:rsid w:val="002B12F4"/>
    <w:rsid w:val="002B13DD"/>
    <w:rsid w:val="002B1551"/>
    <w:rsid w:val="002B17F1"/>
    <w:rsid w:val="002B1B3F"/>
    <w:rsid w:val="002B1C5A"/>
    <w:rsid w:val="002B20B9"/>
    <w:rsid w:val="002B2161"/>
    <w:rsid w:val="002B2940"/>
    <w:rsid w:val="002B35E8"/>
    <w:rsid w:val="002B41FD"/>
    <w:rsid w:val="002B481D"/>
    <w:rsid w:val="002B4A3B"/>
    <w:rsid w:val="002B4C3C"/>
    <w:rsid w:val="002B526B"/>
    <w:rsid w:val="002B59EB"/>
    <w:rsid w:val="002B672C"/>
    <w:rsid w:val="002B6E7C"/>
    <w:rsid w:val="002B6F98"/>
    <w:rsid w:val="002B71CA"/>
    <w:rsid w:val="002B7AD1"/>
    <w:rsid w:val="002B7C91"/>
    <w:rsid w:val="002B7D05"/>
    <w:rsid w:val="002C0043"/>
    <w:rsid w:val="002C11D4"/>
    <w:rsid w:val="002C15D5"/>
    <w:rsid w:val="002C1625"/>
    <w:rsid w:val="002C2528"/>
    <w:rsid w:val="002C2654"/>
    <w:rsid w:val="002C28D3"/>
    <w:rsid w:val="002C29BB"/>
    <w:rsid w:val="002C2D70"/>
    <w:rsid w:val="002C3AB2"/>
    <w:rsid w:val="002C442E"/>
    <w:rsid w:val="002C4A61"/>
    <w:rsid w:val="002C4B97"/>
    <w:rsid w:val="002C57A2"/>
    <w:rsid w:val="002C644C"/>
    <w:rsid w:val="002C6477"/>
    <w:rsid w:val="002C7551"/>
    <w:rsid w:val="002C7AE3"/>
    <w:rsid w:val="002C7E77"/>
    <w:rsid w:val="002C7EFA"/>
    <w:rsid w:val="002D000F"/>
    <w:rsid w:val="002D0B80"/>
    <w:rsid w:val="002D0F65"/>
    <w:rsid w:val="002D15F0"/>
    <w:rsid w:val="002D1D83"/>
    <w:rsid w:val="002D24D9"/>
    <w:rsid w:val="002D30E4"/>
    <w:rsid w:val="002D3720"/>
    <w:rsid w:val="002D47F4"/>
    <w:rsid w:val="002D497D"/>
    <w:rsid w:val="002D4C54"/>
    <w:rsid w:val="002D4C57"/>
    <w:rsid w:val="002D522C"/>
    <w:rsid w:val="002D6093"/>
    <w:rsid w:val="002D6EDE"/>
    <w:rsid w:val="002D6FD4"/>
    <w:rsid w:val="002E0461"/>
    <w:rsid w:val="002E063F"/>
    <w:rsid w:val="002E1653"/>
    <w:rsid w:val="002E170A"/>
    <w:rsid w:val="002E2C07"/>
    <w:rsid w:val="002E3132"/>
    <w:rsid w:val="002E334B"/>
    <w:rsid w:val="002E4011"/>
    <w:rsid w:val="002E4916"/>
    <w:rsid w:val="002E4DDA"/>
    <w:rsid w:val="002E559C"/>
    <w:rsid w:val="002E577A"/>
    <w:rsid w:val="002E5FFF"/>
    <w:rsid w:val="002E6495"/>
    <w:rsid w:val="002E69DE"/>
    <w:rsid w:val="002E6ADE"/>
    <w:rsid w:val="002E7132"/>
    <w:rsid w:val="002E73AD"/>
    <w:rsid w:val="002E7966"/>
    <w:rsid w:val="002E7A41"/>
    <w:rsid w:val="002E7A88"/>
    <w:rsid w:val="002E7BD5"/>
    <w:rsid w:val="002F06A1"/>
    <w:rsid w:val="002F0B2E"/>
    <w:rsid w:val="002F0CF3"/>
    <w:rsid w:val="002F1352"/>
    <w:rsid w:val="002F13F6"/>
    <w:rsid w:val="002F17EB"/>
    <w:rsid w:val="002F22A9"/>
    <w:rsid w:val="002F26DB"/>
    <w:rsid w:val="002F3B2E"/>
    <w:rsid w:val="002F4803"/>
    <w:rsid w:val="002F49AA"/>
    <w:rsid w:val="002F4F70"/>
    <w:rsid w:val="002F5931"/>
    <w:rsid w:val="002F6359"/>
    <w:rsid w:val="002F6A59"/>
    <w:rsid w:val="002F73C2"/>
    <w:rsid w:val="002F7B0E"/>
    <w:rsid w:val="002F7DAD"/>
    <w:rsid w:val="002F7DC4"/>
    <w:rsid w:val="002F7DEF"/>
    <w:rsid w:val="0030023D"/>
    <w:rsid w:val="00300ABD"/>
    <w:rsid w:val="00300EF1"/>
    <w:rsid w:val="003018CD"/>
    <w:rsid w:val="00301D3A"/>
    <w:rsid w:val="00302091"/>
    <w:rsid w:val="00302378"/>
    <w:rsid w:val="00302606"/>
    <w:rsid w:val="00302824"/>
    <w:rsid w:val="003030BE"/>
    <w:rsid w:val="00303744"/>
    <w:rsid w:val="00304317"/>
    <w:rsid w:val="00304380"/>
    <w:rsid w:val="00304A01"/>
    <w:rsid w:val="003050AC"/>
    <w:rsid w:val="00305769"/>
    <w:rsid w:val="00305A1F"/>
    <w:rsid w:val="00306193"/>
    <w:rsid w:val="00306417"/>
    <w:rsid w:val="00306F2E"/>
    <w:rsid w:val="00307157"/>
    <w:rsid w:val="003076F4"/>
    <w:rsid w:val="00307D14"/>
    <w:rsid w:val="00310B8F"/>
    <w:rsid w:val="003115B7"/>
    <w:rsid w:val="00311FBC"/>
    <w:rsid w:val="003123F1"/>
    <w:rsid w:val="003126E3"/>
    <w:rsid w:val="0031381D"/>
    <w:rsid w:val="00314B32"/>
    <w:rsid w:val="00314D1F"/>
    <w:rsid w:val="003156FD"/>
    <w:rsid w:val="00315941"/>
    <w:rsid w:val="00316362"/>
    <w:rsid w:val="00316929"/>
    <w:rsid w:val="00316A74"/>
    <w:rsid w:val="0031790C"/>
    <w:rsid w:val="00317DCC"/>
    <w:rsid w:val="003207A5"/>
    <w:rsid w:val="003209A7"/>
    <w:rsid w:val="00321823"/>
    <w:rsid w:val="00321F32"/>
    <w:rsid w:val="0032250E"/>
    <w:rsid w:val="003229DC"/>
    <w:rsid w:val="00323F79"/>
    <w:rsid w:val="00324295"/>
    <w:rsid w:val="0032433B"/>
    <w:rsid w:val="00324DA5"/>
    <w:rsid w:val="00325933"/>
    <w:rsid w:val="00325B2B"/>
    <w:rsid w:val="00326506"/>
    <w:rsid w:val="00326695"/>
    <w:rsid w:val="003267AD"/>
    <w:rsid w:val="00326920"/>
    <w:rsid w:val="00326B81"/>
    <w:rsid w:val="0032739B"/>
    <w:rsid w:val="00327811"/>
    <w:rsid w:val="0032C8FA"/>
    <w:rsid w:val="00330BDD"/>
    <w:rsid w:val="00330CF2"/>
    <w:rsid w:val="0033155C"/>
    <w:rsid w:val="00331E55"/>
    <w:rsid w:val="003330A3"/>
    <w:rsid w:val="0033358F"/>
    <w:rsid w:val="00333630"/>
    <w:rsid w:val="00333B9D"/>
    <w:rsid w:val="00333E49"/>
    <w:rsid w:val="00333F08"/>
    <w:rsid w:val="003342A7"/>
    <w:rsid w:val="003350D6"/>
    <w:rsid w:val="0033526F"/>
    <w:rsid w:val="00335719"/>
    <w:rsid w:val="0033635B"/>
    <w:rsid w:val="00336C1E"/>
    <w:rsid w:val="00336D2E"/>
    <w:rsid w:val="00336DCF"/>
    <w:rsid w:val="003378D5"/>
    <w:rsid w:val="003401DF"/>
    <w:rsid w:val="003402A2"/>
    <w:rsid w:val="0034072F"/>
    <w:rsid w:val="00341019"/>
    <w:rsid w:val="00341586"/>
    <w:rsid w:val="00341CBE"/>
    <w:rsid w:val="00341CE3"/>
    <w:rsid w:val="00342194"/>
    <w:rsid w:val="003423CE"/>
    <w:rsid w:val="003426D5"/>
    <w:rsid w:val="00342A5A"/>
    <w:rsid w:val="00344074"/>
    <w:rsid w:val="00344166"/>
    <w:rsid w:val="003455D7"/>
    <w:rsid w:val="00345F28"/>
    <w:rsid w:val="00346018"/>
    <w:rsid w:val="003462F3"/>
    <w:rsid w:val="00346456"/>
    <w:rsid w:val="003466EB"/>
    <w:rsid w:val="00346B31"/>
    <w:rsid w:val="00346D26"/>
    <w:rsid w:val="003475D6"/>
    <w:rsid w:val="00350689"/>
    <w:rsid w:val="00350928"/>
    <w:rsid w:val="00350A61"/>
    <w:rsid w:val="00351439"/>
    <w:rsid w:val="0035172E"/>
    <w:rsid w:val="003517E4"/>
    <w:rsid w:val="0035225E"/>
    <w:rsid w:val="00352A12"/>
    <w:rsid w:val="00353D9C"/>
    <w:rsid w:val="00353EC9"/>
    <w:rsid w:val="00353F73"/>
    <w:rsid w:val="00353F8F"/>
    <w:rsid w:val="0035410F"/>
    <w:rsid w:val="00354139"/>
    <w:rsid w:val="003546B8"/>
    <w:rsid w:val="00354732"/>
    <w:rsid w:val="00354D7B"/>
    <w:rsid w:val="0035516F"/>
    <w:rsid w:val="003551FC"/>
    <w:rsid w:val="00355CAD"/>
    <w:rsid w:val="0035630D"/>
    <w:rsid w:val="003569C5"/>
    <w:rsid w:val="003571CC"/>
    <w:rsid w:val="00357E30"/>
    <w:rsid w:val="00361616"/>
    <w:rsid w:val="00361C02"/>
    <w:rsid w:val="00361F93"/>
    <w:rsid w:val="003630E6"/>
    <w:rsid w:val="003634EB"/>
    <w:rsid w:val="003637E6"/>
    <w:rsid w:val="00363E12"/>
    <w:rsid w:val="003643D4"/>
    <w:rsid w:val="00364497"/>
    <w:rsid w:val="00364E57"/>
    <w:rsid w:val="0036507B"/>
    <w:rsid w:val="00365588"/>
    <w:rsid w:val="00365C10"/>
    <w:rsid w:val="00365F7A"/>
    <w:rsid w:val="00366044"/>
    <w:rsid w:val="0036628B"/>
    <w:rsid w:val="0036686A"/>
    <w:rsid w:val="003669D9"/>
    <w:rsid w:val="00366B52"/>
    <w:rsid w:val="0036757D"/>
    <w:rsid w:val="00367E8E"/>
    <w:rsid w:val="00370BFE"/>
    <w:rsid w:val="00370F76"/>
    <w:rsid w:val="00371DBB"/>
    <w:rsid w:val="00373C23"/>
    <w:rsid w:val="00373CF3"/>
    <w:rsid w:val="00373DB1"/>
    <w:rsid w:val="00373E7B"/>
    <w:rsid w:val="0037406C"/>
    <w:rsid w:val="003748BB"/>
    <w:rsid w:val="00374AD0"/>
    <w:rsid w:val="00374B65"/>
    <w:rsid w:val="003752E7"/>
    <w:rsid w:val="003766D8"/>
    <w:rsid w:val="003766F5"/>
    <w:rsid w:val="00376B42"/>
    <w:rsid w:val="00376D47"/>
    <w:rsid w:val="00376F78"/>
    <w:rsid w:val="003771E2"/>
    <w:rsid w:val="003778F4"/>
    <w:rsid w:val="00377ED7"/>
    <w:rsid w:val="00377F65"/>
    <w:rsid w:val="00380876"/>
    <w:rsid w:val="00380B0C"/>
    <w:rsid w:val="00382528"/>
    <w:rsid w:val="00382F4D"/>
    <w:rsid w:val="00383D4A"/>
    <w:rsid w:val="00384EB9"/>
    <w:rsid w:val="00384F40"/>
    <w:rsid w:val="003853CC"/>
    <w:rsid w:val="00385687"/>
    <w:rsid w:val="003860C2"/>
    <w:rsid w:val="003861B8"/>
    <w:rsid w:val="003862E7"/>
    <w:rsid w:val="0038688C"/>
    <w:rsid w:val="00386D34"/>
    <w:rsid w:val="00386F29"/>
    <w:rsid w:val="0039025F"/>
    <w:rsid w:val="0039055B"/>
    <w:rsid w:val="003905E8"/>
    <w:rsid w:val="00390EA5"/>
    <w:rsid w:val="003911CA"/>
    <w:rsid w:val="00392214"/>
    <w:rsid w:val="00392807"/>
    <w:rsid w:val="003932C6"/>
    <w:rsid w:val="0039331D"/>
    <w:rsid w:val="003938F3"/>
    <w:rsid w:val="003942DA"/>
    <w:rsid w:val="00395026"/>
    <w:rsid w:val="003954D2"/>
    <w:rsid w:val="00395DDD"/>
    <w:rsid w:val="00396853"/>
    <w:rsid w:val="00397627"/>
    <w:rsid w:val="003978D8"/>
    <w:rsid w:val="00397BFC"/>
    <w:rsid w:val="003A047F"/>
    <w:rsid w:val="003A1361"/>
    <w:rsid w:val="003A186E"/>
    <w:rsid w:val="003A1AFC"/>
    <w:rsid w:val="003A20C2"/>
    <w:rsid w:val="003A2202"/>
    <w:rsid w:val="003A2775"/>
    <w:rsid w:val="003A2962"/>
    <w:rsid w:val="003A2DA8"/>
    <w:rsid w:val="003A36F7"/>
    <w:rsid w:val="003A396A"/>
    <w:rsid w:val="003A4560"/>
    <w:rsid w:val="003A46FA"/>
    <w:rsid w:val="003A503C"/>
    <w:rsid w:val="003A51C5"/>
    <w:rsid w:val="003A6B3E"/>
    <w:rsid w:val="003A6E3D"/>
    <w:rsid w:val="003A7C76"/>
    <w:rsid w:val="003B08AF"/>
    <w:rsid w:val="003B0BBC"/>
    <w:rsid w:val="003B0D7E"/>
    <w:rsid w:val="003B1050"/>
    <w:rsid w:val="003B10AE"/>
    <w:rsid w:val="003B11C0"/>
    <w:rsid w:val="003B187D"/>
    <w:rsid w:val="003B19CD"/>
    <w:rsid w:val="003B2F65"/>
    <w:rsid w:val="003B5243"/>
    <w:rsid w:val="003B561C"/>
    <w:rsid w:val="003B591F"/>
    <w:rsid w:val="003B59E9"/>
    <w:rsid w:val="003B5A0D"/>
    <w:rsid w:val="003B5F9F"/>
    <w:rsid w:val="003B6085"/>
    <w:rsid w:val="003B6925"/>
    <w:rsid w:val="003B7921"/>
    <w:rsid w:val="003B7C78"/>
    <w:rsid w:val="003C0380"/>
    <w:rsid w:val="003C041D"/>
    <w:rsid w:val="003C068D"/>
    <w:rsid w:val="003C0BFE"/>
    <w:rsid w:val="003C0FC3"/>
    <w:rsid w:val="003C11F3"/>
    <w:rsid w:val="003C2ADF"/>
    <w:rsid w:val="003C31F7"/>
    <w:rsid w:val="003C37B8"/>
    <w:rsid w:val="003C4228"/>
    <w:rsid w:val="003C4476"/>
    <w:rsid w:val="003C4CDF"/>
    <w:rsid w:val="003C5C92"/>
    <w:rsid w:val="003C645A"/>
    <w:rsid w:val="003C65ED"/>
    <w:rsid w:val="003C66B3"/>
    <w:rsid w:val="003C69E6"/>
    <w:rsid w:val="003C6F0D"/>
    <w:rsid w:val="003C7DAE"/>
    <w:rsid w:val="003D1691"/>
    <w:rsid w:val="003D1B01"/>
    <w:rsid w:val="003D255C"/>
    <w:rsid w:val="003D28CD"/>
    <w:rsid w:val="003D297A"/>
    <w:rsid w:val="003D2A74"/>
    <w:rsid w:val="003D2B2C"/>
    <w:rsid w:val="003D2C9B"/>
    <w:rsid w:val="003D3A42"/>
    <w:rsid w:val="003D3B2D"/>
    <w:rsid w:val="003D56CB"/>
    <w:rsid w:val="003D575A"/>
    <w:rsid w:val="003D64D8"/>
    <w:rsid w:val="003D64FF"/>
    <w:rsid w:val="003D65EF"/>
    <w:rsid w:val="003D704F"/>
    <w:rsid w:val="003E0035"/>
    <w:rsid w:val="003E022C"/>
    <w:rsid w:val="003E074B"/>
    <w:rsid w:val="003E10FB"/>
    <w:rsid w:val="003E1415"/>
    <w:rsid w:val="003E26DF"/>
    <w:rsid w:val="003E3001"/>
    <w:rsid w:val="003E3101"/>
    <w:rsid w:val="003E3263"/>
    <w:rsid w:val="003E3339"/>
    <w:rsid w:val="003E3B6E"/>
    <w:rsid w:val="003E404A"/>
    <w:rsid w:val="003E467C"/>
    <w:rsid w:val="003E571F"/>
    <w:rsid w:val="003E5987"/>
    <w:rsid w:val="003E7029"/>
    <w:rsid w:val="003E7A0F"/>
    <w:rsid w:val="003E7F1E"/>
    <w:rsid w:val="003F053E"/>
    <w:rsid w:val="003F078F"/>
    <w:rsid w:val="003F106A"/>
    <w:rsid w:val="003F130A"/>
    <w:rsid w:val="003F1315"/>
    <w:rsid w:val="003F1B42"/>
    <w:rsid w:val="003F1F17"/>
    <w:rsid w:val="003F29DE"/>
    <w:rsid w:val="003F2C29"/>
    <w:rsid w:val="003F2DDE"/>
    <w:rsid w:val="003F539A"/>
    <w:rsid w:val="003F5CA9"/>
    <w:rsid w:val="003F72F9"/>
    <w:rsid w:val="00400FCC"/>
    <w:rsid w:val="00401A17"/>
    <w:rsid w:val="00402C92"/>
    <w:rsid w:val="004031E3"/>
    <w:rsid w:val="00403337"/>
    <w:rsid w:val="004040B6"/>
    <w:rsid w:val="004043FA"/>
    <w:rsid w:val="00404F00"/>
    <w:rsid w:val="00405166"/>
    <w:rsid w:val="004063F2"/>
    <w:rsid w:val="0040733B"/>
    <w:rsid w:val="00407A2B"/>
    <w:rsid w:val="00407E56"/>
    <w:rsid w:val="00407F55"/>
    <w:rsid w:val="004100ED"/>
    <w:rsid w:val="004101DA"/>
    <w:rsid w:val="00410618"/>
    <w:rsid w:val="00410B31"/>
    <w:rsid w:val="00410FE6"/>
    <w:rsid w:val="004124F9"/>
    <w:rsid w:val="00412956"/>
    <w:rsid w:val="004133DD"/>
    <w:rsid w:val="00413946"/>
    <w:rsid w:val="00413B93"/>
    <w:rsid w:val="004141FB"/>
    <w:rsid w:val="004148DE"/>
    <w:rsid w:val="00414E48"/>
    <w:rsid w:val="0041556E"/>
    <w:rsid w:val="004158C2"/>
    <w:rsid w:val="004172C8"/>
    <w:rsid w:val="0041750C"/>
    <w:rsid w:val="00420331"/>
    <w:rsid w:val="00421A09"/>
    <w:rsid w:val="00422277"/>
    <w:rsid w:val="00422354"/>
    <w:rsid w:val="004223FA"/>
    <w:rsid w:val="004228A4"/>
    <w:rsid w:val="00423553"/>
    <w:rsid w:val="00423BE9"/>
    <w:rsid w:val="00423EBE"/>
    <w:rsid w:val="00424342"/>
    <w:rsid w:val="00425034"/>
    <w:rsid w:val="004250C7"/>
    <w:rsid w:val="00425FCD"/>
    <w:rsid w:val="00426754"/>
    <w:rsid w:val="004267E0"/>
    <w:rsid w:val="00426CBC"/>
    <w:rsid w:val="004279A8"/>
    <w:rsid w:val="00427AA9"/>
    <w:rsid w:val="00430419"/>
    <w:rsid w:val="004313CB"/>
    <w:rsid w:val="004316E7"/>
    <w:rsid w:val="00431E7B"/>
    <w:rsid w:val="0043220D"/>
    <w:rsid w:val="0043339C"/>
    <w:rsid w:val="0043399C"/>
    <w:rsid w:val="00433A8B"/>
    <w:rsid w:val="00433B1C"/>
    <w:rsid w:val="004346DB"/>
    <w:rsid w:val="00434D3E"/>
    <w:rsid w:val="0043589E"/>
    <w:rsid w:val="00435F11"/>
    <w:rsid w:val="00436448"/>
    <w:rsid w:val="004374B2"/>
    <w:rsid w:val="00437A1B"/>
    <w:rsid w:val="004406AD"/>
    <w:rsid w:val="00440AE5"/>
    <w:rsid w:val="00441438"/>
    <w:rsid w:val="004414CB"/>
    <w:rsid w:val="00441E3A"/>
    <w:rsid w:val="004421BA"/>
    <w:rsid w:val="004432C7"/>
    <w:rsid w:val="0044412F"/>
    <w:rsid w:val="004444FE"/>
    <w:rsid w:val="00444E8D"/>
    <w:rsid w:val="00445008"/>
    <w:rsid w:val="00445137"/>
    <w:rsid w:val="0044515C"/>
    <w:rsid w:val="00445190"/>
    <w:rsid w:val="00445E45"/>
    <w:rsid w:val="0044656C"/>
    <w:rsid w:val="00446BC0"/>
    <w:rsid w:val="00446C2C"/>
    <w:rsid w:val="004475C8"/>
    <w:rsid w:val="004476D9"/>
    <w:rsid w:val="00447A2F"/>
    <w:rsid w:val="00447DBB"/>
    <w:rsid w:val="0045020F"/>
    <w:rsid w:val="004502C4"/>
    <w:rsid w:val="00450767"/>
    <w:rsid w:val="0045087E"/>
    <w:rsid w:val="00450C19"/>
    <w:rsid w:val="00451718"/>
    <w:rsid w:val="00451F50"/>
    <w:rsid w:val="00452A17"/>
    <w:rsid w:val="0045306F"/>
    <w:rsid w:val="004534C0"/>
    <w:rsid w:val="00453A93"/>
    <w:rsid w:val="0045403B"/>
    <w:rsid w:val="0045482D"/>
    <w:rsid w:val="00454A45"/>
    <w:rsid w:val="004552D2"/>
    <w:rsid w:val="00456439"/>
    <w:rsid w:val="00456AF1"/>
    <w:rsid w:val="004572CB"/>
    <w:rsid w:val="00457EF9"/>
    <w:rsid w:val="0046030A"/>
    <w:rsid w:val="00461CE3"/>
    <w:rsid w:val="00461D4F"/>
    <w:rsid w:val="004620F7"/>
    <w:rsid w:val="004625C8"/>
    <w:rsid w:val="00463A35"/>
    <w:rsid w:val="00464042"/>
    <w:rsid w:val="00464758"/>
    <w:rsid w:val="00464A11"/>
    <w:rsid w:val="004659FD"/>
    <w:rsid w:val="00465BA5"/>
    <w:rsid w:val="00465F3B"/>
    <w:rsid w:val="0046620B"/>
    <w:rsid w:val="00466307"/>
    <w:rsid w:val="00466786"/>
    <w:rsid w:val="004678AB"/>
    <w:rsid w:val="004679BC"/>
    <w:rsid w:val="004679D3"/>
    <w:rsid w:val="00470546"/>
    <w:rsid w:val="0047135E"/>
    <w:rsid w:val="004713C7"/>
    <w:rsid w:val="00471B85"/>
    <w:rsid w:val="00472D12"/>
    <w:rsid w:val="00473091"/>
    <w:rsid w:val="00473BF9"/>
    <w:rsid w:val="004750D9"/>
    <w:rsid w:val="004751B3"/>
    <w:rsid w:val="0047532B"/>
    <w:rsid w:val="00475D6A"/>
    <w:rsid w:val="0047623D"/>
    <w:rsid w:val="004762D2"/>
    <w:rsid w:val="00476761"/>
    <w:rsid w:val="00476779"/>
    <w:rsid w:val="00477C1F"/>
    <w:rsid w:val="00480066"/>
    <w:rsid w:val="0048067A"/>
    <w:rsid w:val="004815F3"/>
    <w:rsid w:val="00483235"/>
    <w:rsid w:val="0048492F"/>
    <w:rsid w:val="004854D2"/>
    <w:rsid w:val="00485647"/>
    <w:rsid w:val="00485BCA"/>
    <w:rsid w:val="0048668B"/>
    <w:rsid w:val="004870F7"/>
    <w:rsid w:val="004875FA"/>
    <w:rsid w:val="0048760F"/>
    <w:rsid w:val="00487719"/>
    <w:rsid w:val="00487D5F"/>
    <w:rsid w:val="00487DA7"/>
    <w:rsid w:val="00487E5A"/>
    <w:rsid w:val="00487F64"/>
    <w:rsid w:val="0049077A"/>
    <w:rsid w:val="00490E08"/>
    <w:rsid w:val="00490F76"/>
    <w:rsid w:val="004918BE"/>
    <w:rsid w:val="00491BB0"/>
    <w:rsid w:val="00491D0B"/>
    <w:rsid w:val="00492057"/>
    <w:rsid w:val="004920F4"/>
    <w:rsid w:val="004921E3"/>
    <w:rsid w:val="0049380D"/>
    <w:rsid w:val="004939D7"/>
    <w:rsid w:val="00493E20"/>
    <w:rsid w:val="004942BE"/>
    <w:rsid w:val="00494300"/>
    <w:rsid w:val="00494E98"/>
    <w:rsid w:val="00494FC0"/>
    <w:rsid w:val="00495DF6"/>
    <w:rsid w:val="00496668"/>
    <w:rsid w:val="0049684B"/>
    <w:rsid w:val="004977E0"/>
    <w:rsid w:val="004A08B6"/>
    <w:rsid w:val="004A0FC9"/>
    <w:rsid w:val="004A10B3"/>
    <w:rsid w:val="004A133E"/>
    <w:rsid w:val="004A151E"/>
    <w:rsid w:val="004A2681"/>
    <w:rsid w:val="004A2E3E"/>
    <w:rsid w:val="004A336E"/>
    <w:rsid w:val="004A3471"/>
    <w:rsid w:val="004A4417"/>
    <w:rsid w:val="004A4D02"/>
    <w:rsid w:val="004A4DB9"/>
    <w:rsid w:val="004A5CF1"/>
    <w:rsid w:val="004A6776"/>
    <w:rsid w:val="004A688A"/>
    <w:rsid w:val="004A6C00"/>
    <w:rsid w:val="004A70C4"/>
    <w:rsid w:val="004A71B9"/>
    <w:rsid w:val="004A7D3F"/>
    <w:rsid w:val="004B0344"/>
    <w:rsid w:val="004B1068"/>
    <w:rsid w:val="004B12FB"/>
    <w:rsid w:val="004B19C1"/>
    <w:rsid w:val="004B1A61"/>
    <w:rsid w:val="004B1F8D"/>
    <w:rsid w:val="004B248B"/>
    <w:rsid w:val="004B3353"/>
    <w:rsid w:val="004B3E9E"/>
    <w:rsid w:val="004B4318"/>
    <w:rsid w:val="004B43C1"/>
    <w:rsid w:val="004B50E3"/>
    <w:rsid w:val="004B55A1"/>
    <w:rsid w:val="004B6722"/>
    <w:rsid w:val="004B6D26"/>
    <w:rsid w:val="004B7BFF"/>
    <w:rsid w:val="004B7DDB"/>
    <w:rsid w:val="004C11C2"/>
    <w:rsid w:val="004C138A"/>
    <w:rsid w:val="004C1C96"/>
    <w:rsid w:val="004C2207"/>
    <w:rsid w:val="004C229D"/>
    <w:rsid w:val="004C30CA"/>
    <w:rsid w:val="004C39D0"/>
    <w:rsid w:val="004C49AD"/>
    <w:rsid w:val="004C4A30"/>
    <w:rsid w:val="004C53DA"/>
    <w:rsid w:val="004C57B8"/>
    <w:rsid w:val="004C5A84"/>
    <w:rsid w:val="004C5E90"/>
    <w:rsid w:val="004C636A"/>
    <w:rsid w:val="004C65A3"/>
    <w:rsid w:val="004C7537"/>
    <w:rsid w:val="004C7813"/>
    <w:rsid w:val="004C7BFF"/>
    <w:rsid w:val="004D0677"/>
    <w:rsid w:val="004D0BF2"/>
    <w:rsid w:val="004D0F47"/>
    <w:rsid w:val="004D12BE"/>
    <w:rsid w:val="004D1C5A"/>
    <w:rsid w:val="004D2762"/>
    <w:rsid w:val="004D2D7E"/>
    <w:rsid w:val="004D2E8D"/>
    <w:rsid w:val="004D2FE3"/>
    <w:rsid w:val="004D31A0"/>
    <w:rsid w:val="004D37E0"/>
    <w:rsid w:val="004D3928"/>
    <w:rsid w:val="004D4137"/>
    <w:rsid w:val="004D4284"/>
    <w:rsid w:val="004D42F5"/>
    <w:rsid w:val="004D53E1"/>
    <w:rsid w:val="004D5C3A"/>
    <w:rsid w:val="004D61C8"/>
    <w:rsid w:val="004D652E"/>
    <w:rsid w:val="004D79FB"/>
    <w:rsid w:val="004E0160"/>
    <w:rsid w:val="004E0B63"/>
    <w:rsid w:val="004E0C40"/>
    <w:rsid w:val="004E0D61"/>
    <w:rsid w:val="004E0D67"/>
    <w:rsid w:val="004E0EE6"/>
    <w:rsid w:val="004E1267"/>
    <w:rsid w:val="004E1A9E"/>
    <w:rsid w:val="004E2C12"/>
    <w:rsid w:val="004E3181"/>
    <w:rsid w:val="004E4005"/>
    <w:rsid w:val="004E49D8"/>
    <w:rsid w:val="004E4D57"/>
    <w:rsid w:val="004E4FC2"/>
    <w:rsid w:val="004E5809"/>
    <w:rsid w:val="004E5A35"/>
    <w:rsid w:val="004E5CB4"/>
    <w:rsid w:val="004E614E"/>
    <w:rsid w:val="004E63F5"/>
    <w:rsid w:val="004E661F"/>
    <w:rsid w:val="004E70CB"/>
    <w:rsid w:val="004E767C"/>
    <w:rsid w:val="004F016F"/>
    <w:rsid w:val="004F04CD"/>
    <w:rsid w:val="004F0796"/>
    <w:rsid w:val="004F099B"/>
    <w:rsid w:val="004F153F"/>
    <w:rsid w:val="004F157A"/>
    <w:rsid w:val="004F1839"/>
    <w:rsid w:val="004F3453"/>
    <w:rsid w:val="004F3A3F"/>
    <w:rsid w:val="004F3AF8"/>
    <w:rsid w:val="004F3D5D"/>
    <w:rsid w:val="004F478D"/>
    <w:rsid w:val="004F48AB"/>
    <w:rsid w:val="004F6458"/>
    <w:rsid w:val="004F7685"/>
    <w:rsid w:val="005003DB"/>
    <w:rsid w:val="005009D0"/>
    <w:rsid w:val="00501051"/>
    <w:rsid w:val="00501E5C"/>
    <w:rsid w:val="00501EEF"/>
    <w:rsid w:val="00503D53"/>
    <w:rsid w:val="00503E71"/>
    <w:rsid w:val="005044E9"/>
    <w:rsid w:val="00504B78"/>
    <w:rsid w:val="0050514A"/>
    <w:rsid w:val="00505412"/>
    <w:rsid w:val="00505520"/>
    <w:rsid w:val="00505671"/>
    <w:rsid w:val="00505709"/>
    <w:rsid w:val="00506436"/>
    <w:rsid w:val="00506648"/>
    <w:rsid w:val="005077CB"/>
    <w:rsid w:val="00507C29"/>
    <w:rsid w:val="00507EBD"/>
    <w:rsid w:val="00510AB4"/>
    <w:rsid w:val="00511AC7"/>
    <w:rsid w:val="00511DA7"/>
    <w:rsid w:val="005121AA"/>
    <w:rsid w:val="0051283D"/>
    <w:rsid w:val="005130ED"/>
    <w:rsid w:val="00513492"/>
    <w:rsid w:val="00514219"/>
    <w:rsid w:val="0051431A"/>
    <w:rsid w:val="005143D0"/>
    <w:rsid w:val="00514477"/>
    <w:rsid w:val="00514910"/>
    <w:rsid w:val="00514E12"/>
    <w:rsid w:val="00515362"/>
    <w:rsid w:val="0051560C"/>
    <w:rsid w:val="005156EB"/>
    <w:rsid w:val="005157F6"/>
    <w:rsid w:val="00516379"/>
    <w:rsid w:val="00516ECB"/>
    <w:rsid w:val="00517025"/>
    <w:rsid w:val="00517097"/>
    <w:rsid w:val="00517F20"/>
    <w:rsid w:val="00517F86"/>
    <w:rsid w:val="005204D0"/>
    <w:rsid w:val="00520875"/>
    <w:rsid w:val="00520D8F"/>
    <w:rsid w:val="005210C8"/>
    <w:rsid w:val="005213A1"/>
    <w:rsid w:val="00521A8F"/>
    <w:rsid w:val="00522340"/>
    <w:rsid w:val="00522BE1"/>
    <w:rsid w:val="00522C51"/>
    <w:rsid w:val="00523DD3"/>
    <w:rsid w:val="00523EA4"/>
    <w:rsid w:val="00524164"/>
    <w:rsid w:val="005242C5"/>
    <w:rsid w:val="0052503F"/>
    <w:rsid w:val="005250FF"/>
    <w:rsid w:val="005257D5"/>
    <w:rsid w:val="00525E68"/>
    <w:rsid w:val="00525F96"/>
    <w:rsid w:val="00527358"/>
    <w:rsid w:val="00527898"/>
    <w:rsid w:val="00530705"/>
    <w:rsid w:val="00530C66"/>
    <w:rsid w:val="005318A7"/>
    <w:rsid w:val="00532912"/>
    <w:rsid w:val="005330A8"/>
    <w:rsid w:val="00533368"/>
    <w:rsid w:val="005339B5"/>
    <w:rsid w:val="00533AF1"/>
    <w:rsid w:val="00533F7D"/>
    <w:rsid w:val="005341F0"/>
    <w:rsid w:val="00535853"/>
    <w:rsid w:val="00536303"/>
    <w:rsid w:val="005363C9"/>
    <w:rsid w:val="00537144"/>
    <w:rsid w:val="0054081B"/>
    <w:rsid w:val="00540E45"/>
    <w:rsid w:val="00541150"/>
    <w:rsid w:val="00541282"/>
    <w:rsid w:val="0054186B"/>
    <w:rsid w:val="005422DC"/>
    <w:rsid w:val="00542318"/>
    <w:rsid w:val="00542873"/>
    <w:rsid w:val="00542A55"/>
    <w:rsid w:val="00542DFD"/>
    <w:rsid w:val="0054386D"/>
    <w:rsid w:val="0054418C"/>
    <w:rsid w:val="00544DAE"/>
    <w:rsid w:val="00545415"/>
    <w:rsid w:val="00545C69"/>
    <w:rsid w:val="00546CE9"/>
    <w:rsid w:val="00546D58"/>
    <w:rsid w:val="00546DB6"/>
    <w:rsid w:val="00547234"/>
    <w:rsid w:val="00547A49"/>
    <w:rsid w:val="00550628"/>
    <w:rsid w:val="005506C7"/>
    <w:rsid w:val="00550CF6"/>
    <w:rsid w:val="005516AC"/>
    <w:rsid w:val="00551974"/>
    <w:rsid w:val="00551E30"/>
    <w:rsid w:val="005523C2"/>
    <w:rsid w:val="00552C85"/>
    <w:rsid w:val="005538D9"/>
    <w:rsid w:val="005543F5"/>
    <w:rsid w:val="00554883"/>
    <w:rsid w:val="0055489F"/>
    <w:rsid w:val="00554A58"/>
    <w:rsid w:val="00554D65"/>
    <w:rsid w:val="0055502E"/>
    <w:rsid w:val="0055526A"/>
    <w:rsid w:val="00555320"/>
    <w:rsid w:val="0055558A"/>
    <w:rsid w:val="00555C7D"/>
    <w:rsid w:val="00555C8F"/>
    <w:rsid w:val="00555E93"/>
    <w:rsid w:val="00556164"/>
    <w:rsid w:val="0055685A"/>
    <w:rsid w:val="00556A0B"/>
    <w:rsid w:val="00557381"/>
    <w:rsid w:val="00560082"/>
    <w:rsid w:val="0056036E"/>
    <w:rsid w:val="0056037C"/>
    <w:rsid w:val="00560842"/>
    <w:rsid w:val="00560ED2"/>
    <w:rsid w:val="005615F0"/>
    <w:rsid w:val="00561930"/>
    <w:rsid w:val="00561AC4"/>
    <w:rsid w:val="00561DC0"/>
    <w:rsid w:val="00562348"/>
    <w:rsid w:val="00562405"/>
    <w:rsid w:val="00562597"/>
    <w:rsid w:val="00562B4C"/>
    <w:rsid w:val="00563663"/>
    <w:rsid w:val="00565189"/>
    <w:rsid w:val="005651C5"/>
    <w:rsid w:val="00565205"/>
    <w:rsid w:val="00565269"/>
    <w:rsid w:val="00565D09"/>
    <w:rsid w:val="00566B68"/>
    <w:rsid w:val="00566E2D"/>
    <w:rsid w:val="005673DC"/>
    <w:rsid w:val="0056747D"/>
    <w:rsid w:val="00567511"/>
    <w:rsid w:val="0056765A"/>
    <w:rsid w:val="00570264"/>
    <w:rsid w:val="00570342"/>
    <w:rsid w:val="0057072F"/>
    <w:rsid w:val="00570EAD"/>
    <w:rsid w:val="005728D8"/>
    <w:rsid w:val="0057290A"/>
    <w:rsid w:val="00572E5E"/>
    <w:rsid w:val="005735FF"/>
    <w:rsid w:val="005738AE"/>
    <w:rsid w:val="005739FF"/>
    <w:rsid w:val="00573EB7"/>
    <w:rsid w:val="00574B8A"/>
    <w:rsid w:val="00574C71"/>
    <w:rsid w:val="0057507E"/>
    <w:rsid w:val="00575FED"/>
    <w:rsid w:val="0057621E"/>
    <w:rsid w:val="00576840"/>
    <w:rsid w:val="00576A2D"/>
    <w:rsid w:val="00576D86"/>
    <w:rsid w:val="00576EA1"/>
    <w:rsid w:val="0057740A"/>
    <w:rsid w:val="00577733"/>
    <w:rsid w:val="005779A1"/>
    <w:rsid w:val="00577AF3"/>
    <w:rsid w:val="00577D72"/>
    <w:rsid w:val="00577DE4"/>
    <w:rsid w:val="00577E7E"/>
    <w:rsid w:val="005806A7"/>
    <w:rsid w:val="005811B1"/>
    <w:rsid w:val="005811FA"/>
    <w:rsid w:val="0058126D"/>
    <w:rsid w:val="00581286"/>
    <w:rsid w:val="005813B8"/>
    <w:rsid w:val="0058176A"/>
    <w:rsid w:val="00581F91"/>
    <w:rsid w:val="00581F94"/>
    <w:rsid w:val="0058217F"/>
    <w:rsid w:val="0058224E"/>
    <w:rsid w:val="005823D6"/>
    <w:rsid w:val="00582464"/>
    <w:rsid w:val="00582CD9"/>
    <w:rsid w:val="00582CF4"/>
    <w:rsid w:val="00582EC8"/>
    <w:rsid w:val="00583399"/>
    <w:rsid w:val="0058406C"/>
    <w:rsid w:val="00584154"/>
    <w:rsid w:val="00584C11"/>
    <w:rsid w:val="00586438"/>
    <w:rsid w:val="00586A8B"/>
    <w:rsid w:val="00586AF5"/>
    <w:rsid w:val="0058D610"/>
    <w:rsid w:val="00590592"/>
    <w:rsid w:val="0059226A"/>
    <w:rsid w:val="00592987"/>
    <w:rsid w:val="00593022"/>
    <w:rsid w:val="00593194"/>
    <w:rsid w:val="00594329"/>
    <w:rsid w:val="005943B8"/>
    <w:rsid w:val="005943CF"/>
    <w:rsid w:val="00594642"/>
    <w:rsid w:val="00594C9B"/>
    <w:rsid w:val="005955B9"/>
    <w:rsid w:val="00595661"/>
    <w:rsid w:val="00595B31"/>
    <w:rsid w:val="00596793"/>
    <w:rsid w:val="005A0B01"/>
    <w:rsid w:val="005A0C9B"/>
    <w:rsid w:val="005A141A"/>
    <w:rsid w:val="005A14A3"/>
    <w:rsid w:val="005A252B"/>
    <w:rsid w:val="005A2A04"/>
    <w:rsid w:val="005A2DFE"/>
    <w:rsid w:val="005A2EC8"/>
    <w:rsid w:val="005A2EDF"/>
    <w:rsid w:val="005A2F3C"/>
    <w:rsid w:val="005A4E9C"/>
    <w:rsid w:val="005A5814"/>
    <w:rsid w:val="005A5C32"/>
    <w:rsid w:val="005A605D"/>
    <w:rsid w:val="005A6DF4"/>
    <w:rsid w:val="005A70EA"/>
    <w:rsid w:val="005A73D5"/>
    <w:rsid w:val="005B00BB"/>
    <w:rsid w:val="005B058D"/>
    <w:rsid w:val="005B060E"/>
    <w:rsid w:val="005B10BD"/>
    <w:rsid w:val="005B1122"/>
    <w:rsid w:val="005B1468"/>
    <w:rsid w:val="005B1D63"/>
    <w:rsid w:val="005B2045"/>
    <w:rsid w:val="005B283E"/>
    <w:rsid w:val="005B335B"/>
    <w:rsid w:val="005B49B1"/>
    <w:rsid w:val="005B56BC"/>
    <w:rsid w:val="005B5BE1"/>
    <w:rsid w:val="005B5C61"/>
    <w:rsid w:val="005B62E2"/>
    <w:rsid w:val="005B6E7B"/>
    <w:rsid w:val="005B78DF"/>
    <w:rsid w:val="005B7EBA"/>
    <w:rsid w:val="005C0195"/>
    <w:rsid w:val="005C0445"/>
    <w:rsid w:val="005C1044"/>
    <w:rsid w:val="005C1462"/>
    <w:rsid w:val="005C170C"/>
    <w:rsid w:val="005C17EB"/>
    <w:rsid w:val="005C18AE"/>
    <w:rsid w:val="005C1961"/>
    <w:rsid w:val="005C27FD"/>
    <w:rsid w:val="005C36C4"/>
    <w:rsid w:val="005C3D73"/>
    <w:rsid w:val="005C3F05"/>
    <w:rsid w:val="005C4146"/>
    <w:rsid w:val="005C4CFD"/>
    <w:rsid w:val="005C4F3D"/>
    <w:rsid w:val="005C7795"/>
    <w:rsid w:val="005C7870"/>
    <w:rsid w:val="005D0045"/>
    <w:rsid w:val="005D0639"/>
    <w:rsid w:val="005D0644"/>
    <w:rsid w:val="005D0D09"/>
    <w:rsid w:val="005D1BCE"/>
    <w:rsid w:val="005D1E0E"/>
    <w:rsid w:val="005D271D"/>
    <w:rsid w:val="005D2744"/>
    <w:rsid w:val="005D2AC1"/>
    <w:rsid w:val="005D3239"/>
    <w:rsid w:val="005D356F"/>
    <w:rsid w:val="005D382A"/>
    <w:rsid w:val="005D3A6A"/>
    <w:rsid w:val="005D3C07"/>
    <w:rsid w:val="005D3FD0"/>
    <w:rsid w:val="005D4702"/>
    <w:rsid w:val="005D4A2E"/>
    <w:rsid w:val="005D4BA4"/>
    <w:rsid w:val="005D4D38"/>
    <w:rsid w:val="005D500D"/>
    <w:rsid w:val="005D5108"/>
    <w:rsid w:val="005D5370"/>
    <w:rsid w:val="005D5F41"/>
    <w:rsid w:val="005D64DA"/>
    <w:rsid w:val="005D6506"/>
    <w:rsid w:val="005D66C6"/>
    <w:rsid w:val="005D67DD"/>
    <w:rsid w:val="005D6F2F"/>
    <w:rsid w:val="005E03AE"/>
    <w:rsid w:val="005E06E9"/>
    <w:rsid w:val="005E0C82"/>
    <w:rsid w:val="005E1EA9"/>
    <w:rsid w:val="005E1F3C"/>
    <w:rsid w:val="005E2549"/>
    <w:rsid w:val="005E2C17"/>
    <w:rsid w:val="005E3954"/>
    <w:rsid w:val="005E3F20"/>
    <w:rsid w:val="005E4615"/>
    <w:rsid w:val="005E4F94"/>
    <w:rsid w:val="005E6FF7"/>
    <w:rsid w:val="005E73E3"/>
    <w:rsid w:val="005E78EB"/>
    <w:rsid w:val="005E7D4F"/>
    <w:rsid w:val="005F1109"/>
    <w:rsid w:val="005F1435"/>
    <w:rsid w:val="005F16DF"/>
    <w:rsid w:val="005F23C0"/>
    <w:rsid w:val="005F2549"/>
    <w:rsid w:val="005F2BF4"/>
    <w:rsid w:val="005F36EF"/>
    <w:rsid w:val="005F39AA"/>
    <w:rsid w:val="005F3D16"/>
    <w:rsid w:val="005F444E"/>
    <w:rsid w:val="005F46B5"/>
    <w:rsid w:val="005F49A4"/>
    <w:rsid w:val="005F5117"/>
    <w:rsid w:val="005F5B75"/>
    <w:rsid w:val="005F5D2D"/>
    <w:rsid w:val="005F5DFD"/>
    <w:rsid w:val="005F60AF"/>
    <w:rsid w:val="005F625A"/>
    <w:rsid w:val="005F6378"/>
    <w:rsid w:val="005F6A51"/>
    <w:rsid w:val="005F6A68"/>
    <w:rsid w:val="005F6BAC"/>
    <w:rsid w:val="005F721A"/>
    <w:rsid w:val="00600069"/>
    <w:rsid w:val="0060011B"/>
    <w:rsid w:val="00600665"/>
    <w:rsid w:val="00600852"/>
    <w:rsid w:val="00600A76"/>
    <w:rsid w:val="0060175B"/>
    <w:rsid w:val="00601F22"/>
    <w:rsid w:val="00602503"/>
    <w:rsid w:val="00602B71"/>
    <w:rsid w:val="0060342D"/>
    <w:rsid w:val="0060363E"/>
    <w:rsid w:val="006042D7"/>
    <w:rsid w:val="00604400"/>
    <w:rsid w:val="006049C7"/>
    <w:rsid w:val="00604A11"/>
    <w:rsid w:val="006051B5"/>
    <w:rsid w:val="0060572A"/>
    <w:rsid w:val="00605C35"/>
    <w:rsid w:val="00606547"/>
    <w:rsid w:val="00606E50"/>
    <w:rsid w:val="00606F59"/>
    <w:rsid w:val="00607042"/>
    <w:rsid w:val="006070E4"/>
    <w:rsid w:val="00607158"/>
    <w:rsid w:val="006074F8"/>
    <w:rsid w:val="006100AC"/>
    <w:rsid w:val="0061013A"/>
    <w:rsid w:val="00611547"/>
    <w:rsid w:val="0061181C"/>
    <w:rsid w:val="006119D4"/>
    <w:rsid w:val="0061240D"/>
    <w:rsid w:val="00612667"/>
    <w:rsid w:val="0061293F"/>
    <w:rsid w:val="00612A8A"/>
    <w:rsid w:val="0061403C"/>
    <w:rsid w:val="00614C22"/>
    <w:rsid w:val="00615301"/>
    <w:rsid w:val="00615CC7"/>
    <w:rsid w:val="00615FFD"/>
    <w:rsid w:val="006161BC"/>
    <w:rsid w:val="0061662C"/>
    <w:rsid w:val="006172F7"/>
    <w:rsid w:val="006202A4"/>
    <w:rsid w:val="006203E2"/>
    <w:rsid w:val="00621027"/>
    <w:rsid w:val="00622068"/>
    <w:rsid w:val="00622586"/>
    <w:rsid w:val="00622CCA"/>
    <w:rsid w:val="00622D95"/>
    <w:rsid w:val="00623CBD"/>
    <w:rsid w:val="00623CF0"/>
    <w:rsid w:val="00623F0D"/>
    <w:rsid w:val="00624021"/>
    <w:rsid w:val="0062545D"/>
    <w:rsid w:val="0062596C"/>
    <w:rsid w:val="0062667D"/>
    <w:rsid w:val="00626799"/>
    <w:rsid w:val="00626D33"/>
    <w:rsid w:val="006275C6"/>
    <w:rsid w:val="006275CA"/>
    <w:rsid w:val="006276B5"/>
    <w:rsid w:val="00627CBF"/>
    <w:rsid w:val="00627DE1"/>
    <w:rsid w:val="00627F4C"/>
    <w:rsid w:val="006303F0"/>
    <w:rsid w:val="00630530"/>
    <w:rsid w:val="00631109"/>
    <w:rsid w:val="00631567"/>
    <w:rsid w:val="006316CC"/>
    <w:rsid w:val="00631D41"/>
    <w:rsid w:val="0063259B"/>
    <w:rsid w:val="00632E8D"/>
    <w:rsid w:val="0063315A"/>
    <w:rsid w:val="0063316D"/>
    <w:rsid w:val="006332F4"/>
    <w:rsid w:val="00633748"/>
    <w:rsid w:val="00635084"/>
    <w:rsid w:val="00635551"/>
    <w:rsid w:val="0063624F"/>
    <w:rsid w:val="006364C5"/>
    <w:rsid w:val="0063748F"/>
    <w:rsid w:val="00637BAE"/>
    <w:rsid w:val="0064067A"/>
    <w:rsid w:val="006414A1"/>
    <w:rsid w:val="006415C6"/>
    <w:rsid w:val="00642422"/>
    <w:rsid w:val="006425AD"/>
    <w:rsid w:val="00642762"/>
    <w:rsid w:val="00642847"/>
    <w:rsid w:val="0064300D"/>
    <w:rsid w:val="0064369E"/>
    <w:rsid w:val="00643E7D"/>
    <w:rsid w:val="006442B9"/>
    <w:rsid w:val="00644B7B"/>
    <w:rsid w:val="00645696"/>
    <w:rsid w:val="0064597F"/>
    <w:rsid w:val="00647078"/>
    <w:rsid w:val="006473A6"/>
    <w:rsid w:val="006473D7"/>
    <w:rsid w:val="006474B7"/>
    <w:rsid w:val="006474CF"/>
    <w:rsid w:val="006475F7"/>
    <w:rsid w:val="00647BD8"/>
    <w:rsid w:val="00650544"/>
    <w:rsid w:val="0065054A"/>
    <w:rsid w:val="006505C2"/>
    <w:rsid w:val="00650652"/>
    <w:rsid w:val="00650935"/>
    <w:rsid w:val="00651A04"/>
    <w:rsid w:val="00652057"/>
    <w:rsid w:val="0065230D"/>
    <w:rsid w:val="006529AE"/>
    <w:rsid w:val="00652ADA"/>
    <w:rsid w:val="00652DB5"/>
    <w:rsid w:val="00653459"/>
    <w:rsid w:val="006535ED"/>
    <w:rsid w:val="00653664"/>
    <w:rsid w:val="00654132"/>
    <w:rsid w:val="00654EDC"/>
    <w:rsid w:val="006550BC"/>
    <w:rsid w:val="00655395"/>
    <w:rsid w:val="0065582D"/>
    <w:rsid w:val="00655D72"/>
    <w:rsid w:val="00655FBC"/>
    <w:rsid w:val="0065612D"/>
    <w:rsid w:val="00657118"/>
    <w:rsid w:val="0066017D"/>
    <w:rsid w:val="0066116C"/>
    <w:rsid w:val="00661D52"/>
    <w:rsid w:val="006621DA"/>
    <w:rsid w:val="00662A15"/>
    <w:rsid w:val="00662B94"/>
    <w:rsid w:val="00662E08"/>
    <w:rsid w:val="00662FB2"/>
    <w:rsid w:val="006630CB"/>
    <w:rsid w:val="00663773"/>
    <w:rsid w:val="00664A0D"/>
    <w:rsid w:val="006651D0"/>
    <w:rsid w:val="006658BB"/>
    <w:rsid w:val="00665F3C"/>
    <w:rsid w:val="006666E4"/>
    <w:rsid w:val="00666A5B"/>
    <w:rsid w:val="00666A74"/>
    <w:rsid w:val="00666BDC"/>
    <w:rsid w:val="006702A0"/>
    <w:rsid w:val="00670FBC"/>
    <w:rsid w:val="0067195A"/>
    <w:rsid w:val="00671A91"/>
    <w:rsid w:val="00672373"/>
    <w:rsid w:val="00672A51"/>
    <w:rsid w:val="00673532"/>
    <w:rsid w:val="00673F03"/>
    <w:rsid w:val="006747B6"/>
    <w:rsid w:val="00674823"/>
    <w:rsid w:val="006762BB"/>
    <w:rsid w:val="00676554"/>
    <w:rsid w:val="00677921"/>
    <w:rsid w:val="00677CC2"/>
    <w:rsid w:val="00677EAD"/>
    <w:rsid w:val="00677EBA"/>
    <w:rsid w:val="006802C2"/>
    <w:rsid w:val="006812C5"/>
    <w:rsid w:val="0068161A"/>
    <w:rsid w:val="0068170E"/>
    <w:rsid w:val="00681AFE"/>
    <w:rsid w:val="00682413"/>
    <w:rsid w:val="0068254B"/>
    <w:rsid w:val="00682621"/>
    <w:rsid w:val="00683332"/>
    <w:rsid w:val="00683C35"/>
    <w:rsid w:val="00684A5D"/>
    <w:rsid w:val="0068546C"/>
    <w:rsid w:val="00685AC1"/>
    <w:rsid w:val="00685B46"/>
    <w:rsid w:val="00685CDD"/>
    <w:rsid w:val="00687006"/>
    <w:rsid w:val="00687CF8"/>
    <w:rsid w:val="00690C7F"/>
    <w:rsid w:val="00691675"/>
    <w:rsid w:val="006919A9"/>
    <w:rsid w:val="00691DC8"/>
    <w:rsid w:val="00691E8C"/>
    <w:rsid w:val="00692E19"/>
    <w:rsid w:val="00693B24"/>
    <w:rsid w:val="00693DDF"/>
    <w:rsid w:val="0069478B"/>
    <w:rsid w:val="006948AA"/>
    <w:rsid w:val="00694A6B"/>
    <w:rsid w:val="00694CFB"/>
    <w:rsid w:val="00694DE6"/>
    <w:rsid w:val="006953F3"/>
    <w:rsid w:val="0069561D"/>
    <w:rsid w:val="00695860"/>
    <w:rsid w:val="00695CC4"/>
    <w:rsid w:val="006967C7"/>
    <w:rsid w:val="00696D3B"/>
    <w:rsid w:val="00697176"/>
    <w:rsid w:val="0069759C"/>
    <w:rsid w:val="00697E4B"/>
    <w:rsid w:val="006A0446"/>
    <w:rsid w:val="006A0700"/>
    <w:rsid w:val="006A0782"/>
    <w:rsid w:val="006A0F47"/>
    <w:rsid w:val="006A1746"/>
    <w:rsid w:val="006A1860"/>
    <w:rsid w:val="006A1F63"/>
    <w:rsid w:val="006A2681"/>
    <w:rsid w:val="006A29E8"/>
    <w:rsid w:val="006A322F"/>
    <w:rsid w:val="006A4232"/>
    <w:rsid w:val="006A44B1"/>
    <w:rsid w:val="006A4E6A"/>
    <w:rsid w:val="006A507F"/>
    <w:rsid w:val="006A5206"/>
    <w:rsid w:val="006A5A35"/>
    <w:rsid w:val="006A5A42"/>
    <w:rsid w:val="006A5C84"/>
    <w:rsid w:val="006A6905"/>
    <w:rsid w:val="006A6AC9"/>
    <w:rsid w:val="006A6D9A"/>
    <w:rsid w:val="006A7257"/>
    <w:rsid w:val="006A7275"/>
    <w:rsid w:val="006A76AA"/>
    <w:rsid w:val="006B06D7"/>
    <w:rsid w:val="006B07CD"/>
    <w:rsid w:val="006B08F4"/>
    <w:rsid w:val="006B1955"/>
    <w:rsid w:val="006B1B3A"/>
    <w:rsid w:val="006B1DBC"/>
    <w:rsid w:val="006B2B74"/>
    <w:rsid w:val="006B2C3D"/>
    <w:rsid w:val="006B2D43"/>
    <w:rsid w:val="006B3961"/>
    <w:rsid w:val="006B3A88"/>
    <w:rsid w:val="006B430F"/>
    <w:rsid w:val="006B4D96"/>
    <w:rsid w:val="006B5A8B"/>
    <w:rsid w:val="006B6030"/>
    <w:rsid w:val="006B621C"/>
    <w:rsid w:val="006B64FF"/>
    <w:rsid w:val="006B6A4F"/>
    <w:rsid w:val="006B6A81"/>
    <w:rsid w:val="006B6FF2"/>
    <w:rsid w:val="006B7E2C"/>
    <w:rsid w:val="006B7F18"/>
    <w:rsid w:val="006C009C"/>
    <w:rsid w:val="006C0719"/>
    <w:rsid w:val="006C0C11"/>
    <w:rsid w:val="006C0CB1"/>
    <w:rsid w:val="006C0E5E"/>
    <w:rsid w:val="006C15D8"/>
    <w:rsid w:val="006C1AE5"/>
    <w:rsid w:val="006C30A4"/>
    <w:rsid w:val="006C345C"/>
    <w:rsid w:val="006C37DE"/>
    <w:rsid w:val="006C3FA7"/>
    <w:rsid w:val="006C4933"/>
    <w:rsid w:val="006C4E29"/>
    <w:rsid w:val="006C5A17"/>
    <w:rsid w:val="006C612E"/>
    <w:rsid w:val="006C6563"/>
    <w:rsid w:val="006C6977"/>
    <w:rsid w:val="006C69CF"/>
    <w:rsid w:val="006C773C"/>
    <w:rsid w:val="006C7B8D"/>
    <w:rsid w:val="006C7CA2"/>
    <w:rsid w:val="006D0066"/>
    <w:rsid w:val="006D052D"/>
    <w:rsid w:val="006D0861"/>
    <w:rsid w:val="006D0BEA"/>
    <w:rsid w:val="006D0C36"/>
    <w:rsid w:val="006D142C"/>
    <w:rsid w:val="006D204F"/>
    <w:rsid w:val="006D265B"/>
    <w:rsid w:val="006D2947"/>
    <w:rsid w:val="006D306D"/>
    <w:rsid w:val="006D421A"/>
    <w:rsid w:val="006D4851"/>
    <w:rsid w:val="006D4A61"/>
    <w:rsid w:val="006D50AE"/>
    <w:rsid w:val="006D51B8"/>
    <w:rsid w:val="006D5613"/>
    <w:rsid w:val="006D580B"/>
    <w:rsid w:val="006D5895"/>
    <w:rsid w:val="006D6825"/>
    <w:rsid w:val="006D6884"/>
    <w:rsid w:val="006D691C"/>
    <w:rsid w:val="006D7487"/>
    <w:rsid w:val="006D7715"/>
    <w:rsid w:val="006D7ADD"/>
    <w:rsid w:val="006E031E"/>
    <w:rsid w:val="006E04DF"/>
    <w:rsid w:val="006E0649"/>
    <w:rsid w:val="006E07E2"/>
    <w:rsid w:val="006E295F"/>
    <w:rsid w:val="006E2A48"/>
    <w:rsid w:val="006E2E05"/>
    <w:rsid w:val="006E2FC8"/>
    <w:rsid w:val="006E414B"/>
    <w:rsid w:val="006E488F"/>
    <w:rsid w:val="006E4AE0"/>
    <w:rsid w:val="006E4C1D"/>
    <w:rsid w:val="006E6518"/>
    <w:rsid w:val="006F0053"/>
    <w:rsid w:val="006F03D4"/>
    <w:rsid w:val="006F1ECD"/>
    <w:rsid w:val="006F22A1"/>
    <w:rsid w:val="006F2F97"/>
    <w:rsid w:val="006F395D"/>
    <w:rsid w:val="006F4233"/>
    <w:rsid w:val="006F5C63"/>
    <w:rsid w:val="006F74C4"/>
    <w:rsid w:val="006F78CC"/>
    <w:rsid w:val="00700853"/>
    <w:rsid w:val="00700FAB"/>
    <w:rsid w:val="00701169"/>
    <w:rsid w:val="0070145E"/>
    <w:rsid w:val="007018F0"/>
    <w:rsid w:val="00701975"/>
    <w:rsid w:val="00701B03"/>
    <w:rsid w:val="00701E1E"/>
    <w:rsid w:val="00701E8D"/>
    <w:rsid w:val="00701EF1"/>
    <w:rsid w:val="007026A6"/>
    <w:rsid w:val="007027F0"/>
    <w:rsid w:val="007028C0"/>
    <w:rsid w:val="0070337F"/>
    <w:rsid w:val="0070460E"/>
    <w:rsid w:val="00704C19"/>
    <w:rsid w:val="0070587B"/>
    <w:rsid w:val="007062A7"/>
    <w:rsid w:val="007069B5"/>
    <w:rsid w:val="007073B8"/>
    <w:rsid w:val="00707CA9"/>
    <w:rsid w:val="00710350"/>
    <w:rsid w:val="00710BE4"/>
    <w:rsid w:val="0071157E"/>
    <w:rsid w:val="00711D1A"/>
    <w:rsid w:val="00712820"/>
    <w:rsid w:val="0071382E"/>
    <w:rsid w:val="0071426D"/>
    <w:rsid w:val="00714467"/>
    <w:rsid w:val="007161B6"/>
    <w:rsid w:val="007173CB"/>
    <w:rsid w:val="00717F46"/>
    <w:rsid w:val="00720216"/>
    <w:rsid w:val="0072056B"/>
    <w:rsid w:val="007208E1"/>
    <w:rsid w:val="00721AA5"/>
    <w:rsid w:val="007223D1"/>
    <w:rsid w:val="0072297F"/>
    <w:rsid w:val="007233AD"/>
    <w:rsid w:val="00723855"/>
    <w:rsid w:val="007238B2"/>
    <w:rsid w:val="007247F3"/>
    <w:rsid w:val="00724CAF"/>
    <w:rsid w:val="00725628"/>
    <w:rsid w:val="0072576D"/>
    <w:rsid w:val="007261D8"/>
    <w:rsid w:val="00726266"/>
    <w:rsid w:val="00726790"/>
    <w:rsid w:val="0072768E"/>
    <w:rsid w:val="0072775D"/>
    <w:rsid w:val="00727A7E"/>
    <w:rsid w:val="00727BA1"/>
    <w:rsid w:val="0073095F"/>
    <w:rsid w:val="0073110B"/>
    <w:rsid w:val="00731BC4"/>
    <w:rsid w:val="00731E3D"/>
    <w:rsid w:val="007321F0"/>
    <w:rsid w:val="00732487"/>
    <w:rsid w:val="00732B3F"/>
    <w:rsid w:val="00734086"/>
    <w:rsid w:val="00734301"/>
    <w:rsid w:val="00734634"/>
    <w:rsid w:val="00734B20"/>
    <w:rsid w:val="00734BBF"/>
    <w:rsid w:val="00735052"/>
    <w:rsid w:val="00736046"/>
    <w:rsid w:val="00736081"/>
    <w:rsid w:val="007362CF"/>
    <w:rsid w:val="0073696B"/>
    <w:rsid w:val="00736B94"/>
    <w:rsid w:val="00736D09"/>
    <w:rsid w:val="00737042"/>
    <w:rsid w:val="00737663"/>
    <w:rsid w:val="00740278"/>
    <w:rsid w:val="007405B0"/>
    <w:rsid w:val="00740994"/>
    <w:rsid w:val="0074125E"/>
    <w:rsid w:val="007418F2"/>
    <w:rsid w:val="00741DFA"/>
    <w:rsid w:val="007420BC"/>
    <w:rsid w:val="00744144"/>
    <w:rsid w:val="007447A7"/>
    <w:rsid w:val="007457E4"/>
    <w:rsid w:val="007459F2"/>
    <w:rsid w:val="00745C4A"/>
    <w:rsid w:val="00746369"/>
    <w:rsid w:val="0074688E"/>
    <w:rsid w:val="00746B41"/>
    <w:rsid w:val="0074773D"/>
    <w:rsid w:val="00747CFB"/>
    <w:rsid w:val="00750506"/>
    <w:rsid w:val="00750740"/>
    <w:rsid w:val="00750D66"/>
    <w:rsid w:val="00751915"/>
    <w:rsid w:val="007523F3"/>
    <w:rsid w:val="00752D89"/>
    <w:rsid w:val="00753C7B"/>
    <w:rsid w:val="00754E02"/>
    <w:rsid w:val="0075573E"/>
    <w:rsid w:val="00755878"/>
    <w:rsid w:val="0075620A"/>
    <w:rsid w:val="00756AA2"/>
    <w:rsid w:val="00760060"/>
    <w:rsid w:val="007603D1"/>
    <w:rsid w:val="00760501"/>
    <w:rsid w:val="00760E88"/>
    <w:rsid w:val="007610EA"/>
    <w:rsid w:val="007613C0"/>
    <w:rsid w:val="00761D9B"/>
    <w:rsid w:val="00762CE0"/>
    <w:rsid w:val="00762D36"/>
    <w:rsid w:val="00763346"/>
    <w:rsid w:val="00764346"/>
    <w:rsid w:val="00764D0A"/>
    <w:rsid w:val="00764EF3"/>
    <w:rsid w:val="00765058"/>
    <w:rsid w:val="0076581F"/>
    <w:rsid w:val="0076614D"/>
    <w:rsid w:val="007667B9"/>
    <w:rsid w:val="0076710A"/>
    <w:rsid w:val="00767155"/>
    <w:rsid w:val="0076763F"/>
    <w:rsid w:val="00767B29"/>
    <w:rsid w:val="00767F40"/>
    <w:rsid w:val="007703BD"/>
    <w:rsid w:val="007708F8"/>
    <w:rsid w:val="00771B34"/>
    <w:rsid w:val="00772C9B"/>
    <w:rsid w:val="00772CD3"/>
    <w:rsid w:val="0077306A"/>
    <w:rsid w:val="007731A4"/>
    <w:rsid w:val="007742B2"/>
    <w:rsid w:val="00774C70"/>
    <w:rsid w:val="007751DB"/>
    <w:rsid w:val="00775497"/>
    <w:rsid w:val="00775D37"/>
    <w:rsid w:val="00776A1C"/>
    <w:rsid w:val="007774D9"/>
    <w:rsid w:val="00777DDE"/>
    <w:rsid w:val="00777DF0"/>
    <w:rsid w:val="0078001F"/>
    <w:rsid w:val="0078043A"/>
    <w:rsid w:val="00780551"/>
    <w:rsid w:val="00780DA6"/>
    <w:rsid w:val="00782240"/>
    <w:rsid w:val="007824B5"/>
    <w:rsid w:val="00782D89"/>
    <w:rsid w:val="00782FB2"/>
    <w:rsid w:val="007836E0"/>
    <w:rsid w:val="0078428F"/>
    <w:rsid w:val="007842EE"/>
    <w:rsid w:val="007843FA"/>
    <w:rsid w:val="007848DC"/>
    <w:rsid w:val="0078518A"/>
    <w:rsid w:val="007867B5"/>
    <w:rsid w:val="00786AD7"/>
    <w:rsid w:val="007875A6"/>
    <w:rsid w:val="00787EC5"/>
    <w:rsid w:val="00791ADF"/>
    <w:rsid w:val="00794017"/>
    <w:rsid w:val="007940D2"/>
    <w:rsid w:val="00794784"/>
    <w:rsid w:val="007948E0"/>
    <w:rsid w:val="007950BF"/>
    <w:rsid w:val="00796B24"/>
    <w:rsid w:val="00796C14"/>
    <w:rsid w:val="00796E32"/>
    <w:rsid w:val="0079C5A0"/>
    <w:rsid w:val="007A09B6"/>
    <w:rsid w:val="007A1156"/>
    <w:rsid w:val="007A19FA"/>
    <w:rsid w:val="007A1BF8"/>
    <w:rsid w:val="007A4A6C"/>
    <w:rsid w:val="007A4E7B"/>
    <w:rsid w:val="007A52C3"/>
    <w:rsid w:val="007A52D4"/>
    <w:rsid w:val="007A692A"/>
    <w:rsid w:val="007A6BFE"/>
    <w:rsid w:val="007A6CC3"/>
    <w:rsid w:val="007A6E36"/>
    <w:rsid w:val="007B07C6"/>
    <w:rsid w:val="007B1519"/>
    <w:rsid w:val="007B1BCF"/>
    <w:rsid w:val="007B2428"/>
    <w:rsid w:val="007B272C"/>
    <w:rsid w:val="007B2CFC"/>
    <w:rsid w:val="007B331E"/>
    <w:rsid w:val="007B3AED"/>
    <w:rsid w:val="007B4902"/>
    <w:rsid w:val="007B4FAE"/>
    <w:rsid w:val="007B52B8"/>
    <w:rsid w:val="007B54B4"/>
    <w:rsid w:val="007B55C0"/>
    <w:rsid w:val="007B5BA9"/>
    <w:rsid w:val="007B5EB0"/>
    <w:rsid w:val="007B6C8D"/>
    <w:rsid w:val="007B6D07"/>
    <w:rsid w:val="007B7248"/>
    <w:rsid w:val="007B7B3C"/>
    <w:rsid w:val="007C0B7A"/>
    <w:rsid w:val="007C10CB"/>
    <w:rsid w:val="007C12FA"/>
    <w:rsid w:val="007C2BDE"/>
    <w:rsid w:val="007C322A"/>
    <w:rsid w:val="007C3487"/>
    <w:rsid w:val="007C3A9C"/>
    <w:rsid w:val="007C4939"/>
    <w:rsid w:val="007C5B3D"/>
    <w:rsid w:val="007C5FC4"/>
    <w:rsid w:val="007D0914"/>
    <w:rsid w:val="007D1083"/>
    <w:rsid w:val="007D1EDD"/>
    <w:rsid w:val="007D22EB"/>
    <w:rsid w:val="007D2480"/>
    <w:rsid w:val="007D2602"/>
    <w:rsid w:val="007D2709"/>
    <w:rsid w:val="007D2833"/>
    <w:rsid w:val="007D2FE7"/>
    <w:rsid w:val="007D378B"/>
    <w:rsid w:val="007D4067"/>
    <w:rsid w:val="007D44AD"/>
    <w:rsid w:val="007D4686"/>
    <w:rsid w:val="007D4A49"/>
    <w:rsid w:val="007D4EF5"/>
    <w:rsid w:val="007D50BF"/>
    <w:rsid w:val="007D512A"/>
    <w:rsid w:val="007D7420"/>
    <w:rsid w:val="007E0254"/>
    <w:rsid w:val="007E034A"/>
    <w:rsid w:val="007E1E7A"/>
    <w:rsid w:val="007E2267"/>
    <w:rsid w:val="007E2702"/>
    <w:rsid w:val="007E2B62"/>
    <w:rsid w:val="007E2FDE"/>
    <w:rsid w:val="007E4EDC"/>
    <w:rsid w:val="007E523C"/>
    <w:rsid w:val="007E5C08"/>
    <w:rsid w:val="007E5F22"/>
    <w:rsid w:val="007E600F"/>
    <w:rsid w:val="007E623D"/>
    <w:rsid w:val="007E65AF"/>
    <w:rsid w:val="007E6ABF"/>
    <w:rsid w:val="007E6F27"/>
    <w:rsid w:val="007E7BB5"/>
    <w:rsid w:val="007F0269"/>
    <w:rsid w:val="007F0E6F"/>
    <w:rsid w:val="007F0F4B"/>
    <w:rsid w:val="007F101F"/>
    <w:rsid w:val="007F121A"/>
    <w:rsid w:val="007F17BC"/>
    <w:rsid w:val="007F199E"/>
    <w:rsid w:val="007F1BFA"/>
    <w:rsid w:val="007F1FCB"/>
    <w:rsid w:val="007F25BD"/>
    <w:rsid w:val="007F2BCF"/>
    <w:rsid w:val="007F416B"/>
    <w:rsid w:val="007F42FC"/>
    <w:rsid w:val="007F4FD9"/>
    <w:rsid w:val="007F5533"/>
    <w:rsid w:val="007F61D0"/>
    <w:rsid w:val="007F6D3B"/>
    <w:rsid w:val="007F6F60"/>
    <w:rsid w:val="007F6FBF"/>
    <w:rsid w:val="008005EE"/>
    <w:rsid w:val="00800C17"/>
    <w:rsid w:val="008011AB"/>
    <w:rsid w:val="00802720"/>
    <w:rsid w:val="00802AEE"/>
    <w:rsid w:val="00802F45"/>
    <w:rsid w:val="008032E6"/>
    <w:rsid w:val="00803AD4"/>
    <w:rsid w:val="00803B0E"/>
    <w:rsid w:val="00803E20"/>
    <w:rsid w:val="00804893"/>
    <w:rsid w:val="008049A5"/>
    <w:rsid w:val="00804AB9"/>
    <w:rsid w:val="00804E33"/>
    <w:rsid w:val="0080539A"/>
    <w:rsid w:val="00805DC4"/>
    <w:rsid w:val="00806067"/>
    <w:rsid w:val="008061B5"/>
    <w:rsid w:val="00806FBC"/>
    <w:rsid w:val="008070CC"/>
    <w:rsid w:val="008071DD"/>
    <w:rsid w:val="0080768D"/>
    <w:rsid w:val="00807D33"/>
    <w:rsid w:val="008105BF"/>
    <w:rsid w:val="00810DD2"/>
    <w:rsid w:val="008111BF"/>
    <w:rsid w:val="008113ED"/>
    <w:rsid w:val="00811A2C"/>
    <w:rsid w:val="00812537"/>
    <w:rsid w:val="0081276C"/>
    <w:rsid w:val="008131CE"/>
    <w:rsid w:val="00813215"/>
    <w:rsid w:val="00813CD6"/>
    <w:rsid w:val="00814C8B"/>
    <w:rsid w:val="008157D1"/>
    <w:rsid w:val="00815F00"/>
    <w:rsid w:val="00815FE9"/>
    <w:rsid w:val="00816317"/>
    <w:rsid w:val="008204D0"/>
    <w:rsid w:val="00820A8E"/>
    <w:rsid w:val="008212B0"/>
    <w:rsid w:val="00821A6F"/>
    <w:rsid w:val="00821AFF"/>
    <w:rsid w:val="00821FDF"/>
    <w:rsid w:val="0082234E"/>
    <w:rsid w:val="00822458"/>
    <w:rsid w:val="00822673"/>
    <w:rsid w:val="008226C0"/>
    <w:rsid w:val="008226F7"/>
    <w:rsid w:val="00824FB4"/>
    <w:rsid w:val="008251C6"/>
    <w:rsid w:val="00825307"/>
    <w:rsid w:val="00825568"/>
    <w:rsid w:val="0082561C"/>
    <w:rsid w:val="00825849"/>
    <w:rsid w:val="00825A78"/>
    <w:rsid w:val="00825CA8"/>
    <w:rsid w:val="0082612C"/>
    <w:rsid w:val="00826AD6"/>
    <w:rsid w:val="0082759E"/>
    <w:rsid w:val="00827A2A"/>
    <w:rsid w:val="00827F64"/>
    <w:rsid w:val="00830696"/>
    <w:rsid w:val="00830C7E"/>
    <w:rsid w:val="00830CA9"/>
    <w:rsid w:val="00830E89"/>
    <w:rsid w:val="00831622"/>
    <w:rsid w:val="0083199C"/>
    <w:rsid w:val="00831BEF"/>
    <w:rsid w:val="00832129"/>
    <w:rsid w:val="00832158"/>
    <w:rsid w:val="008334C5"/>
    <w:rsid w:val="00833DC0"/>
    <w:rsid w:val="00833E09"/>
    <w:rsid w:val="008342A0"/>
    <w:rsid w:val="008344EE"/>
    <w:rsid w:val="00834703"/>
    <w:rsid w:val="0083489B"/>
    <w:rsid w:val="00834C9A"/>
    <w:rsid w:val="00835503"/>
    <w:rsid w:val="00835B02"/>
    <w:rsid w:val="00836DFB"/>
    <w:rsid w:val="00836EDC"/>
    <w:rsid w:val="0083733D"/>
    <w:rsid w:val="00837380"/>
    <w:rsid w:val="00837515"/>
    <w:rsid w:val="00837A08"/>
    <w:rsid w:val="00837A66"/>
    <w:rsid w:val="00837A9C"/>
    <w:rsid w:val="00837C0F"/>
    <w:rsid w:val="00837D91"/>
    <w:rsid w:val="00837E32"/>
    <w:rsid w:val="008408CC"/>
    <w:rsid w:val="00840EE7"/>
    <w:rsid w:val="00841B6F"/>
    <w:rsid w:val="00842496"/>
    <w:rsid w:val="00842CD8"/>
    <w:rsid w:val="00843982"/>
    <w:rsid w:val="00844924"/>
    <w:rsid w:val="0084567F"/>
    <w:rsid w:val="008463CD"/>
    <w:rsid w:val="00846767"/>
    <w:rsid w:val="00846FEC"/>
    <w:rsid w:val="008472A9"/>
    <w:rsid w:val="00847883"/>
    <w:rsid w:val="00851260"/>
    <w:rsid w:val="0085130B"/>
    <w:rsid w:val="00852236"/>
    <w:rsid w:val="00852264"/>
    <w:rsid w:val="00853AD6"/>
    <w:rsid w:val="00854574"/>
    <w:rsid w:val="00854993"/>
    <w:rsid w:val="00854F9F"/>
    <w:rsid w:val="00855396"/>
    <w:rsid w:val="0085574B"/>
    <w:rsid w:val="008563DF"/>
    <w:rsid w:val="0085699E"/>
    <w:rsid w:val="00857004"/>
    <w:rsid w:val="008575EA"/>
    <w:rsid w:val="008600E3"/>
    <w:rsid w:val="00860288"/>
    <w:rsid w:val="008603F1"/>
    <w:rsid w:val="00860B9C"/>
    <w:rsid w:val="00860BA4"/>
    <w:rsid w:val="0086178F"/>
    <w:rsid w:val="0086304F"/>
    <w:rsid w:val="008633B4"/>
    <w:rsid w:val="00863EC3"/>
    <w:rsid w:val="008640C1"/>
    <w:rsid w:val="00864E14"/>
    <w:rsid w:val="00865879"/>
    <w:rsid w:val="00865982"/>
    <w:rsid w:val="00865E19"/>
    <w:rsid w:val="00867EC8"/>
    <w:rsid w:val="008703CD"/>
    <w:rsid w:val="00871725"/>
    <w:rsid w:val="00871C6B"/>
    <w:rsid w:val="00871DB1"/>
    <w:rsid w:val="00871E4C"/>
    <w:rsid w:val="00872441"/>
    <w:rsid w:val="00872500"/>
    <w:rsid w:val="00872F4F"/>
    <w:rsid w:val="00873227"/>
    <w:rsid w:val="0087356D"/>
    <w:rsid w:val="00873B23"/>
    <w:rsid w:val="0087468B"/>
    <w:rsid w:val="008747BC"/>
    <w:rsid w:val="00874FFA"/>
    <w:rsid w:val="00875235"/>
    <w:rsid w:val="008753B8"/>
    <w:rsid w:val="00876246"/>
    <w:rsid w:val="008766BF"/>
    <w:rsid w:val="0087725C"/>
    <w:rsid w:val="008773BA"/>
    <w:rsid w:val="00877E7C"/>
    <w:rsid w:val="00880088"/>
    <w:rsid w:val="00880D3C"/>
    <w:rsid w:val="00881956"/>
    <w:rsid w:val="00882FEE"/>
    <w:rsid w:val="008834E7"/>
    <w:rsid w:val="008842BC"/>
    <w:rsid w:val="008847DC"/>
    <w:rsid w:val="00885B3E"/>
    <w:rsid w:val="008860DF"/>
    <w:rsid w:val="008861FE"/>
    <w:rsid w:val="00886F97"/>
    <w:rsid w:val="0088703C"/>
    <w:rsid w:val="00887226"/>
    <w:rsid w:val="008874DF"/>
    <w:rsid w:val="00887576"/>
    <w:rsid w:val="00887BCA"/>
    <w:rsid w:val="00890296"/>
    <w:rsid w:val="00890B0F"/>
    <w:rsid w:val="00890B1B"/>
    <w:rsid w:val="00891402"/>
    <w:rsid w:val="00891D1B"/>
    <w:rsid w:val="00892204"/>
    <w:rsid w:val="00892455"/>
    <w:rsid w:val="00892918"/>
    <w:rsid w:val="00893255"/>
    <w:rsid w:val="00893363"/>
    <w:rsid w:val="00893A55"/>
    <w:rsid w:val="0089438A"/>
    <w:rsid w:val="008949D0"/>
    <w:rsid w:val="00894ABE"/>
    <w:rsid w:val="008958BE"/>
    <w:rsid w:val="00896198"/>
    <w:rsid w:val="00896EC2"/>
    <w:rsid w:val="0089743D"/>
    <w:rsid w:val="008976D4"/>
    <w:rsid w:val="00897849"/>
    <w:rsid w:val="00897B11"/>
    <w:rsid w:val="00897C82"/>
    <w:rsid w:val="008A0151"/>
    <w:rsid w:val="008A023C"/>
    <w:rsid w:val="008A0BBC"/>
    <w:rsid w:val="008A0D09"/>
    <w:rsid w:val="008A0E3C"/>
    <w:rsid w:val="008A22B4"/>
    <w:rsid w:val="008A3608"/>
    <w:rsid w:val="008A3837"/>
    <w:rsid w:val="008A3A58"/>
    <w:rsid w:val="008A3D53"/>
    <w:rsid w:val="008A4E28"/>
    <w:rsid w:val="008A52CC"/>
    <w:rsid w:val="008A5550"/>
    <w:rsid w:val="008A5B2A"/>
    <w:rsid w:val="008A5E39"/>
    <w:rsid w:val="008A67D7"/>
    <w:rsid w:val="008A6D05"/>
    <w:rsid w:val="008A6EC9"/>
    <w:rsid w:val="008A7141"/>
    <w:rsid w:val="008A7ABB"/>
    <w:rsid w:val="008A7F1D"/>
    <w:rsid w:val="008A7FAE"/>
    <w:rsid w:val="008B04C0"/>
    <w:rsid w:val="008B11E9"/>
    <w:rsid w:val="008B11FD"/>
    <w:rsid w:val="008B12F9"/>
    <w:rsid w:val="008B14A6"/>
    <w:rsid w:val="008B14CF"/>
    <w:rsid w:val="008B151F"/>
    <w:rsid w:val="008B2098"/>
    <w:rsid w:val="008B247A"/>
    <w:rsid w:val="008B2C05"/>
    <w:rsid w:val="008B37FC"/>
    <w:rsid w:val="008B3C30"/>
    <w:rsid w:val="008B3D1B"/>
    <w:rsid w:val="008B46EC"/>
    <w:rsid w:val="008B538B"/>
    <w:rsid w:val="008B54E5"/>
    <w:rsid w:val="008B5E46"/>
    <w:rsid w:val="008B69C8"/>
    <w:rsid w:val="008B6CDB"/>
    <w:rsid w:val="008B74D6"/>
    <w:rsid w:val="008C001E"/>
    <w:rsid w:val="008C0048"/>
    <w:rsid w:val="008C0B74"/>
    <w:rsid w:val="008C0BBB"/>
    <w:rsid w:val="008C0C5C"/>
    <w:rsid w:val="008C1533"/>
    <w:rsid w:val="008C1AFE"/>
    <w:rsid w:val="008C1C49"/>
    <w:rsid w:val="008C26E2"/>
    <w:rsid w:val="008C31FB"/>
    <w:rsid w:val="008C3285"/>
    <w:rsid w:val="008C3309"/>
    <w:rsid w:val="008C379A"/>
    <w:rsid w:val="008C3A02"/>
    <w:rsid w:val="008C3C4E"/>
    <w:rsid w:val="008C408E"/>
    <w:rsid w:val="008C4127"/>
    <w:rsid w:val="008C4D95"/>
    <w:rsid w:val="008C4E7A"/>
    <w:rsid w:val="008C5633"/>
    <w:rsid w:val="008C57C3"/>
    <w:rsid w:val="008C5DE3"/>
    <w:rsid w:val="008C7335"/>
    <w:rsid w:val="008C7572"/>
    <w:rsid w:val="008C7794"/>
    <w:rsid w:val="008C79ED"/>
    <w:rsid w:val="008D01B2"/>
    <w:rsid w:val="008D0D56"/>
    <w:rsid w:val="008D13A9"/>
    <w:rsid w:val="008D1DA5"/>
    <w:rsid w:val="008D24A6"/>
    <w:rsid w:val="008D2EAB"/>
    <w:rsid w:val="008D395B"/>
    <w:rsid w:val="008D3B3A"/>
    <w:rsid w:val="008D42C1"/>
    <w:rsid w:val="008D44DD"/>
    <w:rsid w:val="008D490A"/>
    <w:rsid w:val="008D495D"/>
    <w:rsid w:val="008D4C33"/>
    <w:rsid w:val="008D4F51"/>
    <w:rsid w:val="008D56D3"/>
    <w:rsid w:val="008D5BF2"/>
    <w:rsid w:val="008D5FBC"/>
    <w:rsid w:val="008D753E"/>
    <w:rsid w:val="008D7549"/>
    <w:rsid w:val="008D76B3"/>
    <w:rsid w:val="008D7737"/>
    <w:rsid w:val="008D77D4"/>
    <w:rsid w:val="008E0A62"/>
    <w:rsid w:val="008E1498"/>
    <w:rsid w:val="008E1E15"/>
    <w:rsid w:val="008E23A0"/>
    <w:rsid w:val="008E257A"/>
    <w:rsid w:val="008E2B65"/>
    <w:rsid w:val="008E2E66"/>
    <w:rsid w:val="008E36FD"/>
    <w:rsid w:val="008E374F"/>
    <w:rsid w:val="008E4688"/>
    <w:rsid w:val="008E4B3F"/>
    <w:rsid w:val="008E4C35"/>
    <w:rsid w:val="008E5871"/>
    <w:rsid w:val="008E5D97"/>
    <w:rsid w:val="008E5DAC"/>
    <w:rsid w:val="008E6045"/>
    <w:rsid w:val="008E6A41"/>
    <w:rsid w:val="008F022B"/>
    <w:rsid w:val="008F0339"/>
    <w:rsid w:val="008F046D"/>
    <w:rsid w:val="008F0A66"/>
    <w:rsid w:val="008F0B12"/>
    <w:rsid w:val="008F0CCE"/>
    <w:rsid w:val="008F0DBD"/>
    <w:rsid w:val="008F10CD"/>
    <w:rsid w:val="008F2547"/>
    <w:rsid w:val="008F2D84"/>
    <w:rsid w:val="008F32CB"/>
    <w:rsid w:val="008F3C40"/>
    <w:rsid w:val="008F3CE8"/>
    <w:rsid w:val="008F40A4"/>
    <w:rsid w:val="008F464A"/>
    <w:rsid w:val="008F4697"/>
    <w:rsid w:val="008F4B3F"/>
    <w:rsid w:val="008F4C74"/>
    <w:rsid w:val="008F50A9"/>
    <w:rsid w:val="008F55E3"/>
    <w:rsid w:val="008F5E3B"/>
    <w:rsid w:val="008F6238"/>
    <w:rsid w:val="008F63B4"/>
    <w:rsid w:val="008F64CB"/>
    <w:rsid w:val="008F66C8"/>
    <w:rsid w:val="008F67A5"/>
    <w:rsid w:val="008F6EB2"/>
    <w:rsid w:val="008F726B"/>
    <w:rsid w:val="008F79EC"/>
    <w:rsid w:val="00900AD9"/>
    <w:rsid w:val="00900CD2"/>
    <w:rsid w:val="00900D97"/>
    <w:rsid w:val="009016BA"/>
    <w:rsid w:val="00901E2D"/>
    <w:rsid w:val="0090326D"/>
    <w:rsid w:val="0090385A"/>
    <w:rsid w:val="00903939"/>
    <w:rsid w:val="00903DF1"/>
    <w:rsid w:val="00905014"/>
    <w:rsid w:val="009050A9"/>
    <w:rsid w:val="009057FA"/>
    <w:rsid w:val="00905EDB"/>
    <w:rsid w:val="009060F4"/>
    <w:rsid w:val="00906570"/>
    <w:rsid w:val="009075C7"/>
    <w:rsid w:val="0090770F"/>
    <w:rsid w:val="00910181"/>
    <w:rsid w:val="00910DE7"/>
    <w:rsid w:val="0091135D"/>
    <w:rsid w:val="009116A9"/>
    <w:rsid w:val="00911DBE"/>
    <w:rsid w:val="0091233B"/>
    <w:rsid w:val="00912B31"/>
    <w:rsid w:val="00912C82"/>
    <w:rsid w:val="00913DC0"/>
    <w:rsid w:val="009140C1"/>
    <w:rsid w:val="00914AFC"/>
    <w:rsid w:val="00915C95"/>
    <w:rsid w:val="00915CC2"/>
    <w:rsid w:val="00915CC7"/>
    <w:rsid w:val="00916793"/>
    <w:rsid w:val="00916A65"/>
    <w:rsid w:val="00916CE2"/>
    <w:rsid w:val="00916E10"/>
    <w:rsid w:val="00917FA7"/>
    <w:rsid w:val="009207B9"/>
    <w:rsid w:val="00920D35"/>
    <w:rsid w:val="00920D79"/>
    <w:rsid w:val="00921129"/>
    <w:rsid w:val="009214A6"/>
    <w:rsid w:val="00921F99"/>
    <w:rsid w:val="00922078"/>
    <w:rsid w:val="009222EC"/>
    <w:rsid w:val="009239CD"/>
    <w:rsid w:val="0092407B"/>
    <w:rsid w:val="00924746"/>
    <w:rsid w:val="0092479B"/>
    <w:rsid w:val="00924BB6"/>
    <w:rsid w:val="00925467"/>
    <w:rsid w:val="00926125"/>
    <w:rsid w:val="00926AAA"/>
    <w:rsid w:val="00926CEA"/>
    <w:rsid w:val="009274AA"/>
    <w:rsid w:val="009274DA"/>
    <w:rsid w:val="009274FB"/>
    <w:rsid w:val="009277A7"/>
    <w:rsid w:val="009279B0"/>
    <w:rsid w:val="009302DD"/>
    <w:rsid w:val="009311F0"/>
    <w:rsid w:val="00931907"/>
    <w:rsid w:val="00931973"/>
    <w:rsid w:val="009320CF"/>
    <w:rsid w:val="00932A5D"/>
    <w:rsid w:val="009347C7"/>
    <w:rsid w:val="009359C8"/>
    <w:rsid w:val="00935F7F"/>
    <w:rsid w:val="0093602E"/>
    <w:rsid w:val="00936055"/>
    <w:rsid w:val="009368EB"/>
    <w:rsid w:val="00936973"/>
    <w:rsid w:val="00936AA4"/>
    <w:rsid w:val="00937D9B"/>
    <w:rsid w:val="009403D3"/>
    <w:rsid w:val="0094051A"/>
    <w:rsid w:val="00941BBC"/>
    <w:rsid w:val="009421B8"/>
    <w:rsid w:val="00942F4F"/>
    <w:rsid w:val="00943135"/>
    <w:rsid w:val="00943179"/>
    <w:rsid w:val="00943321"/>
    <w:rsid w:val="00943608"/>
    <w:rsid w:val="00943874"/>
    <w:rsid w:val="00943950"/>
    <w:rsid w:val="009444F9"/>
    <w:rsid w:val="00944B8A"/>
    <w:rsid w:val="00944D19"/>
    <w:rsid w:val="009451F0"/>
    <w:rsid w:val="0094525F"/>
    <w:rsid w:val="009458D2"/>
    <w:rsid w:val="00945CFC"/>
    <w:rsid w:val="0094612D"/>
    <w:rsid w:val="009468F7"/>
    <w:rsid w:val="009469B2"/>
    <w:rsid w:val="00946A3D"/>
    <w:rsid w:val="009477B1"/>
    <w:rsid w:val="009503A7"/>
    <w:rsid w:val="00950495"/>
    <w:rsid w:val="00950508"/>
    <w:rsid w:val="009505B9"/>
    <w:rsid w:val="00950960"/>
    <w:rsid w:val="00950CE9"/>
    <w:rsid w:val="009516A1"/>
    <w:rsid w:val="00951C15"/>
    <w:rsid w:val="00951E10"/>
    <w:rsid w:val="00952313"/>
    <w:rsid w:val="009523F7"/>
    <w:rsid w:val="00952890"/>
    <w:rsid w:val="0095297C"/>
    <w:rsid w:val="00952FA0"/>
    <w:rsid w:val="009532FB"/>
    <w:rsid w:val="00953655"/>
    <w:rsid w:val="00953EFE"/>
    <w:rsid w:val="00954152"/>
    <w:rsid w:val="00954480"/>
    <w:rsid w:val="00954A50"/>
    <w:rsid w:val="00954B09"/>
    <w:rsid w:val="00955193"/>
    <w:rsid w:val="009558D8"/>
    <w:rsid w:val="00955A91"/>
    <w:rsid w:val="00955F5E"/>
    <w:rsid w:val="009564A9"/>
    <w:rsid w:val="009564D8"/>
    <w:rsid w:val="00956646"/>
    <w:rsid w:val="00957060"/>
    <w:rsid w:val="009577D0"/>
    <w:rsid w:val="009607C5"/>
    <w:rsid w:val="009612E8"/>
    <w:rsid w:val="009628DF"/>
    <w:rsid w:val="00963069"/>
    <w:rsid w:val="00964F60"/>
    <w:rsid w:val="00964FEE"/>
    <w:rsid w:val="009651F0"/>
    <w:rsid w:val="0096538D"/>
    <w:rsid w:val="009653D4"/>
    <w:rsid w:val="00965758"/>
    <w:rsid w:val="00966C73"/>
    <w:rsid w:val="009672EF"/>
    <w:rsid w:val="00967A87"/>
    <w:rsid w:val="00967BD3"/>
    <w:rsid w:val="009706EF"/>
    <w:rsid w:val="009710EA"/>
    <w:rsid w:val="0097116A"/>
    <w:rsid w:val="00972670"/>
    <w:rsid w:val="00973CE4"/>
    <w:rsid w:val="00974566"/>
    <w:rsid w:val="00974EDF"/>
    <w:rsid w:val="00974EFD"/>
    <w:rsid w:val="00974F3F"/>
    <w:rsid w:val="00975243"/>
    <w:rsid w:val="009755BD"/>
    <w:rsid w:val="009756CF"/>
    <w:rsid w:val="00976692"/>
    <w:rsid w:val="00976CF6"/>
    <w:rsid w:val="009773BF"/>
    <w:rsid w:val="00977665"/>
    <w:rsid w:val="009778E5"/>
    <w:rsid w:val="009801D8"/>
    <w:rsid w:val="009804C2"/>
    <w:rsid w:val="009804D7"/>
    <w:rsid w:val="00980B24"/>
    <w:rsid w:val="009815CE"/>
    <w:rsid w:val="00981DC5"/>
    <w:rsid w:val="0098215F"/>
    <w:rsid w:val="009822E3"/>
    <w:rsid w:val="0098235C"/>
    <w:rsid w:val="00982642"/>
    <w:rsid w:val="00982B38"/>
    <w:rsid w:val="00982B60"/>
    <w:rsid w:val="00982DB3"/>
    <w:rsid w:val="00982E48"/>
    <w:rsid w:val="00983304"/>
    <w:rsid w:val="009833CB"/>
    <w:rsid w:val="00983D2B"/>
    <w:rsid w:val="00983F02"/>
    <w:rsid w:val="009844EE"/>
    <w:rsid w:val="0098464C"/>
    <w:rsid w:val="0098485D"/>
    <w:rsid w:val="00984C31"/>
    <w:rsid w:val="00985026"/>
    <w:rsid w:val="009850BB"/>
    <w:rsid w:val="009851A6"/>
    <w:rsid w:val="009853B0"/>
    <w:rsid w:val="00985459"/>
    <w:rsid w:val="009854F7"/>
    <w:rsid w:val="00985FBC"/>
    <w:rsid w:val="00986BF8"/>
    <w:rsid w:val="00987530"/>
    <w:rsid w:val="00987CC7"/>
    <w:rsid w:val="009904AF"/>
    <w:rsid w:val="00990BA2"/>
    <w:rsid w:val="0099101A"/>
    <w:rsid w:val="009912BE"/>
    <w:rsid w:val="0099235E"/>
    <w:rsid w:val="0099245F"/>
    <w:rsid w:val="00993F1A"/>
    <w:rsid w:val="00995153"/>
    <w:rsid w:val="00996943"/>
    <w:rsid w:val="00996AA7"/>
    <w:rsid w:val="009971F1"/>
    <w:rsid w:val="009979D5"/>
    <w:rsid w:val="00997BCA"/>
    <w:rsid w:val="009A09AA"/>
    <w:rsid w:val="009A1338"/>
    <w:rsid w:val="009A1A42"/>
    <w:rsid w:val="009A1E86"/>
    <w:rsid w:val="009A21F6"/>
    <w:rsid w:val="009A238F"/>
    <w:rsid w:val="009A2C64"/>
    <w:rsid w:val="009A32DE"/>
    <w:rsid w:val="009A36EB"/>
    <w:rsid w:val="009A3C92"/>
    <w:rsid w:val="009A412F"/>
    <w:rsid w:val="009A4711"/>
    <w:rsid w:val="009A509F"/>
    <w:rsid w:val="009A52AC"/>
    <w:rsid w:val="009A598D"/>
    <w:rsid w:val="009A6137"/>
    <w:rsid w:val="009A6930"/>
    <w:rsid w:val="009A745A"/>
    <w:rsid w:val="009A749D"/>
    <w:rsid w:val="009A7604"/>
    <w:rsid w:val="009A79F6"/>
    <w:rsid w:val="009A7D52"/>
    <w:rsid w:val="009B072B"/>
    <w:rsid w:val="009B074C"/>
    <w:rsid w:val="009B07E5"/>
    <w:rsid w:val="009B1246"/>
    <w:rsid w:val="009B1D7F"/>
    <w:rsid w:val="009B369E"/>
    <w:rsid w:val="009B3AF2"/>
    <w:rsid w:val="009B3D70"/>
    <w:rsid w:val="009B3D83"/>
    <w:rsid w:val="009B3EDA"/>
    <w:rsid w:val="009B40DD"/>
    <w:rsid w:val="009B45E0"/>
    <w:rsid w:val="009B4846"/>
    <w:rsid w:val="009B497F"/>
    <w:rsid w:val="009B566E"/>
    <w:rsid w:val="009B5B49"/>
    <w:rsid w:val="009B5B9E"/>
    <w:rsid w:val="009B5DF5"/>
    <w:rsid w:val="009B6CD5"/>
    <w:rsid w:val="009B7CD3"/>
    <w:rsid w:val="009C07F9"/>
    <w:rsid w:val="009C0E91"/>
    <w:rsid w:val="009C16C7"/>
    <w:rsid w:val="009C22AF"/>
    <w:rsid w:val="009C25F9"/>
    <w:rsid w:val="009C2EC3"/>
    <w:rsid w:val="009C3135"/>
    <w:rsid w:val="009C3752"/>
    <w:rsid w:val="009C3829"/>
    <w:rsid w:val="009C38EA"/>
    <w:rsid w:val="009C4266"/>
    <w:rsid w:val="009C45AB"/>
    <w:rsid w:val="009C48F2"/>
    <w:rsid w:val="009C4F8D"/>
    <w:rsid w:val="009C5191"/>
    <w:rsid w:val="009C55FF"/>
    <w:rsid w:val="009C5BC1"/>
    <w:rsid w:val="009C6761"/>
    <w:rsid w:val="009C6A29"/>
    <w:rsid w:val="009C6FFE"/>
    <w:rsid w:val="009C7E20"/>
    <w:rsid w:val="009D03A2"/>
    <w:rsid w:val="009D0BD0"/>
    <w:rsid w:val="009D12B7"/>
    <w:rsid w:val="009D1651"/>
    <w:rsid w:val="009D2774"/>
    <w:rsid w:val="009D2C84"/>
    <w:rsid w:val="009D3B43"/>
    <w:rsid w:val="009D45E1"/>
    <w:rsid w:val="009D46EF"/>
    <w:rsid w:val="009D4990"/>
    <w:rsid w:val="009D5450"/>
    <w:rsid w:val="009D57F2"/>
    <w:rsid w:val="009D5D70"/>
    <w:rsid w:val="009D5FF0"/>
    <w:rsid w:val="009D63BD"/>
    <w:rsid w:val="009D64A2"/>
    <w:rsid w:val="009D6A02"/>
    <w:rsid w:val="009D6AC0"/>
    <w:rsid w:val="009D6C82"/>
    <w:rsid w:val="009D6D5D"/>
    <w:rsid w:val="009D7540"/>
    <w:rsid w:val="009D7AAF"/>
    <w:rsid w:val="009E0518"/>
    <w:rsid w:val="009E0F5F"/>
    <w:rsid w:val="009E16F6"/>
    <w:rsid w:val="009E2892"/>
    <w:rsid w:val="009E2F63"/>
    <w:rsid w:val="009E3549"/>
    <w:rsid w:val="009E4F78"/>
    <w:rsid w:val="009E60FE"/>
    <w:rsid w:val="009E6283"/>
    <w:rsid w:val="009E68E6"/>
    <w:rsid w:val="009E6E38"/>
    <w:rsid w:val="009E766E"/>
    <w:rsid w:val="009E782D"/>
    <w:rsid w:val="009E7C39"/>
    <w:rsid w:val="009F0CB1"/>
    <w:rsid w:val="009F1092"/>
    <w:rsid w:val="009F14C3"/>
    <w:rsid w:val="009F1C0C"/>
    <w:rsid w:val="009F1F4A"/>
    <w:rsid w:val="009F212F"/>
    <w:rsid w:val="009F26A3"/>
    <w:rsid w:val="009F2CE4"/>
    <w:rsid w:val="009F31A8"/>
    <w:rsid w:val="009F4282"/>
    <w:rsid w:val="009F4458"/>
    <w:rsid w:val="009F460A"/>
    <w:rsid w:val="009F482C"/>
    <w:rsid w:val="009F4902"/>
    <w:rsid w:val="009F5193"/>
    <w:rsid w:val="009F528B"/>
    <w:rsid w:val="009F5B9F"/>
    <w:rsid w:val="009F68E9"/>
    <w:rsid w:val="009F7326"/>
    <w:rsid w:val="009F7717"/>
    <w:rsid w:val="009F7F5F"/>
    <w:rsid w:val="00A0062F"/>
    <w:rsid w:val="00A0073A"/>
    <w:rsid w:val="00A007E4"/>
    <w:rsid w:val="00A014B3"/>
    <w:rsid w:val="00A01B77"/>
    <w:rsid w:val="00A01B94"/>
    <w:rsid w:val="00A02772"/>
    <w:rsid w:val="00A02792"/>
    <w:rsid w:val="00A02B69"/>
    <w:rsid w:val="00A02DEF"/>
    <w:rsid w:val="00A03055"/>
    <w:rsid w:val="00A034E6"/>
    <w:rsid w:val="00A036EE"/>
    <w:rsid w:val="00A04072"/>
    <w:rsid w:val="00A04D56"/>
    <w:rsid w:val="00A053C9"/>
    <w:rsid w:val="00A0627C"/>
    <w:rsid w:val="00A06365"/>
    <w:rsid w:val="00A065C2"/>
    <w:rsid w:val="00A077CE"/>
    <w:rsid w:val="00A07880"/>
    <w:rsid w:val="00A07CCF"/>
    <w:rsid w:val="00A07CED"/>
    <w:rsid w:val="00A07FCA"/>
    <w:rsid w:val="00A1148C"/>
    <w:rsid w:val="00A119D1"/>
    <w:rsid w:val="00A119D6"/>
    <w:rsid w:val="00A12316"/>
    <w:rsid w:val="00A12733"/>
    <w:rsid w:val="00A128E2"/>
    <w:rsid w:val="00A129A7"/>
    <w:rsid w:val="00A1376E"/>
    <w:rsid w:val="00A13983"/>
    <w:rsid w:val="00A14068"/>
    <w:rsid w:val="00A14A9F"/>
    <w:rsid w:val="00A155B9"/>
    <w:rsid w:val="00A15EBC"/>
    <w:rsid w:val="00A16013"/>
    <w:rsid w:val="00A16A29"/>
    <w:rsid w:val="00A16CE4"/>
    <w:rsid w:val="00A16D17"/>
    <w:rsid w:val="00A16D82"/>
    <w:rsid w:val="00A16DB9"/>
    <w:rsid w:val="00A16E49"/>
    <w:rsid w:val="00A16F25"/>
    <w:rsid w:val="00A17888"/>
    <w:rsid w:val="00A178EA"/>
    <w:rsid w:val="00A179EA"/>
    <w:rsid w:val="00A17B07"/>
    <w:rsid w:val="00A209F4"/>
    <w:rsid w:val="00A20AFB"/>
    <w:rsid w:val="00A2106A"/>
    <w:rsid w:val="00A2137C"/>
    <w:rsid w:val="00A22A10"/>
    <w:rsid w:val="00A23E1A"/>
    <w:rsid w:val="00A247A9"/>
    <w:rsid w:val="00A24CFD"/>
    <w:rsid w:val="00A25437"/>
    <w:rsid w:val="00A25AEF"/>
    <w:rsid w:val="00A25ED0"/>
    <w:rsid w:val="00A266F1"/>
    <w:rsid w:val="00A2688B"/>
    <w:rsid w:val="00A269E8"/>
    <w:rsid w:val="00A26F92"/>
    <w:rsid w:val="00A27B93"/>
    <w:rsid w:val="00A309ED"/>
    <w:rsid w:val="00A30C8E"/>
    <w:rsid w:val="00A30D2E"/>
    <w:rsid w:val="00A3157C"/>
    <w:rsid w:val="00A322EE"/>
    <w:rsid w:val="00A32427"/>
    <w:rsid w:val="00A330F2"/>
    <w:rsid w:val="00A3389F"/>
    <w:rsid w:val="00A34A0D"/>
    <w:rsid w:val="00A34BBA"/>
    <w:rsid w:val="00A35117"/>
    <w:rsid w:val="00A354D2"/>
    <w:rsid w:val="00A35F52"/>
    <w:rsid w:val="00A368B8"/>
    <w:rsid w:val="00A369EF"/>
    <w:rsid w:val="00A36D2C"/>
    <w:rsid w:val="00A372FB"/>
    <w:rsid w:val="00A37CB3"/>
    <w:rsid w:val="00A40F64"/>
    <w:rsid w:val="00A41126"/>
    <w:rsid w:val="00A42206"/>
    <w:rsid w:val="00A42418"/>
    <w:rsid w:val="00A42A29"/>
    <w:rsid w:val="00A42C24"/>
    <w:rsid w:val="00A42F61"/>
    <w:rsid w:val="00A43033"/>
    <w:rsid w:val="00A43A95"/>
    <w:rsid w:val="00A44513"/>
    <w:rsid w:val="00A44593"/>
    <w:rsid w:val="00A4527A"/>
    <w:rsid w:val="00A45987"/>
    <w:rsid w:val="00A45BE4"/>
    <w:rsid w:val="00A45C1B"/>
    <w:rsid w:val="00A460DB"/>
    <w:rsid w:val="00A4626F"/>
    <w:rsid w:val="00A47636"/>
    <w:rsid w:val="00A47F03"/>
    <w:rsid w:val="00A50027"/>
    <w:rsid w:val="00A5082B"/>
    <w:rsid w:val="00A50A6E"/>
    <w:rsid w:val="00A50DCD"/>
    <w:rsid w:val="00A51498"/>
    <w:rsid w:val="00A519A8"/>
    <w:rsid w:val="00A52237"/>
    <w:rsid w:val="00A52FDD"/>
    <w:rsid w:val="00A53912"/>
    <w:rsid w:val="00A53E3E"/>
    <w:rsid w:val="00A541F5"/>
    <w:rsid w:val="00A542A2"/>
    <w:rsid w:val="00A543EB"/>
    <w:rsid w:val="00A545D7"/>
    <w:rsid w:val="00A54798"/>
    <w:rsid w:val="00A550EF"/>
    <w:rsid w:val="00A5618A"/>
    <w:rsid w:val="00A564B9"/>
    <w:rsid w:val="00A56999"/>
    <w:rsid w:val="00A56D42"/>
    <w:rsid w:val="00A56DC0"/>
    <w:rsid w:val="00A6015A"/>
    <w:rsid w:val="00A603BE"/>
    <w:rsid w:val="00A606E1"/>
    <w:rsid w:val="00A613D6"/>
    <w:rsid w:val="00A61537"/>
    <w:rsid w:val="00A615E6"/>
    <w:rsid w:val="00A61612"/>
    <w:rsid w:val="00A62170"/>
    <w:rsid w:val="00A630CE"/>
    <w:rsid w:val="00A631D6"/>
    <w:rsid w:val="00A63266"/>
    <w:rsid w:val="00A63AF8"/>
    <w:rsid w:val="00A63BA4"/>
    <w:rsid w:val="00A63E28"/>
    <w:rsid w:val="00A6416C"/>
    <w:rsid w:val="00A641B0"/>
    <w:rsid w:val="00A6559F"/>
    <w:rsid w:val="00A66539"/>
    <w:rsid w:val="00A67050"/>
    <w:rsid w:val="00A673B9"/>
    <w:rsid w:val="00A70014"/>
    <w:rsid w:val="00A7040A"/>
    <w:rsid w:val="00A70431"/>
    <w:rsid w:val="00A70779"/>
    <w:rsid w:val="00A719F7"/>
    <w:rsid w:val="00A722C5"/>
    <w:rsid w:val="00A72865"/>
    <w:rsid w:val="00A73048"/>
    <w:rsid w:val="00A73536"/>
    <w:rsid w:val="00A7441E"/>
    <w:rsid w:val="00A74D6A"/>
    <w:rsid w:val="00A74E08"/>
    <w:rsid w:val="00A74E12"/>
    <w:rsid w:val="00A74FBC"/>
    <w:rsid w:val="00A75111"/>
    <w:rsid w:val="00A758EB"/>
    <w:rsid w:val="00A75A20"/>
    <w:rsid w:val="00A75C7F"/>
    <w:rsid w:val="00A75D19"/>
    <w:rsid w:val="00A7659D"/>
    <w:rsid w:val="00A768B7"/>
    <w:rsid w:val="00A77DE4"/>
    <w:rsid w:val="00A77EC7"/>
    <w:rsid w:val="00A80873"/>
    <w:rsid w:val="00A8126D"/>
    <w:rsid w:val="00A81F33"/>
    <w:rsid w:val="00A8243C"/>
    <w:rsid w:val="00A82B96"/>
    <w:rsid w:val="00A83749"/>
    <w:rsid w:val="00A83A08"/>
    <w:rsid w:val="00A83A81"/>
    <w:rsid w:val="00A83E77"/>
    <w:rsid w:val="00A84356"/>
    <w:rsid w:val="00A8438E"/>
    <w:rsid w:val="00A84F3F"/>
    <w:rsid w:val="00A85438"/>
    <w:rsid w:val="00A854DA"/>
    <w:rsid w:val="00A859D2"/>
    <w:rsid w:val="00A860DB"/>
    <w:rsid w:val="00A862DA"/>
    <w:rsid w:val="00A864AD"/>
    <w:rsid w:val="00A86FF2"/>
    <w:rsid w:val="00A8737A"/>
    <w:rsid w:val="00A87E05"/>
    <w:rsid w:val="00A90066"/>
    <w:rsid w:val="00A90B91"/>
    <w:rsid w:val="00A9155B"/>
    <w:rsid w:val="00A9178F"/>
    <w:rsid w:val="00A9248A"/>
    <w:rsid w:val="00A928C7"/>
    <w:rsid w:val="00A93998"/>
    <w:rsid w:val="00A95132"/>
    <w:rsid w:val="00A9564A"/>
    <w:rsid w:val="00A95C92"/>
    <w:rsid w:val="00A97114"/>
    <w:rsid w:val="00A97195"/>
    <w:rsid w:val="00A9723A"/>
    <w:rsid w:val="00A97290"/>
    <w:rsid w:val="00A9761A"/>
    <w:rsid w:val="00A97E76"/>
    <w:rsid w:val="00AA0BA3"/>
    <w:rsid w:val="00AA1038"/>
    <w:rsid w:val="00AA11BA"/>
    <w:rsid w:val="00AA17EE"/>
    <w:rsid w:val="00AA1CF2"/>
    <w:rsid w:val="00AA29F1"/>
    <w:rsid w:val="00AA2B9E"/>
    <w:rsid w:val="00AA305F"/>
    <w:rsid w:val="00AA30F3"/>
    <w:rsid w:val="00AA36A1"/>
    <w:rsid w:val="00AA37BF"/>
    <w:rsid w:val="00AA3E19"/>
    <w:rsid w:val="00AA3E4D"/>
    <w:rsid w:val="00AA46FA"/>
    <w:rsid w:val="00AA4714"/>
    <w:rsid w:val="00AA4764"/>
    <w:rsid w:val="00AA4867"/>
    <w:rsid w:val="00AA4C32"/>
    <w:rsid w:val="00AA4F26"/>
    <w:rsid w:val="00AA518C"/>
    <w:rsid w:val="00AA69F6"/>
    <w:rsid w:val="00AA6B17"/>
    <w:rsid w:val="00AA6CD4"/>
    <w:rsid w:val="00AA6FA0"/>
    <w:rsid w:val="00AB06BE"/>
    <w:rsid w:val="00AB070A"/>
    <w:rsid w:val="00AB0728"/>
    <w:rsid w:val="00AB172C"/>
    <w:rsid w:val="00AB17BD"/>
    <w:rsid w:val="00AB2022"/>
    <w:rsid w:val="00AB2199"/>
    <w:rsid w:val="00AB272F"/>
    <w:rsid w:val="00AB2785"/>
    <w:rsid w:val="00AB2D9F"/>
    <w:rsid w:val="00AB33DC"/>
    <w:rsid w:val="00AB3B50"/>
    <w:rsid w:val="00AB45E5"/>
    <w:rsid w:val="00AB50F0"/>
    <w:rsid w:val="00AB5552"/>
    <w:rsid w:val="00AB6467"/>
    <w:rsid w:val="00AB6970"/>
    <w:rsid w:val="00AB6AB7"/>
    <w:rsid w:val="00AB7457"/>
    <w:rsid w:val="00AB779F"/>
    <w:rsid w:val="00AB7B2F"/>
    <w:rsid w:val="00AC0283"/>
    <w:rsid w:val="00AC11A0"/>
    <w:rsid w:val="00AC180B"/>
    <w:rsid w:val="00AC2013"/>
    <w:rsid w:val="00AC28E9"/>
    <w:rsid w:val="00AC372F"/>
    <w:rsid w:val="00AC3BB1"/>
    <w:rsid w:val="00AC3C11"/>
    <w:rsid w:val="00AC3E40"/>
    <w:rsid w:val="00AC3E7B"/>
    <w:rsid w:val="00AC48AE"/>
    <w:rsid w:val="00AC4C04"/>
    <w:rsid w:val="00AC58B9"/>
    <w:rsid w:val="00AC5D23"/>
    <w:rsid w:val="00AC6363"/>
    <w:rsid w:val="00AC65CF"/>
    <w:rsid w:val="00AC676C"/>
    <w:rsid w:val="00AC773B"/>
    <w:rsid w:val="00AC7C5B"/>
    <w:rsid w:val="00AD04CE"/>
    <w:rsid w:val="00AD0960"/>
    <w:rsid w:val="00AD148F"/>
    <w:rsid w:val="00AD1E3F"/>
    <w:rsid w:val="00AD2B60"/>
    <w:rsid w:val="00AD2E63"/>
    <w:rsid w:val="00AD2F43"/>
    <w:rsid w:val="00AD4839"/>
    <w:rsid w:val="00AD48C2"/>
    <w:rsid w:val="00AD4D12"/>
    <w:rsid w:val="00AD4F73"/>
    <w:rsid w:val="00AD5A8E"/>
    <w:rsid w:val="00AD608B"/>
    <w:rsid w:val="00AD7557"/>
    <w:rsid w:val="00AD75F0"/>
    <w:rsid w:val="00AD7A98"/>
    <w:rsid w:val="00AE089B"/>
    <w:rsid w:val="00AE10EB"/>
    <w:rsid w:val="00AE119A"/>
    <w:rsid w:val="00AE13E9"/>
    <w:rsid w:val="00AE1884"/>
    <w:rsid w:val="00AE23AA"/>
    <w:rsid w:val="00AE2A26"/>
    <w:rsid w:val="00AE35F7"/>
    <w:rsid w:val="00AE36AE"/>
    <w:rsid w:val="00AE39CF"/>
    <w:rsid w:val="00AE453C"/>
    <w:rsid w:val="00AE5D2C"/>
    <w:rsid w:val="00AE6131"/>
    <w:rsid w:val="00AE6A4C"/>
    <w:rsid w:val="00AE6B5E"/>
    <w:rsid w:val="00AF027A"/>
    <w:rsid w:val="00AF03FE"/>
    <w:rsid w:val="00AF0498"/>
    <w:rsid w:val="00AF05CA"/>
    <w:rsid w:val="00AF077D"/>
    <w:rsid w:val="00AF0959"/>
    <w:rsid w:val="00AF0AA8"/>
    <w:rsid w:val="00AF142F"/>
    <w:rsid w:val="00AF215D"/>
    <w:rsid w:val="00AF229E"/>
    <w:rsid w:val="00AF2982"/>
    <w:rsid w:val="00AF2B35"/>
    <w:rsid w:val="00AF2B51"/>
    <w:rsid w:val="00AF329E"/>
    <w:rsid w:val="00AF3490"/>
    <w:rsid w:val="00AF34D6"/>
    <w:rsid w:val="00AF3E44"/>
    <w:rsid w:val="00AF430A"/>
    <w:rsid w:val="00AF4964"/>
    <w:rsid w:val="00AF4B77"/>
    <w:rsid w:val="00AF4C70"/>
    <w:rsid w:val="00AF5F33"/>
    <w:rsid w:val="00AF5F66"/>
    <w:rsid w:val="00AF6561"/>
    <w:rsid w:val="00AF65D8"/>
    <w:rsid w:val="00AF7D8B"/>
    <w:rsid w:val="00AF7E7D"/>
    <w:rsid w:val="00B00B53"/>
    <w:rsid w:val="00B02FA9"/>
    <w:rsid w:val="00B03535"/>
    <w:rsid w:val="00B04652"/>
    <w:rsid w:val="00B05B07"/>
    <w:rsid w:val="00B06F82"/>
    <w:rsid w:val="00B07235"/>
    <w:rsid w:val="00B07244"/>
    <w:rsid w:val="00B0768A"/>
    <w:rsid w:val="00B07F24"/>
    <w:rsid w:val="00B10536"/>
    <w:rsid w:val="00B109D2"/>
    <w:rsid w:val="00B10EB2"/>
    <w:rsid w:val="00B117DD"/>
    <w:rsid w:val="00B127D2"/>
    <w:rsid w:val="00B12E82"/>
    <w:rsid w:val="00B1329B"/>
    <w:rsid w:val="00B13E9B"/>
    <w:rsid w:val="00B13FC1"/>
    <w:rsid w:val="00B15113"/>
    <w:rsid w:val="00B153DF"/>
    <w:rsid w:val="00B16062"/>
    <w:rsid w:val="00B160D3"/>
    <w:rsid w:val="00B16A3C"/>
    <w:rsid w:val="00B16A88"/>
    <w:rsid w:val="00B172BB"/>
    <w:rsid w:val="00B17B7E"/>
    <w:rsid w:val="00B209E7"/>
    <w:rsid w:val="00B20B5F"/>
    <w:rsid w:val="00B2101D"/>
    <w:rsid w:val="00B21E44"/>
    <w:rsid w:val="00B231C1"/>
    <w:rsid w:val="00B23727"/>
    <w:rsid w:val="00B237B9"/>
    <w:rsid w:val="00B23BCE"/>
    <w:rsid w:val="00B247EB"/>
    <w:rsid w:val="00B25232"/>
    <w:rsid w:val="00B25658"/>
    <w:rsid w:val="00B25A0A"/>
    <w:rsid w:val="00B2757E"/>
    <w:rsid w:val="00B27633"/>
    <w:rsid w:val="00B3042B"/>
    <w:rsid w:val="00B31157"/>
    <w:rsid w:val="00B318B8"/>
    <w:rsid w:val="00B3247F"/>
    <w:rsid w:val="00B326C7"/>
    <w:rsid w:val="00B32E46"/>
    <w:rsid w:val="00B32FC1"/>
    <w:rsid w:val="00B3383F"/>
    <w:rsid w:val="00B33AD2"/>
    <w:rsid w:val="00B33C67"/>
    <w:rsid w:val="00B345C4"/>
    <w:rsid w:val="00B34756"/>
    <w:rsid w:val="00B3492D"/>
    <w:rsid w:val="00B349F1"/>
    <w:rsid w:val="00B34A88"/>
    <w:rsid w:val="00B34B77"/>
    <w:rsid w:val="00B34F0E"/>
    <w:rsid w:val="00B34FDC"/>
    <w:rsid w:val="00B350D0"/>
    <w:rsid w:val="00B35784"/>
    <w:rsid w:val="00B359F0"/>
    <w:rsid w:val="00B35A0C"/>
    <w:rsid w:val="00B35A60"/>
    <w:rsid w:val="00B35BD1"/>
    <w:rsid w:val="00B3759F"/>
    <w:rsid w:val="00B37663"/>
    <w:rsid w:val="00B37D6F"/>
    <w:rsid w:val="00B41DBF"/>
    <w:rsid w:val="00B4235E"/>
    <w:rsid w:val="00B4256E"/>
    <w:rsid w:val="00B4320A"/>
    <w:rsid w:val="00B442BC"/>
    <w:rsid w:val="00B45230"/>
    <w:rsid w:val="00B453E2"/>
    <w:rsid w:val="00B46A24"/>
    <w:rsid w:val="00B46BBC"/>
    <w:rsid w:val="00B472A0"/>
    <w:rsid w:val="00B473EC"/>
    <w:rsid w:val="00B47B51"/>
    <w:rsid w:val="00B47CFC"/>
    <w:rsid w:val="00B50239"/>
    <w:rsid w:val="00B508AB"/>
    <w:rsid w:val="00B50DF0"/>
    <w:rsid w:val="00B519D6"/>
    <w:rsid w:val="00B52371"/>
    <w:rsid w:val="00B52A89"/>
    <w:rsid w:val="00B52CAB"/>
    <w:rsid w:val="00B52F46"/>
    <w:rsid w:val="00B53617"/>
    <w:rsid w:val="00B53A61"/>
    <w:rsid w:val="00B548BE"/>
    <w:rsid w:val="00B54BE6"/>
    <w:rsid w:val="00B54DB5"/>
    <w:rsid w:val="00B5536D"/>
    <w:rsid w:val="00B55766"/>
    <w:rsid w:val="00B55841"/>
    <w:rsid w:val="00B55DFE"/>
    <w:rsid w:val="00B55FEE"/>
    <w:rsid w:val="00B5622A"/>
    <w:rsid w:val="00B57F41"/>
    <w:rsid w:val="00B6067A"/>
    <w:rsid w:val="00B608CD"/>
    <w:rsid w:val="00B60B90"/>
    <w:rsid w:val="00B60E53"/>
    <w:rsid w:val="00B61075"/>
    <w:rsid w:val="00B62422"/>
    <w:rsid w:val="00B63AD3"/>
    <w:rsid w:val="00B643FB"/>
    <w:rsid w:val="00B646F1"/>
    <w:rsid w:val="00B65185"/>
    <w:rsid w:val="00B65914"/>
    <w:rsid w:val="00B67643"/>
    <w:rsid w:val="00B67D82"/>
    <w:rsid w:val="00B704C3"/>
    <w:rsid w:val="00B7110F"/>
    <w:rsid w:val="00B71A2A"/>
    <w:rsid w:val="00B72692"/>
    <w:rsid w:val="00B72A00"/>
    <w:rsid w:val="00B72FE3"/>
    <w:rsid w:val="00B73A9E"/>
    <w:rsid w:val="00B74780"/>
    <w:rsid w:val="00B74B42"/>
    <w:rsid w:val="00B74BCD"/>
    <w:rsid w:val="00B74C64"/>
    <w:rsid w:val="00B75ED4"/>
    <w:rsid w:val="00B76059"/>
    <w:rsid w:val="00B765F0"/>
    <w:rsid w:val="00B77045"/>
    <w:rsid w:val="00B770FF"/>
    <w:rsid w:val="00B77438"/>
    <w:rsid w:val="00B774AE"/>
    <w:rsid w:val="00B778EF"/>
    <w:rsid w:val="00B77C37"/>
    <w:rsid w:val="00B800F9"/>
    <w:rsid w:val="00B80DD5"/>
    <w:rsid w:val="00B80DDA"/>
    <w:rsid w:val="00B815AB"/>
    <w:rsid w:val="00B81D7B"/>
    <w:rsid w:val="00B824C9"/>
    <w:rsid w:val="00B825C5"/>
    <w:rsid w:val="00B83B31"/>
    <w:rsid w:val="00B83E89"/>
    <w:rsid w:val="00B84027"/>
    <w:rsid w:val="00B841B8"/>
    <w:rsid w:val="00B8420E"/>
    <w:rsid w:val="00B84564"/>
    <w:rsid w:val="00B8468B"/>
    <w:rsid w:val="00B84A45"/>
    <w:rsid w:val="00B84B64"/>
    <w:rsid w:val="00B84C64"/>
    <w:rsid w:val="00B84D79"/>
    <w:rsid w:val="00B859B4"/>
    <w:rsid w:val="00B859FD"/>
    <w:rsid w:val="00B87B2F"/>
    <w:rsid w:val="00B90149"/>
    <w:rsid w:val="00B90C33"/>
    <w:rsid w:val="00B91032"/>
    <w:rsid w:val="00B910CB"/>
    <w:rsid w:val="00B9112F"/>
    <w:rsid w:val="00B913BB"/>
    <w:rsid w:val="00B933DC"/>
    <w:rsid w:val="00B937E4"/>
    <w:rsid w:val="00B9395D"/>
    <w:rsid w:val="00B93A65"/>
    <w:rsid w:val="00B93B45"/>
    <w:rsid w:val="00B941EB"/>
    <w:rsid w:val="00B94E5C"/>
    <w:rsid w:val="00B95549"/>
    <w:rsid w:val="00B95CAA"/>
    <w:rsid w:val="00B9609F"/>
    <w:rsid w:val="00B96759"/>
    <w:rsid w:val="00B96F12"/>
    <w:rsid w:val="00B97212"/>
    <w:rsid w:val="00BA0565"/>
    <w:rsid w:val="00BA065C"/>
    <w:rsid w:val="00BA0D92"/>
    <w:rsid w:val="00BA20A6"/>
    <w:rsid w:val="00BA24C6"/>
    <w:rsid w:val="00BA272E"/>
    <w:rsid w:val="00BA28B1"/>
    <w:rsid w:val="00BA2AB1"/>
    <w:rsid w:val="00BA30AC"/>
    <w:rsid w:val="00BA3951"/>
    <w:rsid w:val="00BA3D19"/>
    <w:rsid w:val="00BA4095"/>
    <w:rsid w:val="00BA4BE9"/>
    <w:rsid w:val="00BA4C1D"/>
    <w:rsid w:val="00BA4CD6"/>
    <w:rsid w:val="00BA4EAF"/>
    <w:rsid w:val="00BA4FCD"/>
    <w:rsid w:val="00BA5B83"/>
    <w:rsid w:val="00BA6689"/>
    <w:rsid w:val="00BA66B3"/>
    <w:rsid w:val="00BA6A5C"/>
    <w:rsid w:val="00BB041B"/>
    <w:rsid w:val="00BB06A4"/>
    <w:rsid w:val="00BB1030"/>
    <w:rsid w:val="00BB125E"/>
    <w:rsid w:val="00BB1537"/>
    <w:rsid w:val="00BB1AD3"/>
    <w:rsid w:val="00BB1AF9"/>
    <w:rsid w:val="00BB1C80"/>
    <w:rsid w:val="00BB22DE"/>
    <w:rsid w:val="00BB268B"/>
    <w:rsid w:val="00BB29E8"/>
    <w:rsid w:val="00BB3386"/>
    <w:rsid w:val="00BB37E4"/>
    <w:rsid w:val="00BB3D42"/>
    <w:rsid w:val="00BB4185"/>
    <w:rsid w:val="00BB5583"/>
    <w:rsid w:val="00BB5AB5"/>
    <w:rsid w:val="00BB646C"/>
    <w:rsid w:val="00BB6CB5"/>
    <w:rsid w:val="00BB6DAA"/>
    <w:rsid w:val="00BB6F9A"/>
    <w:rsid w:val="00BB799F"/>
    <w:rsid w:val="00BC01CB"/>
    <w:rsid w:val="00BC07C2"/>
    <w:rsid w:val="00BC115B"/>
    <w:rsid w:val="00BC1A07"/>
    <w:rsid w:val="00BC1B48"/>
    <w:rsid w:val="00BC1CC6"/>
    <w:rsid w:val="00BC1D1C"/>
    <w:rsid w:val="00BC26A6"/>
    <w:rsid w:val="00BC2DAD"/>
    <w:rsid w:val="00BC3376"/>
    <w:rsid w:val="00BC3544"/>
    <w:rsid w:val="00BC4FBC"/>
    <w:rsid w:val="00BC6A9B"/>
    <w:rsid w:val="00BC703B"/>
    <w:rsid w:val="00BC728C"/>
    <w:rsid w:val="00BD05E3"/>
    <w:rsid w:val="00BD0A95"/>
    <w:rsid w:val="00BD0B5D"/>
    <w:rsid w:val="00BD1A79"/>
    <w:rsid w:val="00BD1FAB"/>
    <w:rsid w:val="00BD2005"/>
    <w:rsid w:val="00BD2433"/>
    <w:rsid w:val="00BD2996"/>
    <w:rsid w:val="00BD2C85"/>
    <w:rsid w:val="00BD2CE7"/>
    <w:rsid w:val="00BD2FA5"/>
    <w:rsid w:val="00BD3315"/>
    <w:rsid w:val="00BD361F"/>
    <w:rsid w:val="00BD3FDA"/>
    <w:rsid w:val="00BD40CA"/>
    <w:rsid w:val="00BD4C1F"/>
    <w:rsid w:val="00BD5377"/>
    <w:rsid w:val="00BD5CE9"/>
    <w:rsid w:val="00BD6604"/>
    <w:rsid w:val="00BD7539"/>
    <w:rsid w:val="00BE00F8"/>
    <w:rsid w:val="00BE0599"/>
    <w:rsid w:val="00BE06C0"/>
    <w:rsid w:val="00BE108F"/>
    <w:rsid w:val="00BE1761"/>
    <w:rsid w:val="00BE197C"/>
    <w:rsid w:val="00BE1C4F"/>
    <w:rsid w:val="00BE2D63"/>
    <w:rsid w:val="00BE3111"/>
    <w:rsid w:val="00BE329D"/>
    <w:rsid w:val="00BE365C"/>
    <w:rsid w:val="00BE4120"/>
    <w:rsid w:val="00BE46AF"/>
    <w:rsid w:val="00BE473C"/>
    <w:rsid w:val="00BE5625"/>
    <w:rsid w:val="00BE5828"/>
    <w:rsid w:val="00BE622B"/>
    <w:rsid w:val="00BE633D"/>
    <w:rsid w:val="00BE65F1"/>
    <w:rsid w:val="00BE6E2E"/>
    <w:rsid w:val="00BE7222"/>
    <w:rsid w:val="00BE7B15"/>
    <w:rsid w:val="00BE7CDE"/>
    <w:rsid w:val="00BF052E"/>
    <w:rsid w:val="00BF08F6"/>
    <w:rsid w:val="00BF198B"/>
    <w:rsid w:val="00BF20F7"/>
    <w:rsid w:val="00BF2D56"/>
    <w:rsid w:val="00BF306E"/>
    <w:rsid w:val="00BF4A40"/>
    <w:rsid w:val="00BF5132"/>
    <w:rsid w:val="00BF5B04"/>
    <w:rsid w:val="00BF5C92"/>
    <w:rsid w:val="00BF6325"/>
    <w:rsid w:val="00BF63E9"/>
    <w:rsid w:val="00BF69D3"/>
    <w:rsid w:val="00C00DD5"/>
    <w:rsid w:val="00C0114C"/>
    <w:rsid w:val="00C0171E"/>
    <w:rsid w:val="00C01A29"/>
    <w:rsid w:val="00C01D8B"/>
    <w:rsid w:val="00C0201B"/>
    <w:rsid w:val="00C024D4"/>
    <w:rsid w:val="00C0279C"/>
    <w:rsid w:val="00C029ED"/>
    <w:rsid w:val="00C02F28"/>
    <w:rsid w:val="00C03972"/>
    <w:rsid w:val="00C03C2A"/>
    <w:rsid w:val="00C03E05"/>
    <w:rsid w:val="00C04A53"/>
    <w:rsid w:val="00C04CCE"/>
    <w:rsid w:val="00C04FBC"/>
    <w:rsid w:val="00C05153"/>
    <w:rsid w:val="00C052A8"/>
    <w:rsid w:val="00C052D8"/>
    <w:rsid w:val="00C057BE"/>
    <w:rsid w:val="00C06184"/>
    <w:rsid w:val="00C06519"/>
    <w:rsid w:val="00C06BD6"/>
    <w:rsid w:val="00C0737C"/>
    <w:rsid w:val="00C10B9F"/>
    <w:rsid w:val="00C10D05"/>
    <w:rsid w:val="00C10E76"/>
    <w:rsid w:val="00C11315"/>
    <w:rsid w:val="00C1141A"/>
    <w:rsid w:val="00C12095"/>
    <w:rsid w:val="00C1237E"/>
    <w:rsid w:val="00C12572"/>
    <w:rsid w:val="00C13079"/>
    <w:rsid w:val="00C136A6"/>
    <w:rsid w:val="00C13DE8"/>
    <w:rsid w:val="00C1448D"/>
    <w:rsid w:val="00C144C9"/>
    <w:rsid w:val="00C1464B"/>
    <w:rsid w:val="00C147E8"/>
    <w:rsid w:val="00C14BD8"/>
    <w:rsid w:val="00C151A0"/>
    <w:rsid w:val="00C1593E"/>
    <w:rsid w:val="00C15BB8"/>
    <w:rsid w:val="00C15CA3"/>
    <w:rsid w:val="00C15EB3"/>
    <w:rsid w:val="00C1638C"/>
    <w:rsid w:val="00C16448"/>
    <w:rsid w:val="00C175C5"/>
    <w:rsid w:val="00C17AE1"/>
    <w:rsid w:val="00C17DBA"/>
    <w:rsid w:val="00C17F8A"/>
    <w:rsid w:val="00C20C73"/>
    <w:rsid w:val="00C20D61"/>
    <w:rsid w:val="00C20EC5"/>
    <w:rsid w:val="00C20FE6"/>
    <w:rsid w:val="00C21B6B"/>
    <w:rsid w:val="00C21CE2"/>
    <w:rsid w:val="00C21E63"/>
    <w:rsid w:val="00C23664"/>
    <w:rsid w:val="00C23B80"/>
    <w:rsid w:val="00C23E35"/>
    <w:rsid w:val="00C24638"/>
    <w:rsid w:val="00C248C4"/>
    <w:rsid w:val="00C24905"/>
    <w:rsid w:val="00C24E83"/>
    <w:rsid w:val="00C25D91"/>
    <w:rsid w:val="00C2684B"/>
    <w:rsid w:val="00C26957"/>
    <w:rsid w:val="00C26C5B"/>
    <w:rsid w:val="00C278B7"/>
    <w:rsid w:val="00C27DE5"/>
    <w:rsid w:val="00C300DD"/>
    <w:rsid w:val="00C301F6"/>
    <w:rsid w:val="00C30473"/>
    <w:rsid w:val="00C313B4"/>
    <w:rsid w:val="00C31D70"/>
    <w:rsid w:val="00C320FA"/>
    <w:rsid w:val="00C3211C"/>
    <w:rsid w:val="00C32E28"/>
    <w:rsid w:val="00C33BFA"/>
    <w:rsid w:val="00C35038"/>
    <w:rsid w:val="00C35287"/>
    <w:rsid w:val="00C35490"/>
    <w:rsid w:val="00C35AEC"/>
    <w:rsid w:val="00C35CE9"/>
    <w:rsid w:val="00C35FC0"/>
    <w:rsid w:val="00C362F3"/>
    <w:rsid w:val="00C36B44"/>
    <w:rsid w:val="00C36E55"/>
    <w:rsid w:val="00C371B4"/>
    <w:rsid w:val="00C37D1D"/>
    <w:rsid w:val="00C37EB0"/>
    <w:rsid w:val="00C407D9"/>
    <w:rsid w:val="00C41334"/>
    <w:rsid w:val="00C41C5D"/>
    <w:rsid w:val="00C423D2"/>
    <w:rsid w:val="00C42479"/>
    <w:rsid w:val="00C42BA8"/>
    <w:rsid w:val="00C43265"/>
    <w:rsid w:val="00C437C7"/>
    <w:rsid w:val="00C43CCC"/>
    <w:rsid w:val="00C44017"/>
    <w:rsid w:val="00C44BAC"/>
    <w:rsid w:val="00C453F4"/>
    <w:rsid w:val="00C45A8E"/>
    <w:rsid w:val="00C45B77"/>
    <w:rsid w:val="00C45FAB"/>
    <w:rsid w:val="00C467B1"/>
    <w:rsid w:val="00C468FC"/>
    <w:rsid w:val="00C46AEA"/>
    <w:rsid w:val="00C47424"/>
    <w:rsid w:val="00C477CE"/>
    <w:rsid w:val="00C5009E"/>
    <w:rsid w:val="00C50AD2"/>
    <w:rsid w:val="00C50B3C"/>
    <w:rsid w:val="00C519E4"/>
    <w:rsid w:val="00C52073"/>
    <w:rsid w:val="00C52866"/>
    <w:rsid w:val="00C52AE6"/>
    <w:rsid w:val="00C53F8B"/>
    <w:rsid w:val="00C5415C"/>
    <w:rsid w:val="00C5467A"/>
    <w:rsid w:val="00C55200"/>
    <w:rsid w:val="00C553A9"/>
    <w:rsid w:val="00C55C87"/>
    <w:rsid w:val="00C5609E"/>
    <w:rsid w:val="00C56189"/>
    <w:rsid w:val="00C5647A"/>
    <w:rsid w:val="00C5685D"/>
    <w:rsid w:val="00C56A9B"/>
    <w:rsid w:val="00C60F66"/>
    <w:rsid w:val="00C6122B"/>
    <w:rsid w:val="00C62419"/>
    <w:rsid w:val="00C62455"/>
    <w:rsid w:val="00C62522"/>
    <w:rsid w:val="00C627B2"/>
    <w:rsid w:val="00C62854"/>
    <w:rsid w:val="00C62F12"/>
    <w:rsid w:val="00C63079"/>
    <w:rsid w:val="00C63EF7"/>
    <w:rsid w:val="00C64137"/>
    <w:rsid w:val="00C6484F"/>
    <w:rsid w:val="00C64A62"/>
    <w:rsid w:val="00C64C5C"/>
    <w:rsid w:val="00C64DD8"/>
    <w:rsid w:val="00C653C1"/>
    <w:rsid w:val="00C668EA"/>
    <w:rsid w:val="00C66E0B"/>
    <w:rsid w:val="00C671BA"/>
    <w:rsid w:val="00C67BC2"/>
    <w:rsid w:val="00C7081D"/>
    <w:rsid w:val="00C70A25"/>
    <w:rsid w:val="00C70B31"/>
    <w:rsid w:val="00C70EF9"/>
    <w:rsid w:val="00C71143"/>
    <w:rsid w:val="00C71871"/>
    <w:rsid w:val="00C71BCE"/>
    <w:rsid w:val="00C7227D"/>
    <w:rsid w:val="00C72C4D"/>
    <w:rsid w:val="00C73242"/>
    <w:rsid w:val="00C73B9A"/>
    <w:rsid w:val="00C73D6B"/>
    <w:rsid w:val="00C7446A"/>
    <w:rsid w:val="00C76AB8"/>
    <w:rsid w:val="00C77B8E"/>
    <w:rsid w:val="00C77C92"/>
    <w:rsid w:val="00C77F09"/>
    <w:rsid w:val="00C81D62"/>
    <w:rsid w:val="00C822AD"/>
    <w:rsid w:val="00C829BC"/>
    <w:rsid w:val="00C83C06"/>
    <w:rsid w:val="00C83D47"/>
    <w:rsid w:val="00C84248"/>
    <w:rsid w:val="00C84394"/>
    <w:rsid w:val="00C8480F"/>
    <w:rsid w:val="00C84C8E"/>
    <w:rsid w:val="00C84FA3"/>
    <w:rsid w:val="00C85A9C"/>
    <w:rsid w:val="00C86C2F"/>
    <w:rsid w:val="00C86CAC"/>
    <w:rsid w:val="00C8753E"/>
    <w:rsid w:val="00C87F28"/>
    <w:rsid w:val="00C905B6"/>
    <w:rsid w:val="00C906BF"/>
    <w:rsid w:val="00C911C3"/>
    <w:rsid w:val="00C91221"/>
    <w:rsid w:val="00C914CB"/>
    <w:rsid w:val="00C91A90"/>
    <w:rsid w:val="00C935FC"/>
    <w:rsid w:val="00C9448E"/>
    <w:rsid w:val="00C9470F"/>
    <w:rsid w:val="00C947D0"/>
    <w:rsid w:val="00C95054"/>
    <w:rsid w:val="00C962F9"/>
    <w:rsid w:val="00C968B9"/>
    <w:rsid w:val="00C973A1"/>
    <w:rsid w:val="00CA0091"/>
    <w:rsid w:val="00CA070C"/>
    <w:rsid w:val="00CA0943"/>
    <w:rsid w:val="00CA0AFB"/>
    <w:rsid w:val="00CA19D3"/>
    <w:rsid w:val="00CA1CDD"/>
    <w:rsid w:val="00CA2F1F"/>
    <w:rsid w:val="00CA39EC"/>
    <w:rsid w:val="00CA3AC1"/>
    <w:rsid w:val="00CA443B"/>
    <w:rsid w:val="00CA4FD5"/>
    <w:rsid w:val="00CA5553"/>
    <w:rsid w:val="00CA5832"/>
    <w:rsid w:val="00CA5B87"/>
    <w:rsid w:val="00CA5D9B"/>
    <w:rsid w:val="00CA6ACD"/>
    <w:rsid w:val="00CA7683"/>
    <w:rsid w:val="00CB000D"/>
    <w:rsid w:val="00CB05B2"/>
    <w:rsid w:val="00CB09CB"/>
    <w:rsid w:val="00CB09F2"/>
    <w:rsid w:val="00CB0AEB"/>
    <w:rsid w:val="00CB0D14"/>
    <w:rsid w:val="00CB1932"/>
    <w:rsid w:val="00CB1B2F"/>
    <w:rsid w:val="00CB227F"/>
    <w:rsid w:val="00CB2878"/>
    <w:rsid w:val="00CB36F0"/>
    <w:rsid w:val="00CB3854"/>
    <w:rsid w:val="00CB3D92"/>
    <w:rsid w:val="00CB456A"/>
    <w:rsid w:val="00CB5A79"/>
    <w:rsid w:val="00CB5C3A"/>
    <w:rsid w:val="00CB77F2"/>
    <w:rsid w:val="00CB7967"/>
    <w:rsid w:val="00CB7CF7"/>
    <w:rsid w:val="00CB7DCD"/>
    <w:rsid w:val="00CB7EC2"/>
    <w:rsid w:val="00CC00DC"/>
    <w:rsid w:val="00CC01C5"/>
    <w:rsid w:val="00CC0459"/>
    <w:rsid w:val="00CC08ED"/>
    <w:rsid w:val="00CC09B5"/>
    <w:rsid w:val="00CC0A7D"/>
    <w:rsid w:val="00CC16A7"/>
    <w:rsid w:val="00CC1CD4"/>
    <w:rsid w:val="00CC21CC"/>
    <w:rsid w:val="00CC2413"/>
    <w:rsid w:val="00CC2436"/>
    <w:rsid w:val="00CC2F90"/>
    <w:rsid w:val="00CC341E"/>
    <w:rsid w:val="00CC3429"/>
    <w:rsid w:val="00CC3663"/>
    <w:rsid w:val="00CC4134"/>
    <w:rsid w:val="00CC4458"/>
    <w:rsid w:val="00CC4AEB"/>
    <w:rsid w:val="00CC4E69"/>
    <w:rsid w:val="00CC5186"/>
    <w:rsid w:val="00CC51CC"/>
    <w:rsid w:val="00CC550E"/>
    <w:rsid w:val="00CC5C35"/>
    <w:rsid w:val="00CC5E05"/>
    <w:rsid w:val="00CC6299"/>
    <w:rsid w:val="00CC62A3"/>
    <w:rsid w:val="00CC6C29"/>
    <w:rsid w:val="00CC70AB"/>
    <w:rsid w:val="00CC716C"/>
    <w:rsid w:val="00CC72D4"/>
    <w:rsid w:val="00CD065A"/>
    <w:rsid w:val="00CD107C"/>
    <w:rsid w:val="00CD18EB"/>
    <w:rsid w:val="00CD1D8A"/>
    <w:rsid w:val="00CD2A5F"/>
    <w:rsid w:val="00CD2ADD"/>
    <w:rsid w:val="00CD2BBB"/>
    <w:rsid w:val="00CD2D55"/>
    <w:rsid w:val="00CD3414"/>
    <w:rsid w:val="00CD35F5"/>
    <w:rsid w:val="00CD3690"/>
    <w:rsid w:val="00CD36F9"/>
    <w:rsid w:val="00CD3BDA"/>
    <w:rsid w:val="00CD3CD3"/>
    <w:rsid w:val="00CD4B96"/>
    <w:rsid w:val="00CD52E9"/>
    <w:rsid w:val="00CD611F"/>
    <w:rsid w:val="00CD67C8"/>
    <w:rsid w:val="00CD7071"/>
    <w:rsid w:val="00CD758D"/>
    <w:rsid w:val="00CD7F5C"/>
    <w:rsid w:val="00CE0572"/>
    <w:rsid w:val="00CE12F9"/>
    <w:rsid w:val="00CE149D"/>
    <w:rsid w:val="00CE14C3"/>
    <w:rsid w:val="00CE228B"/>
    <w:rsid w:val="00CE2596"/>
    <w:rsid w:val="00CE2E33"/>
    <w:rsid w:val="00CE3157"/>
    <w:rsid w:val="00CE3268"/>
    <w:rsid w:val="00CE3847"/>
    <w:rsid w:val="00CE44C3"/>
    <w:rsid w:val="00CE47BF"/>
    <w:rsid w:val="00CE4C70"/>
    <w:rsid w:val="00CE50FA"/>
    <w:rsid w:val="00CE57BE"/>
    <w:rsid w:val="00CE58B8"/>
    <w:rsid w:val="00CE5CF7"/>
    <w:rsid w:val="00CE5D93"/>
    <w:rsid w:val="00CE64D5"/>
    <w:rsid w:val="00CE6589"/>
    <w:rsid w:val="00CE69FE"/>
    <w:rsid w:val="00CE6A97"/>
    <w:rsid w:val="00CE7442"/>
    <w:rsid w:val="00CF008D"/>
    <w:rsid w:val="00CF03C3"/>
    <w:rsid w:val="00CF0783"/>
    <w:rsid w:val="00CF1DBA"/>
    <w:rsid w:val="00CF256A"/>
    <w:rsid w:val="00CF3427"/>
    <w:rsid w:val="00CF379F"/>
    <w:rsid w:val="00CF3875"/>
    <w:rsid w:val="00CF4070"/>
    <w:rsid w:val="00CF5239"/>
    <w:rsid w:val="00CF5A3B"/>
    <w:rsid w:val="00CF77C8"/>
    <w:rsid w:val="00D00029"/>
    <w:rsid w:val="00D006D4"/>
    <w:rsid w:val="00D00E17"/>
    <w:rsid w:val="00D023C5"/>
    <w:rsid w:val="00D031FC"/>
    <w:rsid w:val="00D03927"/>
    <w:rsid w:val="00D05746"/>
    <w:rsid w:val="00D05936"/>
    <w:rsid w:val="00D061E1"/>
    <w:rsid w:val="00D067AC"/>
    <w:rsid w:val="00D06E89"/>
    <w:rsid w:val="00D06F03"/>
    <w:rsid w:val="00D079B1"/>
    <w:rsid w:val="00D10712"/>
    <w:rsid w:val="00D10F34"/>
    <w:rsid w:val="00D111BD"/>
    <w:rsid w:val="00D11472"/>
    <w:rsid w:val="00D12A78"/>
    <w:rsid w:val="00D134BE"/>
    <w:rsid w:val="00D13C1A"/>
    <w:rsid w:val="00D13EB2"/>
    <w:rsid w:val="00D147CF"/>
    <w:rsid w:val="00D15035"/>
    <w:rsid w:val="00D154DF"/>
    <w:rsid w:val="00D15633"/>
    <w:rsid w:val="00D15AB5"/>
    <w:rsid w:val="00D163EA"/>
    <w:rsid w:val="00D20F42"/>
    <w:rsid w:val="00D21018"/>
    <w:rsid w:val="00D22138"/>
    <w:rsid w:val="00D22798"/>
    <w:rsid w:val="00D228E7"/>
    <w:rsid w:val="00D2462F"/>
    <w:rsid w:val="00D24A4F"/>
    <w:rsid w:val="00D26492"/>
    <w:rsid w:val="00D26C2E"/>
    <w:rsid w:val="00D26C52"/>
    <w:rsid w:val="00D26E6D"/>
    <w:rsid w:val="00D2784B"/>
    <w:rsid w:val="00D30165"/>
    <w:rsid w:val="00D303EA"/>
    <w:rsid w:val="00D30A37"/>
    <w:rsid w:val="00D30EA2"/>
    <w:rsid w:val="00D31001"/>
    <w:rsid w:val="00D31045"/>
    <w:rsid w:val="00D31A09"/>
    <w:rsid w:val="00D33A53"/>
    <w:rsid w:val="00D33AA6"/>
    <w:rsid w:val="00D3471B"/>
    <w:rsid w:val="00D347F1"/>
    <w:rsid w:val="00D35519"/>
    <w:rsid w:val="00D35551"/>
    <w:rsid w:val="00D3628B"/>
    <w:rsid w:val="00D3672F"/>
    <w:rsid w:val="00D36766"/>
    <w:rsid w:val="00D36C44"/>
    <w:rsid w:val="00D36D3D"/>
    <w:rsid w:val="00D36E18"/>
    <w:rsid w:val="00D374B2"/>
    <w:rsid w:val="00D377C9"/>
    <w:rsid w:val="00D4139C"/>
    <w:rsid w:val="00D41E14"/>
    <w:rsid w:val="00D42460"/>
    <w:rsid w:val="00D424A3"/>
    <w:rsid w:val="00D42B3E"/>
    <w:rsid w:val="00D42C39"/>
    <w:rsid w:val="00D42DB9"/>
    <w:rsid w:val="00D42EB2"/>
    <w:rsid w:val="00D43473"/>
    <w:rsid w:val="00D43C28"/>
    <w:rsid w:val="00D43FF0"/>
    <w:rsid w:val="00D444B8"/>
    <w:rsid w:val="00D44569"/>
    <w:rsid w:val="00D45286"/>
    <w:rsid w:val="00D452D0"/>
    <w:rsid w:val="00D45919"/>
    <w:rsid w:val="00D45B42"/>
    <w:rsid w:val="00D45E96"/>
    <w:rsid w:val="00D4697D"/>
    <w:rsid w:val="00D4763A"/>
    <w:rsid w:val="00D5021F"/>
    <w:rsid w:val="00D51029"/>
    <w:rsid w:val="00D51DB0"/>
    <w:rsid w:val="00D52059"/>
    <w:rsid w:val="00D52561"/>
    <w:rsid w:val="00D52672"/>
    <w:rsid w:val="00D53988"/>
    <w:rsid w:val="00D539C0"/>
    <w:rsid w:val="00D53AEB"/>
    <w:rsid w:val="00D54693"/>
    <w:rsid w:val="00D546F9"/>
    <w:rsid w:val="00D54E77"/>
    <w:rsid w:val="00D55ECD"/>
    <w:rsid w:val="00D561DD"/>
    <w:rsid w:val="00D563BC"/>
    <w:rsid w:val="00D56EDD"/>
    <w:rsid w:val="00D576B2"/>
    <w:rsid w:val="00D57718"/>
    <w:rsid w:val="00D577B1"/>
    <w:rsid w:val="00D57A11"/>
    <w:rsid w:val="00D57C96"/>
    <w:rsid w:val="00D57DB4"/>
    <w:rsid w:val="00D60642"/>
    <w:rsid w:val="00D61487"/>
    <w:rsid w:val="00D618B2"/>
    <w:rsid w:val="00D61F5D"/>
    <w:rsid w:val="00D62815"/>
    <w:rsid w:val="00D62D47"/>
    <w:rsid w:val="00D641DD"/>
    <w:rsid w:val="00D64233"/>
    <w:rsid w:val="00D64B17"/>
    <w:rsid w:val="00D64B92"/>
    <w:rsid w:val="00D64C13"/>
    <w:rsid w:val="00D65A38"/>
    <w:rsid w:val="00D65A9E"/>
    <w:rsid w:val="00D706EF"/>
    <w:rsid w:val="00D71519"/>
    <w:rsid w:val="00D7182B"/>
    <w:rsid w:val="00D71C01"/>
    <w:rsid w:val="00D7276E"/>
    <w:rsid w:val="00D72E18"/>
    <w:rsid w:val="00D73664"/>
    <w:rsid w:val="00D73BC7"/>
    <w:rsid w:val="00D73FA8"/>
    <w:rsid w:val="00D740C2"/>
    <w:rsid w:val="00D742FD"/>
    <w:rsid w:val="00D745E1"/>
    <w:rsid w:val="00D747F5"/>
    <w:rsid w:val="00D75063"/>
    <w:rsid w:val="00D75E9A"/>
    <w:rsid w:val="00D767F1"/>
    <w:rsid w:val="00D76867"/>
    <w:rsid w:val="00D774D5"/>
    <w:rsid w:val="00D77981"/>
    <w:rsid w:val="00D814CA"/>
    <w:rsid w:val="00D8195A"/>
    <w:rsid w:val="00D81C82"/>
    <w:rsid w:val="00D823A5"/>
    <w:rsid w:val="00D82881"/>
    <w:rsid w:val="00D83813"/>
    <w:rsid w:val="00D84204"/>
    <w:rsid w:val="00D85087"/>
    <w:rsid w:val="00D85355"/>
    <w:rsid w:val="00D85780"/>
    <w:rsid w:val="00D85931"/>
    <w:rsid w:val="00D85BF2"/>
    <w:rsid w:val="00D85E06"/>
    <w:rsid w:val="00D85E5C"/>
    <w:rsid w:val="00D85FA7"/>
    <w:rsid w:val="00D8661E"/>
    <w:rsid w:val="00D86CC5"/>
    <w:rsid w:val="00D86D03"/>
    <w:rsid w:val="00D87E4E"/>
    <w:rsid w:val="00D905B0"/>
    <w:rsid w:val="00D914AF"/>
    <w:rsid w:val="00D91832"/>
    <w:rsid w:val="00D924FD"/>
    <w:rsid w:val="00D928F4"/>
    <w:rsid w:val="00D93213"/>
    <w:rsid w:val="00D934AE"/>
    <w:rsid w:val="00D93608"/>
    <w:rsid w:val="00D939DA"/>
    <w:rsid w:val="00D93E5B"/>
    <w:rsid w:val="00D955DC"/>
    <w:rsid w:val="00D97657"/>
    <w:rsid w:val="00D9768F"/>
    <w:rsid w:val="00D979C0"/>
    <w:rsid w:val="00D97C76"/>
    <w:rsid w:val="00D97D90"/>
    <w:rsid w:val="00DA0113"/>
    <w:rsid w:val="00DA1722"/>
    <w:rsid w:val="00DA3092"/>
    <w:rsid w:val="00DA38D9"/>
    <w:rsid w:val="00DA3980"/>
    <w:rsid w:val="00DA409F"/>
    <w:rsid w:val="00DA51F9"/>
    <w:rsid w:val="00DA5638"/>
    <w:rsid w:val="00DA58E6"/>
    <w:rsid w:val="00DA5AAB"/>
    <w:rsid w:val="00DA601F"/>
    <w:rsid w:val="00DA64C5"/>
    <w:rsid w:val="00DA6707"/>
    <w:rsid w:val="00DB013D"/>
    <w:rsid w:val="00DB1580"/>
    <w:rsid w:val="00DB27CE"/>
    <w:rsid w:val="00DB3288"/>
    <w:rsid w:val="00DB3CC1"/>
    <w:rsid w:val="00DB43D3"/>
    <w:rsid w:val="00DB480E"/>
    <w:rsid w:val="00DB48E5"/>
    <w:rsid w:val="00DB4906"/>
    <w:rsid w:val="00DB4A33"/>
    <w:rsid w:val="00DB4BA5"/>
    <w:rsid w:val="00DB50E7"/>
    <w:rsid w:val="00DB5373"/>
    <w:rsid w:val="00DB5547"/>
    <w:rsid w:val="00DB5642"/>
    <w:rsid w:val="00DB5B3A"/>
    <w:rsid w:val="00DB6AE6"/>
    <w:rsid w:val="00DB6BCF"/>
    <w:rsid w:val="00DB7397"/>
    <w:rsid w:val="00DB76C4"/>
    <w:rsid w:val="00DB8425"/>
    <w:rsid w:val="00DC0075"/>
    <w:rsid w:val="00DC0436"/>
    <w:rsid w:val="00DC0A60"/>
    <w:rsid w:val="00DC13B3"/>
    <w:rsid w:val="00DC296F"/>
    <w:rsid w:val="00DC2F38"/>
    <w:rsid w:val="00DC410D"/>
    <w:rsid w:val="00DC444D"/>
    <w:rsid w:val="00DC445A"/>
    <w:rsid w:val="00DC4DEF"/>
    <w:rsid w:val="00DC5181"/>
    <w:rsid w:val="00DC5885"/>
    <w:rsid w:val="00DC5A86"/>
    <w:rsid w:val="00DC61D9"/>
    <w:rsid w:val="00DC6471"/>
    <w:rsid w:val="00DC716F"/>
    <w:rsid w:val="00DC7244"/>
    <w:rsid w:val="00DC7521"/>
    <w:rsid w:val="00DC77E4"/>
    <w:rsid w:val="00DC788E"/>
    <w:rsid w:val="00DD0202"/>
    <w:rsid w:val="00DD0363"/>
    <w:rsid w:val="00DD0426"/>
    <w:rsid w:val="00DD0D27"/>
    <w:rsid w:val="00DD0F36"/>
    <w:rsid w:val="00DD0F84"/>
    <w:rsid w:val="00DD103A"/>
    <w:rsid w:val="00DD13E9"/>
    <w:rsid w:val="00DD1808"/>
    <w:rsid w:val="00DD19F2"/>
    <w:rsid w:val="00DD1AA3"/>
    <w:rsid w:val="00DD24DE"/>
    <w:rsid w:val="00DD2A16"/>
    <w:rsid w:val="00DD2A1E"/>
    <w:rsid w:val="00DD2F8B"/>
    <w:rsid w:val="00DD30A7"/>
    <w:rsid w:val="00DD372D"/>
    <w:rsid w:val="00DD3B6B"/>
    <w:rsid w:val="00DD3F42"/>
    <w:rsid w:val="00DD5060"/>
    <w:rsid w:val="00DD5222"/>
    <w:rsid w:val="00DD52A4"/>
    <w:rsid w:val="00DD5C49"/>
    <w:rsid w:val="00DD6CCA"/>
    <w:rsid w:val="00DD753E"/>
    <w:rsid w:val="00DD763F"/>
    <w:rsid w:val="00DD7E99"/>
    <w:rsid w:val="00DE0BC1"/>
    <w:rsid w:val="00DE1B01"/>
    <w:rsid w:val="00DE1DD8"/>
    <w:rsid w:val="00DE1FF7"/>
    <w:rsid w:val="00DE24D8"/>
    <w:rsid w:val="00DE2CB2"/>
    <w:rsid w:val="00DE37C8"/>
    <w:rsid w:val="00DE39E4"/>
    <w:rsid w:val="00DE5CC8"/>
    <w:rsid w:val="00DE6206"/>
    <w:rsid w:val="00DE6274"/>
    <w:rsid w:val="00DE627F"/>
    <w:rsid w:val="00DE64C0"/>
    <w:rsid w:val="00DE6BF5"/>
    <w:rsid w:val="00DE7E4E"/>
    <w:rsid w:val="00DF072D"/>
    <w:rsid w:val="00DF0FFA"/>
    <w:rsid w:val="00DF1355"/>
    <w:rsid w:val="00DF19EA"/>
    <w:rsid w:val="00DF2464"/>
    <w:rsid w:val="00DF2820"/>
    <w:rsid w:val="00DF295F"/>
    <w:rsid w:val="00DF2A2C"/>
    <w:rsid w:val="00DF2A5B"/>
    <w:rsid w:val="00DF2C26"/>
    <w:rsid w:val="00DF3082"/>
    <w:rsid w:val="00DF348E"/>
    <w:rsid w:val="00DF3F05"/>
    <w:rsid w:val="00DF44C6"/>
    <w:rsid w:val="00DF518C"/>
    <w:rsid w:val="00DF5F32"/>
    <w:rsid w:val="00DF62CC"/>
    <w:rsid w:val="00DF651A"/>
    <w:rsid w:val="00DF6912"/>
    <w:rsid w:val="00DF70C6"/>
    <w:rsid w:val="00DF7907"/>
    <w:rsid w:val="00DF7E2B"/>
    <w:rsid w:val="00E007DA"/>
    <w:rsid w:val="00E012C0"/>
    <w:rsid w:val="00E01305"/>
    <w:rsid w:val="00E01D10"/>
    <w:rsid w:val="00E0216A"/>
    <w:rsid w:val="00E02556"/>
    <w:rsid w:val="00E034EB"/>
    <w:rsid w:val="00E037EE"/>
    <w:rsid w:val="00E039F4"/>
    <w:rsid w:val="00E03C40"/>
    <w:rsid w:val="00E0473F"/>
    <w:rsid w:val="00E047C0"/>
    <w:rsid w:val="00E04AA0"/>
    <w:rsid w:val="00E04CB5"/>
    <w:rsid w:val="00E054B2"/>
    <w:rsid w:val="00E054C3"/>
    <w:rsid w:val="00E05E70"/>
    <w:rsid w:val="00E064B6"/>
    <w:rsid w:val="00E0761B"/>
    <w:rsid w:val="00E07F1E"/>
    <w:rsid w:val="00E10A4E"/>
    <w:rsid w:val="00E10F32"/>
    <w:rsid w:val="00E10F5E"/>
    <w:rsid w:val="00E11047"/>
    <w:rsid w:val="00E1160A"/>
    <w:rsid w:val="00E12CF7"/>
    <w:rsid w:val="00E14942"/>
    <w:rsid w:val="00E14BE5"/>
    <w:rsid w:val="00E14E62"/>
    <w:rsid w:val="00E1541F"/>
    <w:rsid w:val="00E1552E"/>
    <w:rsid w:val="00E1596B"/>
    <w:rsid w:val="00E15AFF"/>
    <w:rsid w:val="00E15EBA"/>
    <w:rsid w:val="00E16AF0"/>
    <w:rsid w:val="00E173BA"/>
    <w:rsid w:val="00E179B9"/>
    <w:rsid w:val="00E17B09"/>
    <w:rsid w:val="00E20A5F"/>
    <w:rsid w:val="00E22541"/>
    <w:rsid w:val="00E227EB"/>
    <w:rsid w:val="00E22CDF"/>
    <w:rsid w:val="00E236FD"/>
    <w:rsid w:val="00E238E0"/>
    <w:rsid w:val="00E24344"/>
    <w:rsid w:val="00E24ACD"/>
    <w:rsid w:val="00E24C56"/>
    <w:rsid w:val="00E251A5"/>
    <w:rsid w:val="00E26AA1"/>
    <w:rsid w:val="00E26DF9"/>
    <w:rsid w:val="00E274EC"/>
    <w:rsid w:val="00E27F36"/>
    <w:rsid w:val="00E30166"/>
    <w:rsid w:val="00E30299"/>
    <w:rsid w:val="00E30783"/>
    <w:rsid w:val="00E30898"/>
    <w:rsid w:val="00E30CA4"/>
    <w:rsid w:val="00E30D7A"/>
    <w:rsid w:val="00E31D8E"/>
    <w:rsid w:val="00E32293"/>
    <w:rsid w:val="00E32614"/>
    <w:rsid w:val="00E327B7"/>
    <w:rsid w:val="00E32848"/>
    <w:rsid w:val="00E32C1E"/>
    <w:rsid w:val="00E332C1"/>
    <w:rsid w:val="00E34444"/>
    <w:rsid w:val="00E3462B"/>
    <w:rsid w:val="00E3492D"/>
    <w:rsid w:val="00E35151"/>
    <w:rsid w:val="00E35728"/>
    <w:rsid w:val="00E36353"/>
    <w:rsid w:val="00E36852"/>
    <w:rsid w:val="00E36917"/>
    <w:rsid w:val="00E37E9F"/>
    <w:rsid w:val="00E4024A"/>
    <w:rsid w:val="00E40400"/>
    <w:rsid w:val="00E4093E"/>
    <w:rsid w:val="00E40B41"/>
    <w:rsid w:val="00E41FAA"/>
    <w:rsid w:val="00E427CF"/>
    <w:rsid w:val="00E43801"/>
    <w:rsid w:val="00E44330"/>
    <w:rsid w:val="00E44F16"/>
    <w:rsid w:val="00E4500B"/>
    <w:rsid w:val="00E4575A"/>
    <w:rsid w:val="00E45976"/>
    <w:rsid w:val="00E45A90"/>
    <w:rsid w:val="00E45F88"/>
    <w:rsid w:val="00E4612B"/>
    <w:rsid w:val="00E465CA"/>
    <w:rsid w:val="00E46E43"/>
    <w:rsid w:val="00E47220"/>
    <w:rsid w:val="00E500B0"/>
    <w:rsid w:val="00E50A0B"/>
    <w:rsid w:val="00E50F22"/>
    <w:rsid w:val="00E51190"/>
    <w:rsid w:val="00E51B57"/>
    <w:rsid w:val="00E52543"/>
    <w:rsid w:val="00E5304F"/>
    <w:rsid w:val="00E5365C"/>
    <w:rsid w:val="00E53788"/>
    <w:rsid w:val="00E54049"/>
    <w:rsid w:val="00E540A7"/>
    <w:rsid w:val="00E54123"/>
    <w:rsid w:val="00E5436B"/>
    <w:rsid w:val="00E55286"/>
    <w:rsid w:val="00E556E6"/>
    <w:rsid w:val="00E56DFA"/>
    <w:rsid w:val="00E57113"/>
    <w:rsid w:val="00E574A1"/>
    <w:rsid w:val="00E57AED"/>
    <w:rsid w:val="00E57B11"/>
    <w:rsid w:val="00E57CD1"/>
    <w:rsid w:val="00E57EFA"/>
    <w:rsid w:val="00E57F8F"/>
    <w:rsid w:val="00E607D1"/>
    <w:rsid w:val="00E608DC"/>
    <w:rsid w:val="00E61E23"/>
    <w:rsid w:val="00E62004"/>
    <w:rsid w:val="00E629E4"/>
    <w:rsid w:val="00E62F0B"/>
    <w:rsid w:val="00E63606"/>
    <w:rsid w:val="00E63FA5"/>
    <w:rsid w:val="00E64577"/>
    <w:rsid w:val="00E65EA4"/>
    <w:rsid w:val="00E66B10"/>
    <w:rsid w:val="00E66C73"/>
    <w:rsid w:val="00E66E13"/>
    <w:rsid w:val="00E67F34"/>
    <w:rsid w:val="00E70D90"/>
    <w:rsid w:val="00E71329"/>
    <w:rsid w:val="00E714EB"/>
    <w:rsid w:val="00E71ADD"/>
    <w:rsid w:val="00E72981"/>
    <w:rsid w:val="00E72ACC"/>
    <w:rsid w:val="00E72DF2"/>
    <w:rsid w:val="00E73096"/>
    <w:rsid w:val="00E7371B"/>
    <w:rsid w:val="00E73D97"/>
    <w:rsid w:val="00E74BAE"/>
    <w:rsid w:val="00E75324"/>
    <w:rsid w:val="00E75A18"/>
    <w:rsid w:val="00E75EB0"/>
    <w:rsid w:val="00E7646E"/>
    <w:rsid w:val="00E77045"/>
    <w:rsid w:val="00E8002E"/>
    <w:rsid w:val="00E80228"/>
    <w:rsid w:val="00E80813"/>
    <w:rsid w:val="00E81718"/>
    <w:rsid w:val="00E820A7"/>
    <w:rsid w:val="00E820C8"/>
    <w:rsid w:val="00E830DE"/>
    <w:rsid w:val="00E8452B"/>
    <w:rsid w:val="00E84551"/>
    <w:rsid w:val="00E8468E"/>
    <w:rsid w:val="00E846C9"/>
    <w:rsid w:val="00E85542"/>
    <w:rsid w:val="00E8623F"/>
    <w:rsid w:val="00E869CF"/>
    <w:rsid w:val="00E86D97"/>
    <w:rsid w:val="00E87B24"/>
    <w:rsid w:val="00E90544"/>
    <w:rsid w:val="00E90833"/>
    <w:rsid w:val="00E908DA"/>
    <w:rsid w:val="00E90D6A"/>
    <w:rsid w:val="00E90D7F"/>
    <w:rsid w:val="00E90FB3"/>
    <w:rsid w:val="00E91627"/>
    <w:rsid w:val="00E92005"/>
    <w:rsid w:val="00E921D9"/>
    <w:rsid w:val="00E923F7"/>
    <w:rsid w:val="00E92A45"/>
    <w:rsid w:val="00E92B57"/>
    <w:rsid w:val="00E93C12"/>
    <w:rsid w:val="00E93E4F"/>
    <w:rsid w:val="00E940A4"/>
    <w:rsid w:val="00E94B43"/>
    <w:rsid w:val="00E94C35"/>
    <w:rsid w:val="00E94D9C"/>
    <w:rsid w:val="00E9555B"/>
    <w:rsid w:val="00E96E28"/>
    <w:rsid w:val="00E96FF7"/>
    <w:rsid w:val="00E97871"/>
    <w:rsid w:val="00E978F6"/>
    <w:rsid w:val="00E979F0"/>
    <w:rsid w:val="00E97ACE"/>
    <w:rsid w:val="00EA0492"/>
    <w:rsid w:val="00EA04D7"/>
    <w:rsid w:val="00EA0BF2"/>
    <w:rsid w:val="00EA0D4B"/>
    <w:rsid w:val="00EA139D"/>
    <w:rsid w:val="00EA18F3"/>
    <w:rsid w:val="00EA306D"/>
    <w:rsid w:val="00EA30F1"/>
    <w:rsid w:val="00EA3282"/>
    <w:rsid w:val="00EA3C55"/>
    <w:rsid w:val="00EA3E72"/>
    <w:rsid w:val="00EA4296"/>
    <w:rsid w:val="00EA46C6"/>
    <w:rsid w:val="00EA4B03"/>
    <w:rsid w:val="00EA527C"/>
    <w:rsid w:val="00EA545C"/>
    <w:rsid w:val="00EA5E9A"/>
    <w:rsid w:val="00EA5FAC"/>
    <w:rsid w:val="00EA5FAD"/>
    <w:rsid w:val="00EA629D"/>
    <w:rsid w:val="00EA7994"/>
    <w:rsid w:val="00EB0093"/>
    <w:rsid w:val="00EB085F"/>
    <w:rsid w:val="00EB16F5"/>
    <w:rsid w:val="00EB2A23"/>
    <w:rsid w:val="00EB374E"/>
    <w:rsid w:val="00EB444D"/>
    <w:rsid w:val="00EB46B0"/>
    <w:rsid w:val="00EB5330"/>
    <w:rsid w:val="00EB59C9"/>
    <w:rsid w:val="00EB5DB3"/>
    <w:rsid w:val="00EB62C1"/>
    <w:rsid w:val="00EB646C"/>
    <w:rsid w:val="00EB739C"/>
    <w:rsid w:val="00EB7694"/>
    <w:rsid w:val="00EC07DD"/>
    <w:rsid w:val="00EC0AED"/>
    <w:rsid w:val="00EC0E03"/>
    <w:rsid w:val="00EC14BF"/>
    <w:rsid w:val="00EC1625"/>
    <w:rsid w:val="00EC1C1F"/>
    <w:rsid w:val="00EC23A7"/>
    <w:rsid w:val="00EC2B4D"/>
    <w:rsid w:val="00EC2BAC"/>
    <w:rsid w:val="00EC2CCB"/>
    <w:rsid w:val="00EC3736"/>
    <w:rsid w:val="00EC37A5"/>
    <w:rsid w:val="00EC3F1F"/>
    <w:rsid w:val="00EC44BE"/>
    <w:rsid w:val="00EC6A3C"/>
    <w:rsid w:val="00EC6AA5"/>
    <w:rsid w:val="00EC75EC"/>
    <w:rsid w:val="00EC77BD"/>
    <w:rsid w:val="00ED0409"/>
    <w:rsid w:val="00ED04B4"/>
    <w:rsid w:val="00ED05C4"/>
    <w:rsid w:val="00ED1127"/>
    <w:rsid w:val="00ED1676"/>
    <w:rsid w:val="00ED17F0"/>
    <w:rsid w:val="00ED24BE"/>
    <w:rsid w:val="00ED251A"/>
    <w:rsid w:val="00ED280E"/>
    <w:rsid w:val="00ED2919"/>
    <w:rsid w:val="00ED2C30"/>
    <w:rsid w:val="00ED3040"/>
    <w:rsid w:val="00ED4655"/>
    <w:rsid w:val="00ED5000"/>
    <w:rsid w:val="00ED510A"/>
    <w:rsid w:val="00ED5DAA"/>
    <w:rsid w:val="00ED61F2"/>
    <w:rsid w:val="00ED62C8"/>
    <w:rsid w:val="00ED70A9"/>
    <w:rsid w:val="00ED7C95"/>
    <w:rsid w:val="00EE0472"/>
    <w:rsid w:val="00EE04E5"/>
    <w:rsid w:val="00EE11AF"/>
    <w:rsid w:val="00EE13C7"/>
    <w:rsid w:val="00EE164E"/>
    <w:rsid w:val="00EE1AD9"/>
    <w:rsid w:val="00EE1C33"/>
    <w:rsid w:val="00EE1E96"/>
    <w:rsid w:val="00EE2189"/>
    <w:rsid w:val="00EE227A"/>
    <w:rsid w:val="00EE2C36"/>
    <w:rsid w:val="00EE2DAD"/>
    <w:rsid w:val="00EE3A52"/>
    <w:rsid w:val="00EE3B28"/>
    <w:rsid w:val="00EE3D88"/>
    <w:rsid w:val="00EE3E23"/>
    <w:rsid w:val="00EE445B"/>
    <w:rsid w:val="00EE5D0B"/>
    <w:rsid w:val="00EE7409"/>
    <w:rsid w:val="00EE7631"/>
    <w:rsid w:val="00EE7BFF"/>
    <w:rsid w:val="00EF126C"/>
    <w:rsid w:val="00EF1723"/>
    <w:rsid w:val="00EF268B"/>
    <w:rsid w:val="00EF317F"/>
    <w:rsid w:val="00EF3543"/>
    <w:rsid w:val="00EF3D58"/>
    <w:rsid w:val="00EF4A21"/>
    <w:rsid w:val="00EF52E7"/>
    <w:rsid w:val="00EF546E"/>
    <w:rsid w:val="00EF6490"/>
    <w:rsid w:val="00EF6CC5"/>
    <w:rsid w:val="00EF6FFB"/>
    <w:rsid w:val="00F00211"/>
    <w:rsid w:val="00F006C7"/>
    <w:rsid w:val="00F01139"/>
    <w:rsid w:val="00F018C9"/>
    <w:rsid w:val="00F01F64"/>
    <w:rsid w:val="00F02C67"/>
    <w:rsid w:val="00F02CFB"/>
    <w:rsid w:val="00F02EB6"/>
    <w:rsid w:val="00F02FC5"/>
    <w:rsid w:val="00F031AC"/>
    <w:rsid w:val="00F0345A"/>
    <w:rsid w:val="00F0376F"/>
    <w:rsid w:val="00F0401F"/>
    <w:rsid w:val="00F05709"/>
    <w:rsid w:val="00F05C48"/>
    <w:rsid w:val="00F05FAB"/>
    <w:rsid w:val="00F06089"/>
    <w:rsid w:val="00F06157"/>
    <w:rsid w:val="00F06A3C"/>
    <w:rsid w:val="00F06B6B"/>
    <w:rsid w:val="00F0732D"/>
    <w:rsid w:val="00F07703"/>
    <w:rsid w:val="00F0786B"/>
    <w:rsid w:val="00F07C6D"/>
    <w:rsid w:val="00F10716"/>
    <w:rsid w:val="00F10CC4"/>
    <w:rsid w:val="00F1101B"/>
    <w:rsid w:val="00F11075"/>
    <w:rsid w:val="00F1123B"/>
    <w:rsid w:val="00F11B62"/>
    <w:rsid w:val="00F12492"/>
    <w:rsid w:val="00F124A5"/>
    <w:rsid w:val="00F13AAF"/>
    <w:rsid w:val="00F13D81"/>
    <w:rsid w:val="00F142D6"/>
    <w:rsid w:val="00F1485C"/>
    <w:rsid w:val="00F14E71"/>
    <w:rsid w:val="00F15329"/>
    <w:rsid w:val="00F153D5"/>
    <w:rsid w:val="00F1575A"/>
    <w:rsid w:val="00F157B9"/>
    <w:rsid w:val="00F15CC8"/>
    <w:rsid w:val="00F15D53"/>
    <w:rsid w:val="00F1731D"/>
    <w:rsid w:val="00F1735E"/>
    <w:rsid w:val="00F1795E"/>
    <w:rsid w:val="00F17F71"/>
    <w:rsid w:val="00F2007E"/>
    <w:rsid w:val="00F2054B"/>
    <w:rsid w:val="00F212C8"/>
    <w:rsid w:val="00F215C4"/>
    <w:rsid w:val="00F21A44"/>
    <w:rsid w:val="00F2208A"/>
    <w:rsid w:val="00F22431"/>
    <w:rsid w:val="00F224A3"/>
    <w:rsid w:val="00F225F6"/>
    <w:rsid w:val="00F227E3"/>
    <w:rsid w:val="00F233E6"/>
    <w:rsid w:val="00F23907"/>
    <w:rsid w:val="00F23C0E"/>
    <w:rsid w:val="00F253F4"/>
    <w:rsid w:val="00F25CEF"/>
    <w:rsid w:val="00F26E6F"/>
    <w:rsid w:val="00F26FE6"/>
    <w:rsid w:val="00F2754D"/>
    <w:rsid w:val="00F276DD"/>
    <w:rsid w:val="00F27AE7"/>
    <w:rsid w:val="00F30129"/>
    <w:rsid w:val="00F3053F"/>
    <w:rsid w:val="00F30632"/>
    <w:rsid w:val="00F30C8D"/>
    <w:rsid w:val="00F3153D"/>
    <w:rsid w:val="00F32091"/>
    <w:rsid w:val="00F325AB"/>
    <w:rsid w:val="00F32B4C"/>
    <w:rsid w:val="00F32B4D"/>
    <w:rsid w:val="00F32F91"/>
    <w:rsid w:val="00F35E03"/>
    <w:rsid w:val="00F35F03"/>
    <w:rsid w:val="00F363C8"/>
    <w:rsid w:val="00F36568"/>
    <w:rsid w:val="00F369C2"/>
    <w:rsid w:val="00F370C6"/>
    <w:rsid w:val="00F37250"/>
    <w:rsid w:val="00F40590"/>
    <w:rsid w:val="00F41FDD"/>
    <w:rsid w:val="00F436D3"/>
    <w:rsid w:val="00F43AF2"/>
    <w:rsid w:val="00F43D7D"/>
    <w:rsid w:val="00F45706"/>
    <w:rsid w:val="00F45C0A"/>
    <w:rsid w:val="00F45DCD"/>
    <w:rsid w:val="00F46060"/>
    <w:rsid w:val="00F4632A"/>
    <w:rsid w:val="00F463B4"/>
    <w:rsid w:val="00F47D9E"/>
    <w:rsid w:val="00F5049F"/>
    <w:rsid w:val="00F508A8"/>
    <w:rsid w:val="00F514DF"/>
    <w:rsid w:val="00F5166F"/>
    <w:rsid w:val="00F51C76"/>
    <w:rsid w:val="00F52726"/>
    <w:rsid w:val="00F52861"/>
    <w:rsid w:val="00F52DD5"/>
    <w:rsid w:val="00F535E2"/>
    <w:rsid w:val="00F537A8"/>
    <w:rsid w:val="00F53CCF"/>
    <w:rsid w:val="00F540FD"/>
    <w:rsid w:val="00F5498A"/>
    <w:rsid w:val="00F54F8A"/>
    <w:rsid w:val="00F554B2"/>
    <w:rsid w:val="00F55F85"/>
    <w:rsid w:val="00F5629D"/>
    <w:rsid w:val="00F57309"/>
    <w:rsid w:val="00F57ACC"/>
    <w:rsid w:val="00F57CBF"/>
    <w:rsid w:val="00F57F57"/>
    <w:rsid w:val="00F6047B"/>
    <w:rsid w:val="00F609B2"/>
    <w:rsid w:val="00F6158B"/>
    <w:rsid w:val="00F61B08"/>
    <w:rsid w:val="00F61C8A"/>
    <w:rsid w:val="00F6208D"/>
    <w:rsid w:val="00F6246C"/>
    <w:rsid w:val="00F625D9"/>
    <w:rsid w:val="00F6291A"/>
    <w:rsid w:val="00F62A63"/>
    <w:rsid w:val="00F634FC"/>
    <w:rsid w:val="00F63BA2"/>
    <w:rsid w:val="00F63C5B"/>
    <w:rsid w:val="00F640D7"/>
    <w:rsid w:val="00F642C1"/>
    <w:rsid w:val="00F645CD"/>
    <w:rsid w:val="00F648F3"/>
    <w:rsid w:val="00F64AE3"/>
    <w:rsid w:val="00F66344"/>
    <w:rsid w:val="00F671BB"/>
    <w:rsid w:val="00F6727F"/>
    <w:rsid w:val="00F67288"/>
    <w:rsid w:val="00F7087E"/>
    <w:rsid w:val="00F70ED4"/>
    <w:rsid w:val="00F712AB"/>
    <w:rsid w:val="00F7187A"/>
    <w:rsid w:val="00F72E07"/>
    <w:rsid w:val="00F72EA4"/>
    <w:rsid w:val="00F73773"/>
    <w:rsid w:val="00F7385F"/>
    <w:rsid w:val="00F745B0"/>
    <w:rsid w:val="00F74A14"/>
    <w:rsid w:val="00F751A8"/>
    <w:rsid w:val="00F76BEF"/>
    <w:rsid w:val="00F76D5B"/>
    <w:rsid w:val="00F76F1A"/>
    <w:rsid w:val="00F77F24"/>
    <w:rsid w:val="00F77F56"/>
    <w:rsid w:val="00F8011B"/>
    <w:rsid w:val="00F80E61"/>
    <w:rsid w:val="00F816F4"/>
    <w:rsid w:val="00F81B47"/>
    <w:rsid w:val="00F81D16"/>
    <w:rsid w:val="00F81D7A"/>
    <w:rsid w:val="00F82EAE"/>
    <w:rsid w:val="00F83053"/>
    <w:rsid w:val="00F8311C"/>
    <w:rsid w:val="00F835A1"/>
    <w:rsid w:val="00F83EBA"/>
    <w:rsid w:val="00F83EBE"/>
    <w:rsid w:val="00F8454F"/>
    <w:rsid w:val="00F84CDE"/>
    <w:rsid w:val="00F853D4"/>
    <w:rsid w:val="00F85B6C"/>
    <w:rsid w:val="00F86208"/>
    <w:rsid w:val="00F87808"/>
    <w:rsid w:val="00F87E2D"/>
    <w:rsid w:val="00F87E6C"/>
    <w:rsid w:val="00F90887"/>
    <w:rsid w:val="00F90E9E"/>
    <w:rsid w:val="00F91816"/>
    <w:rsid w:val="00F9207B"/>
    <w:rsid w:val="00F928B2"/>
    <w:rsid w:val="00F93524"/>
    <w:rsid w:val="00F93579"/>
    <w:rsid w:val="00F93C72"/>
    <w:rsid w:val="00F93E2C"/>
    <w:rsid w:val="00F94C8B"/>
    <w:rsid w:val="00F95059"/>
    <w:rsid w:val="00F95119"/>
    <w:rsid w:val="00F96047"/>
    <w:rsid w:val="00F962AD"/>
    <w:rsid w:val="00F96432"/>
    <w:rsid w:val="00F96473"/>
    <w:rsid w:val="00F964C0"/>
    <w:rsid w:val="00F964E4"/>
    <w:rsid w:val="00F967B0"/>
    <w:rsid w:val="00F97B9B"/>
    <w:rsid w:val="00F97BB7"/>
    <w:rsid w:val="00F97D8F"/>
    <w:rsid w:val="00FA0882"/>
    <w:rsid w:val="00FA0B2B"/>
    <w:rsid w:val="00FA0DE3"/>
    <w:rsid w:val="00FA1284"/>
    <w:rsid w:val="00FA13C7"/>
    <w:rsid w:val="00FA13FC"/>
    <w:rsid w:val="00FA18B5"/>
    <w:rsid w:val="00FA1AFE"/>
    <w:rsid w:val="00FA2E3A"/>
    <w:rsid w:val="00FA2FC7"/>
    <w:rsid w:val="00FA3231"/>
    <w:rsid w:val="00FA38C1"/>
    <w:rsid w:val="00FA4AF5"/>
    <w:rsid w:val="00FA4E0E"/>
    <w:rsid w:val="00FA4EE0"/>
    <w:rsid w:val="00FA4F65"/>
    <w:rsid w:val="00FA559F"/>
    <w:rsid w:val="00FA5DFD"/>
    <w:rsid w:val="00FA5F93"/>
    <w:rsid w:val="00FA69A5"/>
    <w:rsid w:val="00FA739C"/>
    <w:rsid w:val="00FA74E6"/>
    <w:rsid w:val="00FA758D"/>
    <w:rsid w:val="00FA7619"/>
    <w:rsid w:val="00FA76FA"/>
    <w:rsid w:val="00FA7866"/>
    <w:rsid w:val="00FA7B20"/>
    <w:rsid w:val="00FB0419"/>
    <w:rsid w:val="00FB0543"/>
    <w:rsid w:val="00FB0A0F"/>
    <w:rsid w:val="00FB0BD5"/>
    <w:rsid w:val="00FB1AE1"/>
    <w:rsid w:val="00FB1C64"/>
    <w:rsid w:val="00FB1CE5"/>
    <w:rsid w:val="00FB306A"/>
    <w:rsid w:val="00FB3779"/>
    <w:rsid w:val="00FB3EF4"/>
    <w:rsid w:val="00FB422F"/>
    <w:rsid w:val="00FB445E"/>
    <w:rsid w:val="00FB4784"/>
    <w:rsid w:val="00FB50F0"/>
    <w:rsid w:val="00FB5E4E"/>
    <w:rsid w:val="00FB6229"/>
    <w:rsid w:val="00FB6EC2"/>
    <w:rsid w:val="00FB72AD"/>
    <w:rsid w:val="00FB7413"/>
    <w:rsid w:val="00FB7460"/>
    <w:rsid w:val="00FB7C3C"/>
    <w:rsid w:val="00FC005D"/>
    <w:rsid w:val="00FC044D"/>
    <w:rsid w:val="00FC078D"/>
    <w:rsid w:val="00FC1C05"/>
    <w:rsid w:val="00FC2637"/>
    <w:rsid w:val="00FC2AD8"/>
    <w:rsid w:val="00FC2BB5"/>
    <w:rsid w:val="00FC2CE5"/>
    <w:rsid w:val="00FC2D5E"/>
    <w:rsid w:val="00FC2E1C"/>
    <w:rsid w:val="00FC2E61"/>
    <w:rsid w:val="00FC316B"/>
    <w:rsid w:val="00FC3436"/>
    <w:rsid w:val="00FC3463"/>
    <w:rsid w:val="00FC3A59"/>
    <w:rsid w:val="00FC46F8"/>
    <w:rsid w:val="00FC54A4"/>
    <w:rsid w:val="00FC710F"/>
    <w:rsid w:val="00FC768B"/>
    <w:rsid w:val="00FC7A95"/>
    <w:rsid w:val="00FD07BB"/>
    <w:rsid w:val="00FD0B9A"/>
    <w:rsid w:val="00FD0CA5"/>
    <w:rsid w:val="00FD164F"/>
    <w:rsid w:val="00FD1BF5"/>
    <w:rsid w:val="00FD1CEB"/>
    <w:rsid w:val="00FD2927"/>
    <w:rsid w:val="00FD2BFD"/>
    <w:rsid w:val="00FD2C17"/>
    <w:rsid w:val="00FD30E6"/>
    <w:rsid w:val="00FD34D6"/>
    <w:rsid w:val="00FD36B3"/>
    <w:rsid w:val="00FD3F78"/>
    <w:rsid w:val="00FD4BBE"/>
    <w:rsid w:val="00FD4C55"/>
    <w:rsid w:val="00FD5015"/>
    <w:rsid w:val="00FD5091"/>
    <w:rsid w:val="00FD5736"/>
    <w:rsid w:val="00FD5A0C"/>
    <w:rsid w:val="00FD5D3D"/>
    <w:rsid w:val="00FD5EF4"/>
    <w:rsid w:val="00FD6583"/>
    <w:rsid w:val="00FD6B6D"/>
    <w:rsid w:val="00FD702B"/>
    <w:rsid w:val="00FD7134"/>
    <w:rsid w:val="00FD7717"/>
    <w:rsid w:val="00FD7F28"/>
    <w:rsid w:val="00FE0477"/>
    <w:rsid w:val="00FE1103"/>
    <w:rsid w:val="00FE121A"/>
    <w:rsid w:val="00FE290F"/>
    <w:rsid w:val="00FE2A23"/>
    <w:rsid w:val="00FE2CBA"/>
    <w:rsid w:val="00FE2DAF"/>
    <w:rsid w:val="00FE3156"/>
    <w:rsid w:val="00FE3DAB"/>
    <w:rsid w:val="00FE47E8"/>
    <w:rsid w:val="00FE4DF7"/>
    <w:rsid w:val="00FE589C"/>
    <w:rsid w:val="00FE59DC"/>
    <w:rsid w:val="00FE5D76"/>
    <w:rsid w:val="00FE5F3E"/>
    <w:rsid w:val="00FE6458"/>
    <w:rsid w:val="00FE6AC1"/>
    <w:rsid w:val="00FE6B0B"/>
    <w:rsid w:val="00FE6BD4"/>
    <w:rsid w:val="00FE71D5"/>
    <w:rsid w:val="00FE78C8"/>
    <w:rsid w:val="00FE7B21"/>
    <w:rsid w:val="00FF0156"/>
    <w:rsid w:val="00FF052F"/>
    <w:rsid w:val="00FF0B79"/>
    <w:rsid w:val="00FF1B0D"/>
    <w:rsid w:val="00FF1D0F"/>
    <w:rsid w:val="00FF303E"/>
    <w:rsid w:val="00FF34C2"/>
    <w:rsid w:val="00FF3743"/>
    <w:rsid w:val="00FF38B5"/>
    <w:rsid w:val="00FF4336"/>
    <w:rsid w:val="00FF488E"/>
    <w:rsid w:val="00FF4892"/>
    <w:rsid w:val="00FF49BA"/>
    <w:rsid w:val="00FF4B05"/>
    <w:rsid w:val="00FF4CEB"/>
    <w:rsid w:val="00FF52D8"/>
    <w:rsid w:val="00FF5ACF"/>
    <w:rsid w:val="00FF5E4F"/>
    <w:rsid w:val="00FF6A45"/>
    <w:rsid w:val="00FF74B1"/>
    <w:rsid w:val="00FF7619"/>
    <w:rsid w:val="00FF7929"/>
    <w:rsid w:val="00FF7FB2"/>
    <w:rsid w:val="01758EFC"/>
    <w:rsid w:val="01AB8BF3"/>
    <w:rsid w:val="01C5E075"/>
    <w:rsid w:val="0230F405"/>
    <w:rsid w:val="02AF5B0F"/>
    <w:rsid w:val="02D49344"/>
    <w:rsid w:val="02E0AEAF"/>
    <w:rsid w:val="03547EFC"/>
    <w:rsid w:val="04173C87"/>
    <w:rsid w:val="04613237"/>
    <w:rsid w:val="047C7F10"/>
    <w:rsid w:val="04A35574"/>
    <w:rsid w:val="04B7CD08"/>
    <w:rsid w:val="04C961A8"/>
    <w:rsid w:val="05080DFE"/>
    <w:rsid w:val="0514BFE6"/>
    <w:rsid w:val="053D0342"/>
    <w:rsid w:val="05D3DAAF"/>
    <w:rsid w:val="05D4EC19"/>
    <w:rsid w:val="05E42EB2"/>
    <w:rsid w:val="06095A2F"/>
    <w:rsid w:val="0665A74E"/>
    <w:rsid w:val="069E0D8D"/>
    <w:rsid w:val="06A4AAE5"/>
    <w:rsid w:val="06B5A253"/>
    <w:rsid w:val="06E1917B"/>
    <w:rsid w:val="06EA9809"/>
    <w:rsid w:val="072040B6"/>
    <w:rsid w:val="07472670"/>
    <w:rsid w:val="08D26C55"/>
    <w:rsid w:val="09CF497F"/>
    <w:rsid w:val="09F1E3FC"/>
    <w:rsid w:val="0B4635E3"/>
    <w:rsid w:val="0BB6AAD8"/>
    <w:rsid w:val="0C22C187"/>
    <w:rsid w:val="0C3493D6"/>
    <w:rsid w:val="0CA0EA5F"/>
    <w:rsid w:val="0CD4044E"/>
    <w:rsid w:val="0E689794"/>
    <w:rsid w:val="0E77991A"/>
    <w:rsid w:val="0E7CF7B3"/>
    <w:rsid w:val="0EEA25CC"/>
    <w:rsid w:val="0F2C9A7E"/>
    <w:rsid w:val="0F51385A"/>
    <w:rsid w:val="0FF71E95"/>
    <w:rsid w:val="10016900"/>
    <w:rsid w:val="1049F65C"/>
    <w:rsid w:val="1088AC5C"/>
    <w:rsid w:val="116F7C2E"/>
    <w:rsid w:val="11BA5CD2"/>
    <w:rsid w:val="11BBFB01"/>
    <w:rsid w:val="11D0F47E"/>
    <w:rsid w:val="11D57A8C"/>
    <w:rsid w:val="11EF9D14"/>
    <w:rsid w:val="1246DA66"/>
    <w:rsid w:val="12698D7D"/>
    <w:rsid w:val="127C8BDB"/>
    <w:rsid w:val="127FBDA1"/>
    <w:rsid w:val="12F5D578"/>
    <w:rsid w:val="135315A7"/>
    <w:rsid w:val="135335F5"/>
    <w:rsid w:val="13FA9EF6"/>
    <w:rsid w:val="1402BCF4"/>
    <w:rsid w:val="14079385"/>
    <w:rsid w:val="1409F165"/>
    <w:rsid w:val="14917308"/>
    <w:rsid w:val="149AB6BC"/>
    <w:rsid w:val="149F3065"/>
    <w:rsid w:val="14A822CE"/>
    <w:rsid w:val="14C1715C"/>
    <w:rsid w:val="1530A627"/>
    <w:rsid w:val="159CF1FF"/>
    <w:rsid w:val="1662F7BF"/>
    <w:rsid w:val="16685576"/>
    <w:rsid w:val="170F0FD2"/>
    <w:rsid w:val="17753451"/>
    <w:rsid w:val="17D64EDB"/>
    <w:rsid w:val="17DA5CFC"/>
    <w:rsid w:val="18150980"/>
    <w:rsid w:val="1823B4A1"/>
    <w:rsid w:val="18CC27B1"/>
    <w:rsid w:val="18EB67D6"/>
    <w:rsid w:val="198400D5"/>
    <w:rsid w:val="198C5D81"/>
    <w:rsid w:val="19C667F5"/>
    <w:rsid w:val="19C7323E"/>
    <w:rsid w:val="19EEE064"/>
    <w:rsid w:val="19FD4A59"/>
    <w:rsid w:val="1A56661C"/>
    <w:rsid w:val="1B7975EE"/>
    <w:rsid w:val="1BB0EFB1"/>
    <w:rsid w:val="1CC9698C"/>
    <w:rsid w:val="1D3762C9"/>
    <w:rsid w:val="1D4754E2"/>
    <w:rsid w:val="1DFAABA9"/>
    <w:rsid w:val="1E1A6876"/>
    <w:rsid w:val="1EEB449F"/>
    <w:rsid w:val="1F74768F"/>
    <w:rsid w:val="1F8BE924"/>
    <w:rsid w:val="2002B7AA"/>
    <w:rsid w:val="201E4784"/>
    <w:rsid w:val="202FE7FD"/>
    <w:rsid w:val="206CE863"/>
    <w:rsid w:val="209D5660"/>
    <w:rsid w:val="20DE2A02"/>
    <w:rsid w:val="2148968F"/>
    <w:rsid w:val="22179FB9"/>
    <w:rsid w:val="222740D8"/>
    <w:rsid w:val="2230A2BE"/>
    <w:rsid w:val="22B607AD"/>
    <w:rsid w:val="232FE9A4"/>
    <w:rsid w:val="2365A892"/>
    <w:rsid w:val="237D236A"/>
    <w:rsid w:val="23C7453F"/>
    <w:rsid w:val="242DEF06"/>
    <w:rsid w:val="25DC5527"/>
    <w:rsid w:val="267D1B5B"/>
    <w:rsid w:val="2706A397"/>
    <w:rsid w:val="271016DC"/>
    <w:rsid w:val="2748D7FF"/>
    <w:rsid w:val="2783EA25"/>
    <w:rsid w:val="29125C08"/>
    <w:rsid w:val="2A0F1BC8"/>
    <w:rsid w:val="2A3FC995"/>
    <w:rsid w:val="2A9F629A"/>
    <w:rsid w:val="2AAE735D"/>
    <w:rsid w:val="2AD733A4"/>
    <w:rsid w:val="2B5FFE0C"/>
    <w:rsid w:val="2B7EB60F"/>
    <w:rsid w:val="2B80507E"/>
    <w:rsid w:val="2B8F269D"/>
    <w:rsid w:val="2BA559A2"/>
    <w:rsid w:val="2BF07A90"/>
    <w:rsid w:val="2C5CA9A9"/>
    <w:rsid w:val="2C6EDBFE"/>
    <w:rsid w:val="2C922C29"/>
    <w:rsid w:val="2CBA644E"/>
    <w:rsid w:val="2CECFEEF"/>
    <w:rsid w:val="2CF3E100"/>
    <w:rsid w:val="2CFF27A3"/>
    <w:rsid w:val="2D3706EF"/>
    <w:rsid w:val="2D3AC595"/>
    <w:rsid w:val="2D678098"/>
    <w:rsid w:val="2DBB0EDB"/>
    <w:rsid w:val="2DD13385"/>
    <w:rsid w:val="2E162A74"/>
    <w:rsid w:val="2E5409A0"/>
    <w:rsid w:val="2E8795C8"/>
    <w:rsid w:val="2F411895"/>
    <w:rsid w:val="2F9287DF"/>
    <w:rsid w:val="3034D0F0"/>
    <w:rsid w:val="311BD586"/>
    <w:rsid w:val="3143FE65"/>
    <w:rsid w:val="3168B6D0"/>
    <w:rsid w:val="31906445"/>
    <w:rsid w:val="31A165D7"/>
    <w:rsid w:val="31E5A847"/>
    <w:rsid w:val="31FD86D8"/>
    <w:rsid w:val="32CB1665"/>
    <w:rsid w:val="33CE276B"/>
    <w:rsid w:val="34725A08"/>
    <w:rsid w:val="34A4D36B"/>
    <w:rsid w:val="34D7B7C1"/>
    <w:rsid w:val="357B401C"/>
    <w:rsid w:val="366C0E7A"/>
    <w:rsid w:val="36D0787E"/>
    <w:rsid w:val="37761D8D"/>
    <w:rsid w:val="37782145"/>
    <w:rsid w:val="37A1FA7A"/>
    <w:rsid w:val="37C3B2E9"/>
    <w:rsid w:val="37C448EA"/>
    <w:rsid w:val="381E08D6"/>
    <w:rsid w:val="38285B88"/>
    <w:rsid w:val="387A28A3"/>
    <w:rsid w:val="3899F487"/>
    <w:rsid w:val="38C89CB7"/>
    <w:rsid w:val="3920D940"/>
    <w:rsid w:val="39773690"/>
    <w:rsid w:val="3A4AE520"/>
    <w:rsid w:val="3A4CB901"/>
    <w:rsid w:val="3AA274C8"/>
    <w:rsid w:val="3ACE21E1"/>
    <w:rsid w:val="3AFCBE8D"/>
    <w:rsid w:val="3B1B3C86"/>
    <w:rsid w:val="3BBF7C5C"/>
    <w:rsid w:val="3BD8F5A8"/>
    <w:rsid w:val="3C1492FF"/>
    <w:rsid w:val="3CC02408"/>
    <w:rsid w:val="3CD7EAA4"/>
    <w:rsid w:val="3CD9CBF0"/>
    <w:rsid w:val="3D3035A8"/>
    <w:rsid w:val="3D88E1B7"/>
    <w:rsid w:val="3DFA09F9"/>
    <w:rsid w:val="3E155F4B"/>
    <w:rsid w:val="3E3CD8BA"/>
    <w:rsid w:val="3F32611A"/>
    <w:rsid w:val="3F8A4339"/>
    <w:rsid w:val="3FA4885C"/>
    <w:rsid w:val="3FC663B1"/>
    <w:rsid w:val="3FEE0EF6"/>
    <w:rsid w:val="4013BA46"/>
    <w:rsid w:val="40451AFA"/>
    <w:rsid w:val="405F9428"/>
    <w:rsid w:val="40963FC3"/>
    <w:rsid w:val="40ABA2DA"/>
    <w:rsid w:val="412A4D4B"/>
    <w:rsid w:val="4173AF33"/>
    <w:rsid w:val="4178CBBE"/>
    <w:rsid w:val="417A0922"/>
    <w:rsid w:val="417EC3E7"/>
    <w:rsid w:val="419657B2"/>
    <w:rsid w:val="419A50E0"/>
    <w:rsid w:val="41CE7480"/>
    <w:rsid w:val="4250AB05"/>
    <w:rsid w:val="42604C08"/>
    <w:rsid w:val="428D7F3C"/>
    <w:rsid w:val="42C2893E"/>
    <w:rsid w:val="43787CE7"/>
    <w:rsid w:val="4391B2BD"/>
    <w:rsid w:val="43A17F55"/>
    <w:rsid w:val="43A4BE94"/>
    <w:rsid w:val="43FC0657"/>
    <w:rsid w:val="4426D9EB"/>
    <w:rsid w:val="447BFE79"/>
    <w:rsid w:val="449F02B4"/>
    <w:rsid w:val="44A0637A"/>
    <w:rsid w:val="44A55BA8"/>
    <w:rsid w:val="45BEB8AF"/>
    <w:rsid w:val="45F47A65"/>
    <w:rsid w:val="4619887B"/>
    <w:rsid w:val="4702D113"/>
    <w:rsid w:val="47ABC4D4"/>
    <w:rsid w:val="47AEE9D6"/>
    <w:rsid w:val="48A15682"/>
    <w:rsid w:val="48C5680E"/>
    <w:rsid w:val="48CDEF5D"/>
    <w:rsid w:val="49156265"/>
    <w:rsid w:val="494DB92C"/>
    <w:rsid w:val="499B0CE0"/>
    <w:rsid w:val="499D4369"/>
    <w:rsid w:val="4A5C10BC"/>
    <w:rsid w:val="4A8EF711"/>
    <w:rsid w:val="4A98C016"/>
    <w:rsid w:val="4ACC0FD0"/>
    <w:rsid w:val="4AD378B0"/>
    <w:rsid w:val="4B1AE7DE"/>
    <w:rsid w:val="4B74BF4E"/>
    <w:rsid w:val="4BAAA675"/>
    <w:rsid w:val="4C32A44F"/>
    <w:rsid w:val="4C5ABA4C"/>
    <w:rsid w:val="4C8163BA"/>
    <w:rsid w:val="4CCA5C57"/>
    <w:rsid w:val="4CF10E5E"/>
    <w:rsid w:val="4DC4ADF0"/>
    <w:rsid w:val="4E06AF87"/>
    <w:rsid w:val="4F74DC93"/>
    <w:rsid w:val="5083CE7C"/>
    <w:rsid w:val="519DFF69"/>
    <w:rsid w:val="51B73621"/>
    <w:rsid w:val="51CDCDCD"/>
    <w:rsid w:val="51D0C22A"/>
    <w:rsid w:val="52326988"/>
    <w:rsid w:val="527CFE78"/>
    <w:rsid w:val="532A5C76"/>
    <w:rsid w:val="533EE42A"/>
    <w:rsid w:val="5350DB73"/>
    <w:rsid w:val="54794479"/>
    <w:rsid w:val="547E1973"/>
    <w:rsid w:val="549FECB7"/>
    <w:rsid w:val="5514B128"/>
    <w:rsid w:val="556E073B"/>
    <w:rsid w:val="55947816"/>
    <w:rsid w:val="56148E8B"/>
    <w:rsid w:val="565A03FF"/>
    <w:rsid w:val="575723A4"/>
    <w:rsid w:val="57CD45EF"/>
    <w:rsid w:val="5A2A493A"/>
    <w:rsid w:val="5A468D8F"/>
    <w:rsid w:val="5A6A22A3"/>
    <w:rsid w:val="5B01280B"/>
    <w:rsid w:val="5B20DB32"/>
    <w:rsid w:val="5B300F89"/>
    <w:rsid w:val="5B59520F"/>
    <w:rsid w:val="5B794BD4"/>
    <w:rsid w:val="5BB283C5"/>
    <w:rsid w:val="5C6C447E"/>
    <w:rsid w:val="5CD66B68"/>
    <w:rsid w:val="5CE6774F"/>
    <w:rsid w:val="5CEB9F6D"/>
    <w:rsid w:val="5CF035D5"/>
    <w:rsid w:val="5D728013"/>
    <w:rsid w:val="5D92DDD8"/>
    <w:rsid w:val="5DE42A9E"/>
    <w:rsid w:val="5DEC2295"/>
    <w:rsid w:val="5E28E061"/>
    <w:rsid w:val="5E2B19CB"/>
    <w:rsid w:val="5E3887A1"/>
    <w:rsid w:val="5E391FFB"/>
    <w:rsid w:val="5E7386F9"/>
    <w:rsid w:val="5F60C562"/>
    <w:rsid w:val="5FD4F05C"/>
    <w:rsid w:val="600A17D2"/>
    <w:rsid w:val="60C87868"/>
    <w:rsid w:val="60F34BC6"/>
    <w:rsid w:val="613CE048"/>
    <w:rsid w:val="614C1791"/>
    <w:rsid w:val="615B32A9"/>
    <w:rsid w:val="622AADAA"/>
    <w:rsid w:val="62584792"/>
    <w:rsid w:val="62FCC486"/>
    <w:rsid w:val="63D81BEC"/>
    <w:rsid w:val="63E86B3F"/>
    <w:rsid w:val="641362C9"/>
    <w:rsid w:val="64255893"/>
    <w:rsid w:val="6449B92F"/>
    <w:rsid w:val="6497345F"/>
    <w:rsid w:val="6497BBAF"/>
    <w:rsid w:val="64BC9C46"/>
    <w:rsid w:val="657B9B88"/>
    <w:rsid w:val="6587817B"/>
    <w:rsid w:val="65927460"/>
    <w:rsid w:val="65A35528"/>
    <w:rsid w:val="65D8FB23"/>
    <w:rsid w:val="668802C4"/>
    <w:rsid w:val="66889C26"/>
    <w:rsid w:val="66C60F07"/>
    <w:rsid w:val="67B10ABD"/>
    <w:rsid w:val="68481C76"/>
    <w:rsid w:val="691BDDA7"/>
    <w:rsid w:val="694119C2"/>
    <w:rsid w:val="697CDC3A"/>
    <w:rsid w:val="6991D2EF"/>
    <w:rsid w:val="69E8AA88"/>
    <w:rsid w:val="6A4F259E"/>
    <w:rsid w:val="6A7FDEE5"/>
    <w:rsid w:val="6B56E5EF"/>
    <w:rsid w:val="6BA2FF20"/>
    <w:rsid w:val="6C1CD2BC"/>
    <w:rsid w:val="6C8EF903"/>
    <w:rsid w:val="6C9A4B07"/>
    <w:rsid w:val="6CB3E584"/>
    <w:rsid w:val="6CBBA039"/>
    <w:rsid w:val="6D3785EC"/>
    <w:rsid w:val="6D460B03"/>
    <w:rsid w:val="6D4A45FB"/>
    <w:rsid w:val="6DAECBB4"/>
    <w:rsid w:val="6DEF07DE"/>
    <w:rsid w:val="6DF8AD58"/>
    <w:rsid w:val="6E05F999"/>
    <w:rsid w:val="6EB1D140"/>
    <w:rsid w:val="6EB5FA72"/>
    <w:rsid w:val="6EE8F39B"/>
    <w:rsid w:val="6F25AFAD"/>
    <w:rsid w:val="701581F2"/>
    <w:rsid w:val="701E37E4"/>
    <w:rsid w:val="707707BB"/>
    <w:rsid w:val="707AC380"/>
    <w:rsid w:val="707E3A18"/>
    <w:rsid w:val="7113C13F"/>
    <w:rsid w:val="711EA227"/>
    <w:rsid w:val="7184A2E7"/>
    <w:rsid w:val="72A1EE18"/>
    <w:rsid w:val="72EC44BD"/>
    <w:rsid w:val="73211CE4"/>
    <w:rsid w:val="734DC7A5"/>
    <w:rsid w:val="73961893"/>
    <w:rsid w:val="73A8F199"/>
    <w:rsid w:val="73BE1DE7"/>
    <w:rsid w:val="7420A356"/>
    <w:rsid w:val="747E80CC"/>
    <w:rsid w:val="749AFF64"/>
    <w:rsid w:val="756167D1"/>
    <w:rsid w:val="75EA96E0"/>
    <w:rsid w:val="75F1EFCF"/>
    <w:rsid w:val="76ACA46D"/>
    <w:rsid w:val="76CC18A2"/>
    <w:rsid w:val="76CFEEFC"/>
    <w:rsid w:val="76F4B42F"/>
    <w:rsid w:val="77319641"/>
    <w:rsid w:val="7757E31E"/>
    <w:rsid w:val="778C2C99"/>
    <w:rsid w:val="77EA4AEA"/>
    <w:rsid w:val="77EB7617"/>
    <w:rsid w:val="781A7E97"/>
    <w:rsid w:val="78473783"/>
    <w:rsid w:val="7A15A367"/>
    <w:rsid w:val="7AFCA5FE"/>
    <w:rsid w:val="7B1E5CF6"/>
    <w:rsid w:val="7B41E95D"/>
    <w:rsid w:val="7B4B81CF"/>
    <w:rsid w:val="7B5ADD5B"/>
    <w:rsid w:val="7B80DEDE"/>
    <w:rsid w:val="7B857BA6"/>
    <w:rsid w:val="7BB8305A"/>
    <w:rsid w:val="7BB9148F"/>
    <w:rsid w:val="7C287D15"/>
    <w:rsid w:val="7C857801"/>
    <w:rsid w:val="7CAC1C8F"/>
    <w:rsid w:val="7D6F8801"/>
    <w:rsid w:val="7DB0720B"/>
    <w:rsid w:val="7E03FCB8"/>
    <w:rsid w:val="7E745019"/>
    <w:rsid w:val="7F0CABAF"/>
    <w:rsid w:val="7FC6C7F3"/>
    <w:rsid w:val="7FDF5091"/>
    <w:rsid w:val="7FE48883"/>
  </w:rsids>
  <m:mathPr>
    <m:mathFont m:val="Cambria Math"/>
    <m:brkBin m:val="before"/>
    <m:brkBinSub m:val="--"/>
    <m:smallFrac m:val="0"/>
    <m:dispDef/>
    <m:lMargin m:val="0"/>
    <m:rMargin m:val="0"/>
    <m:defJc m:val="centerGroup"/>
    <m:wrapIndent m:val="1440"/>
    <m:intLim m:val="subSup"/>
    <m:naryLim m:val="undOvr"/>
  </m:mathPr>
  <w:themeFontLang w:val="cs-C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D18A9E"/>
  <w15:docId w15:val="{17B17BA1-2BB1-4A10-A8A0-843BF77422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cs-CZ"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1BD"/>
    <w:pPr>
      <w:spacing w:after="240" w:line="312" w:lineRule="auto"/>
      <w:jc w:val="both"/>
    </w:pPr>
    <w:rPr>
      <w:rFonts w:ascii="Times New Roman" w:hAnsi="Times New Roman"/>
    </w:rPr>
  </w:style>
  <w:style w:type="paragraph" w:styleId="Heading1">
    <w:name w:val="heading 1"/>
    <w:basedOn w:val="Normal"/>
    <w:next w:val="Normal"/>
    <w:link w:val="Heading1Char"/>
    <w:uiPriority w:val="9"/>
    <w:qFormat/>
    <w:rsid w:val="00D111BD"/>
    <w:pPr>
      <w:keepNext/>
      <w:keepLines/>
      <w:pageBreakBefore/>
      <w:numPr>
        <w:numId w:val="1"/>
      </w:numPr>
      <w:ind w:left="431" w:hanging="431"/>
      <w:jc w:val="left"/>
      <w:outlineLvl w:val="0"/>
    </w:pPr>
    <w:rPr>
      <w:rFonts w:ascii="Arial" w:eastAsiaTheme="majorEastAsia" w:hAnsi="Arial" w:cstheme="majorBidi"/>
      <w:b/>
      <w:sz w:val="32"/>
      <w:szCs w:val="32"/>
    </w:rPr>
  </w:style>
  <w:style w:type="paragraph" w:styleId="Heading2">
    <w:name w:val="heading 2"/>
    <w:basedOn w:val="Normal"/>
    <w:next w:val="Normal"/>
    <w:link w:val="Heading2Char"/>
    <w:uiPriority w:val="9"/>
    <w:unhideWhenUsed/>
    <w:qFormat/>
    <w:rsid w:val="00D111BD"/>
    <w:pPr>
      <w:keepNext/>
      <w:keepLines/>
      <w:numPr>
        <w:ilvl w:val="1"/>
        <w:numId w:val="1"/>
      </w:numPr>
      <w:ind w:left="794" w:hanging="794"/>
      <w:jc w:val="left"/>
      <w:outlineLvl w:val="1"/>
    </w:pPr>
    <w:rPr>
      <w:rFonts w:ascii="Arial" w:eastAsiaTheme="majorEastAsia" w:hAnsi="Arial" w:cstheme="majorBidi"/>
      <w:b/>
      <w:sz w:val="28"/>
      <w:szCs w:val="26"/>
    </w:rPr>
  </w:style>
  <w:style w:type="paragraph" w:styleId="Heading3">
    <w:name w:val="heading 3"/>
    <w:basedOn w:val="Normal"/>
    <w:next w:val="Normal"/>
    <w:link w:val="Heading3Char"/>
    <w:uiPriority w:val="9"/>
    <w:unhideWhenUsed/>
    <w:qFormat/>
    <w:rsid w:val="00D111BD"/>
    <w:pPr>
      <w:keepNext/>
      <w:keepLines/>
      <w:numPr>
        <w:ilvl w:val="2"/>
        <w:numId w:val="1"/>
      </w:numPr>
      <w:jc w:val="left"/>
      <w:outlineLvl w:val="2"/>
    </w:pPr>
    <w:rPr>
      <w:rFonts w:ascii="Arial" w:eastAsiaTheme="majorEastAsia" w:hAnsi="Arial" w:cstheme="majorBidi"/>
      <w:b/>
    </w:rPr>
  </w:style>
  <w:style w:type="paragraph" w:styleId="Heading4">
    <w:name w:val="heading 4"/>
    <w:basedOn w:val="Normal"/>
    <w:next w:val="Normal"/>
    <w:link w:val="Heading4Char"/>
    <w:uiPriority w:val="9"/>
    <w:unhideWhenUsed/>
    <w:rsid w:val="00D111BD"/>
    <w:pPr>
      <w:keepNext/>
      <w:keepLines/>
      <w:numPr>
        <w:ilvl w:val="3"/>
        <w:numId w:val="1"/>
      </w:numPr>
      <w:spacing w:before="40"/>
      <w:ind w:left="0" w:firstLine="0"/>
      <w:jc w:val="left"/>
      <w:outlineLvl w:val="3"/>
    </w:pPr>
    <w:rPr>
      <w:rFonts w:ascii="Arial" w:eastAsiaTheme="majorEastAsia" w:hAnsi="Arial" w:cstheme="majorBidi"/>
      <w:iCs/>
    </w:rPr>
  </w:style>
  <w:style w:type="paragraph" w:styleId="Heading5">
    <w:name w:val="heading 5"/>
    <w:basedOn w:val="Normal"/>
    <w:next w:val="Normal"/>
    <w:link w:val="Heading5Char"/>
    <w:uiPriority w:val="9"/>
    <w:semiHidden/>
    <w:unhideWhenUsed/>
    <w:rsid w:val="00D111BD"/>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111BD"/>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111BD"/>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111B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111B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D111B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111BD"/>
  </w:style>
  <w:style w:type="table" w:styleId="TableGrid">
    <w:name w:val="Table Grid"/>
    <w:basedOn w:val="TableNormal"/>
    <w:uiPriority w:val="39"/>
    <w:rsid w:val="00D111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111BD"/>
    <w:pPr>
      <w:tabs>
        <w:tab w:val="center" w:pos="4536"/>
        <w:tab w:val="right" w:pos="9072"/>
      </w:tabs>
    </w:pPr>
  </w:style>
  <w:style w:type="paragraph" w:styleId="Footer">
    <w:name w:val="footer"/>
    <w:basedOn w:val="Normal"/>
    <w:link w:val="FooterChar"/>
    <w:uiPriority w:val="99"/>
    <w:unhideWhenUsed/>
    <w:rsid w:val="00D111BD"/>
    <w:pPr>
      <w:tabs>
        <w:tab w:val="center" w:pos="4536"/>
        <w:tab w:val="right" w:pos="9072"/>
      </w:tabs>
    </w:pPr>
  </w:style>
  <w:style w:type="character" w:styleId="Hyperlink">
    <w:name w:val="Hyperlink"/>
    <w:basedOn w:val="DefaultParagraphFont"/>
    <w:uiPriority w:val="99"/>
    <w:unhideWhenUsed/>
    <w:rsid w:val="00D111BD"/>
    <w:rPr>
      <w:color w:val="0563C1" w:themeColor="hyperlink"/>
      <w:u w:val="single"/>
    </w:rPr>
  </w:style>
  <w:style w:type="paragraph" w:styleId="ListParagraph">
    <w:name w:val="List Paragraph"/>
    <w:basedOn w:val="Normal"/>
    <w:uiPriority w:val="34"/>
    <w:rsid w:val="00D111BD"/>
    <w:pPr>
      <w:ind w:left="720"/>
      <w:contextualSpacing/>
    </w:pPr>
  </w:style>
  <w:style w:type="paragraph" w:styleId="Caption">
    <w:name w:val="caption"/>
    <w:basedOn w:val="Normal"/>
    <w:next w:val="Normal"/>
    <w:uiPriority w:val="35"/>
    <w:unhideWhenUsed/>
    <w:qFormat/>
    <w:rsid w:val="00D111BD"/>
    <w:pPr>
      <w:spacing w:before="120" w:after="200"/>
    </w:pPr>
    <w:rPr>
      <w:i/>
      <w:iCs/>
      <w:color w:val="44546A" w:themeColor="text2"/>
      <w:sz w:val="20"/>
      <w:szCs w:val="18"/>
    </w:rPr>
  </w:style>
  <w:style w:type="paragraph" w:customStyle="1" w:styleId="MujOdstavec">
    <w:name w:val="MujOdstavec"/>
    <w:basedOn w:val="Normal"/>
    <w:qFormat/>
    <w:rsid w:val="00D111BD"/>
    <w:rPr>
      <w:rFonts w:cs="Arial"/>
    </w:rPr>
  </w:style>
  <w:style w:type="paragraph" w:styleId="TOCHeading">
    <w:name w:val="TOC Heading"/>
    <w:basedOn w:val="Heading1"/>
    <w:next w:val="Normal"/>
    <w:uiPriority w:val="39"/>
    <w:unhideWhenUsed/>
    <w:rsid w:val="00D111BD"/>
    <w:pPr>
      <w:spacing w:before="480" w:after="0" w:line="276" w:lineRule="auto"/>
      <w:outlineLvl w:val="9"/>
    </w:pPr>
    <w:rPr>
      <w:b w:val="0"/>
      <w:bCs/>
      <w:sz w:val="28"/>
      <w:szCs w:val="28"/>
      <w:lang w:eastAsia="cs-CZ"/>
    </w:rPr>
  </w:style>
  <w:style w:type="paragraph" w:styleId="TOC1">
    <w:name w:val="toc 1"/>
    <w:basedOn w:val="Normal"/>
    <w:next w:val="Normal"/>
    <w:autoRedefine/>
    <w:uiPriority w:val="39"/>
    <w:unhideWhenUsed/>
    <w:rsid w:val="00D111BD"/>
    <w:pPr>
      <w:tabs>
        <w:tab w:val="left" w:pos="480"/>
        <w:tab w:val="right" w:leader="dot" w:pos="9056"/>
      </w:tabs>
      <w:spacing w:after="0"/>
    </w:pPr>
    <w:rPr>
      <w:bCs/>
      <w:caps/>
      <w:noProof/>
      <w:szCs w:val="22"/>
    </w:rPr>
  </w:style>
  <w:style w:type="paragraph" w:styleId="TOC2">
    <w:name w:val="toc 2"/>
    <w:basedOn w:val="Normal"/>
    <w:next w:val="Normal"/>
    <w:autoRedefine/>
    <w:uiPriority w:val="39"/>
    <w:unhideWhenUsed/>
    <w:rsid w:val="00D111BD"/>
    <w:pPr>
      <w:tabs>
        <w:tab w:val="left" w:pos="960"/>
        <w:tab w:val="right" w:leader="dot" w:pos="8487"/>
        <w:tab w:val="right" w:leader="dot" w:pos="9055"/>
      </w:tabs>
      <w:snapToGrid w:val="0"/>
      <w:spacing w:after="0"/>
      <w:ind w:left="238"/>
    </w:pPr>
    <w:rPr>
      <w:smallCaps/>
      <w:szCs w:val="22"/>
    </w:rPr>
  </w:style>
  <w:style w:type="paragraph" w:styleId="TOC3">
    <w:name w:val="toc 3"/>
    <w:basedOn w:val="Normal"/>
    <w:next w:val="Normal"/>
    <w:autoRedefine/>
    <w:uiPriority w:val="39"/>
    <w:unhideWhenUsed/>
    <w:rsid w:val="00D111BD"/>
    <w:pPr>
      <w:ind w:left="480"/>
    </w:pPr>
    <w:rPr>
      <w:iCs/>
      <w:sz w:val="22"/>
      <w:szCs w:val="22"/>
    </w:rPr>
  </w:style>
  <w:style w:type="paragraph" w:styleId="TOC4">
    <w:name w:val="toc 4"/>
    <w:basedOn w:val="Normal"/>
    <w:next w:val="Normal"/>
    <w:autoRedefine/>
    <w:uiPriority w:val="39"/>
    <w:unhideWhenUsed/>
    <w:rsid w:val="00D111BD"/>
    <w:pPr>
      <w:ind w:left="720"/>
    </w:pPr>
    <w:rPr>
      <w:sz w:val="18"/>
      <w:szCs w:val="18"/>
    </w:rPr>
  </w:style>
  <w:style w:type="paragraph" w:styleId="TOC5">
    <w:name w:val="toc 5"/>
    <w:basedOn w:val="Normal"/>
    <w:next w:val="Normal"/>
    <w:autoRedefine/>
    <w:uiPriority w:val="39"/>
    <w:unhideWhenUsed/>
    <w:rsid w:val="00D111BD"/>
    <w:pPr>
      <w:ind w:left="960"/>
    </w:pPr>
    <w:rPr>
      <w:sz w:val="18"/>
      <w:szCs w:val="18"/>
    </w:rPr>
  </w:style>
  <w:style w:type="paragraph" w:styleId="TOC6">
    <w:name w:val="toc 6"/>
    <w:basedOn w:val="Normal"/>
    <w:next w:val="Normal"/>
    <w:autoRedefine/>
    <w:uiPriority w:val="39"/>
    <w:unhideWhenUsed/>
    <w:rsid w:val="00D111BD"/>
    <w:pPr>
      <w:ind w:left="1200"/>
    </w:pPr>
    <w:rPr>
      <w:sz w:val="18"/>
      <w:szCs w:val="18"/>
    </w:rPr>
  </w:style>
  <w:style w:type="paragraph" w:styleId="TOC7">
    <w:name w:val="toc 7"/>
    <w:basedOn w:val="Normal"/>
    <w:next w:val="Normal"/>
    <w:autoRedefine/>
    <w:uiPriority w:val="39"/>
    <w:unhideWhenUsed/>
    <w:rsid w:val="00D111BD"/>
    <w:pPr>
      <w:ind w:left="1440"/>
    </w:pPr>
    <w:rPr>
      <w:sz w:val="18"/>
      <w:szCs w:val="18"/>
    </w:rPr>
  </w:style>
  <w:style w:type="paragraph" w:styleId="TOC8">
    <w:name w:val="toc 8"/>
    <w:basedOn w:val="Normal"/>
    <w:next w:val="Normal"/>
    <w:autoRedefine/>
    <w:uiPriority w:val="39"/>
    <w:unhideWhenUsed/>
    <w:rsid w:val="00D111BD"/>
    <w:pPr>
      <w:ind w:left="1680"/>
    </w:pPr>
    <w:rPr>
      <w:sz w:val="18"/>
      <w:szCs w:val="18"/>
    </w:rPr>
  </w:style>
  <w:style w:type="paragraph" w:styleId="TOC9">
    <w:name w:val="toc 9"/>
    <w:basedOn w:val="Normal"/>
    <w:next w:val="Normal"/>
    <w:autoRedefine/>
    <w:uiPriority w:val="39"/>
    <w:unhideWhenUsed/>
    <w:rsid w:val="00D111BD"/>
    <w:pPr>
      <w:ind w:left="1920"/>
    </w:pPr>
    <w:rPr>
      <w:sz w:val="18"/>
      <w:szCs w:val="18"/>
    </w:rPr>
  </w:style>
  <w:style w:type="character" w:styleId="PageNumber">
    <w:name w:val="page number"/>
    <w:basedOn w:val="DefaultParagraphFont"/>
    <w:uiPriority w:val="99"/>
    <w:semiHidden/>
    <w:unhideWhenUsed/>
    <w:rsid w:val="00D111BD"/>
  </w:style>
  <w:style w:type="paragraph" w:styleId="TableofFigures">
    <w:name w:val="table of figures"/>
    <w:basedOn w:val="Normal"/>
    <w:next w:val="Normal"/>
    <w:uiPriority w:val="99"/>
    <w:unhideWhenUsed/>
    <w:rsid w:val="00D111BD"/>
  </w:style>
  <w:style w:type="paragraph" w:styleId="BalloonText">
    <w:name w:val="Balloon Text"/>
    <w:basedOn w:val="Normal"/>
    <w:link w:val="BalloonTextChar"/>
    <w:uiPriority w:val="99"/>
    <w:semiHidden/>
    <w:unhideWhenUsed/>
    <w:rsid w:val="00D111BD"/>
    <w:rPr>
      <w:rFonts w:ascii="Tahoma" w:hAnsi="Tahoma" w:cs="Tahoma"/>
      <w:sz w:val="16"/>
      <w:szCs w:val="16"/>
    </w:rPr>
  </w:style>
  <w:style w:type="character" w:styleId="PlaceholderText">
    <w:name w:val="Placeholder Text"/>
    <w:basedOn w:val="DefaultParagraphFont"/>
    <w:uiPriority w:val="99"/>
    <w:semiHidden/>
    <w:rsid w:val="00D111BD"/>
    <w:rPr>
      <w:color w:val="808080"/>
    </w:rPr>
  </w:style>
  <w:style w:type="paragraph" w:styleId="Revision">
    <w:name w:val="Revision"/>
    <w:hidden/>
    <w:uiPriority w:val="99"/>
    <w:semiHidden/>
    <w:rsid w:val="00D111BD"/>
  </w:style>
  <w:style w:type="character" w:styleId="CommentReference">
    <w:name w:val="annotation reference"/>
    <w:basedOn w:val="DefaultParagraphFont"/>
    <w:uiPriority w:val="99"/>
    <w:semiHidden/>
    <w:unhideWhenUsed/>
    <w:rsid w:val="00D111BD"/>
    <w:rPr>
      <w:sz w:val="16"/>
      <w:szCs w:val="16"/>
    </w:rPr>
  </w:style>
  <w:style w:type="paragraph" w:styleId="CommentText">
    <w:name w:val="annotation text"/>
    <w:basedOn w:val="Normal"/>
    <w:link w:val="CommentTextChar"/>
    <w:uiPriority w:val="99"/>
    <w:semiHidden/>
    <w:unhideWhenUsed/>
    <w:rsid w:val="00D111BD"/>
    <w:rPr>
      <w:sz w:val="20"/>
      <w:szCs w:val="20"/>
    </w:rPr>
  </w:style>
  <w:style w:type="paragraph" w:styleId="CommentSubject">
    <w:name w:val="annotation subject"/>
    <w:basedOn w:val="CommentText"/>
    <w:next w:val="CommentText"/>
    <w:link w:val="CommentSubjectChar"/>
    <w:uiPriority w:val="99"/>
    <w:semiHidden/>
    <w:unhideWhenUsed/>
    <w:rsid w:val="00D111BD"/>
    <w:rPr>
      <w:b/>
      <w:bCs/>
    </w:rPr>
  </w:style>
  <w:style w:type="character" w:styleId="UnresolvedMention">
    <w:name w:val="Unresolved Mention"/>
    <w:basedOn w:val="DefaultParagraphFont"/>
    <w:uiPriority w:val="99"/>
    <w:semiHidden/>
    <w:unhideWhenUsed/>
    <w:rsid w:val="00D111BD"/>
    <w:rPr>
      <w:color w:val="605E5C"/>
      <w:shd w:val="clear" w:color="auto" w:fill="E1DFDD"/>
    </w:rPr>
  </w:style>
  <w:style w:type="paragraph" w:styleId="FootnoteText">
    <w:name w:val="footnote text"/>
    <w:basedOn w:val="Normal"/>
    <w:link w:val="FootnoteTextChar"/>
    <w:uiPriority w:val="99"/>
    <w:unhideWhenUsed/>
    <w:rsid w:val="00D111BD"/>
    <w:rPr>
      <w:sz w:val="20"/>
      <w:szCs w:val="20"/>
    </w:rPr>
  </w:style>
  <w:style w:type="character" w:styleId="FootnoteReference">
    <w:name w:val="footnote reference"/>
    <w:basedOn w:val="DefaultParagraphFont"/>
    <w:uiPriority w:val="99"/>
    <w:semiHidden/>
    <w:unhideWhenUsed/>
    <w:rsid w:val="00D111BD"/>
    <w:rPr>
      <w:vertAlign w:val="superscript"/>
    </w:rPr>
  </w:style>
  <w:style w:type="paragraph" w:styleId="HTMLPreformatted">
    <w:name w:val="HTML Preformatted"/>
    <w:basedOn w:val="Normal"/>
    <w:link w:val="HTMLPreformattedChar"/>
    <w:uiPriority w:val="99"/>
    <w:semiHidden/>
    <w:unhideWhenUsed/>
    <w:rsid w:val="00D11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cs-CZ"/>
    </w:rPr>
  </w:style>
  <w:style w:type="character" w:styleId="FollowedHyperlink">
    <w:name w:val="FollowedHyperlink"/>
    <w:basedOn w:val="DefaultParagraphFont"/>
    <w:uiPriority w:val="99"/>
    <w:semiHidden/>
    <w:unhideWhenUsed/>
    <w:rsid w:val="00D111BD"/>
    <w:rPr>
      <w:color w:val="954F72" w:themeColor="followedHyperlink"/>
      <w:u w:val="single"/>
    </w:rPr>
  </w:style>
  <w:style w:type="table" w:styleId="PlainTable5">
    <w:name w:val="Plain Table 5"/>
    <w:basedOn w:val="TableNormal"/>
    <w:uiPriority w:val="45"/>
    <w:rsid w:val="00D111B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111B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EndnoteText">
    <w:name w:val="endnote text"/>
    <w:basedOn w:val="Normal"/>
    <w:link w:val="EndnoteTextChar"/>
    <w:uiPriority w:val="99"/>
    <w:semiHidden/>
    <w:unhideWhenUsed/>
    <w:rsid w:val="00D111BD"/>
    <w:rPr>
      <w:sz w:val="20"/>
      <w:szCs w:val="20"/>
    </w:rPr>
  </w:style>
  <w:style w:type="character" w:styleId="EndnoteReference">
    <w:name w:val="endnote reference"/>
    <w:basedOn w:val="DefaultParagraphFont"/>
    <w:uiPriority w:val="99"/>
    <w:semiHidden/>
    <w:unhideWhenUsed/>
    <w:rsid w:val="00D111BD"/>
    <w:rPr>
      <w:vertAlign w:val="superscript"/>
    </w:rPr>
  </w:style>
  <w:style w:type="paragraph" w:styleId="Bibliography">
    <w:name w:val="Bibliography"/>
    <w:basedOn w:val="Normal"/>
    <w:next w:val="Normal"/>
    <w:uiPriority w:val="37"/>
    <w:unhideWhenUsed/>
    <w:rsid w:val="00D111BD"/>
  </w:style>
  <w:style w:type="paragraph" w:styleId="NormalWeb">
    <w:name w:val="Normal (Web)"/>
    <w:basedOn w:val="Normal"/>
    <w:link w:val="NormalWebChar"/>
    <w:uiPriority w:val="99"/>
    <w:unhideWhenUsed/>
    <w:rsid w:val="00D111BD"/>
    <w:pPr>
      <w:spacing w:before="100" w:beforeAutospacing="1" w:after="100" w:afterAutospacing="1" w:line="240" w:lineRule="auto"/>
      <w:jc w:val="left"/>
    </w:pPr>
    <w:rPr>
      <w:rFonts w:eastAsia="Times New Roman" w:cs="Times New Roman"/>
      <w:lang w:eastAsia="cs-CZ"/>
    </w:rPr>
  </w:style>
  <w:style w:type="table" w:styleId="PlainTable4">
    <w:name w:val="Plain Table 4"/>
    <w:basedOn w:val="TableNormal"/>
    <w:uiPriority w:val="44"/>
    <w:rsid w:val="00D111B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Nadpis1bezsl">
    <w:name w:val="Nadpis 1 bez čísl"/>
    <w:basedOn w:val="Heading1"/>
    <w:next w:val="Normal"/>
    <w:link w:val="Nadpis1bezslChar"/>
    <w:qFormat/>
    <w:rsid w:val="00D111BD"/>
    <w:pPr>
      <w:numPr>
        <w:numId w:val="0"/>
      </w:numPr>
    </w:pPr>
  </w:style>
  <w:style w:type="paragraph" w:customStyle="1" w:styleId="Nadpis2bezsl">
    <w:name w:val="Nadpis 2 bez čísl"/>
    <w:basedOn w:val="Heading2"/>
    <w:next w:val="Normal"/>
    <w:link w:val="Nadpis2bezslChar"/>
    <w:qFormat/>
    <w:rsid w:val="00D111BD"/>
    <w:pPr>
      <w:numPr>
        <w:ilvl w:val="0"/>
        <w:numId w:val="0"/>
      </w:numPr>
    </w:pPr>
  </w:style>
  <w:style w:type="character" w:customStyle="1" w:styleId="Nadpis1bezslChar">
    <w:name w:val="Nadpis 1 bez čísl Char"/>
    <w:basedOn w:val="Heading1Char"/>
    <w:link w:val="Nadpis1bezsl"/>
    <w:rsid w:val="00D111BD"/>
    <w:rPr>
      <w:rFonts w:ascii="Arial" w:eastAsiaTheme="majorEastAsia" w:hAnsi="Arial" w:cstheme="majorBidi"/>
      <w:b/>
      <w:sz w:val="32"/>
      <w:szCs w:val="32"/>
    </w:rPr>
  </w:style>
  <w:style w:type="character" w:customStyle="1" w:styleId="Nadpis2bezslChar">
    <w:name w:val="Nadpis 2 bez čísl Char"/>
    <w:basedOn w:val="Heading2Char"/>
    <w:link w:val="Nadpis2bezsl"/>
    <w:rsid w:val="00D111BD"/>
    <w:rPr>
      <w:rFonts w:ascii="Arial" w:eastAsiaTheme="majorEastAsia" w:hAnsi="Arial" w:cstheme="majorBidi"/>
      <w:b/>
      <w:sz w:val="28"/>
      <w:szCs w:val="26"/>
    </w:rPr>
  </w:style>
  <w:style w:type="paragraph" w:styleId="Title">
    <w:name w:val="Title"/>
    <w:basedOn w:val="Normal"/>
    <w:next w:val="Normal"/>
    <w:link w:val="TitleChar"/>
    <w:uiPriority w:val="10"/>
    <w:qFormat/>
    <w:rsid w:val="00D111BD"/>
    <w:pPr>
      <w:spacing w:after="0"/>
      <w:contextualSpacing/>
      <w:jc w:val="left"/>
    </w:pPr>
    <w:rPr>
      <w:rFonts w:ascii="Arial" w:eastAsiaTheme="majorEastAsia" w:hAnsi="Arial" w:cstheme="majorBidi"/>
      <w:b/>
      <w:spacing w:val="-10"/>
      <w:kern w:val="28"/>
      <w:sz w:val="32"/>
      <w:szCs w:val="56"/>
    </w:rPr>
  </w:style>
  <w:style w:type="paragraph" w:customStyle="1" w:styleId="Nzev2">
    <w:name w:val="Název2"/>
    <w:basedOn w:val="Normal"/>
    <w:link w:val="Nzev2Char"/>
    <w:qFormat/>
    <w:rsid w:val="00D111BD"/>
    <w:pPr>
      <w:spacing w:before="100" w:beforeAutospacing="1" w:after="100" w:afterAutospacing="1"/>
      <w:jc w:val="left"/>
    </w:pPr>
    <w:rPr>
      <w:rFonts w:ascii="Arial" w:eastAsia="Times New Roman" w:hAnsi="Arial" w:cstheme="minorHAnsi"/>
      <w:b/>
      <w:bCs/>
      <w:lang w:eastAsia="cs-CZ"/>
    </w:rPr>
  </w:style>
  <w:style w:type="character" w:customStyle="1" w:styleId="Nzev2Char">
    <w:name w:val="Název2 Char"/>
    <w:basedOn w:val="DefaultParagraphFont"/>
    <w:link w:val="Nzev2"/>
    <w:rsid w:val="00D111BD"/>
    <w:rPr>
      <w:rFonts w:ascii="Arial" w:eastAsia="Times New Roman" w:hAnsi="Arial" w:cstheme="minorHAnsi"/>
      <w:b/>
      <w:bCs/>
      <w:lang w:eastAsia="cs-CZ"/>
    </w:rPr>
  </w:style>
  <w:style w:type="paragraph" w:styleId="NoSpacing">
    <w:name w:val="No Spacing"/>
    <w:uiPriority w:val="1"/>
    <w:rsid w:val="00D111BD"/>
    <w:pPr>
      <w:spacing w:line="312" w:lineRule="auto"/>
      <w:jc w:val="both"/>
    </w:pPr>
    <w:rPr>
      <w:rFonts w:ascii="Times New Roman" w:hAnsi="Times New Roman"/>
    </w:rPr>
  </w:style>
  <w:style w:type="character" w:customStyle="1" w:styleId="HeaderChar">
    <w:name w:val="Header Char"/>
    <w:basedOn w:val="DefaultParagraphFont"/>
    <w:link w:val="Header"/>
    <w:uiPriority w:val="99"/>
    <w:rsid w:val="00D111BD"/>
    <w:rPr>
      <w:rFonts w:ascii="Times New Roman" w:hAnsi="Times New Roman"/>
    </w:rPr>
  </w:style>
  <w:style w:type="character" w:customStyle="1" w:styleId="FooterChar">
    <w:name w:val="Footer Char"/>
    <w:basedOn w:val="DefaultParagraphFont"/>
    <w:link w:val="Footer"/>
    <w:uiPriority w:val="99"/>
    <w:rsid w:val="00D111BD"/>
    <w:rPr>
      <w:rFonts w:ascii="Times New Roman" w:hAnsi="Times New Roman"/>
    </w:rPr>
  </w:style>
  <w:style w:type="character" w:customStyle="1" w:styleId="Heading1Char">
    <w:name w:val="Heading 1 Char"/>
    <w:basedOn w:val="DefaultParagraphFont"/>
    <w:link w:val="Heading1"/>
    <w:uiPriority w:val="9"/>
    <w:rsid w:val="00D111BD"/>
    <w:rPr>
      <w:rFonts w:ascii="Arial" w:eastAsiaTheme="majorEastAsia" w:hAnsi="Arial" w:cstheme="majorBidi"/>
      <w:b/>
      <w:sz w:val="32"/>
      <w:szCs w:val="32"/>
    </w:rPr>
  </w:style>
  <w:style w:type="character" w:customStyle="1" w:styleId="Heading2Char">
    <w:name w:val="Heading 2 Char"/>
    <w:basedOn w:val="DefaultParagraphFont"/>
    <w:link w:val="Heading2"/>
    <w:uiPriority w:val="9"/>
    <w:rsid w:val="00D111BD"/>
    <w:rPr>
      <w:rFonts w:ascii="Arial" w:eastAsiaTheme="majorEastAsia" w:hAnsi="Arial" w:cstheme="majorBidi"/>
      <w:b/>
      <w:sz w:val="28"/>
      <w:szCs w:val="26"/>
    </w:rPr>
  </w:style>
  <w:style w:type="character" w:customStyle="1" w:styleId="Heading3Char">
    <w:name w:val="Heading 3 Char"/>
    <w:basedOn w:val="DefaultParagraphFont"/>
    <w:link w:val="Heading3"/>
    <w:uiPriority w:val="9"/>
    <w:rsid w:val="00D111BD"/>
    <w:rPr>
      <w:rFonts w:ascii="Arial" w:eastAsiaTheme="majorEastAsia" w:hAnsi="Arial" w:cstheme="majorBidi"/>
      <w:b/>
    </w:rPr>
  </w:style>
  <w:style w:type="character" w:customStyle="1" w:styleId="Heading4Char">
    <w:name w:val="Heading 4 Char"/>
    <w:basedOn w:val="DefaultParagraphFont"/>
    <w:link w:val="Heading4"/>
    <w:uiPriority w:val="9"/>
    <w:rsid w:val="00D111BD"/>
    <w:rPr>
      <w:rFonts w:ascii="Arial" w:eastAsiaTheme="majorEastAsia" w:hAnsi="Arial" w:cstheme="majorBidi"/>
      <w:iCs/>
    </w:rPr>
  </w:style>
  <w:style w:type="character" w:customStyle="1" w:styleId="Heading5Char">
    <w:name w:val="Heading 5 Char"/>
    <w:basedOn w:val="DefaultParagraphFont"/>
    <w:link w:val="Heading5"/>
    <w:uiPriority w:val="9"/>
    <w:semiHidden/>
    <w:rsid w:val="00D111B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111B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111B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111B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111BD"/>
    <w:rPr>
      <w:rFonts w:asciiTheme="majorHAnsi" w:eastAsiaTheme="majorEastAsia" w:hAnsiTheme="majorHAnsi" w:cstheme="majorBidi"/>
      <w:i/>
      <w:iCs/>
      <w:color w:val="272727" w:themeColor="text1" w:themeTint="D8"/>
      <w:sz w:val="21"/>
      <w:szCs w:val="21"/>
    </w:rPr>
  </w:style>
  <w:style w:type="character" w:customStyle="1" w:styleId="BalloonTextChar">
    <w:name w:val="Balloon Text Char"/>
    <w:basedOn w:val="DefaultParagraphFont"/>
    <w:link w:val="BalloonText"/>
    <w:uiPriority w:val="99"/>
    <w:semiHidden/>
    <w:rsid w:val="00D111BD"/>
    <w:rPr>
      <w:rFonts w:ascii="Tahoma" w:hAnsi="Tahoma" w:cs="Tahoma"/>
      <w:sz w:val="16"/>
      <w:szCs w:val="16"/>
    </w:rPr>
  </w:style>
  <w:style w:type="character" w:customStyle="1" w:styleId="CommentTextChar">
    <w:name w:val="Comment Text Char"/>
    <w:basedOn w:val="DefaultParagraphFont"/>
    <w:link w:val="CommentText"/>
    <w:uiPriority w:val="99"/>
    <w:semiHidden/>
    <w:rsid w:val="00D111BD"/>
    <w:rPr>
      <w:rFonts w:ascii="Times New Roman" w:hAnsi="Times New Roman"/>
      <w:sz w:val="20"/>
      <w:szCs w:val="20"/>
    </w:rPr>
  </w:style>
  <w:style w:type="character" w:customStyle="1" w:styleId="CommentSubjectChar">
    <w:name w:val="Comment Subject Char"/>
    <w:basedOn w:val="CommentTextChar"/>
    <w:link w:val="CommentSubject"/>
    <w:uiPriority w:val="99"/>
    <w:semiHidden/>
    <w:rsid w:val="00D111BD"/>
    <w:rPr>
      <w:rFonts w:ascii="Times New Roman" w:hAnsi="Times New Roman"/>
      <w:b/>
      <w:bCs/>
      <w:sz w:val="20"/>
      <w:szCs w:val="20"/>
    </w:rPr>
  </w:style>
  <w:style w:type="character" w:customStyle="1" w:styleId="FootnoteTextChar">
    <w:name w:val="Footnote Text Char"/>
    <w:basedOn w:val="DefaultParagraphFont"/>
    <w:link w:val="FootnoteText"/>
    <w:uiPriority w:val="99"/>
    <w:rsid w:val="00D111BD"/>
    <w:rPr>
      <w:rFonts w:ascii="Times New Roman" w:hAnsi="Times New Roman"/>
      <w:sz w:val="20"/>
      <w:szCs w:val="20"/>
    </w:rPr>
  </w:style>
  <w:style w:type="character" w:customStyle="1" w:styleId="HTMLPreformattedChar">
    <w:name w:val="HTML Preformatted Char"/>
    <w:basedOn w:val="DefaultParagraphFont"/>
    <w:link w:val="HTMLPreformatted"/>
    <w:uiPriority w:val="99"/>
    <w:semiHidden/>
    <w:rsid w:val="00D111BD"/>
    <w:rPr>
      <w:rFonts w:ascii="Courier New" w:eastAsia="Times New Roman" w:hAnsi="Courier New" w:cs="Courier New"/>
      <w:sz w:val="20"/>
      <w:szCs w:val="20"/>
      <w:lang w:eastAsia="cs-CZ"/>
    </w:rPr>
  </w:style>
  <w:style w:type="character" w:customStyle="1" w:styleId="EndnoteTextChar">
    <w:name w:val="Endnote Text Char"/>
    <w:basedOn w:val="DefaultParagraphFont"/>
    <w:link w:val="EndnoteText"/>
    <w:uiPriority w:val="99"/>
    <w:semiHidden/>
    <w:rsid w:val="00D111BD"/>
    <w:rPr>
      <w:rFonts w:ascii="Times New Roman" w:hAnsi="Times New Roman"/>
      <w:sz w:val="20"/>
      <w:szCs w:val="20"/>
    </w:rPr>
  </w:style>
  <w:style w:type="character" w:customStyle="1" w:styleId="TitleChar">
    <w:name w:val="Title Char"/>
    <w:basedOn w:val="DefaultParagraphFont"/>
    <w:link w:val="Title"/>
    <w:uiPriority w:val="10"/>
    <w:rsid w:val="00D111BD"/>
    <w:rPr>
      <w:rFonts w:ascii="Arial" w:eastAsiaTheme="majorEastAsia" w:hAnsi="Arial" w:cstheme="majorBidi"/>
      <w:b/>
      <w:spacing w:val="-10"/>
      <w:kern w:val="28"/>
      <w:sz w:val="32"/>
      <w:szCs w:val="56"/>
    </w:rPr>
  </w:style>
  <w:style w:type="character" w:customStyle="1" w:styleId="NormalWebChar">
    <w:name w:val="Normal (Web) Char"/>
    <w:basedOn w:val="DefaultParagraphFont"/>
    <w:link w:val="NormalWeb"/>
    <w:uiPriority w:val="99"/>
    <w:rsid w:val="00D111BD"/>
    <w:rPr>
      <w:rFonts w:ascii="Times New Roman" w:eastAsia="Times New Roman" w:hAnsi="Times New Roman" w:cs="Times New Roman"/>
      <w:lang w:eastAsia="cs-CZ"/>
    </w:rPr>
  </w:style>
  <w:style w:type="paragraph" w:customStyle="1" w:styleId="Standard">
    <w:name w:val="Standard"/>
    <w:rsid w:val="00BF20F7"/>
    <w:pPr>
      <w:widowControl w:val="0"/>
      <w:tabs>
        <w:tab w:val="left" w:pos="3402"/>
      </w:tabs>
      <w:suppressAutoHyphens/>
      <w:autoSpaceDN w:val="0"/>
    </w:pPr>
    <w:rPr>
      <w:rFonts w:ascii="Times New Roman" w:eastAsia="Arial Unicode MS" w:hAnsi="Times New Roman" w:cs="Tahoma"/>
      <w:kern w:val="3"/>
      <w:lang w:eastAsia="cs-CZ"/>
    </w:rPr>
  </w:style>
  <w:style w:type="character" w:customStyle="1" w:styleId="normaltextrun">
    <w:name w:val="normaltextrun"/>
    <w:basedOn w:val="DefaultParagraphFont"/>
    <w:rsid w:val="00BF20F7"/>
  </w:style>
  <w:style w:type="character" w:customStyle="1" w:styleId="HeaderChar1">
    <w:name w:val="Header Char1"/>
    <w:basedOn w:val="DefaultParagraphFont"/>
    <w:uiPriority w:val="99"/>
    <w:rsid w:val="00C84248"/>
    <w:rPr>
      <w:rFonts w:ascii="Times New Roman" w:hAnsi="Times New Roman"/>
    </w:rPr>
  </w:style>
  <w:style w:type="character" w:customStyle="1" w:styleId="FooterChar1">
    <w:name w:val="Footer Char1"/>
    <w:basedOn w:val="DefaultParagraphFont"/>
    <w:uiPriority w:val="99"/>
    <w:rsid w:val="00C84248"/>
    <w:rPr>
      <w:rFonts w:ascii="Times New Roman" w:hAnsi="Times New Roman"/>
    </w:rPr>
  </w:style>
  <w:style w:type="character" w:customStyle="1" w:styleId="Heading1Char1">
    <w:name w:val="Heading 1 Char1"/>
    <w:basedOn w:val="DefaultParagraphFont"/>
    <w:uiPriority w:val="9"/>
    <w:rsid w:val="00C84248"/>
    <w:rPr>
      <w:rFonts w:ascii="Arial" w:eastAsiaTheme="majorEastAsia" w:hAnsi="Arial" w:cstheme="majorBidi"/>
      <w:b/>
      <w:sz w:val="32"/>
      <w:szCs w:val="32"/>
    </w:rPr>
  </w:style>
  <w:style w:type="character" w:customStyle="1" w:styleId="Heading2Char1">
    <w:name w:val="Heading 2 Char1"/>
    <w:basedOn w:val="DefaultParagraphFont"/>
    <w:uiPriority w:val="9"/>
    <w:rsid w:val="00C84248"/>
    <w:rPr>
      <w:rFonts w:ascii="Arial" w:eastAsiaTheme="majorEastAsia" w:hAnsi="Arial" w:cstheme="majorBidi"/>
      <w:b/>
      <w:sz w:val="28"/>
      <w:szCs w:val="26"/>
    </w:rPr>
  </w:style>
  <w:style w:type="character" w:customStyle="1" w:styleId="Heading3Char1">
    <w:name w:val="Heading 3 Char1"/>
    <w:basedOn w:val="DefaultParagraphFont"/>
    <w:uiPriority w:val="9"/>
    <w:rsid w:val="00C84248"/>
    <w:rPr>
      <w:rFonts w:ascii="Arial" w:eastAsiaTheme="majorEastAsia" w:hAnsi="Arial" w:cstheme="majorBidi"/>
      <w:b/>
    </w:rPr>
  </w:style>
  <w:style w:type="character" w:customStyle="1" w:styleId="Heading4Char1">
    <w:name w:val="Heading 4 Char1"/>
    <w:basedOn w:val="DefaultParagraphFont"/>
    <w:uiPriority w:val="9"/>
    <w:rsid w:val="00C84248"/>
    <w:rPr>
      <w:rFonts w:ascii="Arial" w:eastAsiaTheme="majorEastAsia" w:hAnsi="Arial" w:cstheme="majorBidi"/>
      <w:iCs/>
    </w:rPr>
  </w:style>
  <w:style w:type="character" w:customStyle="1" w:styleId="Heading5Char1">
    <w:name w:val="Heading 5 Char1"/>
    <w:basedOn w:val="DefaultParagraphFont"/>
    <w:uiPriority w:val="9"/>
    <w:semiHidden/>
    <w:rsid w:val="00C84248"/>
    <w:rPr>
      <w:rFonts w:asciiTheme="majorHAnsi" w:eastAsiaTheme="majorEastAsia" w:hAnsiTheme="majorHAnsi" w:cstheme="majorBidi"/>
      <w:color w:val="2F5496" w:themeColor="accent1" w:themeShade="BF"/>
    </w:rPr>
  </w:style>
  <w:style w:type="character" w:customStyle="1" w:styleId="Heading6Char1">
    <w:name w:val="Heading 6 Char1"/>
    <w:basedOn w:val="DefaultParagraphFont"/>
    <w:uiPriority w:val="9"/>
    <w:semiHidden/>
    <w:rsid w:val="00C84248"/>
    <w:rPr>
      <w:rFonts w:asciiTheme="majorHAnsi" w:eastAsiaTheme="majorEastAsia" w:hAnsiTheme="majorHAnsi" w:cstheme="majorBidi"/>
      <w:color w:val="1F3763" w:themeColor="accent1" w:themeShade="7F"/>
    </w:rPr>
  </w:style>
  <w:style w:type="character" w:customStyle="1" w:styleId="Heading7Char1">
    <w:name w:val="Heading 7 Char1"/>
    <w:basedOn w:val="DefaultParagraphFont"/>
    <w:uiPriority w:val="9"/>
    <w:semiHidden/>
    <w:rsid w:val="00C84248"/>
    <w:rPr>
      <w:rFonts w:asciiTheme="majorHAnsi" w:eastAsiaTheme="majorEastAsia" w:hAnsiTheme="majorHAnsi" w:cstheme="majorBidi"/>
      <w:i/>
      <w:iCs/>
      <w:color w:val="1F3763" w:themeColor="accent1" w:themeShade="7F"/>
    </w:rPr>
  </w:style>
  <w:style w:type="character" w:customStyle="1" w:styleId="Heading8Char1">
    <w:name w:val="Heading 8 Char1"/>
    <w:basedOn w:val="DefaultParagraphFont"/>
    <w:uiPriority w:val="9"/>
    <w:semiHidden/>
    <w:rsid w:val="00C84248"/>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C84248"/>
    <w:rPr>
      <w:rFonts w:asciiTheme="majorHAnsi" w:eastAsiaTheme="majorEastAsia" w:hAnsiTheme="majorHAnsi" w:cstheme="majorBidi"/>
      <w:i/>
      <w:iCs/>
      <w:color w:val="272727" w:themeColor="text1" w:themeTint="D8"/>
      <w:sz w:val="21"/>
      <w:szCs w:val="21"/>
    </w:rPr>
  </w:style>
  <w:style w:type="character" w:customStyle="1" w:styleId="BalloonTextChar1">
    <w:name w:val="Balloon Text Char1"/>
    <w:basedOn w:val="DefaultParagraphFont"/>
    <w:uiPriority w:val="99"/>
    <w:semiHidden/>
    <w:rsid w:val="00C84248"/>
    <w:rPr>
      <w:rFonts w:ascii="Tahoma" w:hAnsi="Tahoma" w:cs="Tahoma"/>
      <w:sz w:val="16"/>
      <w:szCs w:val="16"/>
    </w:rPr>
  </w:style>
  <w:style w:type="character" w:customStyle="1" w:styleId="CommentTextChar1">
    <w:name w:val="Comment Text Char1"/>
    <w:basedOn w:val="DefaultParagraphFont"/>
    <w:uiPriority w:val="99"/>
    <w:semiHidden/>
    <w:rsid w:val="00C84248"/>
    <w:rPr>
      <w:rFonts w:ascii="Times New Roman" w:hAnsi="Times New Roman"/>
      <w:sz w:val="20"/>
      <w:szCs w:val="20"/>
    </w:rPr>
  </w:style>
  <w:style w:type="character" w:customStyle="1" w:styleId="CommentSubjectChar1">
    <w:name w:val="Comment Subject Char1"/>
    <w:basedOn w:val="CommentTextChar1"/>
    <w:uiPriority w:val="99"/>
    <w:semiHidden/>
    <w:rsid w:val="00C84248"/>
    <w:rPr>
      <w:rFonts w:ascii="Times New Roman" w:hAnsi="Times New Roman"/>
      <w:b/>
      <w:bCs/>
      <w:sz w:val="20"/>
      <w:szCs w:val="20"/>
    </w:rPr>
  </w:style>
  <w:style w:type="character" w:customStyle="1" w:styleId="FootnoteTextChar1">
    <w:name w:val="Footnote Text Char1"/>
    <w:basedOn w:val="DefaultParagraphFont"/>
    <w:uiPriority w:val="99"/>
    <w:rsid w:val="00C84248"/>
    <w:rPr>
      <w:rFonts w:ascii="Times New Roman" w:hAnsi="Times New Roman"/>
      <w:sz w:val="20"/>
      <w:szCs w:val="20"/>
    </w:rPr>
  </w:style>
  <w:style w:type="character" w:customStyle="1" w:styleId="HTMLPreformattedChar1">
    <w:name w:val="HTML Preformatted Char1"/>
    <w:basedOn w:val="DefaultParagraphFont"/>
    <w:uiPriority w:val="99"/>
    <w:semiHidden/>
    <w:rsid w:val="00C84248"/>
    <w:rPr>
      <w:rFonts w:ascii="Courier New" w:eastAsia="Times New Roman" w:hAnsi="Courier New" w:cs="Courier New"/>
      <w:sz w:val="20"/>
      <w:szCs w:val="20"/>
      <w:lang w:eastAsia="cs-CZ"/>
    </w:rPr>
  </w:style>
  <w:style w:type="character" w:customStyle="1" w:styleId="EndnoteTextChar1">
    <w:name w:val="Endnote Text Char1"/>
    <w:basedOn w:val="DefaultParagraphFont"/>
    <w:uiPriority w:val="99"/>
    <w:semiHidden/>
    <w:rsid w:val="00C84248"/>
    <w:rPr>
      <w:rFonts w:ascii="Times New Roman" w:hAnsi="Times New Roman"/>
      <w:sz w:val="20"/>
      <w:szCs w:val="20"/>
    </w:rPr>
  </w:style>
  <w:style w:type="character" w:customStyle="1" w:styleId="TitleChar1">
    <w:name w:val="Title Char1"/>
    <w:basedOn w:val="DefaultParagraphFont"/>
    <w:uiPriority w:val="10"/>
    <w:rsid w:val="00C84248"/>
    <w:rPr>
      <w:rFonts w:ascii="Arial" w:eastAsiaTheme="majorEastAsia" w:hAnsi="Arial" w:cstheme="majorBidi"/>
      <w:b/>
      <w:spacing w:val="-10"/>
      <w:kern w:val="28"/>
      <w:sz w:val="32"/>
      <w:szCs w:val="56"/>
    </w:rPr>
  </w:style>
  <w:style w:type="character" w:customStyle="1" w:styleId="NormalWebChar1">
    <w:name w:val="Normal (Web) Char1"/>
    <w:basedOn w:val="DefaultParagraphFont"/>
    <w:uiPriority w:val="99"/>
    <w:rsid w:val="00C84248"/>
    <w:rPr>
      <w:rFonts w:ascii="Times New Roman" w:eastAsia="Times New Roman" w:hAnsi="Times New Roman" w:cs="Times New Roman"/>
      <w:lang w:eastAsia="cs-CZ"/>
    </w:rPr>
  </w:style>
  <w:style w:type="character" w:customStyle="1" w:styleId="HeaderChar2">
    <w:name w:val="Header Char2"/>
    <w:basedOn w:val="DefaultParagraphFont"/>
    <w:uiPriority w:val="99"/>
    <w:rsid w:val="005739FF"/>
    <w:rPr>
      <w:rFonts w:ascii="Times New Roman" w:hAnsi="Times New Roman"/>
    </w:rPr>
  </w:style>
  <w:style w:type="character" w:customStyle="1" w:styleId="FooterChar2">
    <w:name w:val="Footer Char2"/>
    <w:basedOn w:val="DefaultParagraphFont"/>
    <w:uiPriority w:val="99"/>
    <w:rsid w:val="005739FF"/>
    <w:rPr>
      <w:rFonts w:ascii="Times New Roman" w:hAnsi="Times New Roman"/>
    </w:rPr>
  </w:style>
  <w:style w:type="character" w:customStyle="1" w:styleId="Heading1Char2">
    <w:name w:val="Heading 1 Char2"/>
    <w:basedOn w:val="DefaultParagraphFont"/>
    <w:uiPriority w:val="9"/>
    <w:rsid w:val="005739FF"/>
    <w:rPr>
      <w:rFonts w:ascii="Arial" w:eastAsiaTheme="majorEastAsia" w:hAnsi="Arial" w:cstheme="majorBidi"/>
      <w:b/>
      <w:sz w:val="32"/>
      <w:szCs w:val="32"/>
    </w:rPr>
  </w:style>
  <w:style w:type="character" w:customStyle="1" w:styleId="Heading2Char2">
    <w:name w:val="Heading 2 Char2"/>
    <w:basedOn w:val="DefaultParagraphFont"/>
    <w:uiPriority w:val="9"/>
    <w:rsid w:val="005739FF"/>
    <w:rPr>
      <w:rFonts w:ascii="Arial" w:eastAsiaTheme="majorEastAsia" w:hAnsi="Arial" w:cstheme="majorBidi"/>
      <w:b/>
      <w:sz w:val="28"/>
      <w:szCs w:val="26"/>
    </w:rPr>
  </w:style>
  <w:style w:type="character" w:customStyle="1" w:styleId="Heading3Char2">
    <w:name w:val="Heading 3 Char2"/>
    <w:basedOn w:val="DefaultParagraphFont"/>
    <w:uiPriority w:val="9"/>
    <w:rsid w:val="005739FF"/>
    <w:rPr>
      <w:rFonts w:ascii="Arial" w:eastAsiaTheme="majorEastAsia" w:hAnsi="Arial" w:cstheme="majorBidi"/>
      <w:b/>
    </w:rPr>
  </w:style>
  <w:style w:type="character" w:customStyle="1" w:styleId="Heading4Char2">
    <w:name w:val="Heading 4 Char2"/>
    <w:basedOn w:val="DefaultParagraphFont"/>
    <w:uiPriority w:val="9"/>
    <w:rsid w:val="005739FF"/>
    <w:rPr>
      <w:rFonts w:ascii="Arial" w:eastAsiaTheme="majorEastAsia" w:hAnsi="Arial" w:cstheme="majorBidi"/>
      <w:iCs/>
    </w:rPr>
  </w:style>
  <w:style w:type="character" w:customStyle="1" w:styleId="Heading5Char2">
    <w:name w:val="Heading 5 Char2"/>
    <w:basedOn w:val="DefaultParagraphFont"/>
    <w:uiPriority w:val="9"/>
    <w:semiHidden/>
    <w:rsid w:val="005739FF"/>
    <w:rPr>
      <w:rFonts w:asciiTheme="majorHAnsi" w:eastAsiaTheme="majorEastAsia" w:hAnsiTheme="majorHAnsi" w:cstheme="majorBidi"/>
      <w:color w:val="2F5496" w:themeColor="accent1" w:themeShade="BF"/>
    </w:rPr>
  </w:style>
  <w:style w:type="character" w:customStyle="1" w:styleId="Heading6Char2">
    <w:name w:val="Heading 6 Char2"/>
    <w:basedOn w:val="DefaultParagraphFont"/>
    <w:uiPriority w:val="9"/>
    <w:semiHidden/>
    <w:rsid w:val="005739FF"/>
    <w:rPr>
      <w:rFonts w:asciiTheme="majorHAnsi" w:eastAsiaTheme="majorEastAsia" w:hAnsiTheme="majorHAnsi" w:cstheme="majorBidi"/>
      <w:color w:val="1F3763" w:themeColor="accent1" w:themeShade="7F"/>
    </w:rPr>
  </w:style>
  <w:style w:type="character" w:customStyle="1" w:styleId="Heading7Char2">
    <w:name w:val="Heading 7 Char2"/>
    <w:basedOn w:val="DefaultParagraphFont"/>
    <w:uiPriority w:val="9"/>
    <w:semiHidden/>
    <w:rsid w:val="005739FF"/>
    <w:rPr>
      <w:rFonts w:asciiTheme="majorHAnsi" w:eastAsiaTheme="majorEastAsia" w:hAnsiTheme="majorHAnsi" w:cstheme="majorBidi"/>
      <w:i/>
      <w:iCs/>
      <w:color w:val="1F3763" w:themeColor="accent1" w:themeShade="7F"/>
    </w:rPr>
  </w:style>
  <w:style w:type="character" w:customStyle="1" w:styleId="Heading8Char2">
    <w:name w:val="Heading 8 Char2"/>
    <w:basedOn w:val="DefaultParagraphFont"/>
    <w:uiPriority w:val="9"/>
    <w:semiHidden/>
    <w:rsid w:val="005739FF"/>
    <w:rPr>
      <w:rFonts w:asciiTheme="majorHAnsi" w:eastAsiaTheme="majorEastAsia" w:hAnsiTheme="majorHAnsi" w:cstheme="majorBidi"/>
      <w:color w:val="272727" w:themeColor="text1" w:themeTint="D8"/>
      <w:sz w:val="21"/>
      <w:szCs w:val="21"/>
    </w:rPr>
  </w:style>
  <w:style w:type="character" w:customStyle="1" w:styleId="Heading9Char2">
    <w:name w:val="Heading 9 Char2"/>
    <w:basedOn w:val="DefaultParagraphFont"/>
    <w:uiPriority w:val="9"/>
    <w:semiHidden/>
    <w:rsid w:val="005739FF"/>
    <w:rPr>
      <w:rFonts w:asciiTheme="majorHAnsi" w:eastAsiaTheme="majorEastAsia" w:hAnsiTheme="majorHAnsi" w:cstheme="majorBidi"/>
      <w:i/>
      <w:iCs/>
      <w:color w:val="272727" w:themeColor="text1" w:themeTint="D8"/>
      <w:sz w:val="21"/>
      <w:szCs w:val="21"/>
    </w:rPr>
  </w:style>
  <w:style w:type="character" w:customStyle="1" w:styleId="BalloonTextChar2">
    <w:name w:val="Balloon Text Char2"/>
    <w:basedOn w:val="DefaultParagraphFont"/>
    <w:uiPriority w:val="99"/>
    <w:semiHidden/>
    <w:rsid w:val="005739FF"/>
    <w:rPr>
      <w:rFonts w:ascii="Tahoma" w:hAnsi="Tahoma" w:cs="Tahoma"/>
      <w:sz w:val="16"/>
      <w:szCs w:val="16"/>
    </w:rPr>
  </w:style>
  <w:style w:type="character" w:customStyle="1" w:styleId="CommentTextChar2">
    <w:name w:val="Comment Text Char2"/>
    <w:basedOn w:val="DefaultParagraphFont"/>
    <w:uiPriority w:val="99"/>
    <w:semiHidden/>
    <w:rsid w:val="005739FF"/>
    <w:rPr>
      <w:rFonts w:ascii="Times New Roman" w:hAnsi="Times New Roman"/>
      <w:sz w:val="20"/>
      <w:szCs w:val="20"/>
    </w:rPr>
  </w:style>
  <w:style w:type="character" w:customStyle="1" w:styleId="CommentSubjectChar2">
    <w:name w:val="Comment Subject Char2"/>
    <w:basedOn w:val="CommentTextChar2"/>
    <w:uiPriority w:val="99"/>
    <w:semiHidden/>
    <w:rsid w:val="005739FF"/>
    <w:rPr>
      <w:rFonts w:ascii="Times New Roman" w:hAnsi="Times New Roman"/>
      <w:b/>
      <w:bCs/>
      <w:sz w:val="20"/>
      <w:szCs w:val="20"/>
    </w:rPr>
  </w:style>
  <w:style w:type="character" w:customStyle="1" w:styleId="FootnoteTextChar2">
    <w:name w:val="Footnote Text Char2"/>
    <w:basedOn w:val="DefaultParagraphFont"/>
    <w:uiPriority w:val="99"/>
    <w:rsid w:val="005739FF"/>
    <w:rPr>
      <w:rFonts w:ascii="Times New Roman" w:hAnsi="Times New Roman"/>
      <w:sz w:val="20"/>
      <w:szCs w:val="20"/>
    </w:rPr>
  </w:style>
  <w:style w:type="character" w:customStyle="1" w:styleId="HTMLPreformattedChar2">
    <w:name w:val="HTML Preformatted Char2"/>
    <w:basedOn w:val="DefaultParagraphFont"/>
    <w:uiPriority w:val="99"/>
    <w:semiHidden/>
    <w:rsid w:val="005739FF"/>
    <w:rPr>
      <w:rFonts w:ascii="Courier New" w:eastAsia="Times New Roman" w:hAnsi="Courier New" w:cs="Courier New"/>
      <w:sz w:val="20"/>
      <w:szCs w:val="20"/>
      <w:lang w:eastAsia="cs-CZ"/>
    </w:rPr>
  </w:style>
  <w:style w:type="character" w:customStyle="1" w:styleId="EndnoteTextChar2">
    <w:name w:val="Endnote Text Char2"/>
    <w:basedOn w:val="DefaultParagraphFont"/>
    <w:uiPriority w:val="99"/>
    <w:semiHidden/>
    <w:rsid w:val="005739FF"/>
    <w:rPr>
      <w:rFonts w:ascii="Times New Roman" w:hAnsi="Times New Roman"/>
      <w:sz w:val="20"/>
      <w:szCs w:val="20"/>
    </w:rPr>
  </w:style>
  <w:style w:type="character" w:customStyle="1" w:styleId="TitleChar2">
    <w:name w:val="Title Char2"/>
    <w:basedOn w:val="DefaultParagraphFont"/>
    <w:uiPriority w:val="10"/>
    <w:rsid w:val="005739FF"/>
    <w:rPr>
      <w:rFonts w:ascii="Arial" w:eastAsiaTheme="majorEastAsia" w:hAnsi="Arial" w:cstheme="majorBidi"/>
      <w:b/>
      <w:spacing w:val="-10"/>
      <w:kern w:val="28"/>
      <w:sz w:val="32"/>
      <w:szCs w:val="56"/>
    </w:rPr>
  </w:style>
  <w:style w:type="character" w:customStyle="1" w:styleId="NormalWebChar2">
    <w:name w:val="Normal (Web) Char2"/>
    <w:basedOn w:val="DefaultParagraphFont"/>
    <w:uiPriority w:val="99"/>
    <w:rsid w:val="005739FF"/>
    <w:rPr>
      <w:rFonts w:ascii="Times New Roman" w:eastAsia="Times New Roman" w:hAnsi="Times New Roman" w:cs="Times New Roman"/>
      <w:lang w:eastAsia="cs-CZ"/>
    </w:rPr>
  </w:style>
  <w:style w:type="character" w:customStyle="1" w:styleId="HeaderChar3">
    <w:name w:val="Header Char3"/>
    <w:basedOn w:val="DefaultParagraphFont"/>
    <w:uiPriority w:val="99"/>
    <w:rsid w:val="001E190F"/>
    <w:rPr>
      <w:rFonts w:ascii="Times New Roman" w:hAnsi="Times New Roman"/>
    </w:rPr>
  </w:style>
  <w:style w:type="character" w:customStyle="1" w:styleId="FooterChar3">
    <w:name w:val="Footer Char3"/>
    <w:basedOn w:val="DefaultParagraphFont"/>
    <w:uiPriority w:val="99"/>
    <w:rsid w:val="001E190F"/>
    <w:rPr>
      <w:rFonts w:ascii="Times New Roman" w:hAnsi="Times New Roman"/>
    </w:rPr>
  </w:style>
  <w:style w:type="character" w:customStyle="1" w:styleId="Heading1Char3">
    <w:name w:val="Heading 1 Char3"/>
    <w:basedOn w:val="DefaultParagraphFont"/>
    <w:uiPriority w:val="9"/>
    <w:rsid w:val="001E190F"/>
    <w:rPr>
      <w:rFonts w:ascii="Arial" w:eastAsiaTheme="majorEastAsia" w:hAnsi="Arial" w:cstheme="majorBidi"/>
      <w:b/>
      <w:sz w:val="32"/>
      <w:szCs w:val="32"/>
    </w:rPr>
  </w:style>
  <w:style w:type="character" w:customStyle="1" w:styleId="Heading2Char3">
    <w:name w:val="Heading 2 Char3"/>
    <w:basedOn w:val="DefaultParagraphFont"/>
    <w:uiPriority w:val="9"/>
    <w:rsid w:val="001E190F"/>
    <w:rPr>
      <w:rFonts w:ascii="Arial" w:eastAsiaTheme="majorEastAsia" w:hAnsi="Arial" w:cstheme="majorBidi"/>
      <w:b/>
      <w:sz w:val="28"/>
      <w:szCs w:val="26"/>
    </w:rPr>
  </w:style>
  <w:style w:type="character" w:customStyle="1" w:styleId="Heading3Char3">
    <w:name w:val="Heading 3 Char3"/>
    <w:basedOn w:val="DefaultParagraphFont"/>
    <w:uiPriority w:val="9"/>
    <w:rsid w:val="001E190F"/>
    <w:rPr>
      <w:rFonts w:ascii="Arial" w:eastAsiaTheme="majorEastAsia" w:hAnsi="Arial" w:cstheme="majorBidi"/>
      <w:b/>
    </w:rPr>
  </w:style>
  <w:style w:type="character" w:customStyle="1" w:styleId="Heading4Char3">
    <w:name w:val="Heading 4 Char3"/>
    <w:basedOn w:val="DefaultParagraphFont"/>
    <w:uiPriority w:val="9"/>
    <w:rsid w:val="001E190F"/>
    <w:rPr>
      <w:rFonts w:ascii="Arial" w:eastAsiaTheme="majorEastAsia" w:hAnsi="Arial" w:cstheme="majorBidi"/>
      <w:iCs/>
    </w:rPr>
  </w:style>
  <w:style w:type="character" w:customStyle="1" w:styleId="Heading5Char3">
    <w:name w:val="Heading 5 Char3"/>
    <w:basedOn w:val="DefaultParagraphFont"/>
    <w:uiPriority w:val="9"/>
    <w:semiHidden/>
    <w:rsid w:val="001E190F"/>
    <w:rPr>
      <w:rFonts w:asciiTheme="majorHAnsi" w:eastAsiaTheme="majorEastAsia" w:hAnsiTheme="majorHAnsi" w:cstheme="majorBidi"/>
      <w:color w:val="2F5496" w:themeColor="accent1" w:themeShade="BF"/>
    </w:rPr>
  </w:style>
  <w:style w:type="character" w:customStyle="1" w:styleId="Heading6Char3">
    <w:name w:val="Heading 6 Char3"/>
    <w:basedOn w:val="DefaultParagraphFont"/>
    <w:uiPriority w:val="9"/>
    <w:semiHidden/>
    <w:rsid w:val="001E190F"/>
    <w:rPr>
      <w:rFonts w:asciiTheme="majorHAnsi" w:eastAsiaTheme="majorEastAsia" w:hAnsiTheme="majorHAnsi" w:cstheme="majorBidi"/>
      <w:color w:val="1F3763" w:themeColor="accent1" w:themeShade="7F"/>
    </w:rPr>
  </w:style>
  <w:style w:type="character" w:customStyle="1" w:styleId="Heading7Char3">
    <w:name w:val="Heading 7 Char3"/>
    <w:basedOn w:val="DefaultParagraphFont"/>
    <w:uiPriority w:val="9"/>
    <w:semiHidden/>
    <w:rsid w:val="001E190F"/>
    <w:rPr>
      <w:rFonts w:asciiTheme="majorHAnsi" w:eastAsiaTheme="majorEastAsia" w:hAnsiTheme="majorHAnsi" w:cstheme="majorBidi"/>
      <w:i/>
      <w:iCs/>
      <w:color w:val="1F3763" w:themeColor="accent1" w:themeShade="7F"/>
    </w:rPr>
  </w:style>
  <w:style w:type="character" w:customStyle="1" w:styleId="Heading8Char3">
    <w:name w:val="Heading 8 Char3"/>
    <w:basedOn w:val="DefaultParagraphFont"/>
    <w:uiPriority w:val="9"/>
    <w:semiHidden/>
    <w:rsid w:val="001E190F"/>
    <w:rPr>
      <w:rFonts w:asciiTheme="majorHAnsi" w:eastAsiaTheme="majorEastAsia" w:hAnsiTheme="majorHAnsi" w:cstheme="majorBidi"/>
      <w:color w:val="272727" w:themeColor="text1" w:themeTint="D8"/>
      <w:sz w:val="21"/>
      <w:szCs w:val="21"/>
    </w:rPr>
  </w:style>
  <w:style w:type="character" w:customStyle="1" w:styleId="Heading9Char3">
    <w:name w:val="Heading 9 Char3"/>
    <w:basedOn w:val="DefaultParagraphFont"/>
    <w:uiPriority w:val="9"/>
    <w:semiHidden/>
    <w:rsid w:val="001E190F"/>
    <w:rPr>
      <w:rFonts w:asciiTheme="majorHAnsi" w:eastAsiaTheme="majorEastAsia" w:hAnsiTheme="majorHAnsi" w:cstheme="majorBidi"/>
      <w:i/>
      <w:iCs/>
      <w:color w:val="272727" w:themeColor="text1" w:themeTint="D8"/>
      <w:sz w:val="21"/>
      <w:szCs w:val="21"/>
    </w:rPr>
  </w:style>
  <w:style w:type="character" w:customStyle="1" w:styleId="BalloonTextChar3">
    <w:name w:val="Balloon Text Char3"/>
    <w:basedOn w:val="DefaultParagraphFont"/>
    <w:uiPriority w:val="99"/>
    <w:semiHidden/>
    <w:rsid w:val="001E190F"/>
    <w:rPr>
      <w:rFonts w:ascii="Tahoma" w:hAnsi="Tahoma" w:cs="Tahoma"/>
      <w:sz w:val="16"/>
      <w:szCs w:val="16"/>
    </w:rPr>
  </w:style>
  <w:style w:type="character" w:customStyle="1" w:styleId="CommentTextChar3">
    <w:name w:val="Comment Text Char3"/>
    <w:basedOn w:val="DefaultParagraphFont"/>
    <w:uiPriority w:val="99"/>
    <w:semiHidden/>
    <w:rsid w:val="001E190F"/>
    <w:rPr>
      <w:rFonts w:ascii="Times New Roman" w:hAnsi="Times New Roman"/>
      <w:sz w:val="20"/>
      <w:szCs w:val="20"/>
    </w:rPr>
  </w:style>
  <w:style w:type="character" w:customStyle="1" w:styleId="CommentSubjectChar3">
    <w:name w:val="Comment Subject Char3"/>
    <w:basedOn w:val="CommentTextChar3"/>
    <w:uiPriority w:val="99"/>
    <w:semiHidden/>
    <w:rsid w:val="001E190F"/>
    <w:rPr>
      <w:rFonts w:ascii="Times New Roman" w:hAnsi="Times New Roman"/>
      <w:b/>
      <w:bCs/>
      <w:sz w:val="20"/>
      <w:szCs w:val="20"/>
    </w:rPr>
  </w:style>
  <w:style w:type="character" w:customStyle="1" w:styleId="FootnoteTextChar3">
    <w:name w:val="Footnote Text Char3"/>
    <w:basedOn w:val="DefaultParagraphFont"/>
    <w:uiPriority w:val="99"/>
    <w:rsid w:val="001E190F"/>
    <w:rPr>
      <w:rFonts w:ascii="Times New Roman" w:hAnsi="Times New Roman"/>
      <w:sz w:val="20"/>
      <w:szCs w:val="20"/>
    </w:rPr>
  </w:style>
  <w:style w:type="character" w:customStyle="1" w:styleId="HTMLPreformattedChar3">
    <w:name w:val="HTML Preformatted Char3"/>
    <w:basedOn w:val="DefaultParagraphFont"/>
    <w:uiPriority w:val="99"/>
    <w:semiHidden/>
    <w:rsid w:val="001E190F"/>
    <w:rPr>
      <w:rFonts w:ascii="Courier New" w:eastAsia="Times New Roman" w:hAnsi="Courier New" w:cs="Courier New"/>
      <w:sz w:val="20"/>
      <w:szCs w:val="20"/>
      <w:lang w:eastAsia="cs-CZ"/>
    </w:rPr>
  </w:style>
  <w:style w:type="character" w:customStyle="1" w:styleId="EndnoteTextChar3">
    <w:name w:val="Endnote Text Char3"/>
    <w:basedOn w:val="DefaultParagraphFont"/>
    <w:uiPriority w:val="99"/>
    <w:semiHidden/>
    <w:rsid w:val="001E190F"/>
    <w:rPr>
      <w:rFonts w:ascii="Times New Roman" w:hAnsi="Times New Roman"/>
      <w:sz w:val="20"/>
      <w:szCs w:val="20"/>
    </w:rPr>
  </w:style>
  <w:style w:type="character" w:customStyle="1" w:styleId="TitleChar3">
    <w:name w:val="Title Char3"/>
    <w:basedOn w:val="DefaultParagraphFont"/>
    <w:uiPriority w:val="10"/>
    <w:rsid w:val="001E190F"/>
    <w:rPr>
      <w:rFonts w:ascii="Arial" w:eastAsiaTheme="majorEastAsia" w:hAnsi="Arial" w:cstheme="majorBidi"/>
      <w:b/>
      <w:spacing w:val="-10"/>
      <w:kern w:val="28"/>
      <w:sz w:val="32"/>
      <w:szCs w:val="56"/>
    </w:rPr>
  </w:style>
  <w:style w:type="character" w:customStyle="1" w:styleId="NormalWebChar3">
    <w:name w:val="Normal (Web) Char3"/>
    <w:basedOn w:val="DefaultParagraphFont"/>
    <w:uiPriority w:val="99"/>
    <w:rsid w:val="001E190F"/>
    <w:rPr>
      <w:rFonts w:ascii="Times New Roman" w:eastAsia="Times New Roman" w:hAnsi="Times New Roman" w:cs="Times New Roman"/>
      <w:lang w:eastAsia="cs-CZ"/>
    </w:rPr>
  </w:style>
  <w:style w:type="character" w:customStyle="1" w:styleId="ZhlavChar">
    <w:name w:val="Záhlaví Char"/>
    <w:basedOn w:val="DefaultParagraphFont"/>
    <w:uiPriority w:val="99"/>
    <w:rsid w:val="00A74E08"/>
    <w:rPr>
      <w:rFonts w:ascii="Times New Roman" w:hAnsi="Times New Roman"/>
    </w:rPr>
  </w:style>
  <w:style w:type="character" w:customStyle="1" w:styleId="ZpatChar">
    <w:name w:val="Zápatí Char"/>
    <w:basedOn w:val="DefaultParagraphFont"/>
    <w:uiPriority w:val="99"/>
    <w:rsid w:val="00A74E08"/>
    <w:rPr>
      <w:rFonts w:ascii="Times New Roman" w:hAnsi="Times New Roman"/>
    </w:rPr>
  </w:style>
  <w:style w:type="character" w:customStyle="1" w:styleId="Nadpis1Char">
    <w:name w:val="Nadpis 1 Char"/>
    <w:basedOn w:val="DefaultParagraphFont"/>
    <w:uiPriority w:val="9"/>
    <w:rsid w:val="00A74E08"/>
    <w:rPr>
      <w:rFonts w:ascii="Arial" w:eastAsiaTheme="majorEastAsia" w:hAnsi="Arial" w:cstheme="majorBidi"/>
      <w:b/>
      <w:sz w:val="32"/>
      <w:szCs w:val="32"/>
    </w:rPr>
  </w:style>
  <w:style w:type="character" w:customStyle="1" w:styleId="Nadpis2Char">
    <w:name w:val="Nadpis 2 Char"/>
    <w:basedOn w:val="DefaultParagraphFont"/>
    <w:uiPriority w:val="9"/>
    <w:rsid w:val="00A74E08"/>
    <w:rPr>
      <w:rFonts w:ascii="Arial" w:eastAsiaTheme="majorEastAsia" w:hAnsi="Arial" w:cstheme="majorBidi"/>
      <w:b/>
      <w:sz w:val="28"/>
      <w:szCs w:val="26"/>
    </w:rPr>
  </w:style>
  <w:style w:type="character" w:customStyle="1" w:styleId="Nadpis3Char">
    <w:name w:val="Nadpis 3 Char"/>
    <w:basedOn w:val="DefaultParagraphFont"/>
    <w:uiPriority w:val="9"/>
    <w:rsid w:val="00A74E08"/>
    <w:rPr>
      <w:rFonts w:ascii="Arial" w:eastAsiaTheme="majorEastAsia" w:hAnsi="Arial" w:cstheme="majorBidi"/>
      <w:b/>
    </w:rPr>
  </w:style>
  <w:style w:type="character" w:customStyle="1" w:styleId="Nadpis4Char">
    <w:name w:val="Nadpis 4 Char"/>
    <w:basedOn w:val="DefaultParagraphFont"/>
    <w:uiPriority w:val="9"/>
    <w:rsid w:val="00A74E08"/>
    <w:rPr>
      <w:rFonts w:ascii="Arial" w:eastAsiaTheme="majorEastAsia" w:hAnsi="Arial" w:cstheme="majorBidi"/>
      <w:iCs/>
    </w:rPr>
  </w:style>
  <w:style w:type="character" w:customStyle="1" w:styleId="Nadpis5Char">
    <w:name w:val="Nadpis 5 Char"/>
    <w:basedOn w:val="DefaultParagraphFont"/>
    <w:uiPriority w:val="9"/>
    <w:semiHidden/>
    <w:rsid w:val="00A74E08"/>
    <w:rPr>
      <w:rFonts w:asciiTheme="majorHAnsi" w:eastAsiaTheme="majorEastAsia" w:hAnsiTheme="majorHAnsi" w:cstheme="majorBidi"/>
      <w:color w:val="2F5496" w:themeColor="accent1" w:themeShade="BF"/>
    </w:rPr>
  </w:style>
  <w:style w:type="character" w:customStyle="1" w:styleId="Nadpis6Char">
    <w:name w:val="Nadpis 6 Char"/>
    <w:basedOn w:val="DefaultParagraphFont"/>
    <w:uiPriority w:val="9"/>
    <w:semiHidden/>
    <w:rsid w:val="00A74E08"/>
    <w:rPr>
      <w:rFonts w:asciiTheme="majorHAnsi" w:eastAsiaTheme="majorEastAsia" w:hAnsiTheme="majorHAnsi" w:cstheme="majorBidi"/>
      <w:color w:val="1F3763" w:themeColor="accent1" w:themeShade="7F"/>
    </w:rPr>
  </w:style>
  <w:style w:type="character" w:customStyle="1" w:styleId="Nadpis7Char">
    <w:name w:val="Nadpis 7 Char"/>
    <w:basedOn w:val="DefaultParagraphFont"/>
    <w:uiPriority w:val="9"/>
    <w:semiHidden/>
    <w:rsid w:val="00A74E08"/>
    <w:rPr>
      <w:rFonts w:asciiTheme="majorHAnsi" w:eastAsiaTheme="majorEastAsia" w:hAnsiTheme="majorHAnsi" w:cstheme="majorBidi"/>
      <w:i/>
      <w:iCs/>
      <w:color w:val="1F3763" w:themeColor="accent1" w:themeShade="7F"/>
    </w:rPr>
  </w:style>
  <w:style w:type="character" w:customStyle="1" w:styleId="Nadpis8Char">
    <w:name w:val="Nadpis 8 Char"/>
    <w:basedOn w:val="DefaultParagraphFont"/>
    <w:uiPriority w:val="9"/>
    <w:semiHidden/>
    <w:rsid w:val="00A74E08"/>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DefaultParagraphFont"/>
    <w:uiPriority w:val="9"/>
    <w:semiHidden/>
    <w:rsid w:val="00A74E08"/>
    <w:rPr>
      <w:rFonts w:asciiTheme="majorHAnsi" w:eastAsiaTheme="majorEastAsia" w:hAnsiTheme="majorHAnsi" w:cstheme="majorBidi"/>
      <w:i/>
      <w:iCs/>
      <w:color w:val="272727" w:themeColor="text1" w:themeTint="D8"/>
      <w:sz w:val="21"/>
      <w:szCs w:val="21"/>
    </w:rPr>
  </w:style>
  <w:style w:type="character" w:customStyle="1" w:styleId="TextbublinyChar">
    <w:name w:val="Text bubliny Char"/>
    <w:basedOn w:val="DefaultParagraphFont"/>
    <w:uiPriority w:val="99"/>
    <w:semiHidden/>
    <w:rsid w:val="00A74E08"/>
    <w:rPr>
      <w:rFonts w:ascii="Tahoma" w:hAnsi="Tahoma" w:cs="Tahoma"/>
      <w:sz w:val="16"/>
      <w:szCs w:val="16"/>
    </w:rPr>
  </w:style>
  <w:style w:type="character" w:customStyle="1" w:styleId="TextkomenteChar">
    <w:name w:val="Text komentáře Char"/>
    <w:basedOn w:val="DefaultParagraphFont"/>
    <w:uiPriority w:val="99"/>
    <w:semiHidden/>
    <w:rsid w:val="00A74E08"/>
    <w:rPr>
      <w:rFonts w:ascii="Times New Roman" w:hAnsi="Times New Roman"/>
      <w:sz w:val="20"/>
      <w:szCs w:val="20"/>
    </w:rPr>
  </w:style>
  <w:style w:type="character" w:customStyle="1" w:styleId="PedmtkomenteChar">
    <w:name w:val="Předmět komentáře Char"/>
    <w:basedOn w:val="TextkomenteChar"/>
    <w:uiPriority w:val="99"/>
    <w:semiHidden/>
    <w:rsid w:val="00A74E08"/>
    <w:rPr>
      <w:rFonts w:ascii="Times New Roman" w:hAnsi="Times New Roman"/>
      <w:b/>
      <w:bCs/>
      <w:sz w:val="20"/>
      <w:szCs w:val="20"/>
    </w:rPr>
  </w:style>
  <w:style w:type="character" w:customStyle="1" w:styleId="TextpoznpodarouChar">
    <w:name w:val="Text pozn. pod čarou Char"/>
    <w:basedOn w:val="DefaultParagraphFont"/>
    <w:uiPriority w:val="99"/>
    <w:rsid w:val="00A74E08"/>
    <w:rPr>
      <w:rFonts w:ascii="Times New Roman" w:hAnsi="Times New Roman"/>
      <w:sz w:val="20"/>
      <w:szCs w:val="20"/>
    </w:rPr>
  </w:style>
  <w:style w:type="character" w:customStyle="1" w:styleId="FormtovanvHTMLChar">
    <w:name w:val="Formátovaný v HTML Char"/>
    <w:basedOn w:val="DefaultParagraphFont"/>
    <w:uiPriority w:val="99"/>
    <w:semiHidden/>
    <w:rsid w:val="00A74E08"/>
    <w:rPr>
      <w:rFonts w:ascii="Courier New" w:eastAsia="Times New Roman" w:hAnsi="Courier New" w:cs="Courier New"/>
      <w:sz w:val="20"/>
      <w:szCs w:val="20"/>
      <w:lang w:eastAsia="cs-CZ"/>
    </w:rPr>
  </w:style>
  <w:style w:type="character" w:customStyle="1" w:styleId="TextvysvtlivekChar">
    <w:name w:val="Text vysvětlivek Char"/>
    <w:basedOn w:val="DefaultParagraphFont"/>
    <w:uiPriority w:val="99"/>
    <w:semiHidden/>
    <w:rsid w:val="00A74E08"/>
    <w:rPr>
      <w:rFonts w:ascii="Times New Roman" w:hAnsi="Times New Roman"/>
      <w:sz w:val="20"/>
      <w:szCs w:val="20"/>
    </w:rPr>
  </w:style>
  <w:style w:type="character" w:customStyle="1" w:styleId="NzevChar">
    <w:name w:val="Název Char"/>
    <w:basedOn w:val="DefaultParagraphFont"/>
    <w:uiPriority w:val="10"/>
    <w:rsid w:val="00A74E08"/>
    <w:rPr>
      <w:rFonts w:ascii="Arial" w:eastAsiaTheme="majorEastAsia" w:hAnsi="Arial" w:cstheme="majorBidi"/>
      <w:b/>
      <w:spacing w:val="-10"/>
      <w:kern w:val="28"/>
      <w:sz w:val="32"/>
      <w:szCs w:val="56"/>
    </w:rPr>
  </w:style>
  <w:style w:type="character" w:customStyle="1" w:styleId="NormlnwebChar">
    <w:name w:val="Normální (web) Char"/>
    <w:basedOn w:val="DefaultParagraphFont"/>
    <w:uiPriority w:val="99"/>
    <w:rsid w:val="00A74E08"/>
    <w:rPr>
      <w:rFonts w:ascii="Times New Roman" w:eastAsia="Times New Roman" w:hAnsi="Times New Roman" w:cs="Times New Roman"/>
      <w:lang w:eastAsia="cs-CZ"/>
    </w:rPr>
  </w:style>
  <w:style w:type="character" w:styleId="Strong">
    <w:name w:val="Strong"/>
    <w:basedOn w:val="DefaultParagraphFont"/>
    <w:uiPriority w:val="22"/>
    <w:qFormat/>
    <w:rsid w:val="00A74E08"/>
    <w:rPr>
      <w:b/>
      <w:bCs/>
    </w:rPr>
  </w:style>
  <w:style w:type="character" w:styleId="HTMLCode">
    <w:name w:val="HTML Code"/>
    <w:basedOn w:val="DefaultParagraphFont"/>
    <w:uiPriority w:val="99"/>
    <w:semiHidden/>
    <w:unhideWhenUsed/>
    <w:rsid w:val="00A74E0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2130">
      <w:bodyDiv w:val="1"/>
      <w:marLeft w:val="0"/>
      <w:marRight w:val="0"/>
      <w:marTop w:val="0"/>
      <w:marBottom w:val="0"/>
      <w:divBdr>
        <w:top w:val="none" w:sz="0" w:space="0" w:color="auto"/>
        <w:left w:val="none" w:sz="0" w:space="0" w:color="auto"/>
        <w:bottom w:val="none" w:sz="0" w:space="0" w:color="auto"/>
        <w:right w:val="none" w:sz="0" w:space="0" w:color="auto"/>
      </w:divBdr>
    </w:div>
    <w:div w:id="37512732">
      <w:bodyDiv w:val="1"/>
      <w:marLeft w:val="0"/>
      <w:marRight w:val="0"/>
      <w:marTop w:val="0"/>
      <w:marBottom w:val="0"/>
      <w:divBdr>
        <w:top w:val="none" w:sz="0" w:space="0" w:color="auto"/>
        <w:left w:val="none" w:sz="0" w:space="0" w:color="auto"/>
        <w:bottom w:val="none" w:sz="0" w:space="0" w:color="auto"/>
        <w:right w:val="none" w:sz="0" w:space="0" w:color="auto"/>
      </w:divBdr>
    </w:div>
    <w:div w:id="82529104">
      <w:bodyDiv w:val="1"/>
      <w:marLeft w:val="0"/>
      <w:marRight w:val="0"/>
      <w:marTop w:val="0"/>
      <w:marBottom w:val="0"/>
      <w:divBdr>
        <w:top w:val="none" w:sz="0" w:space="0" w:color="auto"/>
        <w:left w:val="none" w:sz="0" w:space="0" w:color="auto"/>
        <w:bottom w:val="none" w:sz="0" w:space="0" w:color="auto"/>
        <w:right w:val="none" w:sz="0" w:space="0" w:color="auto"/>
      </w:divBdr>
    </w:div>
    <w:div w:id="83501256">
      <w:bodyDiv w:val="1"/>
      <w:marLeft w:val="0"/>
      <w:marRight w:val="0"/>
      <w:marTop w:val="0"/>
      <w:marBottom w:val="0"/>
      <w:divBdr>
        <w:top w:val="none" w:sz="0" w:space="0" w:color="auto"/>
        <w:left w:val="none" w:sz="0" w:space="0" w:color="auto"/>
        <w:bottom w:val="none" w:sz="0" w:space="0" w:color="auto"/>
        <w:right w:val="none" w:sz="0" w:space="0" w:color="auto"/>
      </w:divBdr>
    </w:div>
    <w:div w:id="101993737">
      <w:bodyDiv w:val="1"/>
      <w:marLeft w:val="0"/>
      <w:marRight w:val="0"/>
      <w:marTop w:val="0"/>
      <w:marBottom w:val="0"/>
      <w:divBdr>
        <w:top w:val="none" w:sz="0" w:space="0" w:color="auto"/>
        <w:left w:val="none" w:sz="0" w:space="0" w:color="auto"/>
        <w:bottom w:val="none" w:sz="0" w:space="0" w:color="auto"/>
        <w:right w:val="none" w:sz="0" w:space="0" w:color="auto"/>
      </w:divBdr>
    </w:div>
    <w:div w:id="135952757">
      <w:bodyDiv w:val="1"/>
      <w:marLeft w:val="0"/>
      <w:marRight w:val="0"/>
      <w:marTop w:val="0"/>
      <w:marBottom w:val="0"/>
      <w:divBdr>
        <w:top w:val="none" w:sz="0" w:space="0" w:color="auto"/>
        <w:left w:val="none" w:sz="0" w:space="0" w:color="auto"/>
        <w:bottom w:val="none" w:sz="0" w:space="0" w:color="auto"/>
        <w:right w:val="none" w:sz="0" w:space="0" w:color="auto"/>
      </w:divBdr>
    </w:div>
    <w:div w:id="184516560">
      <w:bodyDiv w:val="1"/>
      <w:marLeft w:val="0"/>
      <w:marRight w:val="0"/>
      <w:marTop w:val="0"/>
      <w:marBottom w:val="0"/>
      <w:divBdr>
        <w:top w:val="none" w:sz="0" w:space="0" w:color="auto"/>
        <w:left w:val="none" w:sz="0" w:space="0" w:color="auto"/>
        <w:bottom w:val="none" w:sz="0" w:space="0" w:color="auto"/>
        <w:right w:val="none" w:sz="0" w:space="0" w:color="auto"/>
      </w:divBdr>
    </w:div>
    <w:div w:id="230653530">
      <w:bodyDiv w:val="1"/>
      <w:marLeft w:val="0"/>
      <w:marRight w:val="0"/>
      <w:marTop w:val="0"/>
      <w:marBottom w:val="0"/>
      <w:divBdr>
        <w:top w:val="none" w:sz="0" w:space="0" w:color="auto"/>
        <w:left w:val="none" w:sz="0" w:space="0" w:color="auto"/>
        <w:bottom w:val="none" w:sz="0" w:space="0" w:color="auto"/>
        <w:right w:val="none" w:sz="0" w:space="0" w:color="auto"/>
      </w:divBdr>
    </w:div>
    <w:div w:id="237443393">
      <w:bodyDiv w:val="1"/>
      <w:marLeft w:val="0"/>
      <w:marRight w:val="0"/>
      <w:marTop w:val="0"/>
      <w:marBottom w:val="0"/>
      <w:divBdr>
        <w:top w:val="none" w:sz="0" w:space="0" w:color="auto"/>
        <w:left w:val="none" w:sz="0" w:space="0" w:color="auto"/>
        <w:bottom w:val="none" w:sz="0" w:space="0" w:color="auto"/>
        <w:right w:val="none" w:sz="0" w:space="0" w:color="auto"/>
      </w:divBdr>
    </w:div>
    <w:div w:id="262735510">
      <w:bodyDiv w:val="1"/>
      <w:marLeft w:val="0"/>
      <w:marRight w:val="0"/>
      <w:marTop w:val="0"/>
      <w:marBottom w:val="0"/>
      <w:divBdr>
        <w:top w:val="none" w:sz="0" w:space="0" w:color="auto"/>
        <w:left w:val="none" w:sz="0" w:space="0" w:color="auto"/>
        <w:bottom w:val="none" w:sz="0" w:space="0" w:color="auto"/>
        <w:right w:val="none" w:sz="0" w:space="0" w:color="auto"/>
      </w:divBdr>
    </w:div>
    <w:div w:id="272904603">
      <w:bodyDiv w:val="1"/>
      <w:marLeft w:val="0"/>
      <w:marRight w:val="0"/>
      <w:marTop w:val="0"/>
      <w:marBottom w:val="0"/>
      <w:divBdr>
        <w:top w:val="none" w:sz="0" w:space="0" w:color="auto"/>
        <w:left w:val="none" w:sz="0" w:space="0" w:color="auto"/>
        <w:bottom w:val="none" w:sz="0" w:space="0" w:color="auto"/>
        <w:right w:val="none" w:sz="0" w:space="0" w:color="auto"/>
      </w:divBdr>
    </w:div>
    <w:div w:id="321616386">
      <w:bodyDiv w:val="1"/>
      <w:marLeft w:val="0"/>
      <w:marRight w:val="0"/>
      <w:marTop w:val="0"/>
      <w:marBottom w:val="0"/>
      <w:divBdr>
        <w:top w:val="none" w:sz="0" w:space="0" w:color="auto"/>
        <w:left w:val="none" w:sz="0" w:space="0" w:color="auto"/>
        <w:bottom w:val="none" w:sz="0" w:space="0" w:color="auto"/>
        <w:right w:val="none" w:sz="0" w:space="0" w:color="auto"/>
      </w:divBdr>
    </w:div>
    <w:div w:id="334499138">
      <w:bodyDiv w:val="1"/>
      <w:marLeft w:val="0"/>
      <w:marRight w:val="0"/>
      <w:marTop w:val="0"/>
      <w:marBottom w:val="0"/>
      <w:divBdr>
        <w:top w:val="none" w:sz="0" w:space="0" w:color="auto"/>
        <w:left w:val="none" w:sz="0" w:space="0" w:color="auto"/>
        <w:bottom w:val="none" w:sz="0" w:space="0" w:color="auto"/>
        <w:right w:val="none" w:sz="0" w:space="0" w:color="auto"/>
      </w:divBdr>
    </w:div>
    <w:div w:id="348526698">
      <w:bodyDiv w:val="1"/>
      <w:marLeft w:val="0"/>
      <w:marRight w:val="0"/>
      <w:marTop w:val="0"/>
      <w:marBottom w:val="0"/>
      <w:divBdr>
        <w:top w:val="none" w:sz="0" w:space="0" w:color="auto"/>
        <w:left w:val="none" w:sz="0" w:space="0" w:color="auto"/>
        <w:bottom w:val="none" w:sz="0" w:space="0" w:color="auto"/>
        <w:right w:val="none" w:sz="0" w:space="0" w:color="auto"/>
      </w:divBdr>
    </w:div>
    <w:div w:id="350911520">
      <w:bodyDiv w:val="1"/>
      <w:marLeft w:val="0"/>
      <w:marRight w:val="0"/>
      <w:marTop w:val="0"/>
      <w:marBottom w:val="0"/>
      <w:divBdr>
        <w:top w:val="none" w:sz="0" w:space="0" w:color="auto"/>
        <w:left w:val="none" w:sz="0" w:space="0" w:color="auto"/>
        <w:bottom w:val="none" w:sz="0" w:space="0" w:color="auto"/>
        <w:right w:val="none" w:sz="0" w:space="0" w:color="auto"/>
      </w:divBdr>
    </w:div>
    <w:div w:id="369300875">
      <w:bodyDiv w:val="1"/>
      <w:marLeft w:val="0"/>
      <w:marRight w:val="0"/>
      <w:marTop w:val="0"/>
      <w:marBottom w:val="0"/>
      <w:divBdr>
        <w:top w:val="none" w:sz="0" w:space="0" w:color="auto"/>
        <w:left w:val="none" w:sz="0" w:space="0" w:color="auto"/>
        <w:bottom w:val="none" w:sz="0" w:space="0" w:color="auto"/>
        <w:right w:val="none" w:sz="0" w:space="0" w:color="auto"/>
      </w:divBdr>
    </w:div>
    <w:div w:id="408504983">
      <w:bodyDiv w:val="1"/>
      <w:marLeft w:val="0"/>
      <w:marRight w:val="0"/>
      <w:marTop w:val="0"/>
      <w:marBottom w:val="0"/>
      <w:divBdr>
        <w:top w:val="none" w:sz="0" w:space="0" w:color="auto"/>
        <w:left w:val="none" w:sz="0" w:space="0" w:color="auto"/>
        <w:bottom w:val="none" w:sz="0" w:space="0" w:color="auto"/>
        <w:right w:val="none" w:sz="0" w:space="0" w:color="auto"/>
      </w:divBdr>
      <w:divsChild>
        <w:div w:id="39091755">
          <w:marLeft w:val="0"/>
          <w:marRight w:val="0"/>
          <w:marTop w:val="0"/>
          <w:marBottom w:val="0"/>
          <w:divBdr>
            <w:top w:val="none" w:sz="0" w:space="0" w:color="auto"/>
            <w:left w:val="none" w:sz="0" w:space="0" w:color="auto"/>
            <w:bottom w:val="none" w:sz="0" w:space="0" w:color="auto"/>
            <w:right w:val="none" w:sz="0" w:space="0" w:color="auto"/>
          </w:divBdr>
          <w:divsChild>
            <w:div w:id="1830169102">
              <w:marLeft w:val="0"/>
              <w:marRight w:val="0"/>
              <w:marTop w:val="0"/>
              <w:marBottom w:val="0"/>
              <w:divBdr>
                <w:top w:val="none" w:sz="0" w:space="0" w:color="auto"/>
                <w:left w:val="none" w:sz="0" w:space="0" w:color="auto"/>
                <w:bottom w:val="none" w:sz="0" w:space="0" w:color="auto"/>
                <w:right w:val="none" w:sz="0" w:space="0" w:color="auto"/>
              </w:divBdr>
            </w:div>
          </w:divsChild>
        </w:div>
        <w:div w:id="40911555">
          <w:marLeft w:val="0"/>
          <w:marRight w:val="0"/>
          <w:marTop w:val="0"/>
          <w:marBottom w:val="0"/>
          <w:divBdr>
            <w:top w:val="none" w:sz="0" w:space="0" w:color="auto"/>
            <w:left w:val="none" w:sz="0" w:space="0" w:color="auto"/>
            <w:bottom w:val="none" w:sz="0" w:space="0" w:color="auto"/>
            <w:right w:val="none" w:sz="0" w:space="0" w:color="auto"/>
          </w:divBdr>
          <w:divsChild>
            <w:div w:id="1555853266">
              <w:marLeft w:val="0"/>
              <w:marRight w:val="0"/>
              <w:marTop w:val="0"/>
              <w:marBottom w:val="0"/>
              <w:divBdr>
                <w:top w:val="none" w:sz="0" w:space="0" w:color="auto"/>
                <w:left w:val="none" w:sz="0" w:space="0" w:color="auto"/>
                <w:bottom w:val="none" w:sz="0" w:space="0" w:color="auto"/>
                <w:right w:val="none" w:sz="0" w:space="0" w:color="auto"/>
              </w:divBdr>
            </w:div>
          </w:divsChild>
        </w:div>
        <w:div w:id="62146554">
          <w:marLeft w:val="0"/>
          <w:marRight w:val="0"/>
          <w:marTop w:val="0"/>
          <w:marBottom w:val="0"/>
          <w:divBdr>
            <w:top w:val="none" w:sz="0" w:space="0" w:color="auto"/>
            <w:left w:val="none" w:sz="0" w:space="0" w:color="auto"/>
            <w:bottom w:val="none" w:sz="0" w:space="0" w:color="auto"/>
            <w:right w:val="none" w:sz="0" w:space="0" w:color="auto"/>
          </w:divBdr>
          <w:divsChild>
            <w:div w:id="1063941358">
              <w:marLeft w:val="0"/>
              <w:marRight w:val="0"/>
              <w:marTop w:val="0"/>
              <w:marBottom w:val="0"/>
              <w:divBdr>
                <w:top w:val="none" w:sz="0" w:space="0" w:color="auto"/>
                <w:left w:val="none" w:sz="0" w:space="0" w:color="auto"/>
                <w:bottom w:val="none" w:sz="0" w:space="0" w:color="auto"/>
                <w:right w:val="none" w:sz="0" w:space="0" w:color="auto"/>
              </w:divBdr>
            </w:div>
          </w:divsChild>
        </w:div>
        <w:div w:id="85464161">
          <w:marLeft w:val="0"/>
          <w:marRight w:val="0"/>
          <w:marTop w:val="0"/>
          <w:marBottom w:val="0"/>
          <w:divBdr>
            <w:top w:val="none" w:sz="0" w:space="0" w:color="auto"/>
            <w:left w:val="none" w:sz="0" w:space="0" w:color="auto"/>
            <w:bottom w:val="none" w:sz="0" w:space="0" w:color="auto"/>
            <w:right w:val="none" w:sz="0" w:space="0" w:color="auto"/>
          </w:divBdr>
          <w:divsChild>
            <w:div w:id="60252904">
              <w:marLeft w:val="0"/>
              <w:marRight w:val="0"/>
              <w:marTop w:val="0"/>
              <w:marBottom w:val="0"/>
              <w:divBdr>
                <w:top w:val="none" w:sz="0" w:space="0" w:color="auto"/>
                <w:left w:val="none" w:sz="0" w:space="0" w:color="auto"/>
                <w:bottom w:val="none" w:sz="0" w:space="0" w:color="auto"/>
                <w:right w:val="none" w:sz="0" w:space="0" w:color="auto"/>
              </w:divBdr>
            </w:div>
          </w:divsChild>
        </w:div>
        <w:div w:id="161051546">
          <w:marLeft w:val="0"/>
          <w:marRight w:val="0"/>
          <w:marTop w:val="0"/>
          <w:marBottom w:val="0"/>
          <w:divBdr>
            <w:top w:val="none" w:sz="0" w:space="0" w:color="auto"/>
            <w:left w:val="none" w:sz="0" w:space="0" w:color="auto"/>
            <w:bottom w:val="none" w:sz="0" w:space="0" w:color="auto"/>
            <w:right w:val="none" w:sz="0" w:space="0" w:color="auto"/>
          </w:divBdr>
          <w:divsChild>
            <w:div w:id="878469847">
              <w:marLeft w:val="0"/>
              <w:marRight w:val="0"/>
              <w:marTop w:val="0"/>
              <w:marBottom w:val="0"/>
              <w:divBdr>
                <w:top w:val="none" w:sz="0" w:space="0" w:color="auto"/>
                <w:left w:val="none" w:sz="0" w:space="0" w:color="auto"/>
                <w:bottom w:val="none" w:sz="0" w:space="0" w:color="auto"/>
                <w:right w:val="none" w:sz="0" w:space="0" w:color="auto"/>
              </w:divBdr>
            </w:div>
          </w:divsChild>
        </w:div>
        <w:div w:id="238682872">
          <w:marLeft w:val="0"/>
          <w:marRight w:val="0"/>
          <w:marTop w:val="0"/>
          <w:marBottom w:val="0"/>
          <w:divBdr>
            <w:top w:val="none" w:sz="0" w:space="0" w:color="auto"/>
            <w:left w:val="none" w:sz="0" w:space="0" w:color="auto"/>
            <w:bottom w:val="none" w:sz="0" w:space="0" w:color="auto"/>
            <w:right w:val="none" w:sz="0" w:space="0" w:color="auto"/>
          </w:divBdr>
          <w:divsChild>
            <w:div w:id="1030881380">
              <w:marLeft w:val="0"/>
              <w:marRight w:val="0"/>
              <w:marTop w:val="0"/>
              <w:marBottom w:val="0"/>
              <w:divBdr>
                <w:top w:val="none" w:sz="0" w:space="0" w:color="auto"/>
                <w:left w:val="none" w:sz="0" w:space="0" w:color="auto"/>
                <w:bottom w:val="none" w:sz="0" w:space="0" w:color="auto"/>
                <w:right w:val="none" w:sz="0" w:space="0" w:color="auto"/>
              </w:divBdr>
            </w:div>
          </w:divsChild>
        </w:div>
        <w:div w:id="250283147">
          <w:marLeft w:val="0"/>
          <w:marRight w:val="0"/>
          <w:marTop w:val="0"/>
          <w:marBottom w:val="0"/>
          <w:divBdr>
            <w:top w:val="none" w:sz="0" w:space="0" w:color="auto"/>
            <w:left w:val="none" w:sz="0" w:space="0" w:color="auto"/>
            <w:bottom w:val="none" w:sz="0" w:space="0" w:color="auto"/>
            <w:right w:val="none" w:sz="0" w:space="0" w:color="auto"/>
          </w:divBdr>
          <w:divsChild>
            <w:div w:id="147788681">
              <w:marLeft w:val="0"/>
              <w:marRight w:val="0"/>
              <w:marTop w:val="0"/>
              <w:marBottom w:val="0"/>
              <w:divBdr>
                <w:top w:val="none" w:sz="0" w:space="0" w:color="auto"/>
                <w:left w:val="none" w:sz="0" w:space="0" w:color="auto"/>
                <w:bottom w:val="none" w:sz="0" w:space="0" w:color="auto"/>
                <w:right w:val="none" w:sz="0" w:space="0" w:color="auto"/>
              </w:divBdr>
            </w:div>
          </w:divsChild>
        </w:div>
        <w:div w:id="257719340">
          <w:marLeft w:val="0"/>
          <w:marRight w:val="0"/>
          <w:marTop w:val="0"/>
          <w:marBottom w:val="0"/>
          <w:divBdr>
            <w:top w:val="none" w:sz="0" w:space="0" w:color="auto"/>
            <w:left w:val="none" w:sz="0" w:space="0" w:color="auto"/>
            <w:bottom w:val="none" w:sz="0" w:space="0" w:color="auto"/>
            <w:right w:val="none" w:sz="0" w:space="0" w:color="auto"/>
          </w:divBdr>
          <w:divsChild>
            <w:div w:id="1192917368">
              <w:marLeft w:val="0"/>
              <w:marRight w:val="0"/>
              <w:marTop w:val="0"/>
              <w:marBottom w:val="0"/>
              <w:divBdr>
                <w:top w:val="none" w:sz="0" w:space="0" w:color="auto"/>
                <w:left w:val="none" w:sz="0" w:space="0" w:color="auto"/>
                <w:bottom w:val="none" w:sz="0" w:space="0" w:color="auto"/>
                <w:right w:val="none" w:sz="0" w:space="0" w:color="auto"/>
              </w:divBdr>
            </w:div>
          </w:divsChild>
        </w:div>
        <w:div w:id="268973835">
          <w:marLeft w:val="0"/>
          <w:marRight w:val="0"/>
          <w:marTop w:val="0"/>
          <w:marBottom w:val="0"/>
          <w:divBdr>
            <w:top w:val="none" w:sz="0" w:space="0" w:color="auto"/>
            <w:left w:val="none" w:sz="0" w:space="0" w:color="auto"/>
            <w:bottom w:val="none" w:sz="0" w:space="0" w:color="auto"/>
            <w:right w:val="none" w:sz="0" w:space="0" w:color="auto"/>
          </w:divBdr>
          <w:divsChild>
            <w:div w:id="1569806119">
              <w:marLeft w:val="0"/>
              <w:marRight w:val="0"/>
              <w:marTop w:val="0"/>
              <w:marBottom w:val="0"/>
              <w:divBdr>
                <w:top w:val="none" w:sz="0" w:space="0" w:color="auto"/>
                <w:left w:val="none" w:sz="0" w:space="0" w:color="auto"/>
                <w:bottom w:val="none" w:sz="0" w:space="0" w:color="auto"/>
                <w:right w:val="none" w:sz="0" w:space="0" w:color="auto"/>
              </w:divBdr>
            </w:div>
          </w:divsChild>
        </w:div>
        <w:div w:id="299960127">
          <w:marLeft w:val="0"/>
          <w:marRight w:val="0"/>
          <w:marTop w:val="0"/>
          <w:marBottom w:val="0"/>
          <w:divBdr>
            <w:top w:val="none" w:sz="0" w:space="0" w:color="auto"/>
            <w:left w:val="none" w:sz="0" w:space="0" w:color="auto"/>
            <w:bottom w:val="none" w:sz="0" w:space="0" w:color="auto"/>
            <w:right w:val="none" w:sz="0" w:space="0" w:color="auto"/>
          </w:divBdr>
          <w:divsChild>
            <w:div w:id="1979187527">
              <w:marLeft w:val="0"/>
              <w:marRight w:val="0"/>
              <w:marTop w:val="0"/>
              <w:marBottom w:val="0"/>
              <w:divBdr>
                <w:top w:val="none" w:sz="0" w:space="0" w:color="auto"/>
                <w:left w:val="none" w:sz="0" w:space="0" w:color="auto"/>
                <w:bottom w:val="none" w:sz="0" w:space="0" w:color="auto"/>
                <w:right w:val="none" w:sz="0" w:space="0" w:color="auto"/>
              </w:divBdr>
            </w:div>
          </w:divsChild>
        </w:div>
        <w:div w:id="335034377">
          <w:marLeft w:val="0"/>
          <w:marRight w:val="0"/>
          <w:marTop w:val="0"/>
          <w:marBottom w:val="0"/>
          <w:divBdr>
            <w:top w:val="none" w:sz="0" w:space="0" w:color="auto"/>
            <w:left w:val="none" w:sz="0" w:space="0" w:color="auto"/>
            <w:bottom w:val="none" w:sz="0" w:space="0" w:color="auto"/>
            <w:right w:val="none" w:sz="0" w:space="0" w:color="auto"/>
          </w:divBdr>
          <w:divsChild>
            <w:div w:id="1192450872">
              <w:marLeft w:val="0"/>
              <w:marRight w:val="0"/>
              <w:marTop w:val="0"/>
              <w:marBottom w:val="0"/>
              <w:divBdr>
                <w:top w:val="none" w:sz="0" w:space="0" w:color="auto"/>
                <w:left w:val="none" w:sz="0" w:space="0" w:color="auto"/>
                <w:bottom w:val="none" w:sz="0" w:space="0" w:color="auto"/>
                <w:right w:val="none" w:sz="0" w:space="0" w:color="auto"/>
              </w:divBdr>
            </w:div>
          </w:divsChild>
        </w:div>
        <w:div w:id="341247948">
          <w:marLeft w:val="0"/>
          <w:marRight w:val="0"/>
          <w:marTop w:val="0"/>
          <w:marBottom w:val="0"/>
          <w:divBdr>
            <w:top w:val="none" w:sz="0" w:space="0" w:color="auto"/>
            <w:left w:val="none" w:sz="0" w:space="0" w:color="auto"/>
            <w:bottom w:val="none" w:sz="0" w:space="0" w:color="auto"/>
            <w:right w:val="none" w:sz="0" w:space="0" w:color="auto"/>
          </w:divBdr>
          <w:divsChild>
            <w:div w:id="1204640261">
              <w:marLeft w:val="0"/>
              <w:marRight w:val="0"/>
              <w:marTop w:val="0"/>
              <w:marBottom w:val="0"/>
              <w:divBdr>
                <w:top w:val="none" w:sz="0" w:space="0" w:color="auto"/>
                <w:left w:val="none" w:sz="0" w:space="0" w:color="auto"/>
                <w:bottom w:val="none" w:sz="0" w:space="0" w:color="auto"/>
                <w:right w:val="none" w:sz="0" w:space="0" w:color="auto"/>
              </w:divBdr>
            </w:div>
          </w:divsChild>
        </w:div>
        <w:div w:id="378209763">
          <w:marLeft w:val="0"/>
          <w:marRight w:val="0"/>
          <w:marTop w:val="0"/>
          <w:marBottom w:val="0"/>
          <w:divBdr>
            <w:top w:val="none" w:sz="0" w:space="0" w:color="auto"/>
            <w:left w:val="none" w:sz="0" w:space="0" w:color="auto"/>
            <w:bottom w:val="none" w:sz="0" w:space="0" w:color="auto"/>
            <w:right w:val="none" w:sz="0" w:space="0" w:color="auto"/>
          </w:divBdr>
          <w:divsChild>
            <w:div w:id="370499538">
              <w:marLeft w:val="0"/>
              <w:marRight w:val="0"/>
              <w:marTop w:val="0"/>
              <w:marBottom w:val="0"/>
              <w:divBdr>
                <w:top w:val="none" w:sz="0" w:space="0" w:color="auto"/>
                <w:left w:val="none" w:sz="0" w:space="0" w:color="auto"/>
                <w:bottom w:val="none" w:sz="0" w:space="0" w:color="auto"/>
                <w:right w:val="none" w:sz="0" w:space="0" w:color="auto"/>
              </w:divBdr>
            </w:div>
          </w:divsChild>
        </w:div>
        <w:div w:id="385035275">
          <w:marLeft w:val="0"/>
          <w:marRight w:val="0"/>
          <w:marTop w:val="0"/>
          <w:marBottom w:val="0"/>
          <w:divBdr>
            <w:top w:val="none" w:sz="0" w:space="0" w:color="auto"/>
            <w:left w:val="none" w:sz="0" w:space="0" w:color="auto"/>
            <w:bottom w:val="none" w:sz="0" w:space="0" w:color="auto"/>
            <w:right w:val="none" w:sz="0" w:space="0" w:color="auto"/>
          </w:divBdr>
          <w:divsChild>
            <w:div w:id="615453564">
              <w:marLeft w:val="0"/>
              <w:marRight w:val="0"/>
              <w:marTop w:val="0"/>
              <w:marBottom w:val="0"/>
              <w:divBdr>
                <w:top w:val="none" w:sz="0" w:space="0" w:color="auto"/>
                <w:left w:val="none" w:sz="0" w:space="0" w:color="auto"/>
                <w:bottom w:val="none" w:sz="0" w:space="0" w:color="auto"/>
                <w:right w:val="none" w:sz="0" w:space="0" w:color="auto"/>
              </w:divBdr>
            </w:div>
          </w:divsChild>
        </w:div>
        <w:div w:id="393622446">
          <w:marLeft w:val="0"/>
          <w:marRight w:val="0"/>
          <w:marTop w:val="0"/>
          <w:marBottom w:val="0"/>
          <w:divBdr>
            <w:top w:val="none" w:sz="0" w:space="0" w:color="auto"/>
            <w:left w:val="none" w:sz="0" w:space="0" w:color="auto"/>
            <w:bottom w:val="none" w:sz="0" w:space="0" w:color="auto"/>
            <w:right w:val="none" w:sz="0" w:space="0" w:color="auto"/>
          </w:divBdr>
          <w:divsChild>
            <w:div w:id="85000536">
              <w:marLeft w:val="0"/>
              <w:marRight w:val="0"/>
              <w:marTop w:val="0"/>
              <w:marBottom w:val="0"/>
              <w:divBdr>
                <w:top w:val="none" w:sz="0" w:space="0" w:color="auto"/>
                <w:left w:val="none" w:sz="0" w:space="0" w:color="auto"/>
                <w:bottom w:val="none" w:sz="0" w:space="0" w:color="auto"/>
                <w:right w:val="none" w:sz="0" w:space="0" w:color="auto"/>
              </w:divBdr>
            </w:div>
          </w:divsChild>
        </w:div>
        <w:div w:id="395202390">
          <w:marLeft w:val="0"/>
          <w:marRight w:val="0"/>
          <w:marTop w:val="0"/>
          <w:marBottom w:val="0"/>
          <w:divBdr>
            <w:top w:val="none" w:sz="0" w:space="0" w:color="auto"/>
            <w:left w:val="none" w:sz="0" w:space="0" w:color="auto"/>
            <w:bottom w:val="none" w:sz="0" w:space="0" w:color="auto"/>
            <w:right w:val="none" w:sz="0" w:space="0" w:color="auto"/>
          </w:divBdr>
          <w:divsChild>
            <w:div w:id="1994794754">
              <w:marLeft w:val="0"/>
              <w:marRight w:val="0"/>
              <w:marTop w:val="0"/>
              <w:marBottom w:val="0"/>
              <w:divBdr>
                <w:top w:val="none" w:sz="0" w:space="0" w:color="auto"/>
                <w:left w:val="none" w:sz="0" w:space="0" w:color="auto"/>
                <w:bottom w:val="none" w:sz="0" w:space="0" w:color="auto"/>
                <w:right w:val="none" w:sz="0" w:space="0" w:color="auto"/>
              </w:divBdr>
            </w:div>
          </w:divsChild>
        </w:div>
        <w:div w:id="427313380">
          <w:marLeft w:val="0"/>
          <w:marRight w:val="0"/>
          <w:marTop w:val="0"/>
          <w:marBottom w:val="0"/>
          <w:divBdr>
            <w:top w:val="none" w:sz="0" w:space="0" w:color="auto"/>
            <w:left w:val="none" w:sz="0" w:space="0" w:color="auto"/>
            <w:bottom w:val="none" w:sz="0" w:space="0" w:color="auto"/>
            <w:right w:val="none" w:sz="0" w:space="0" w:color="auto"/>
          </w:divBdr>
          <w:divsChild>
            <w:div w:id="1596933606">
              <w:marLeft w:val="0"/>
              <w:marRight w:val="0"/>
              <w:marTop w:val="0"/>
              <w:marBottom w:val="0"/>
              <w:divBdr>
                <w:top w:val="none" w:sz="0" w:space="0" w:color="auto"/>
                <w:left w:val="none" w:sz="0" w:space="0" w:color="auto"/>
                <w:bottom w:val="none" w:sz="0" w:space="0" w:color="auto"/>
                <w:right w:val="none" w:sz="0" w:space="0" w:color="auto"/>
              </w:divBdr>
            </w:div>
          </w:divsChild>
        </w:div>
        <w:div w:id="483202522">
          <w:marLeft w:val="0"/>
          <w:marRight w:val="0"/>
          <w:marTop w:val="0"/>
          <w:marBottom w:val="0"/>
          <w:divBdr>
            <w:top w:val="none" w:sz="0" w:space="0" w:color="auto"/>
            <w:left w:val="none" w:sz="0" w:space="0" w:color="auto"/>
            <w:bottom w:val="none" w:sz="0" w:space="0" w:color="auto"/>
            <w:right w:val="none" w:sz="0" w:space="0" w:color="auto"/>
          </w:divBdr>
          <w:divsChild>
            <w:div w:id="540168642">
              <w:marLeft w:val="0"/>
              <w:marRight w:val="0"/>
              <w:marTop w:val="0"/>
              <w:marBottom w:val="0"/>
              <w:divBdr>
                <w:top w:val="none" w:sz="0" w:space="0" w:color="auto"/>
                <w:left w:val="none" w:sz="0" w:space="0" w:color="auto"/>
                <w:bottom w:val="none" w:sz="0" w:space="0" w:color="auto"/>
                <w:right w:val="none" w:sz="0" w:space="0" w:color="auto"/>
              </w:divBdr>
            </w:div>
          </w:divsChild>
        </w:div>
        <w:div w:id="513344429">
          <w:marLeft w:val="0"/>
          <w:marRight w:val="0"/>
          <w:marTop w:val="0"/>
          <w:marBottom w:val="0"/>
          <w:divBdr>
            <w:top w:val="none" w:sz="0" w:space="0" w:color="auto"/>
            <w:left w:val="none" w:sz="0" w:space="0" w:color="auto"/>
            <w:bottom w:val="none" w:sz="0" w:space="0" w:color="auto"/>
            <w:right w:val="none" w:sz="0" w:space="0" w:color="auto"/>
          </w:divBdr>
          <w:divsChild>
            <w:div w:id="411438972">
              <w:marLeft w:val="0"/>
              <w:marRight w:val="0"/>
              <w:marTop w:val="0"/>
              <w:marBottom w:val="0"/>
              <w:divBdr>
                <w:top w:val="none" w:sz="0" w:space="0" w:color="auto"/>
                <w:left w:val="none" w:sz="0" w:space="0" w:color="auto"/>
                <w:bottom w:val="none" w:sz="0" w:space="0" w:color="auto"/>
                <w:right w:val="none" w:sz="0" w:space="0" w:color="auto"/>
              </w:divBdr>
            </w:div>
          </w:divsChild>
        </w:div>
        <w:div w:id="524178265">
          <w:marLeft w:val="0"/>
          <w:marRight w:val="0"/>
          <w:marTop w:val="0"/>
          <w:marBottom w:val="0"/>
          <w:divBdr>
            <w:top w:val="none" w:sz="0" w:space="0" w:color="auto"/>
            <w:left w:val="none" w:sz="0" w:space="0" w:color="auto"/>
            <w:bottom w:val="none" w:sz="0" w:space="0" w:color="auto"/>
            <w:right w:val="none" w:sz="0" w:space="0" w:color="auto"/>
          </w:divBdr>
          <w:divsChild>
            <w:div w:id="31612885">
              <w:marLeft w:val="0"/>
              <w:marRight w:val="0"/>
              <w:marTop w:val="0"/>
              <w:marBottom w:val="0"/>
              <w:divBdr>
                <w:top w:val="none" w:sz="0" w:space="0" w:color="auto"/>
                <w:left w:val="none" w:sz="0" w:space="0" w:color="auto"/>
                <w:bottom w:val="none" w:sz="0" w:space="0" w:color="auto"/>
                <w:right w:val="none" w:sz="0" w:space="0" w:color="auto"/>
              </w:divBdr>
            </w:div>
            <w:div w:id="1558936127">
              <w:marLeft w:val="0"/>
              <w:marRight w:val="0"/>
              <w:marTop w:val="0"/>
              <w:marBottom w:val="0"/>
              <w:divBdr>
                <w:top w:val="none" w:sz="0" w:space="0" w:color="auto"/>
                <w:left w:val="none" w:sz="0" w:space="0" w:color="auto"/>
                <w:bottom w:val="none" w:sz="0" w:space="0" w:color="auto"/>
                <w:right w:val="none" w:sz="0" w:space="0" w:color="auto"/>
              </w:divBdr>
            </w:div>
          </w:divsChild>
        </w:div>
        <w:div w:id="527834815">
          <w:marLeft w:val="0"/>
          <w:marRight w:val="0"/>
          <w:marTop w:val="0"/>
          <w:marBottom w:val="0"/>
          <w:divBdr>
            <w:top w:val="none" w:sz="0" w:space="0" w:color="auto"/>
            <w:left w:val="none" w:sz="0" w:space="0" w:color="auto"/>
            <w:bottom w:val="none" w:sz="0" w:space="0" w:color="auto"/>
            <w:right w:val="none" w:sz="0" w:space="0" w:color="auto"/>
          </w:divBdr>
          <w:divsChild>
            <w:div w:id="1546256945">
              <w:marLeft w:val="0"/>
              <w:marRight w:val="0"/>
              <w:marTop w:val="0"/>
              <w:marBottom w:val="0"/>
              <w:divBdr>
                <w:top w:val="none" w:sz="0" w:space="0" w:color="auto"/>
                <w:left w:val="none" w:sz="0" w:space="0" w:color="auto"/>
                <w:bottom w:val="none" w:sz="0" w:space="0" w:color="auto"/>
                <w:right w:val="none" w:sz="0" w:space="0" w:color="auto"/>
              </w:divBdr>
            </w:div>
          </w:divsChild>
        </w:div>
        <w:div w:id="586425602">
          <w:marLeft w:val="0"/>
          <w:marRight w:val="0"/>
          <w:marTop w:val="0"/>
          <w:marBottom w:val="0"/>
          <w:divBdr>
            <w:top w:val="none" w:sz="0" w:space="0" w:color="auto"/>
            <w:left w:val="none" w:sz="0" w:space="0" w:color="auto"/>
            <w:bottom w:val="none" w:sz="0" w:space="0" w:color="auto"/>
            <w:right w:val="none" w:sz="0" w:space="0" w:color="auto"/>
          </w:divBdr>
          <w:divsChild>
            <w:div w:id="987901492">
              <w:marLeft w:val="0"/>
              <w:marRight w:val="0"/>
              <w:marTop w:val="0"/>
              <w:marBottom w:val="0"/>
              <w:divBdr>
                <w:top w:val="none" w:sz="0" w:space="0" w:color="auto"/>
                <w:left w:val="none" w:sz="0" w:space="0" w:color="auto"/>
                <w:bottom w:val="none" w:sz="0" w:space="0" w:color="auto"/>
                <w:right w:val="none" w:sz="0" w:space="0" w:color="auto"/>
              </w:divBdr>
            </w:div>
          </w:divsChild>
        </w:div>
        <w:div w:id="606814238">
          <w:marLeft w:val="0"/>
          <w:marRight w:val="0"/>
          <w:marTop w:val="0"/>
          <w:marBottom w:val="0"/>
          <w:divBdr>
            <w:top w:val="none" w:sz="0" w:space="0" w:color="auto"/>
            <w:left w:val="none" w:sz="0" w:space="0" w:color="auto"/>
            <w:bottom w:val="none" w:sz="0" w:space="0" w:color="auto"/>
            <w:right w:val="none" w:sz="0" w:space="0" w:color="auto"/>
          </w:divBdr>
          <w:divsChild>
            <w:div w:id="974608121">
              <w:marLeft w:val="0"/>
              <w:marRight w:val="0"/>
              <w:marTop w:val="0"/>
              <w:marBottom w:val="0"/>
              <w:divBdr>
                <w:top w:val="none" w:sz="0" w:space="0" w:color="auto"/>
                <w:left w:val="none" w:sz="0" w:space="0" w:color="auto"/>
                <w:bottom w:val="none" w:sz="0" w:space="0" w:color="auto"/>
                <w:right w:val="none" w:sz="0" w:space="0" w:color="auto"/>
              </w:divBdr>
            </w:div>
          </w:divsChild>
        </w:div>
        <w:div w:id="624459071">
          <w:marLeft w:val="0"/>
          <w:marRight w:val="0"/>
          <w:marTop w:val="0"/>
          <w:marBottom w:val="0"/>
          <w:divBdr>
            <w:top w:val="none" w:sz="0" w:space="0" w:color="auto"/>
            <w:left w:val="none" w:sz="0" w:space="0" w:color="auto"/>
            <w:bottom w:val="none" w:sz="0" w:space="0" w:color="auto"/>
            <w:right w:val="none" w:sz="0" w:space="0" w:color="auto"/>
          </w:divBdr>
          <w:divsChild>
            <w:div w:id="709301804">
              <w:marLeft w:val="0"/>
              <w:marRight w:val="0"/>
              <w:marTop w:val="0"/>
              <w:marBottom w:val="0"/>
              <w:divBdr>
                <w:top w:val="none" w:sz="0" w:space="0" w:color="auto"/>
                <w:left w:val="none" w:sz="0" w:space="0" w:color="auto"/>
                <w:bottom w:val="none" w:sz="0" w:space="0" w:color="auto"/>
                <w:right w:val="none" w:sz="0" w:space="0" w:color="auto"/>
              </w:divBdr>
            </w:div>
          </w:divsChild>
        </w:div>
        <w:div w:id="661466203">
          <w:marLeft w:val="0"/>
          <w:marRight w:val="0"/>
          <w:marTop w:val="0"/>
          <w:marBottom w:val="0"/>
          <w:divBdr>
            <w:top w:val="none" w:sz="0" w:space="0" w:color="auto"/>
            <w:left w:val="none" w:sz="0" w:space="0" w:color="auto"/>
            <w:bottom w:val="none" w:sz="0" w:space="0" w:color="auto"/>
            <w:right w:val="none" w:sz="0" w:space="0" w:color="auto"/>
          </w:divBdr>
          <w:divsChild>
            <w:div w:id="1028406094">
              <w:marLeft w:val="0"/>
              <w:marRight w:val="0"/>
              <w:marTop w:val="0"/>
              <w:marBottom w:val="0"/>
              <w:divBdr>
                <w:top w:val="none" w:sz="0" w:space="0" w:color="auto"/>
                <w:left w:val="none" w:sz="0" w:space="0" w:color="auto"/>
                <w:bottom w:val="none" w:sz="0" w:space="0" w:color="auto"/>
                <w:right w:val="none" w:sz="0" w:space="0" w:color="auto"/>
              </w:divBdr>
            </w:div>
          </w:divsChild>
        </w:div>
        <w:div w:id="672269065">
          <w:marLeft w:val="0"/>
          <w:marRight w:val="0"/>
          <w:marTop w:val="0"/>
          <w:marBottom w:val="0"/>
          <w:divBdr>
            <w:top w:val="none" w:sz="0" w:space="0" w:color="auto"/>
            <w:left w:val="none" w:sz="0" w:space="0" w:color="auto"/>
            <w:bottom w:val="none" w:sz="0" w:space="0" w:color="auto"/>
            <w:right w:val="none" w:sz="0" w:space="0" w:color="auto"/>
          </w:divBdr>
          <w:divsChild>
            <w:div w:id="1482847264">
              <w:marLeft w:val="0"/>
              <w:marRight w:val="0"/>
              <w:marTop w:val="0"/>
              <w:marBottom w:val="0"/>
              <w:divBdr>
                <w:top w:val="none" w:sz="0" w:space="0" w:color="auto"/>
                <w:left w:val="none" w:sz="0" w:space="0" w:color="auto"/>
                <w:bottom w:val="none" w:sz="0" w:space="0" w:color="auto"/>
                <w:right w:val="none" w:sz="0" w:space="0" w:color="auto"/>
              </w:divBdr>
            </w:div>
          </w:divsChild>
        </w:div>
        <w:div w:id="680204957">
          <w:marLeft w:val="0"/>
          <w:marRight w:val="0"/>
          <w:marTop w:val="0"/>
          <w:marBottom w:val="0"/>
          <w:divBdr>
            <w:top w:val="none" w:sz="0" w:space="0" w:color="auto"/>
            <w:left w:val="none" w:sz="0" w:space="0" w:color="auto"/>
            <w:bottom w:val="none" w:sz="0" w:space="0" w:color="auto"/>
            <w:right w:val="none" w:sz="0" w:space="0" w:color="auto"/>
          </w:divBdr>
          <w:divsChild>
            <w:div w:id="1902714469">
              <w:marLeft w:val="0"/>
              <w:marRight w:val="0"/>
              <w:marTop w:val="0"/>
              <w:marBottom w:val="0"/>
              <w:divBdr>
                <w:top w:val="none" w:sz="0" w:space="0" w:color="auto"/>
                <w:left w:val="none" w:sz="0" w:space="0" w:color="auto"/>
                <w:bottom w:val="none" w:sz="0" w:space="0" w:color="auto"/>
                <w:right w:val="none" w:sz="0" w:space="0" w:color="auto"/>
              </w:divBdr>
            </w:div>
          </w:divsChild>
        </w:div>
        <w:div w:id="685600472">
          <w:marLeft w:val="0"/>
          <w:marRight w:val="0"/>
          <w:marTop w:val="0"/>
          <w:marBottom w:val="0"/>
          <w:divBdr>
            <w:top w:val="none" w:sz="0" w:space="0" w:color="auto"/>
            <w:left w:val="none" w:sz="0" w:space="0" w:color="auto"/>
            <w:bottom w:val="none" w:sz="0" w:space="0" w:color="auto"/>
            <w:right w:val="none" w:sz="0" w:space="0" w:color="auto"/>
          </w:divBdr>
          <w:divsChild>
            <w:div w:id="1682464582">
              <w:marLeft w:val="0"/>
              <w:marRight w:val="0"/>
              <w:marTop w:val="0"/>
              <w:marBottom w:val="0"/>
              <w:divBdr>
                <w:top w:val="none" w:sz="0" w:space="0" w:color="auto"/>
                <w:left w:val="none" w:sz="0" w:space="0" w:color="auto"/>
                <w:bottom w:val="none" w:sz="0" w:space="0" w:color="auto"/>
                <w:right w:val="none" w:sz="0" w:space="0" w:color="auto"/>
              </w:divBdr>
            </w:div>
          </w:divsChild>
        </w:div>
        <w:div w:id="769668891">
          <w:marLeft w:val="0"/>
          <w:marRight w:val="0"/>
          <w:marTop w:val="0"/>
          <w:marBottom w:val="0"/>
          <w:divBdr>
            <w:top w:val="none" w:sz="0" w:space="0" w:color="auto"/>
            <w:left w:val="none" w:sz="0" w:space="0" w:color="auto"/>
            <w:bottom w:val="none" w:sz="0" w:space="0" w:color="auto"/>
            <w:right w:val="none" w:sz="0" w:space="0" w:color="auto"/>
          </w:divBdr>
          <w:divsChild>
            <w:div w:id="1577859601">
              <w:marLeft w:val="0"/>
              <w:marRight w:val="0"/>
              <w:marTop w:val="0"/>
              <w:marBottom w:val="0"/>
              <w:divBdr>
                <w:top w:val="none" w:sz="0" w:space="0" w:color="auto"/>
                <w:left w:val="none" w:sz="0" w:space="0" w:color="auto"/>
                <w:bottom w:val="none" w:sz="0" w:space="0" w:color="auto"/>
                <w:right w:val="none" w:sz="0" w:space="0" w:color="auto"/>
              </w:divBdr>
            </w:div>
          </w:divsChild>
        </w:div>
        <w:div w:id="829903026">
          <w:marLeft w:val="0"/>
          <w:marRight w:val="0"/>
          <w:marTop w:val="0"/>
          <w:marBottom w:val="0"/>
          <w:divBdr>
            <w:top w:val="none" w:sz="0" w:space="0" w:color="auto"/>
            <w:left w:val="none" w:sz="0" w:space="0" w:color="auto"/>
            <w:bottom w:val="none" w:sz="0" w:space="0" w:color="auto"/>
            <w:right w:val="none" w:sz="0" w:space="0" w:color="auto"/>
          </w:divBdr>
          <w:divsChild>
            <w:div w:id="942691989">
              <w:marLeft w:val="0"/>
              <w:marRight w:val="0"/>
              <w:marTop w:val="0"/>
              <w:marBottom w:val="0"/>
              <w:divBdr>
                <w:top w:val="none" w:sz="0" w:space="0" w:color="auto"/>
                <w:left w:val="none" w:sz="0" w:space="0" w:color="auto"/>
                <w:bottom w:val="none" w:sz="0" w:space="0" w:color="auto"/>
                <w:right w:val="none" w:sz="0" w:space="0" w:color="auto"/>
              </w:divBdr>
            </w:div>
          </w:divsChild>
        </w:div>
        <w:div w:id="859046110">
          <w:marLeft w:val="0"/>
          <w:marRight w:val="0"/>
          <w:marTop w:val="0"/>
          <w:marBottom w:val="0"/>
          <w:divBdr>
            <w:top w:val="none" w:sz="0" w:space="0" w:color="auto"/>
            <w:left w:val="none" w:sz="0" w:space="0" w:color="auto"/>
            <w:bottom w:val="none" w:sz="0" w:space="0" w:color="auto"/>
            <w:right w:val="none" w:sz="0" w:space="0" w:color="auto"/>
          </w:divBdr>
          <w:divsChild>
            <w:div w:id="1646465727">
              <w:marLeft w:val="0"/>
              <w:marRight w:val="0"/>
              <w:marTop w:val="0"/>
              <w:marBottom w:val="0"/>
              <w:divBdr>
                <w:top w:val="none" w:sz="0" w:space="0" w:color="auto"/>
                <w:left w:val="none" w:sz="0" w:space="0" w:color="auto"/>
                <w:bottom w:val="none" w:sz="0" w:space="0" w:color="auto"/>
                <w:right w:val="none" w:sz="0" w:space="0" w:color="auto"/>
              </w:divBdr>
            </w:div>
          </w:divsChild>
        </w:div>
        <w:div w:id="859247226">
          <w:marLeft w:val="0"/>
          <w:marRight w:val="0"/>
          <w:marTop w:val="0"/>
          <w:marBottom w:val="0"/>
          <w:divBdr>
            <w:top w:val="none" w:sz="0" w:space="0" w:color="auto"/>
            <w:left w:val="none" w:sz="0" w:space="0" w:color="auto"/>
            <w:bottom w:val="none" w:sz="0" w:space="0" w:color="auto"/>
            <w:right w:val="none" w:sz="0" w:space="0" w:color="auto"/>
          </w:divBdr>
          <w:divsChild>
            <w:div w:id="1967075549">
              <w:marLeft w:val="0"/>
              <w:marRight w:val="0"/>
              <w:marTop w:val="0"/>
              <w:marBottom w:val="0"/>
              <w:divBdr>
                <w:top w:val="none" w:sz="0" w:space="0" w:color="auto"/>
                <w:left w:val="none" w:sz="0" w:space="0" w:color="auto"/>
                <w:bottom w:val="none" w:sz="0" w:space="0" w:color="auto"/>
                <w:right w:val="none" w:sz="0" w:space="0" w:color="auto"/>
              </w:divBdr>
            </w:div>
          </w:divsChild>
        </w:div>
        <w:div w:id="925725006">
          <w:marLeft w:val="0"/>
          <w:marRight w:val="0"/>
          <w:marTop w:val="0"/>
          <w:marBottom w:val="0"/>
          <w:divBdr>
            <w:top w:val="none" w:sz="0" w:space="0" w:color="auto"/>
            <w:left w:val="none" w:sz="0" w:space="0" w:color="auto"/>
            <w:bottom w:val="none" w:sz="0" w:space="0" w:color="auto"/>
            <w:right w:val="none" w:sz="0" w:space="0" w:color="auto"/>
          </w:divBdr>
          <w:divsChild>
            <w:div w:id="1685671856">
              <w:marLeft w:val="0"/>
              <w:marRight w:val="0"/>
              <w:marTop w:val="0"/>
              <w:marBottom w:val="0"/>
              <w:divBdr>
                <w:top w:val="none" w:sz="0" w:space="0" w:color="auto"/>
                <w:left w:val="none" w:sz="0" w:space="0" w:color="auto"/>
                <w:bottom w:val="none" w:sz="0" w:space="0" w:color="auto"/>
                <w:right w:val="none" w:sz="0" w:space="0" w:color="auto"/>
              </w:divBdr>
            </w:div>
          </w:divsChild>
        </w:div>
        <w:div w:id="1016074098">
          <w:marLeft w:val="0"/>
          <w:marRight w:val="0"/>
          <w:marTop w:val="0"/>
          <w:marBottom w:val="0"/>
          <w:divBdr>
            <w:top w:val="none" w:sz="0" w:space="0" w:color="auto"/>
            <w:left w:val="none" w:sz="0" w:space="0" w:color="auto"/>
            <w:bottom w:val="none" w:sz="0" w:space="0" w:color="auto"/>
            <w:right w:val="none" w:sz="0" w:space="0" w:color="auto"/>
          </w:divBdr>
          <w:divsChild>
            <w:div w:id="1931547154">
              <w:marLeft w:val="0"/>
              <w:marRight w:val="0"/>
              <w:marTop w:val="0"/>
              <w:marBottom w:val="0"/>
              <w:divBdr>
                <w:top w:val="none" w:sz="0" w:space="0" w:color="auto"/>
                <w:left w:val="none" w:sz="0" w:space="0" w:color="auto"/>
                <w:bottom w:val="none" w:sz="0" w:space="0" w:color="auto"/>
                <w:right w:val="none" w:sz="0" w:space="0" w:color="auto"/>
              </w:divBdr>
            </w:div>
          </w:divsChild>
        </w:div>
        <w:div w:id="1049645321">
          <w:marLeft w:val="0"/>
          <w:marRight w:val="0"/>
          <w:marTop w:val="0"/>
          <w:marBottom w:val="0"/>
          <w:divBdr>
            <w:top w:val="none" w:sz="0" w:space="0" w:color="auto"/>
            <w:left w:val="none" w:sz="0" w:space="0" w:color="auto"/>
            <w:bottom w:val="none" w:sz="0" w:space="0" w:color="auto"/>
            <w:right w:val="none" w:sz="0" w:space="0" w:color="auto"/>
          </w:divBdr>
          <w:divsChild>
            <w:div w:id="2097167749">
              <w:marLeft w:val="0"/>
              <w:marRight w:val="0"/>
              <w:marTop w:val="0"/>
              <w:marBottom w:val="0"/>
              <w:divBdr>
                <w:top w:val="none" w:sz="0" w:space="0" w:color="auto"/>
                <w:left w:val="none" w:sz="0" w:space="0" w:color="auto"/>
                <w:bottom w:val="none" w:sz="0" w:space="0" w:color="auto"/>
                <w:right w:val="none" w:sz="0" w:space="0" w:color="auto"/>
              </w:divBdr>
            </w:div>
          </w:divsChild>
        </w:div>
        <w:div w:id="1051032737">
          <w:marLeft w:val="0"/>
          <w:marRight w:val="0"/>
          <w:marTop w:val="0"/>
          <w:marBottom w:val="0"/>
          <w:divBdr>
            <w:top w:val="none" w:sz="0" w:space="0" w:color="auto"/>
            <w:left w:val="none" w:sz="0" w:space="0" w:color="auto"/>
            <w:bottom w:val="none" w:sz="0" w:space="0" w:color="auto"/>
            <w:right w:val="none" w:sz="0" w:space="0" w:color="auto"/>
          </w:divBdr>
          <w:divsChild>
            <w:div w:id="1219903664">
              <w:marLeft w:val="0"/>
              <w:marRight w:val="0"/>
              <w:marTop w:val="0"/>
              <w:marBottom w:val="0"/>
              <w:divBdr>
                <w:top w:val="none" w:sz="0" w:space="0" w:color="auto"/>
                <w:left w:val="none" w:sz="0" w:space="0" w:color="auto"/>
                <w:bottom w:val="none" w:sz="0" w:space="0" w:color="auto"/>
                <w:right w:val="none" w:sz="0" w:space="0" w:color="auto"/>
              </w:divBdr>
            </w:div>
          </w:divsChild>
        </w:div>
        <w:div w:id="1051265451">
          <w:marLeft w:val="0"/>
          <w:marRight w:val="0"/>
          <w:marTop w:val="0"/>
          <w:marBottom w:val="0"/>
          <w:divBdr>
            <w:top w:val="none" w:sz="0" w:space="0" w:color="auto"/>
            <w:left w:val="none" w:sz="0" w:space="0" w:color="auto"/>
            <w:bottom w:val="none" w:sz="0" w:space="0" w:color="auto"/>
            <w:right w:val="none" w:sz="0" w:space="0" w:color="auto"/>
          </w:divBdr>
          <w:divsChild>
            <w:div w:id="1784760100">
              <w:marLeft w:val="0"/>
              <w:marRight w:val="0"/>
              <w:marTop w:val="0"/>
              <w:marBottom w:val="0"/>
              <w:divBdr>
                <w:top w:val="none" w:sz="0" w:space="0" w:color="auto"/>
                <w:left w:val="none" w:sz="0" w:space="0" w:color="auto"/>
                <w:bottom w:val="none" w:sz="0" w:space="0" w:color="auto"/>
                <w:right w:val="none" w:sz="0" w:space="0" w:color="auto"/>
              </w:divBdr>
            </w:div>
          </w:divsChild>
        </w:div>
        <w:div w:id="1051533729">
          <w:marLeft w:val="0"/>
          <w:marRight w:val="0"/>
          <w:marTop w:val="0"/>
          <w:marBottom w:val="0"/>
          <w:divBdr>
            <w:top w:val="none" w:sz="0" w:space="0" w:color="auto"/>
            <w:left w:val="none" w:sz="0" w:space="0" w:color="auto"/>
            <w:bottom w:val="none" w:sz="0" w:space="0" w:color="auto"/>
            <w:right w:val="none" w:sz="0" w:space="0" w:color="auto"/>
          </w:divBdr>
          <w:divsChild>
            <w:div w:id="1240481568">
              <w:marLeft w:val="0"/>
              <w:marRight w:val="0"/>
              <w:marTop w:val="0"/>
              <w:marBottom w:val="0"/>
              <w:divBdr>
                <w:top w:val="none" w:sz="0" w:space="0" w:color="auto"/>
                <w:left w:val="none" w:sz="0" w:space="0" w:color="auto"/>
                <w:bottom w:val="none" w:sz="0" w:space="0" w:color="auto"/>
                <w:right w:val="none" w:sz="0" w:space="0" w:color="auto"/>
              </w:divBdr>
            </w:div>
          </w:divsChild>
        </w:div>
        <w:div w:id="1069310060">
          <w:marLeft w:val="0"/>
          <w:marRight w:val="0"/>
          <w:marTop w:val="0"/>
          <w:marBottom w:val="0"/>
          <w:divBdr>
            <w:top w:val="none" w:sz="0" w:space="0" w:color="auto"/>
            <w:left w:val="none" w:sz="0" w:space="0" w:color="auto"/>
            <w:bottom w:val="none" w:sz="0" w:space="0" w:color="auto"/>
            <w:right w:val="none" w:sz="0" w:space="0" w:color="auto"/>
          </w:divBdr>
          <w:divsChild>
            <w:div w:id="1598709294">
              <w:marLeft w:val="0"/>
              <w:marRight w:val="0"/>
              <w:marTop w:val="0"/>
              <w:marBottom w:val="0"/>
              <w:divBdr>
                <w:top w:val="none" w:sz="0" w:space="0" w:color="auto"/>
                <w:left w:val="none" w:sz="0" w:space="0" w:color="auto"/>
                <w:bottom w:val="none" w:sz="0" w:space="0" w:color="auto"/>
                <w:right w:val="none" w:sz="0" w:space="0" w:color="auto"/>
              </w:divBdr>
            </w:div>
          </w:divsChild>
        </w:div>
        <w:div w:id="1074280067">
          <w:marLeft w:val="0"/>
          <w:marRight w:val="0"/>
          <w:marTop w:val="0"/>
          <w:marBottom w:val="0"/>
          <w:divBdr>
            <w:top w:val="none" w:sz="0" w:space="0" w:color="auto"/>
            <w:left w:val="none" w:sz="0" w:space="0" w:color="auto"/>
            <w:bottom w:val="none" w:sz="0" w:space="0" w:color="auto"/>
            <w:right w:val="none" w:sz="0" w:space="0" w:color="auto"/>
          </w:divBdr>
          <w:divsChild>
            <w:div w:id="1678191354">
              <w:marLeft w:val="0"/>
              <w:marRight w:val="0"/>
              <w:marTop w:val="0"/>
              <w:marBottom w:val="0"/>
              <w:divBdr>
                <w:top w:val="none" w:sz="0" w:space="0" w:color="auto"/>
                <w:left w:val="none" w:sz="0" w:space="0" w:color="auto"/>
                <w:bottom w:val="none" w:sz="0" w:space="0" w:color="auto"/>
                <w:right w:val="none" w:sz="0" w:space="0" w:color="auto"/>
              </w:divBdr>
            </w:div>
          </w:divsChild>
        </w:div>
        <w:div w:id="1131750371">
          <w:marLeft w:val="0"/>
          <w:marRight w:val="0"/>
          <w:marTop w:val="0"/>
          <w:marBottom w:val="0"/>
          <w:divBdr>
            <w:top w:val="none" w:sz="0" w:space="0" w:color="auto"/>
            <w:left w:val="none" w:sz="0" w:space="0" w:color="auto"/>
            <w:bottom w:val="none" w:sz="0" w:space="0" w:color="auto"/>
            <w:right w:val="none" w:sz="0" w:space="0" w:color="auto"/>
          </w:divBdr>
          <w:divsChild>
            <w:div w:id="1324317393">
              <w:marLeft w:val="0"/>
              <w:marRight w:val="0"/>
              <w:marTop w:val="0"/>
              <w:marBottom w:val="0"/>
              <w:divBdr>
                <w:top w:val="none" w:sz="0" w:space="0" w:color="auto"/>
                <w:left w:val="none" w:sz="0" w:space="0" w:color="auto"/>
                <w:bottom w:val="none" w:sz="0" w:space="0" w:color="auto"/>
                <w:right w:val="none" w:sz="0" w:space="0" w:color="auto"/>
              </w:divBdr>
            </w:div>
          </w:divsChild>
        </w:div>
        <w:div w:id="1136142207">
          <w:marLeft w:val="0"/>
          <w:marRight w:val="0"/>
          <w:marTop w:val="0"/>
          <w:marBottom w:val="0"/>
          <w:divBdr>
            <w:top w:val="none" w:sz="0" w:space="0" w:color="auto"/>
            <w:left w:val="none" w:sz="0" w:space="0" w:color="auto"/>
            <w:bottom w:val="none" w:sz="0" w:space="0" w:color="auto"/>
            <w:right w:val="none" w:sz="0" w:space="0" w:color="auto"/>
          </w:divBdr>
          <w:divsChild>
            <w:div w:id="1825001469">
              <w:marLeft w:val="0"/>
              <w:marRight w:val="0"/>
              <w:marTop w:val="0"/>
              <w:marBottom w:val="0"/>
              <w:divBdr>
                <w:top w:val="none" w:sz="0" w:space="0" w:color="auto"/>
                <w:left w:val="none" w:sz="0" w:space="0" w:color="auto"/>
                <w:bottom w:val="none" w:sz="0" w:space="0" w:color="auto"/>
                <w:right w:val="none" w:sz="0" w:space="0" w:color="auto"/>
              </w:divBdr>
            </w:div>
          </w:divsChild>
        </w:div>
        <w:div w:id="1140808172">
          <w:marLeft w:val="0"/>
          <w:marRight w:val="0"/>
          <w:marTop w:val="0"/>
          <w:marBottom w:val="0"/>
          <w:divBdr>
            <w:top w:val="none" w:sz="0" w:space="0" w:color="auto"/>
            <w:left w:val="none" w:sz="0" w:space="0" w:color="auto"/>
            <w:bottom w:val="none" w:sz="0" w:space="0" w:color="auto"/>
            <w:right w:val="none" w:sz="0" w:space="0" w:color="auto"/>
          </w:divBdr>
          <w:divsChild>
            <w:div w:id="781803038">
              <w:marLeft w:val="0"/>
              <w:marRight w:val="0"/>
              <w:marTop w:val="0"/>
              <w:marBottom w:val="0"/>
              <w:divBdr>
                <w:top w:val="none" w:sz="0" w:space="0" w:color="auto"/>
                <w:left w:val="none" w:sz="0" w:space="0" w:color="auto"/>
                <w:bottom w:val="none" w:sz="0" w:space="0" w:color="auto"/>
                <w:right w:val="none" w:sz="0" w:space="0" w:color="auto"/>
              </w:divBdr>
            </w:div>
          </w:divsChild>
        </w:div>
        <w:div w:id="1151485254">
          <w:marLeft w:val="0"/>
          <w:marRight w:val="0"/>
          <w:marTop w:val="0"/>
          <w:marBottom w:val="0"/>
          <w:divBdr>
            <w:top w:val="none" w:sz="0" w:space="0" w:color="auto"/>
            <w:left w:val="none" w:sz="0" w:space="0" w:color="auto"/>
            <w:bottom w:val="none" w:sz="0" w:space="0" w:color="auto"/>
            <w:right w:val="none" w:sz="0" w:space="0" w:color="auto"/>
          </w:divBdr>
          <w:divsChild>
            <w:div w:id="1253122142">
              <w:marLeft w:val="0"/>
              <w:marRight w:val="0"/>
              <w:marTop w:val="0"/>
              <w:marBottom w:val="0"/>
              <w:divBdr>
                <w:top w:val="none" w:sz="0" w:space="0" w:color="auto"/>
                <w:left w:val="none" w:sz="0" w:space="0" w:color="auto"/>
                <w:bottom w:val="none" w:sz="0" w:space="0" w:color="auto"/>
                <w:right w:val="none" w:sz="0" w:space="0" w:color="auto"/>
              </w:divBdr>
            </w:div>
          </w:divsChild>
        </w:div>
        <w:div w:id="1197693646">
          <w:marLeft w:val="0"/>
          <w:marRight w:val="0"/>
          <w:marTop w:val="0"/>
          <w:marBottom w:val="0"/>
          <w:divBdr>
            <w:top w:val="none" w:sz="0" w:space="0" w:color="auto"/>
            <w:left w:val="none" w:sz="0" w:space="0" w:color="auto"/>
            <w:bottom w:val="none" w:sz="0" w:space="0" w:color="auto"/>
            <w:right w:val="none" w:sz="0" w:space="0" w:color="auto"/>
          </w:divBdr>
          <w:divsChild>
            <w:div w:id="116144387">
              <w:marLeft w:val="0"/>
              <w:marRight w:val="0"/>
              <w:marTop w:val="0"/>
              <w:marBottom w:val="0"/>
              <w:divBdr>
                <w:top w:val="none" w:sz="0" w:space="0" w:color="auto"/>
                <w:left w:val="none" w:sz="0" w:space="0" w:color="auto"/>
                <w:bottom w:val="none" w:sz="0" w:space="0" w:color="auto"/>
                <w:right w:val="none" w:sz="0" w:space="0" w:color="auto"/>
              </w:divBdr>
            </w:div>
          </w:divsChild>
        </w:div>
        <w:div w:id="1207529385">
          <w:marLeft w:val="0"/>
          <w:marRight w:val="0"/>
          <w:marTop w:val="0"/>
          <w:marBottom w:val="0"/>
          <w:divBdr>
            <w:top w:val="none" w:sz="0" w:space="0" w:color="auto"/>
            <w:left w:val="none" w:sz="0" w:space="0" w:color="auto"/>
            <w:bottom w:val="none" w:sz="0" w:space="0" w:color="auto"/>
            <w:right w:val="none" w:sz="0" w:space="0" w:color="auto"/>
          </w:divBdr>
          <w:divsChild>
            <w:div w:id="688599862">
              <w:marLeft w:val="0"/>
              <w:marRight w:val="0"/>
              <w:marTop w:val="0"/>
              <w:marBottom w:val="0"/>
              <w:divBdr>
                <w:top w:val="none" w:sz="0" w:space="0" w:color="auto"/>
                <w:left w:val="none" w:sz="0" w:space="0" w:color="auto"/>
                <w:bottom w:val="none" w:sz="0" w:space="0" w:color="auto"/>
                <w:right w:val="none" w:sz="0" w:space="0" w:color="auto"/>
              </w:divBdr>
            </w:div>
          </w:divsChild>
        </w:div>
        <w:div w:id="1248462485">
          <w:marLeft w:val="0"/>
          <w:marRight w:val="0"/>
          <w:marTop w:val="0"/>
          <w:marBottom w:val="0"/>
          <w:divBdr>
            <w:top w:val="none" w:sz="0" w:space="0" w:color="auto"/>
            <w:left w:val="none" w:sz="0" w:space="0" w:color="auto"/>
            <w:bottom w:val="none" w:sz="0" w:space="0" w:color="auto"/>
            <w:right w:val="none" w:sz="0" w:space="0" w:color="auto"/>
          </w:divBdr>
          <w:divsChild>
            <w:div w:id="1459831991">
              <w:marLeft w:val="0"/>
              <w:marRight w:val="0"/>
              <w:marTop w:val="0"/>
              <w:marBottom w:val="0"/>
              <w:divBdr>
                <w:top w:val="none" w:sz="0" w:space="0" w:color="auto"/>
                <w:left w:val="none" w:sz="0" w:space="0" w:color="auto"/>
                <w:bottom w:val="none" w:sz="0" w:space="0" w:color="auto"/>
                <w:right w:val="none" w:sz="0" w:space="0" w:color="auto"/>
              </w:divBdr>
            </w:div>
          </w:divsChild>
        </w:div>
        <w:div w:id="1248925826">
          <w:marLeft w:val="0"/>
          <w:marRight w:val="0"/>
          <w:marTop w:val="0"/>
          <w:marBottom w:val="0"/>
          <w:divBdr>
            <w:top w:val="none" w:sz="0" w:space="0" w:color="auto"/>
            <w:left w:val="none" w:sz="0" w:space="0" w:color="auto"/>
            <w:bottom w:val="none" w:sz="0" w:space="0" w:color="auto"/>
            <w:right w:val="none" w:sz="0" w:space="0" w:color="auto"/>
          </w:divBdr>
          <w:divsChild>
            <w:div w:id="925269059">
              <w:marLeft w:val="0"/>
              <w:marRight w:val="0"/>
              <w:marTop w:val="0"/>
              <w:marBottom w:val="0"/>
              <w:divBdr>
                <w:top w:val="none" w:sz="0" w:space="0" w:color="auto"/>
                <w:left w:val="none" w:sz="0" w:space="0" w:color="auto"/>
                <w:bottom w:val="none" w:sz="0" w:space="0" w:color="auto"/>
                <w:right w:val="none" w:sz="0" w:space="0" w:color="auto"/>
              </w:divBdr>
            </w:div>
          </w:divsChild>
        </w:div>
        <w:div w:id="1253124639">
          <w:marLeft w:val="0"/>
          <w:marRight w:val="0"/>
          <w:marTop w:val="0"/>
          <w:marBottom w:val="0"/>
          <w:divBdr>
            <w:top w:val="none" w:sz="0" w:space="0" w:color="auto"/>
            <w:left w:val="none" w:sz="0" w:space="0" w:color="auto"/>
            <w:bottom w:val="none" w:sz="0" w:space="0" w:color="auto"/>
            <w:right w:val="none" w:sz="0" w:space="0" w:color="auto"/>
          </w:divBdr>
          <w:divsChild>
            <w:div w:id="433863849">
              <w:marLeft w:val="0"/>
              <w:marRight w:val="0"/>
              <w:marTop w:val="0"/>
              <w:marBottom w:val="0"/>
              <w:divBdr>
                <w:top w:val="none" w:sz="0" w:space="0" w:color="auto"/>
                <w:left w:val="none" w:sz="0" w:space="0" w:color="auto"/>
                <w:bottom w:val="none" w:sz="0" w:space="0" w:color="auto"/>
                <w:right w:val="none" w:sz="0" w:space="0" w:color="auto"/>
              </w:divBdr>
            </w:div>
            <w:div w:id="1468890909">
              <w:marLeft w:val="0"/>
              <w:marRight w:val="0"/>
              <w:marTop w:val="0"/>
              <w:marBottom w:val="0"/>
              <w:divBdr>
                <w:top w:val="none" w:sz="0" w:space="0" w:color="auto"/>
                <w:left w:val="none" w:sz="0" w:space="0" w:color="auto"/>
                <w:bottom w:val="none" w:sz="0" w:space="0" w:color="auto"/>
                <w:right w:val="none" w:sz="0" w:space="0" w:color="auto"/>
              </w:divBdr>
            </w:div>
          </w:divsChild>
        </w:div>
        <w:div w:id="1281764942">
          <w:marLeft w:val="0"/>
          <w:marRight w:val="0"/>
          <w:marTop w:val="0"/>
          <w:marBottom w:val="0"/>
          <w:divBdr>
            <w:top w:val="none" w:sz="0" w:space="0" w:color="auto"/>
            <w:left w:val="none" w:sz="0" w:space="0" w:color="auto"/>
            <w:bottom w:val="none" w:sz="0" w:space="0" w:color="auto"/>
            <w:right w:val="none" w:sz="0" w:space="0" w:color="auto"/>
          </w:divBdr>
          <w:divsChild>
            <w:div w:id="632180043">
              <w:marLeft w:val="0"/>
              <w:marRight w:val="0"/>
              <w:marTop w:val="0"/>
              <w:marBottom w:val="0"/>
              <w:divBdr>
                <w:top w:val="none" w:sz="0" w:space="0" w:color="auto"/>
                <w:left w:val="none" w:sz="0" w:space="0" w:color="auto"/>
                <w:bottom w:val="none" w:sz="0" w:space="0" w:color="auto"/>
                <w:right w:val="none" w:sz="0" w:space="0" w:color="auto"/>
              </w:divBdr>
            </w:div>
          </w:divsChild>
        </w:div>
        <w:div w:id="1340155995">
          <w:marLeft w:val="0"/>
          <w:marRight w:val="0"/>
          <w:marTop w:val="0"/>
          <w:marBottom w:val="0"/>
          <w:divBdr>
            <w:top w:val="none" w:sz="0" w:space="0" w:color="auto"/>
            <w:left w:val="none" w:sz="0" w:space="0" w:color="auto"/>
            <w:bottom w:val="none" w:sz="0" w:space="0" w:color="auto"/>
            <w:right w:val="none" w:sz="0" w:space="0" w:color="auto"/>
          </w:divBdr>
          <w:divsChild>
            <w:div w:id="899561441">
              <w:marLeft w:val="0"/>
              <w:marRight w:val="0"/>
              <w:marTop w:val="0"/>
              <w:marBottom w:val="0"/>
              <w:divBdr>
                <w:top w:val="none" w:sz="0" w:space="0" w:color="auto"/>
                <w:left w:val="none" w:sz="0" w:space="0" w:color="auto"/>
                <w:bottom w:val="none" w:sz="0" w:space="0" w:color="auto"/>
                <w:right w:val="none" w:sz="0" w:space="0" w:color="auto"/>
              </w:divBdr>
            </w:div>
          </w:divsChild>
        </w:div>
        <w:div w:id="1446190412">
          <w:marLeft w:val="0"/>
          <w:marRight w:val="0"/>
          <w:marTop w:val="0"/>
          <w:marBottom w:val="0"/>
          <w:divBdr>
            <w:top w:val="none" w:sz="0" w:space="0" w:color="auto"/>
            <w:left w:val="none" w:sz="0" w:space="0" w:color="auto"/>
            <w:bottom w:val="none" w:sz="0" w:space="0" w:color="auto"/>
            <w:right w:val="none" w:sz="0" w:space="0" w:color="auto"/>
          </w:divBdr>
          <w:divsChild>
            <w:div w:id="1826167475">
              <w:marLeft w:val="0"/>
              <w:marRight w:val="0"/>
              <w:marTop w:val="0"/>
              <w:marBottom w:val="0"/>
              <w:divBdr>
                <w:top w:val="none" w:sz="0" w:space="0" w:color="auto"/>
                <w:left w:val="none" w:sz="0" w:space="0" w:color="auto"/>
                <w:bottom w:val="none" w:sz="0" w:space="0" w:color="auto"/>
                <w:right w:val="none" w:sz="0" w:space="0" w:color="auto"/>
              </w:divBdr>
            </w:div>
          </w:divsChild>
        </w:div>
        <w:div w:id="1484855974">
          <w:marLeft w:val="0"/>
          <w:marRight w:val="0"/>
          <w:marTop w:val="0"/>
          <w:marBottom w:val="0"/>
          <w:divBdr>
            <w:top w:val="none" w:sz="0" w:space="0" w:color="auto"/>
            <w:left w:val="none" w:sz="0" w:space="0" w:color="auto"/>
            <w:bottom w:val="none" w:sz="0" w:space="0" w:color="auto"/>
            <w:right w:val="none" w:sz="0" w:space="0" w:color="auto"/>
          </w:divBdr>
          <w:divsChild>
            <w:div w:id="1350453002">
              <w:marLeft w:val="0"/>
              <w:marRight w:val="0"/>
              <w:marTop w:val="0"/>
              <w:marBottom w:val="0"/>
              <w:divBdr>
                <w:top w:val="none" w:sz="0" w:space="0" w:color="auto"/>
                <w:left w:val="none" w:sz="0" w:space="0" w:color="auto"/>
                <w:bottom w:val="none" w:sz="0" w:space="0" w:color="auto"/>
                <w:right w:val="none" w:sz="0" w:space="0" w:color="auto"/>
              </w:divBdr>
            </w:div>
          </w:divsChild>
        </w:div>
        <w:div w:id="1522013899">
          <w:marLeft w:val="0"/>
          <w:marRight w:val="0"/>
          <w:marTop w:val="0"/>
          <w:marBottom w:val="0"/>
          <w:divBdr>
            <w:top w:val="none" w:sz="0" w:space="0" w:color="auto"/>
            <w:left w:val="none" w:sz="0" w:space="0" w:color="auto"/>
            <w:bottom w:val="none" w:sz="0" w:space="0" w:color="auto"/>
            <w:right w:val="none" w:sz="0" w:space="0" w:color="auto"/>
          </w:divBdr>
          <w:divsChild>
            <w:div w:id="243150997">
              <w:marLeft w:val="0"/>
              <w:marRight w:val="0"/>
              <w:marTop w:val="0"/>
              <w:marBottom w:val="0"/>
              <w:divBdr>
                <w:top w:val="none" w:sz="0" w:space="0" w:color="auto"/>
                <w:left w:val="none" w:sz="0" w:space="0" w:color="auto"/>
                <w:bottom w:val="none" w:sz="0" w:space="0" w:color="auto"/>
                <w:right w:val="none" w:sz="0" w:space="0" w:color="auto"/>
              </w:divBdr>
            </w:div>
          </w:divsChild>
        </w:div>
        <w:div w:id="1529298642">
          <w:marLeft w:val="0"/>
          <w:marRight w:val="0"/>
          <w:marTop w:val="0"/>
          <w:marBottom w:val="0"/>
          <w:divBdr>
            <w:top w:val="none" w:sz="0" w:space="0" w:color="auto"/>
            <w:left w:val="none" w:sz="0" w:space="0" w:color="auto"/>
            <w:bottom w:val="none" w:sz="0" w:space="0" w:color="auto"/>
            <w:right w:val="none" w:sz="0" w:space="0" w:color="auto"/>
          </w:divBdr>
          <w:divsChild>
            <w:div w:id="1510758228">
              <w:marLeft w:val="0"/>
              <w:marRight w:val="0"/>
              <w:marTop w:val="0"/>
              <w:marBottom w:val="0"/>
              <w:divBdr>
                <w:top w:val="none" w:sz="0" w:space="0" w:color="auto"/>
                <w:left w:val="none" w:sz="0" w:space="0" w:color="auto"/>
                <w:bottom w:val="none" w:sz="0" w:space="0" w:color="auto"/>
                <w:right w:val="none" w:sz="0" w:space="0" w:color="auto"/>
              </w:divBdr>
            </w:div>
          </w:divsChild>
        </w:div>
        <w:div w:id="1533613246">
          <w:marLeft w:val="0"/>
          <w:marRight w:val="0"/>
          <w:marTop w:val="0"/>
          <w:marBottom w:val="0"/>
          <w:divBdr>
            <w:top w:val="none" w:sz="0" w:space="0" w:color="auto"/>
            <w:left w:val="none" w:sz="0" w:space="0" w:color="auto"/>
            <w:bottom w:val="none" w:sz="0" w:space="0" w:color="auto"/>
            <w:right w:val="none" w:sz="0" w:space="0" w:color="auto"/>
          </w:divBdr>
          <w:divsChild>
            <w:div w:id="511921550">
              <w:marLeft w:val="0"/>
              <w:marRight w:val="0"/>
              <w:marTop w:val="0"/>
              <w:marBottom w:val="0"/>
              <w:divBdr>
                <w:top w:val="none" w:sz="0" w:space="0" w:color="auto"/>
                <w:left w:val="none" w:sz="0" w:space="0" w:color="auto"/>
                <w:bottom w:val="none" w:sz="0" w:space="0" w:color="auto"/>
                <w:right w:val="none" w:sz="0" w:space="0" w:color="auto"/>
              </w:divBdr>
            </w:div>
          </w:divsChild>
        </w:div>
        <w:div w:id="1540781751">
          <w:marLeft w:val="0"/>
          <w:marRight w:val="0"/>
          <w:marTop w:val="0"/>
          <w:marBottom w:val="0"/>
          <w:divBdr>
            <w:top w:val="none" w:sz="0" w:space="0" w:color="auto"/>
            <w:left w:val="none" w:sz="0" w:space="0" w:color="auto"/>
            <w:bottom w:val="none" w:sz="0" w:space="0" w:color="auto"/>
            <w:right w:val="none" w:sz="0" w:space="0" w:color="auto"/>
          </w:divBdr>
          <w:divsChild>
            <w:div w:id="69157521">
              <w:marLeft w:val="0"/>
              <w:marRight w:val="0"/>
              <w:marTop w:val="0"/>
              <w:marBottom w:val="0"/>
              <w:divBdr>
                <w:top w:val="none" w:sz="0" w:space="0" w:color="auto"/>
                <w:left w:val="none" w:sz="0" w:space="0" w:color="auto"/>
                <w:bottom w:val="none" w:sz="0" w:space="0" w:color="auto"/>
                <w:right w:val="none" w:sz="0" w:space="0" w:color="auto"/>
              </w:divBdr>
            </w:div>
          </w:divsChild>
        </w:div>
        <w:div w:id="1562716324">
          <w:marLeft w:val="0"/>
          <w:marRight w:val="0"/>
          <w:marTop w:val="0"/>
          <w:marBottom w:val="0"/>
          <w:divBdr>
            <w:top w:val="none" w:sz="0" w:space="0" w:color="auto"/>
            <w:left w:val="none" w:sz="0" w:space="0" w:color="auto"/>
            <w:bottom w:val="none" w:sz="0" w:space="0" w:color="auto"/>
            <w:right w:val="none" w:sz="0" w:space="0" w:color="auto"/>
          </w:divBdr>
          <w:divsChild>
            <w:div w:id="2070690526">
              <w:marLeft w:val="0"/>
              <w:marRight w:val="0"/>
              <w:marTop w:val="0"/>
              <w:marBottom w:val="0"/>
              <w:divBdr>
                <w:top w:val="none" w:sz="0" w:space="0" w:color="auto"/>
                <w:left w:val="none" w:sz="0" w:space="0" w:color="auto"/>
                <w:bottom w:val="none" w:sz="0" w:space="0" w:color="auto"/>
                <w:right w:val="none" w:sz="0" w:space="0" w:color="auto"/>
              </w:divBdr>
            </w:div>
          </w:divsChild>
        </w:div>
        <w:div w:id="1591307674">
          <w:marLeft w:val="0"/>
          <w:marRight w:val="0"/>
          <w:marTop w:val="0"/>
          <w:marBottom w:val="0"/>
          <w:divBdr>
            <w:top w:val="none" w:sz="0" w:space="0" w:color="auto"/>
            <w:left w:val="none" w:sz="0" w:space="0" w:color="auto"/>
            <w:bottom w:val="none" w:sz="0" w:space="0" w:color="auto"/>
            <w:right w:val="none" w:sz="0" w:space="0" w:color="auto"/>
          </w:divBdr>
          <w:divsChild>
            <w:div w:id="1516648221">
              <w:marLeft w:val="0"/>
              <w:marRight w:val="0"/>
              <w:marTop w:val="0"/>
              <w:marBottom w:val="0"/>
              <w:divBdr>
                <w:top w:val="none" w:sz="0" w:space="0" w:color="auto"/>
                <w:left w:val="none" w:sz="0" w:space="0" w:color="auto"/>
                <w:bottom w:val="none" w:sz="0" w:space="0" w:color="auto"/>
                <w:right w:val="none" w:sz="0" w:space="0" w:color="auto"/>
              </w:divBdr>
            </w:div>
          </w:divsChild>
        </w:div>
        <w:div w:id="1707365651">
          <w:marLeft w:val="0"/>
          <w:marRight w:val="0"/>
          <w:marTop w:val="0"/>
          <w:marBottom w:val="0"/>
          <w:divBdr>
            <w:top w:val="none" w:sz="0" w:space="0" w:color="auto"/>
            <w:left w:val="none" w:sz="0" w:space="0" w:color="auto"/>
            <w:bottom w:val="none" w:sz="0" w:space="0" w:color="auto"/>
            <w:right w:val="none" w:sz="0" w:space="0" w:color="auto"/>
          </w:divBdr>
          <w:divsChild>
            <w:div w:id="317468077">
              <w:marLeft w:val="0"/>
              <w:marRight w:val="0"/>
              <w:marTop w:val="0"/>
              <w:marBottom w:val="0"/>
              <w:divBdr>
                <w:top w:val="none" w:sz="0" w:space="0" w:color="auto"/>
                <w:left w:val="none" w:sz="0" w:space="0" w:color="auto"/>
                <w:bottom w:val="none" w:sz="0" w:space="0" w:color="auto"/>
                <w:right w:val="none" w:sz="0" w:space="0" w:color="auto"/>
              </w:divBdr>
            </w:div>
          </w:divsChild>
        </w:div>
        <w:div w:id="1707900563">
          <w:marLeft w:val="0"/>
          <w:marRight w:val="0"/>
          <w:marTop w:val="0"/>
          <w:marBottom w:val="0"/>
          <w:divBdr>
            <w:top w:val="none" w:sz="0" w:space="0" w:color="auto"/>
            <w:left w:val="none" w:sz="0" w:space="0" w:color="auto"/>
            <w:bottom w:val="none" w:sz="0" w:space="0" w:color="auto"/>
            <w:right w:val="none" w:sz="0" w:space="0" w:color="auto"/>
          </w:divBdr>
          <w:divsChild>
            <w:div w:id="1104377203">
              <w:marLeft w:val="0"/>
              <w:marRight w:val="0"/>
              <w:marTop w:val="0"/>
              <w:marBottom w:val="0"/>
              <w:divBdr>
                <w:top w:val="none" w:sz="0" w:space="0" w:color="auto"/>
                <w:left w:val="none" w:sz="0" w:space="0" w:color="auto"/>
                <w:bottom w:val="none" w:sz="0" w:space="0" w:color="auto"/>
                <w:right w:val="none" w:sz="0" w:space="0" w:color="auto"/>
              </w:divBdr>
            </w:div>
          </w:divsChild>
        </w:div>
        <w:div w:id="1776829220">
          <w:marLeft w:val="0"/>
          <w:marRight w:val="0"/>
          <w:marTop w:val="0"/>
          <w:marBottom w:val="0"/>
          <w:divBdr>
            <w:top w:val="none" w:sz="0" w:space="0" w:color="auto"/>
            <w:left w:val="none" w:sz="0" w:space="0" w:color="auto"/>
            <w:bottom w:val="none" w:sz="0" w:space="0" w:color="auto"/>
            <w:right w:val="none" w:sz="0" w:space="0" w:color="auto"/>
          </w:divBdr>
          <w:divsChild>
            <w:div w:id="89667520">
              <w:marLeft w:val="0"/>
              <w:marRight w:val="0"/>
              <w:marTop w:val="0"/>
              <w:marBottom w:val="0"/>
              <w:divBdr>
                <w:top w:val="none" w:sz="0" w:space="0" w:color="auto"/>
                <w:left w:val="none" w:sz="0" w:space="0" w:color="auto"/>
                <w:bottom w:val="none" w:sz="0" w:space="0" w:color="auto"/>
                <w:right w:val="none" w:sz="0" w:space="0" w:color="auto"/>
              </w:divBdr>
            </w:div>
          </w:divsChild>
        </w:div>
        <w:div w:id="1833252208">
          <w:marLeft w:val="0"/>
          <w:marRight w:val="0"/>
          <w:marTop w:val="0"/>
          <w:marBottom w:val="0"/>
          <w:divBdr>
            <w:top w:val="none" w:sz="0" w:space="0" w:color="auto"/>
            <w:left w:val="none" w:sz="0" w:space="0" w:color="auto"/>
            <w:bottom w:val="none" w:sz="0" w:space="0" w:color="auto"/>
            <w:right w:val="none" w:sz="0" w:space="0" w:color="auto"/>
          </w:divBdr>
          <w:divsChild>
            <w:div w:id="1154831645">
              <w:marLeft w:val="0"/>
              <w:marRight w:val="0"/>
              <w:marTop w:val="0"/>
              <w:marBottom w:val="0"/>
              <w:divBdr>
                <w:top w:val="none" w:sz="0" w:space="0" w:color="auto"/>
                <w:left w:val="none" w:sz="0" w:space="0" w:color="auto"/>
                <w:bottom w:val="none" w:sz="0" w:space="0" w:color="auto"/>
                <w:right w:val="none" w:sz="0" w:space="0" w:color="auto"/>
              </w:divBdr>
            </w:div>
          </w:divsChild>
        </w:div>
        <w:div w:id="1852178740">
          <w:marLeft w:val="0"/>
          <w:marRight w:val="0"/>
          <w:marTop w:val="0"/>
          <w:marBottom w:val="0"/>
          <w:divBdr>
            <w:top w:val="none" w:sz="0" w:space="0" w:color="auto"/>
            <w:left w:val="none" w:sz="0" w:space="0" w:color="auto"/>
            <w:bottom w:val="none" w:sz="0" w:space="0" w:color="auto"/>
            <w:right w:val="none" w:sz="0" w:space="0" w:color="auto"/>
          </w:divBdr>
          <w:divsChild>
            <w:div w:id="1415322472">
              <w:marLeft w:val="0"/>
              <w:marRight w:val="0"/>
              <w:marTop w:val="0"/>
              <w:marBottom w:val="0"/>
              <w:divBdr>
                <w:top w:val="none" w:sz="0" w:space="0" w:color="auto"/>
                <w:left w:val="none" w:sz="0" w:space="0" w:color="auto"/>
                <w:bottom w:val="none" w:sz="0" w:space="0" w:color="auto"/>
                <w:right w:val="none" w:sz="0" w:space="0" w:color="auto"/>
              </w:divBdr>
            </w:div>
          </w:divsChild>
        </w:div>
        <w:div w:id="1885822492">
          <w:marLeft w:val="0"/>
          <w:marRight w:val="0"/>
          <w:marTop w:val="0"/>
          <w:marBottom w:val="0"/>
          <w:divBdr>
            <w:top w:val="none" w:sz="0" w:space="0" w:color="auto"/>
            <w:left w:val="none" w:sz="0" w:space="0" w:color="auto"/>
            <w:bottom w:val="none" w:sz="0" w:space="0" w:color="auto"/>
            <w:right w:val="none" w:sz="0" w:space="0" w:color="auto"/>
          </w:divBdr>
          <w:divsChild>
            <w:div w:id="1440178683">
              <w:marLeft w:val="0"/>
              <w:marRight w:val="0"/>
              <w:marTop w:val="0"/>
              <w:marBottom w:val="0"/>
              <w:divBdr>
                <w:top w:val="none" w:sz="0" w:space="0" w:color="auto"/>
                <w:left w:val="none" w:sz="0" w:space="0" w:color="auto"/>
                <w:bottom w:val="none" w:sz="0" w:space="0" w:color="auto"/>
                <w:right w:val="none" w:sz="0" w:space="0" w:color="auto"/>
              </w:divBdr>
            </w:div>
          </w:divsChild>
        </w:div>
        <w:div w:id="1933122940">
          <w:marLeft w:val="0"/>
          <w:marRight w:val="0"/>
          <w:marTop w:val="0"/>
          <w:marBottom w:val="0"/>
          <w:divBdr>
            <w:top w:val="none" w:sz="0" w:space="0" w:color="auto"/>
            <w:left w:val="none" w:sz="0" w:space="0" w:color="auto"/>
            <w:bottom w:val="none" w:sz="0" w:space="0" w:color="auto"/>
            <w:right w:val="none" w:sz="0" w:space="0" w:color="auto"/>
          </w:divBdr>
          <w:divsChild>
            <w:div w:id="275216312">
              <w:marLeft w:val="0"/>
              <w:marRight w:val="0"/>
              <w:marTop w:val="0"/>
              <w:marBottom w:val="0"/>
              <w:divBdr>
                <w:top w:val="none" w:sz="0" w:space="0" w:color="auto"/>
                <w:left w:val="none" w:sz="0" w:space="0" w:color="auto"/>
                <w:bottom w:val="none" w:sz="0" w:space="0" w:color="auto"/>
                <w:right w:val="none" w:sz="0" w:space="0" w:color="auto"/>
              </w:divBdr>
            </w:div>
          </w:divsChild>
        </w:div>
        <w:div w:id="1938558239">
          <w:marLeft w:val="0"/>
          <w:marRight w:val="0"/>
          <w:marTop w:val="0"/>
          <w:marBottom w:val="0"/>
          <w:divBdr>
            <w:top w:val="none" w:sz="0" w:space="0" w:color="auto"/>
            <w:left w:val="none" w:sz="0" w:space="0" w:color="auto"/>
            <w:bottom w:val="none" w:sz="0" w:space="0" w:color="auto"/>
            <w:right w:val="none" w:sz="0" w:space="0" w:color="auto"/>
          </w:divBdr>
          <w:divsChild>
            <w:div w:id="373969852">
              <w:marLeft w:val="0"/>
              <w:marRight w:val="0"/>
              <w:marTop w:val="0"/>
              <w:marBottom w:val="0"/>
              <w:divBdr>
                <w:top w:val="none" w:sz="0" w:space="0" w:color="auto"/>
                <w:left w:val="none" w:sz="0" w:space="0" w:color="auto"/>
                <w:bottom w:val="none" w:sz="0" w:space="0" w:color="auto"/>
                <w:right w:val="none" w:sz="0" w:space="0" w:color="auto"/>
              </w:divBdr>
            </w:div>
          </w:divsChild>
        </w:div>
        <w:div w:id="1982415922">
          <w:marLeft w:val="0"/>
          <w:marRight w:val="0"/>
          <w:marTop w:val="0"/>
          <w:marBottom w:val="0"/>
          <w:divBdr>
            <w:top w:val="none" w:sz="0" w:space="0" w:color="auto"/>
            <w:left w:val="none" w:sz="0" w:space="0" w:color="auto"/>
            <w:bottom w:val="none" w:sz="0" w:space="0" w:color="auto"/>
            <w:right w:val="none" w:sz="0" w:space="0" w:color="auto"/>
          </w:divBdr>
          <w:divsChild>
            <w:div w:id="1385176433">
              <w:marLeft w:val="0"/>
              <w:marRight w:val="0"/>
              <w:marTop w:val="0"/>
              <w:marBottom w:val="0"/>
              <w:divBdr>
                <w:top w:val="none" w:sz="0" w:space="0" w:color="auto"/>
                <w:left w:val="none" w:sz="0" w:space="0" w:color="auto"/>
                <w:bottom w:val="none" w:sz="0" w:space="0" w:color="auto"/>
                <w:right w:val="none" w:sz="0" w:space="0" w:color="auto"/>
              </w:divBdr>
            </w:div>
          </w:divsChild>
        </w:div>
        <w:div w:id="2007900979">
          <w:marLeft w:val="0"/>
          <w:marRight w:val="0"/>
          <w:marTop w:val="0"/>
          <w:marBottom w:val="0"/>
          <w:divBdr>
            <w:top w:val="none" w:sz="0" w:space="0" w:color="auto"/>
            <w:left w:val="none" w:sz="0" w:space="0" w:color="auto"/>
            <w:bottom w:val="none" w:sz="0" w:space="0" w:color="auto"/>
            <w:right w:val="none" w:sz="0" w:space="0" w:color="auto"/>
          </w:divBdr>
          <w:divsChild>
            <w:div w:id="564950427">
              <w:marLeft w:val="0"/>
              <w:marRight w:val="0"/>
              <w:marTop w:val="0"/>
              <w:marBottom w:val="0"/>
              <w:divBdr>
                <w:top w:val="none" w:sz="0" w:space="0" w:color="auto"/>
                <w:left w:val="none" w:sz="0" w:space="0" w:color="auto"/>
                <w:bottom w:val="none" w:sz="0" w:space="0" w:color="auto"/>
                <w:right w:val="none" w:sz="0" w:space="0" w:color="auto"/>
              </w:divBdr>
            </w:div>
          </w:divsChild>
        </w:div>
        <w:div w:id="2023162004">
          <w:marLeft w:val="0"/>
          <w:marRight w:val="0"/>
          <w:marTop w:val="0"/>
          <w:marBottom w:val="0"/>
          <w:divBdr>
            <w:top w:val="none" w:sz="0" w:space="0" w:color="auto"/>
            <w:left w:val="none" w:sz="0" w:space="0" w:color="auto"/>
            <w:bottom w:val="none" w:sz="0" w:space="0" w:color="auto"/>
            <w:right w:val="none" w:sz="0" w:space="0" w:color="auto"/>
          </w:divBdr>
          <w:divsChild>
            <w:div w:id="1676956884">
              <w:marLeft w:val="0"/>
              <w:marRight w:val="0"/>
              <w:marTop w:val="0"/>
              <w:marBottom w:val="0"/>
              <w:divBdr>
                <w:top w:val="none" w:sz="0" w:space="0" w:color="auto"/>
                <w:left w:val="none" w:sz="0" w:space="0" w:color="auto"/>
                <w:bottom w:val="none" w:sz="0" w:space="0" w:color="auto"/>
                <w:right w:val="none" w:sz="0" w:space="0" w:color="auto"/>
              </w:divBdr>
            </w:div>
          </w:divsChild>
        </w:div>
        <w:div w:id="2027100652">
          <w:marLeft w:val="0"/>
          <w:marRight w:val="0"/>
          <w:marTop w:val="0"/>
          <w:marBottom w:val="0"/>
          <w:divBdr>
            <w:top w:val="none" w:sz="0" w:space="0" w:color="auto"/>
            <w:left w:val="none" w:sz="0" w:space="0" w:color="auto"/>
            <w:bottom w:val="none" w:sz="0" w:space="0" w:color="auto"/>
            <w:right w:val="none" w:sz="0" w:space="0" w:color="auto"/>
          </w:divBdr>
          <w:divsChild>
            <w:div w:id="798032596">
              <w:marLeft w:val="0"/>
              <w:marRight w:val="0"/>
              <w:marTop w:val="0"/>
              <w:marBottom w:val="0"/>
              <w:divBdr>
                <w:top w:val="none" w:sz="0" w:space="0" w:color="auto"/>
                <w:left w:val="none" w:sz="0" w:space="0" w:color="auto"/>
                <w:bottom w:val="none" w:sz="0" w:space="0" w:color="auto"/>
                <w:right w:val="none" w:sz="0" w:space="0" w:color="auto"/>
              </w:divBdr>
            </w:div>
          </w:divsChild>
        </w:div>
        <w:div w:id="2048020006">
          <w:marLeft w:val="0"/>
          <w:marRight w:val="0"/>
          <w:marTop w:val="0"/>
          <w:marBottom w:val="0"/>
          <w:divBdr>
            <w:top w:val="none" w:sz="0" w:space="0" w:color="auto"/>
            <w:left w:val="none" w:sz="0" w:space="0" w:color="auto"/>
            <w:bottom w:val="none" w:sz="0" w:space="0" w:color="auto"/>
            <w:right w:val="none" w:sz="0" w:space="0" w:color="auto"/>
          </w:divBdr>
          <w:divsChild>
            <w:div w:id="1218856247">
              <w:marLeft w:val="0"/>
              <w:marRight w:val="0"/>
              <w:marTop w:val="0"/>
              <w:marBottom w:val="0"/>
              <w:divBdr>
                <w:top w:val="none" w:sz="0" w:space="0" w:color="auto"/>
                <w:left w:val="none" w:sz="0" w:space="0" w:color="auto"/>
                <w:bottom w:val="none" w:sz="0" w:space="0" w:color="auto"/>
                <w:right w:val="none" w:sz="0" w:space="0" w:color="auto"/>
              </w:divBdr>
            </w:div>
          </w:divsChild>
        </w:div>
        <w:div w:id="2059084186">
          <w:marLeft w:val="0"/>
          <w:marRight w:val="0"/>
          <w:marTop w:val="0"/>
          <w:marBottom w:val="0"/>
          <w:divBdr>
            <w:top w:val="none" w:sz="0" w:space="0" w:color="auto"/>
            <w:left w:val="none" w:sz="0" w:space="0" w:color="auto"/>
            <w:bottom w:val="none" w:sz="0" w:space="0" w:color="auto"/>
            <w:right w:val="none" w:sz="0" w:space="0" w:color="auto"/>
          </w:divBdr>
          <w:divsChild>
            <w:div w:id="1100023478">
              <w:marLeft w:val="0"/>
              <w:marRight w:val="0"/>
              <w:marTop w:val="0"/>
              <w:marBottom w:val="0"/>
              <w:divBdr>
                <w:top w:val="none" w:sz="0" w:space="0" w:color="auto"/>
                <w:left w:val="none" w:sz="0" w:space="0" w:color="auto"/>
                <w:bottom w:val="none" w:sz="0" w:space="0" w:color="auto"/>
                <w:right w:val="none" w:sz="0" w:space="0" w:color="auto"/>
              </w:divBdr>
            </w:div>
          </w:divsChild>
        </w:div>
        <w:div w:id="2071034307">
          <w:marLeft w:val="0"/>
          <w:marRight w:val="0"/>
          <w:marTop w:val="0"/>
          <w:marBottom w:val="0"/>
          <w:divBdr>
            <w:top w:val="none" w:sz="0" w:space="0" w:color="auto"/>
            <w:left w:val="none" w:sz="0" w:space="0" w:color="auto"/>
            <w:bottom w:val="none" w:sz="0" w:space="0" w:color="auto"/>
            <w:right w:val="none" w:sz="0" w:space="0" w:color="auto"/>
          </w:divBdr>
          <w:divsChild>
            <w:div w:id="2110856384">
              <w:marLeft w:val="0"/>
              <w:marRight w:val="0"/>
              <w:marTop w:val="0"/>
              <w:marBottom w:val="0"/>
              <w:divBdr>
                <w:top w:val="none" w:sz="0" w:space="0" w:color="auto"/>
                <w:left w:val="none" w:sz="0" w:space="0" w:color="auto"/>
                <w:bottom w:val="none" w:sz="0" w:space="0" w:color="auto"/>
                <w:right w:val="none" w:sz="0" w:space="0" w:color="auto"/>
              </w:divBdr>
            </w:div>
          </w:divsChild>
        </w:div>
        <w:div w:id="2081826083">
          <w:marLeft w:val="0"/>
          <w:marRight w:val="0"/>
          <w:marTop w:val="0"/>
          <w:marBottom w:val="0"/>
          <w:divBdr>
            <w:top w:val="none" w:sz="0" w:space="0" w:color="auto"/>
            <w:left w:val="none" w:sz="0" w:space="0" w:color="auto"/>
            <w:bottom w:val="none" w:sz="0" w:space="0" w:color="auto"/>
            <w:right w:val="none" w:sz="0" w:space="0" w:color="auto"/>
          </w:divBdr>
          <w:divsChild>
            <w:div w:id="1240210470">
              <w:marLeft w:val="0"/>
              <w:marRight w:val="0"/>
              <w:marTop w:val="0"/>
              <w:marBottom w:val="0"/>
              <w:divBdr>
                <w:top w:val="none" w:sz="0" w:space="0" w:color="auto"/>
                <w:left w:val="none" w:sz="0" w:space="0" w:color="auto"/>
                <w:bottom w:val="none" w:sz="0" w:space="0" w:color="auto"/>
                <w:right w:val="none" w:sz="0" w:space="0" w:color="auto"/>
              </w:divBdr>
            </w:div>
          </w:divsChild>
        </w:div>
        <w:div w:id="2123107297">
          <w:marLeft w:val="0"/>
          <w:marRight w:val="0"/>
          <w:marTop w:val="0"/>
          <w:marBottom w:val="0"/>
          <w:divBdr>
            <w:top w:val="none" w:sz="0" w:space="0" w:color="auto"/>
            <w:left w:val="none" w:sz="0" w:space="0" w:color="auto"/>
            <w:bottom w:val="none" w:sz="0" w:space="0" w:color="auto"/>
            <w:right w:val="none" w:sz="0" w:space="0" w:color="auto"/>
          </w:divBdr>
          <w:divsChild>
            <w:div w:id="62543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6117">
      <w:bodyDiv w:val="1"/>
      <w:marLeft w:val="0"/>
      <w:marRight w:val="0"/>
      <w:marTop w:val="0"/>
      <w:marBottom w:val="0"/>
      <w:divBdr>
        <w:top w:val="none" w:sz="0" w:space="0" w:color="auto"/>
        <w:left w:val="none" w:sz="0" w:space="0" w:color="auto"/>
        <w:bottom w:val="none" w:sz="0" w:space="0" w:color="auto"/>
        <w:right w:val="none" w:sz="0" w:space="0" w:color="auto"/>
      </w:divBdr>
    </w:div>
    <w:div w:id="428552231">
      <w:bodyDiv w:val="1"/>
      <w:marLeft w:val="0"/>
      <w:marRight w:val="0"/>
      <w:marTop w:val="0"/>
      <w:marBottom w:val="0"/>
      <w:divBdr>
        <w:top w:val="none" w:sz="0" w:space="0" w:color="auto"/>
        <w:left w:val="none" w:sz="0" w:space="0" w:color="auto"/>
        <w:bottom w:val="none" w:sz="0" w:space="0" w:color="auto"/>
        <w:right w:val="none" w:sz="0" w:space="0" w:color="auto"/>
      </w:divBdr>
    </w:div>
    <w:div w:id="452791273">
      <w:bodyDiv w:val="1"/>
      <w:marLeft w:val="0"/>
      <w:marRight w:val="0"/>
      <w:marTop w:val="0"/>
      <w:marBottom w:val="0"/>
      <w:divBdr>
        <w:top w:val="none" w:sz="0" w:space="0" w:color="auto"/>
        <w:left w:val="none" w:sz="0" w:space="0" w:color="auto"/>
        <w:bottom w:val="none" w:sz="0" w:space="0" w:color="auto"/>
        <w:right w:val="none" w:sz="0" w:space="0" w:color="auto"/>
      </w:divBdr>
    </w:div>
    <w:div w:id="474033770">
      <w:bodyDiv w:val="1"/>
      <w:marLeft w:val="0"/>
      <w:marRight w:val="0"/>
      <w:marTop w:val="0"/>
      <w:marBottom w:val="0"/>
      <w:divBdr>
        <w:top w:val="none" w:sz="0" w:space="0" w:color="auto"/>
        <w:left w:val="none" w:sz="0" w:space="0" w:color="auto"/>
        <w:bottom w:val="none" w:sz="0" w:space="0" w:color="auto"/>
        <w:right w:val="none" w:sz="0" w:space="0" w:color="auto"/>
      </w:divBdr>
    </w:div>
    <w:div w:id="505218578">
      <w:bodyDiv w:val="1"/>
      <w:marLeft w:val="0"/>
      <w:marRight w:val="0"/>
      <w:marTop w:val="0"/>
      <w:marBottom w:val="0"/>
      <w:divBdr>
        <w:top w:val="none" w:sz="0" w:space="0" w:color="auto"/>
        <w:left w:val="none" w:sz="0" w:space="0" w:color="auto"/>
        <w:bottom w:val="none" w:sz="0" w:space="0" w:color="auto"/>
        <w:right w:val="none" w:sz="0" w:space="0" w:color="auto"/>
      </w:divBdr>
    </w:div>
    <w:div w:id="521893096">
      <w:bodyDiv w:val="1"/>
      <w:marLeft w:val="0"/>
      <w:marRight w:val="0"/>
      <w:marTop w:val="0"/>
      <w:marBottom w:val="0"/>
      <w:divBdr>
        <w:top w:val="none" w:sz="0" w:space="0" w:color="auto"/>
        <w:left w:val="none" w:sz="0" w:space="0" w:color="auto"/>
        <w:bottom w:val="none" w:sz="0" w:space="0" w:color="auto"/>
        <w:right w:val="none" w:sz="0" w:space="0" w:color="auto"/>
      </w:divBdr>
    </w:div>
    <w:div w:id="523444752">
      <w:bodyDiv w:val="1"/>
      <w:marLeft w:val="0"/>
      <w:marRight w:val="0"/>
      <w:marTop w:val="0"/>
      <w:marBottom w:val="0"/>
      <w:divBdr>
        <w:top w:val="none" w:sz="0" w:space="0" w:color="auto"/>
        <w:left w:val="none" w:sz="0" w:space="0" w:color="auto"/>
        <w:bottom w:val="none" w:sz="0" w:space="0" w:color="auto"/>
        <w:right w:val="none" w:sz="0" w:space="0" w:color="auto"/>
      </w:divBdr>
    </w:div>
    <w:div w:id="570579982">
      <w:bodyDiv w:val="1"/>
      <w:marLeft w:val="0"/>
      <w:marRight w:val="0"/>
      <w:marTop w:val="0"/>
      <w:marBottom w:val="0"/>
      <w:divBdr>
        <w:top w:val="none" w:sz="0" w:space="0" w:color="auto"/>
        <w:left w:val="none" w:sz="0" w:space="0" w:color="auto"/>
        <w:bottom w:val="none" w:sz="0" w:space="0" w:color="auto"/>
        <w:right w:val="none" w:sz="0" w:space="0" w:color="auto"/>
      </w:divBdr>
    </w:div>
    <w:div w:id="575674729">
      <w:bodyDiv w:val="1"/>
      <w:marLeft w:val="0"/>
      <w:marRight w:val="0"/>
      <w:marTop w:val="0"/>
      <w:marBottom w:val="0"/>
      <w:divBdr>
        <w:top w:val="none" w:sz="0" w:space="0" w:color="auto"/>
        <w:left w:val="none" w:sz="0" w:space="0" w:color="auto"/>
        <w:bottom w:val="none" w:sz="0" w:space="0" w:color="auto"/>
        <w:right w:val="none" w:sz="0" w:space="0" w:color="auto"/>
      </w:divBdr>
    </w:div>
    <w:div w:id="581719101">
      <w:bodyDiv w:val="1"/>
      <w:marLeft w:val="0"/>
      <w:marRight w:val="0"/>
      <w:marTop w:val="0"/>
      <w:marBottom w:val="0"/>
      <w:divBdr>
        <w:top w:val="none" w:sz="0" w:space="0" w:color="auto"/>
        <w:left w:val="none" w:sz="0" w:space="0" w:color="auto"/>
        <w:bottom w:val="none" w:sz="0" w:space="0" w:color="auto"/>
        <w:right w:val="none" w:sz="0" w:space="0" w:color="auto"/>
      </w:divBdr>
    </w:div>
    <w:div w:id="589781040">
      <w:bodyDiv w:val="1"/>
      <w:marLeft w:val="0"/>
      <w:marRight w:val="0"/>
      <w:marTop w:val="0"/>
      <w:marBottom w:val="0"/>
      <w:divBdr>
        <w:top w:val="none" w:sz="0" w:space="0" w:color="auto"/>
        <w:left w:val="none" w:sz="0" w:space="0" w:color="auto"/>
        <w:bottom w:val="none" w:sz="0" w:space="0" w:color="auto"/>
        <w:right w:val="none" w:sz="0" w:space="0" w:color="auto"/>
      </w:divBdr>
    </w:div>
    <w:div w:id="595555849">
      <w:bodyDiv w:val="1"/>
      <w:marLeft w:val="0"/>
      <w:marRight w:val="0"/>
      <w:marTop w:val="0"/>
      <w:marBottom w:val="0"/>
      <w:divBdr>
        <w:top w:val="none" w:sz="0" w:space="0" w:color="auto"/>
        <w:left w:val="none" w:sz="0" w:space="0" w:color="auto"/>
        <w:bottom w:val="none" w:sz="0" w:space="0" w:color="auto"/>
        <w:right w:val="none" w:sz="0" w:space="0" w:color="auto"/>
      </w:divBdr>
    </w:div>
    <w:div w:id="603803076">
      <w:bodyDiv w:val="1"/>
      <w:marLeft w:val="0"/>
      <w:marRight w:val="0"/>
      <w:marTop w:val="0"/>
      <w:marBottom w:val="0"/>
      <w:divBdr>
        <w:top w:val="none" w:sz="0" w:space="0" w:color="auto"/>
        <w:left w:val="none" w:sz="0" w:space="0" w:color="auto"/>
        <w:bottom w:val="none" w:sz="0" w:space="0" w:color="auto"/>
        <w:right w:val="none" w:sz="0" w:space="0" w:color="auto"/>
      </w:divBdr>
    </w:div>
    <w:div w:id="617837309">
      <w:bodyDiv w:val="1"/>
      <w:marLeft w:val="0"/>
      <w:marRight w:val="0"/>
      <w:marTop w:val="0"/>
      <w:marBottom w:val="0"/>
      <w:divBdr>
        <w:top w:val="none" w:sz="0" w:space="0" w:color="auto"/>
        <w:left w:val="none" w:sz="0" w:space="0" w:color="auto"/>
        <w:bottom w:val="none" w:sz="0" w:space="0" w:color="auto"/>
        <w:right w:val="none" w:sz="0" w:space="0" w:color="auto"/>
      </w:divBdr>
    </w:div>
    <w:div w:id="621419655">
      <w:bodyDiv w:val="1"/>
      <w:marLeft w:val="0"/>
      <w:marRight w:val="0"/>
      <w:marTop w:val="0"/>
      <w:marBottom w:val="0"/>
      <w:divBdr>
        <w:top w:val="none" w:sz="0" w:space="0" w:color="auto"/>
        <w:left w:val="none" w:sz="0" w:space="0" w:color="auto"/>
        <w:bottom w:val="none" w:sz="0" w:space="0" w:color="auto"/>
        <w:right w:val="none" w:sz="0" w:space="0" w:color="auto"/>
      </w:divBdr>
    </w:div>
    <w:div w:id="649793321">
      <w:bodyDiv w:val="1"/>
      <w:marLeft w:val="0"/>
      <w:marRight w:val="0"/>
      <w:marTop w:val="0"/>
      <w:marBottom w:val="0"/>
      <w:divBdr>
        <w:top w:val="none" w:sz="0" w:space="0" w:color="auto"/>
        <w:left w:val="none" w:sz="0" w:space="0" w:color="auto"/>
        <w:bottom w:val="none" w:sz="0" w:space="0" w:color="auto"/>
        <w:right w:val="none" w:sz="0" w:space="0" w:color="auto"/>
      </w:divBdr>
    </w:div>
    <w:div w:id="678390733">
      <w:bodyDiv w:val="1"/>
      <w:marLeft w:val="0"/>
      <w:marRight w:val="0"/>
      <w:marTop w:val="0"/>
      <w:marBottom w:val="0"/>
      <w:divBdr>
        <w:top w:val="none" w:sz="0" w:space="0" w:color="auto"/>
        <w:left w:val="none" w:sz="0" w:space="0" w:color="auto"/>
        <w:bottom w:val="none" w:sz="0" w:space="0" w:color="auto"/>
        <w:right w:val="none" w:sz="0" w:space="0" w:color="auto"/>
      </w:divBdr>
    </w:div>
    <w:div w:id="688290904">
      <w:bodyDiv w:val="1"/>
      <w:marLeft w:val="0"/>
      <w:marRight w:val="0"/>
      <w:marTop w:val="0"/>
      <w:marBottom w:val="0"/>
      <w:divBdr>
        <w:top w:val="none" w:sz="0" w:space="0" w:color="auto"/>
        <w:left w:val="none" w:sz="0" w:space="0" w:color="auto"/>
        <w:bottom w:val="none" w:sz="0" w:space="0" w:color="auto"/>
        <w:right w:val="none" w:sz="0" w:space="0" w:color="auto"/>
      </w:divBdr>
    </w:div>
    <w:div w:id="707876163">
      <w:bodyDiv w:val="1"/>
      <w:marLeft w:val="0"/>
      <w:marRight w:val="0"/>
      <w:marTop w:val="0"/>
      <w:marBottom w:val="0"/>
      <w:divBdr>
        <w:top w:val="none" w:sz="0" w:space="0" w:color="auto"/>
        <w:left w:val="none" w:sz="0" w:space="0" w:color="auto"/>
        <w:bottom w:val="none" w:sz="0" w:space="0" w:color="auto"/>
        <w:right w:val="none" w:sz="0" w:space="0" w:color="auto"/>
      </w:divBdr>
    </w:div>
    <w:div w:id="715591993">
      <w:bodyDiv w:val="1"/>
      <w:marLeft w:val="0"/>
      <w:marRight w:val="0"/>
      <w:marTop w:val="0"/>
      <w:marBottom w:val="0"/>
      <w:divBdr>
        <w:top w:val="none" w:sz="0" w:space="0" w:color="auto"/>
        <w:left w:val="none" w:sz="0" w:space="0" w:color="auto"/>
        <w:bottom w:val="none" w:sz="0" w:space="0" w:color="auto"/>
        <w:right w:val="none" w:sz="0" w:space="0" w:color="auto"/>
      </w:divBdr>
    </w:div>
    <w:div w:id="730537459">
      <w:bodyDiv w:val="1"/>
      <w:marLeft w:val="0"/>
      <w:marRight w:val="0"/>
      <w:marTop w:val="0"/>
      <w:marBottom w:val="0"/>
      <w:divBdr>
        <w:top w:val="none" w:sz="0" w:space="0" w:color="auto"/>
        <w:left w:val="none" w:sz="0" w:space="0" w:color="auto"/>
        <w:bottom w:val="none" w:sz="0" w:space="0" w:color="auto"/>
        <w:right w:val="none" w:sz="0" w:space="0" w:color="auto"/>
      </w:divBdr>
    </w:div>
    <w:div w:id="745614165">
      <w:bodyDiv w:val="1"/>
      <w:marLeft w:val="0"/>
      <w:marRight w:val="0"/>
      <w:marTop w:val="0"/>
      <w:marBottom w:val="0"/>
      <w:divBdr>
        <w:top w:val="none" w:sz="0" w:space="0" w:color="auto"/>
        <w:left w:val="none" w:sz="0" w:space="0" w:color="auto"/>
        <w:bottom w:val="none" w:sz="0" w:space="0" w:color="auto"/>
        <w:right w:val="none" w:sz="0" w:space="0" w:color="auto"/>
      </w:divBdr>
    </w:div>
    <w:div w:id="751466133">
      <w:bodyDiv w:val="1"/>
      <w:marLeft w:val="0"/>
      <w:marRight w:val="0"/>
      <w:marTop w:val="0"/>
      <w:marBottom w:val="0"/>
      <w:divBdr>
        <w:top w:val="none" w:sz="0" w:space="0" w:color="auto"/>
        <w:left w:val="none" w:sz="0" w:space="0" w:color="auto"/>
        <w:bottom w:val="none" w:sz="0" w:space="0" w:color="auto"/>
        <w:right w:val="none" w:sz="0" w:space="0" w:color="auto"/>
      </w:divBdr>
    </w:div>
    <w:div w:id="755439061">
      <w:bodyDiv w:val="1"/>
      <w:marLeft w:val="0"/>
      <w:marRight w:val="0"/>
      <w:marTop w:val="0"/>
      <w:marBottom w:val="0"/>
      <w:divBdr>
        <w:top w:val="none" w:sz="0" w:space="0" w:color="auto"/>
        <w:left w:val="none" w:sz="0" w:space="0" w:color="auto"/>
        <w:bottom w:val="none" w:sz="0" w:space="0" w:color="auto"/>
        <w:right w:val="none" w:sz="0" w:space="0" w:color="auto"/>
      </w:divBdr>
    </w:div>
    <w:div w:id="763115210">
      <w:bodyDiv w:val="1"/>
      <w:marLeft w:val="0"/>
      <w:marRight w:val="0"/>
      <w:marTop w:val="0"/>
      <w:marBottom w:val="0"/>
      <w:divBdr>
        <w:top w:val="none" w:sz="0" w:space="0" w:color="auto"/>
        <w:left w:val="none" w:sz="0" w:space="0" w:color="auto"/>
        <w:bottom w:val="none" w:sz="0" w:space="0" w:color="auto"/>
        <w:right w:val="none" w:sz="0" w:space="0" w:color="auto"/>
      </w:divBdr>
    </w:div>
    <w:div w:id="806357019">
      <w:bodyDiv w:val="1"/>
      <w:marLeft w:val="0"/>
      <w:marRight w:val="0"/>
      <w:marTop w:val="0"/>
      <w:marBottom w:val="0"/>
      <w:divBdr>
        <w:top w:val="none" w:sz="0" w:space="0" w:color="auto"/>
        <w:left w:val="none" w:sz="0" w:space="0" w:color="auto"/>
        <w:bottom w:val="none" w:sz="0" w:space="0" w:color="auto"/>
        <w:right w:val="none" w:sz="0" w:space="0" w:color="auto"/>
      </w:divBdr>
    </w:div>
    <w:div w:id="819537386">
      <w:bodyDiv w:val="1"/>
      <w:marLeft w:val="0"/>
      <w:marRight w:val="0"/>
      <w:marTop w:val="0"/>
      <w:marBottom w:val="0"/>
      <w:divBdr>
        <w:top w:val="none" w:sz="0" w:space="0" w:color="auto"/>
        <w:left w:val="none" w:sz="0" w:space="0" w:color="auto"/>
        <w:bottom w:val="none" w:sz="0" w:space="0" w:color="auto"/>
        <w:right w:val="none" w:sz="0" w:space="0" w:color="auto"/>
      </w:divBdr>
    </w:div>
    <w:div w:id="862016019">
      <w:bodyDiv w:val="1"/>
      <w:marLeft w:val="0"/>
      <w:marRight w:val="0"/>
      <w:marTop w:val="0"/>
      <w:marBottom w:val="0"/>
      <w:divBdr>
        <w:top w:val="none" w:sz="0" w:space="0" w:color="auto"/>
        <w:left w:val="none" w:sz="0" w:space="0" w:color="auto"/>
        <w:bottom w:val="none" w:sz="0" w:space="0" w:color="auto"/>
        <w:right w:val="none" w:sz="0" w:space="0" w:color="auto"/>
      </w:divBdr>
    </w:div>
    <w:div w:id="908152695">
      <w:bodyDiv w:val="1"/>
      <w:marLeft w:val="0"/>
      <w:marRight w:val="0"/>
      <w:marTop w:val="0"/>
      <w:marBottom w:val="0"/>
      <w:divBdr>
        <w:top w:val="none" w:sz="0" w:space="0" w:color="auto"/>
        <w:left w:val="none" w:sz="0" w:space="0" w:color="auto"/>
        <w:bottom w:val="none" w:sz="0" w:space="0" w:color="auto"/>
        <w:right w:val="none" w:sz="0" w:space="0" w:color="auto"/>
      </w:divBdr>
    </w:div>
    <w:div w:id="925386926">
      <w:bodyDiv w:val="1"/>
      <w:marLeft w:val="0"/>
      <w:marRight w:val="0"/>
      <w:marTop w:val="0"/>
      <w:marBottom w:val="0"/>
      <w:divBdr>
        <w:top w:val="none" w:sz="0" w:space="0" w:color="auto"/>
        <w:left w:val="none" w:sz="0" w:space="0" w:color="auto"/>
        <w:bottom w:val="none" w:sz="0" w:space="0" w:color="auto"/>
        <w:right w:val="none" w:sz="0" w:space="0" w:color="auto"/>
      </w:divBdr>
    </w:div>
    <w:div w:id="985207810">
      <w:bodyDiv w:val="1"/>
      <w:marLeft w:val="0"/>
      <w:marRight w:val="0"/>
      <w:marTop w:val="0"/>
      <w:marBottom w:val="0"/>
      <w:divBdr>
        <w:top w:val="none" w:sz="0" w:space="0" w:color="auto"/>
        <w:left w:val="none" w:sz="0" w:space="0" w:color="auto"/>
        <w:bottom w:val="none" w:sz="0" w:space="0" w:color="auto"/>
        <w:right w:val="none" w:sz="0" w:space="0" w:color="auto"/>
      </w:divBdr>
    </w:div>
    <w:div w:id="998077707">
      <w:bodyDiv w:val="1"/>
      <w:marLeft w:val="0"/>
      <w:marRight w:val="0"/>
      <w:marTop w:val="0"/>
      <w:marBottom w:val="0"/>
      <w:divBdr>
        <w:top w:val="none" w:sz="0" w:space="0" w:color="auto"/>
        <w:left w:val="none" w:sz="0" w:space="0" w:color="auto"/>
        <w:bottom w:val="none" w:sz="0" w:space="0" w:color="auto"/>
        <w:right w:val="none" w:sz="0" w:space="0" w:color="auto"/>
      </w:divBdr>
    </w:div>
    <w:div w:id="1012026530">
      <w:bodyDiv w:val="1"/>
      <w:marLeft w:val="0"/>
      <w:marRight w:val="0"/>
      <w:marTop w:val="0"/>
      <w:marBottom w:val="0"/>
      <w:divBdr>
        <w:top w:val="none" w:sz="0" w:space="0" w:color="auto"/>
        <w:left w:val="none" w:sz="0" w:space="0" w:color="auto"/>
        <w:bottom w:val="none" w:sz="0" w:space="0" w:color="auto"/>
        <w:right w:val="none" w:sz="0" w:space="0" w:color="auto"/>
      </w:divBdr>
    </w:div>
    <w:div w:id="1034840640">
      <w:bodyDiv w:val="1"/>
      <w:marLeft w:val="0"/>
      <w:marRight w:val="0"/>
      <w:marTop w:val="0"/>
      <w:marBottom w:val="0"/>
      <w:divBdr>
        <w:top w:val="none" w:sz="0" w:space="0" w:color="auto"/>
        <w:left w:val="none" w:sz="0" w:space="0" w:color="auto"/>
        <w:bottom w:val="none" w:sz="0" w:space="0" w:color="auto"/>
        <w:right w:val="none" w:sz="0" w:space="0" w:color="auto"/>
      </w:divBdr>
    </w:div>
    <w:div w:id="1042167934">
      <w:bodyDiv w:val="1"/>
      <w:marLeft w:val="0"/>
      <w:marRight w:val="0"/>
      <w:marTop w:val="0"/>
      <w:marBottom w:val="0"/>
      <w:divBdr>
        <w:top w:val="none" w:sz="0" w:space="0" w:color="auto"/>
        <w:left w:val="none" w:sz="0" w:space="0" w:color="auto"/>
        <w:bottom w:val="none" w:sz="0" w:space="0" w:color="auto"/>
        <w:right w:val="none" w:sz="0" w:space="0" w:color="auto"/>
      </w:divBdr>
    </w:div>
    <w:div w:id="1047681571">
      <w:bodyDiv w:val="1"/>
      <w:marLeft w:val="0"/>
      <w:marRight w:val="0"/>
      <w:marTop w:val="0"/>
      <w:marBottom w:val="0"/>
      <w:divBdr>
        <w:top w:val="none" w:sz="0" w:space="0" w:color="auto"/>
        <w:left w:val="none" w:sz="0" w:space="0" w:color="auto"/>
        <w:bottom w:val="none" w:sz="0" w:space="0" w:color="auto"/>
        <w:right w:val="none" w:sz="0" w:space="0" w:color="auto"/>
      </w:divBdr>
    </w:div>
    <w:div w:id="1066761860">
      <w:bodyDiv w:val="1"/>
      <w:marLeft w:val="0"/>
      <w:marRight w:val="0"/>
      <w:marTop w:val="0"/>
      <w:marBottom w:val="0"/>
      <w:divBdr>
        <w:top w:val="none" w:sz="0" w:space="0" w:color="auto"/>
        <w:left w:val="none" w:sz="0" w:space="0" w:color="auto"/>
        <w:bottom w:val="none" w:sz="0" w:space="0" w:color="auto"/>
        <w:right w:val="none" w:sz="0" w:space="0" w:color="auto"/>
      </w:divBdr>
    </w:div>
    <w:div w:id="1102797411">
      <w:bodyDiv w:val="1"/>
      <w:marLeft w:val="0"/>
      <w:marRight w:val="0"/>
      <w:marTop w:val="0"/>
      <w:marBottom w:val="0"/>
      <w:divBdr>
        <w:top w:val="none" w:sz="0" w:space="0" w:color="auto"/>
        <w:left w:val="none" w:sz="0" w:space="0" w:color="auto"/>
        <w:bottom w:val="none" w:sz="0" w:space="0" w:color="auto"/>
        <w:right w:val="none" w:sz="0" w:space="0" w:color="auto"/>
      </w:divBdr>
    </w:div>
    <w:div w:id="1106845848">
      <w:bodyDiv w:val="1"/>
      <w:marLeft w:val="0"/>
      <w:marRight w:val="0"/>
      <w:marTop w:val="0"/>
      <w:marBottom w:val="0"/>
      <w:divBdr>
        <w:top w:val="none" w:sz="0" w:space="0" w:color="auto"/>
        <w:left w:val="none" w:sz="0" w:space="0" w:color="auto"/>
        <w:bottom w:val="none" w:sz="0" w:space="0" w:color="auto"/>
        <w:right w:val="none" w:sz="0" w:space="0" w:color="auto"/>
      </w:divBdr>
    </w:div>
    <w:div w:id="1129936280">
      <w:bodyDiv w:val="1"/>
      <w:marLeft w:val="0"/>
      <w:marRight w:val="0"/>
      <w:marTop w:val="0"/>
      <w:marBottom w:val="0"/>
      <w:divBdr>
        <w:top w:val="none" w:sz="0" w:space="0" w:color="auto"/>
        <w:left w:val="none" w:sz="0" w:space="0" w:color="auto"/>
        <w:bottom w:val="none" w:sz="0" w:space="0" w:color="auto"/>
        <w:right w:val="none" w:sz="0" w:space="0" w:color="auto"/>
      </w:divBdr>
    </w:div>
    <w:div w:id="1142038762">
      <w:bodyDiv w:val="1"/>
      <w:marLeft w:val="0"/>
      <w:marRight w:val="0"/>
      <w:marTop w:val="0"/>
      <w:marBottom w:val="0"/>
      <w:divBdr>
        <w:top w:val="none" w:sz="0" w:space="0" w:color="auto"/>
        <w:left w:val="none" w:sz="0" w:space="0" w:color="auto"/>
        <w:bottom w:val="none" w:sz="0" w:space="0" w:color="auto"/>
        <w:right w:val="none" w:sz="0" w:space="0" w:color="auto"/>
      </w:divBdr>
    </w:div>
    <w:div w:id="1149201666">
      <w:bodyDiv w:val="1"/>
      <w:marLeft w:val="0"/>
      <w:marRight w:val="0"/>
      <w:marTop w:val="0"/>
      <w:marBottom w:val="0"/>
      <w:divBdr>
        <w:top w:val="none" w:sz="0" w:space="0" w:color="auto"/>
        <w:left w:val="none" w:sz="0" w:space="0" w:color="auto"/>
        <w:bottom w:val="none" w:sz="0" w:space="0" w:color="auto"/>
        <w:right w:val="none" w:sz="0" w:space="0" w:color="auto"/>
      </w:divBdr>
    </w:div>
    <w:div w:id="1160653021">
      <w:bodyDiv w:val="1"/>
      <w:marLeft w:val="0"/>
      <w:marRight w:val="0"/>
      <w:marTop w:val="0"/>
      <w:marBottom w:val="0"/>
      <w:divBdr>
        <w:top w:val="none" w:sz="0" w:space="0" w:color="auto"/>
        <w:left w:val="none" w:sz="0" w:space="0" w:color="auto"/>
        <w:bottom w:val="none" w:sz="0" w:space="0" w:color="auto"/>
        <w:right w:val="none" w:sz="0" w:space="0" w:color="auto"/>
      </w:divBdr>
    </w:div>
    <w:div w:id="1197621569">
      <w:bodyDiv w:val="1"/>
      <w:marLeft w:val="0"/>
      <w:marRight w:val="0"/>
      <w:marTop w:val="0"/>
      <w:marBottom w:val="0"/>
      <w:divBdr>
        <w:top w:val="none" w:sz="0" w:space="0" w:color="auto"/>
        <w:left w:val="none" w:sz="0" w:space="0" w:color="auto"/>
        <w:bottom w:val="none" w:sz="0" w:space="0" w:color="auto"/>
        <w:right w:val="none" w:sz="0" w:space="0" w:color="auto"/>
      </w:divBdr>
    </w:div>
    <w:div w:id="1206261811">
      <w:bodyDiv w:val="1"/>
      <w:marLeft w:val="0"/>
      <w:marRight w:val="0"/>
      <w:marTop w:val="0"/>
      <w:marBottom w:val="0"/>
      <w:divBdr>
        <w:top w:val="none" w:sz="0" w:space="0" w:color="auto"/>
        <w:left w:val="none" w:sz="0" w:space="0" w:color="auto"/>
        <w:bottom w:val="none" w:sz="0" w:space="0" w:color="auto"/>
        <w:right w:val="none" w:sz="0" w:space="0" w:color="auto"/>
      </w:divBdr>
    </w:div>
    <w:div w:id="1239562497">
      <w:bodyDiv w:val="1"/>
      <w:marLeft w:val="0"/>
      <w:marRight w:val="0"/>
      <w:marTop w:val="0"/>
      <w:marBottom w:val="0"/>
      <w:divBdr>
        <w:top w:val="none" w:sz="0" w:space="0" w:color="auto"/>
        <w:left w:val="none" w:sz="0" w:space="0" w:color="auto"/>
        <w:bottom w:val="none" w:sz="0" w:space="0" w:color="auto"/>
        <w:right w:val="none" w:sz="0" w:space="0" w:color="auto"/>
      </w:divBdr>
    </w:div>
    <w:div w:id="1282034641">
      <w:bodyDiv w:val="1"/>
      <w:marLeft w:val="0"/>
      <w:marRight w:val="0"/>
      <w:marTop w:val="0"/>
      <w:marBottom w:val="0"/>
      <w:divBdr>
        <w:top w:val="none" w:sz="0" w:space="0" w:color="auto"/>
        <w:left w:val="none" w:sz="0" w:space="0" w:color="auto"/>
        <w:bottom w:val="none" w:sz="0" w:space="0" w:color="auto"/>
        <w:right w:val="none" w:sz="0" w:space="0" w:color="auto"/>
      </w:divBdr>
    </w:div>
    <w:div w:id="1290209411">
      <w:bodyDiv w:val="1"/>
      <w:marLeft w:val="0"/>
      <w:marRight w:val="0"/>
      <w:marTop w:val="0"/>
      <w:marBottom w:val="0"/>
      <w:divBdr>
        <w:top w:val="none" w:sz="0" w:space="0" w:color="auto"/>
        <w:left w:val="none" w:sz="0" w:space="0" w:color="auto"/>
        <w:bottom w:val="none" w:sz="0" w:space="0" w:color="auto"/>
        <w:right w:val="none" w:sz="0" w:space="0" w:color="auto"/>
      </w:divBdr>
    </w:div>
    <w:div w:id="1307933859">
      <w:bodyDiv w:val="1"/>
      <w:marLeft w:val="0"/>
      <w:marRight w:val="0"/>
      <w:marTop w:val="0"/>
      <w:marBottom w:val="0"/>
      <w:divBdr>
        <w:top w:val="none" w:sz="0" w:space="0" w:color="auto"/>
        <w:left w:val="none" w:sz="0" w:space="0" w:color="auto"/>
        <w:bottom w:val="none" w:sz="0" w:space="0" w:color="auto"/>
        <w:right w:val="none" w:sz="0" w:space="0" w:color="auto"/>
      </w:divBdr>
    </w:div>
    <w:div w:id="1346246505">
      <w:bodyDiv w:val="1"/>
      <w:marLeft w:val="0"/>
      <w:marRight w:val="0"/>
      <w:marTop w:val="0"/>
      <w:marBottom w:val="0"/>
      <w:divBdr>
        <w:top w:val="none" w:sz="0" w:space="0" w:color="auto"/>
        <w:left w:val="none" w:sz="0" w:space="0" w:color="auto"/>
        <w:bottom w:val="none" w:sz="0" w:space="0" w:color="auto"/>
        <w:right w:val="none" w:sz="0" w:space="0" w:color="auto"/>
      </w:divBdr>
    </w:div>
    <w:div w:id="1377389427">
      <w:bodyDiv w:val="1"/>
      <w:marLeft w:val="0"/>
      <w:marRight w:val="0"/>
      <w:marTop w:val="0"/>
      <w:marBottom w:val="0"/>
      <w:divBdr>
        <w:top w:val="none" w:sz="0" w:space="0" w:color="auto"/>
        <w:left w:val="none" w:sz="0" w:space="0" w:color="auto"/>
        <w:bottom w:val="none" w:sz="0" w:space="0" w:color="auto"/>
        <w:right w:val="none" w:sz="0" w:space="0" w:color="auto"/>
      </w:divBdr>
    </w:div>
    <w:div w:id="1438211545">
      <w:bodyDiv w:val="1"/>
      <w:marLeft w:val="0"/>
      <w:marRight w:val="0"/>
      <w:marTop w:val="0"/>
      <w:marBottom w:val="0"/>
      <w:divBdr>
        <w:top w:val="none" w:sz="0" w:space="0" w:color="auto"/>
        <w:left w:val="none" w:sz="0" w:space="0" w:color="auto"/>
        <w:bottom w:val="none" w:sz="0" w:space="0" w:color="auto"/>
        <w:right w:val="none" w:sz="0" w:space="0" w:color="auto"/>
      </w:divBdr>
      <w:divsChild>
        <w:div w:id="220487955">
          <w:marLeft w:val="144"/>
          <w:marRight w:val="0"/>
          <w:marTop w:val="240"/>
          <w:marBottom w:val="40"/>
          <w:divBdr>
            <w:top w:val="none" w:sz="0" w:space="0" w:color="auto"/>
            <w:left w:val="none" w:sz="0" w:space="0" w:color="auto"/>
            <w:bottom w:val="none" w:sz="0" w:space="0" w:color="auto"/>
            <w:right w:val="none" w:sz="0" w:space="0" w:color="auto"/>
          </w:divBdr>
        </w:div>
        <w:div w:id="988555192">
          <w:marLeft w:val="144"/>
          <w:marRight w:val="0"/>
          <w:marTop w:val="240"/>
          <w:marBottom w:val="40"/>
          <w:divBdr>
            <w:top w:val="none" w:sz="0" w:space="0" w:color="auto"/>
            <w:left w:val="none" w:sz="0" w:space="0" w:color="auto"/>
            <w:bottom w:val="none" w:sz="0" w:space="0" w:color="auto"/>
            <w:right w:val="none" w:sz="0" w:space="0" w:color="auto"/>
          </w:divBdr>
        </w:div>
      </w:divsChild>
    </w:div>
    <w:div w:id="1444570493">
      <w:bodyDiv w:val="1"/>
      <w:marLeft w:val="0"/>
      <w:marRight w:val="0"/>
      <w:marTop w:val="0"/>
      <w:marBottom w:val="0"/>
      <w:divBdr>
        <w:top w:val="none" w:sz="0" w:space="0" w:color="auto"/>
        <w:left w:val="none" w:sz="0" w:space="0" w:color="auto"/>
        <w:bottom w:val="none" w:sz="0" w:space="0" w:color="auto"/>
        <w:right w:val="none" w:sz="0" w:space="0" w:color="auto"/>
      </w:divBdr>
      <w:divsChild>
        <w:div w:id="241959714">
          <w:marLeft w:val="0"/>
          <w:marRight w:val="0"/>
          <w:marTop w:val="0"/>
          <w:marBottom w:val="0"/>
          <w:divBdr>
            <w:top w:val="none" w:sz="0" w:space="0" w:color="auto"/>
            <w:left w:val="none" w:sz="0" w:space="0" w:color="auto"/>
            <w:bottom w:val="none" w:sz="0" w:space="0" w:color="auto"/>
            <w:right w:val="none" w:sz="0" w:space="0" w:color="auto"/>
          </w:divBdr>
        </w:div>
        <w:div w:id="321853633">
          <w:marLeft w:val="0"/>
          <w:marRight w:val="0"/>
          <w:marTop w:val="0"/>
          <w:marBottom w:val="0"/>
          <w:divBdr>
            <w:top w:val="none" w:sz="0" w:space="0" w:color="auto"/>
            <w:left w:val="none" w:sz="0" w:space="0" w:color="auto"/>
            <w:bottom w:val="none" w:sz="0" w:space="0" w:color="auto"/>
            <w:right w:val="none" w:sz="0" w:space="0" w:color="auto"/>
          </w:divBdr>
        </w:div>
        <w:div w:id="642344400">
          <w:marLeft w:val="0"/>
          <w:marRight w:val="0"/>
          <w:marTop w:val="0"/>
          <w:marBottom w:val="0"/>
          <w:divBdr>
            <w:top w:val="none" w:sz="0" w:space="0" w:color="auto"/>
            <w:left w:val="none" w:sz="0" w:space="0" w:color="auto"/>
            <w:bottom w:val="none" w:sz="0" w:space="0" w:color="auto"/>
            <w:right w:val="none" w:sz="0" w:space="0" w:color="auto"/>
          </w:divBdr>
        </w:div>
        <w:div w:id="972951592">
          <w:marLeft w:val="0"/>
          <w:marRight w:val="0"/>
          <w:marTop w:val="0"/>
          <w:marBottom w:val="0"/>
          <w:divBdr>
            <w:top w:val="none" w:sz="0" w:space="0" w:color="auto"/>
            <w:left w:val="none" w:sz="0" w:space="0" w:color="auto"/>
            <w:bottom w:val="none" w:sz="0" w:space="0" w:color="auto"/>
            <w:right w:val="none" w:sz="0" w:space="0" w:color="auto"/>
          </w:divBdr>
        </w:div>
        <w:div w:id="1886748491">
          <w:marLeft w:val="0"/>
          <w:marRight w:val="0"/>
          <w:marTop w:val="0"/>
          <w:marBottom w:val="0"/>
          <w:divBdr>
            <w:top w:val="none" w:sz="0" w:space="0" w:color="auto"/>
            <w:left w:val="none" w:sz="0" w:space="0" w:color="auto"/>
            <w:bottom w:val="none" w:sz="0" w:space="0" w:color="auto"/>
            <w:right w:val="none" w:sz="0" w:space="0" w:color="auto"/>
          </w:divBdr>
        </w:div>
        <w:div w:id="1893535312">
          <w:marLeft w:val="0"/>
          <w:marRight w:val="0"/>
          <w:marTop w:val="0"/>
          <w:marBottom w:val="0"/>
          <w:divBdr>
            <w:top w:val="none" w:sz="0" w:space="0" w:color="auto"/>
            <w:left w:val="none" w:sz="0" w:space="0" w:color="auto"/>
            <w:bottom w:val="none" w:sz="0" w:space="0" w:color="auto"/>
            <w:right w:val="none" w:sz="0" w:space="0" w:color="auto"/>
          </w:divBdr>
        </w:div>
        <w:div w:id="1959289279">
          <w:marLeft w:val="0"/>
          <w:marRight w:val="0"/>
          <w:marTop w:val="0"/>
          <w:marBottom w:val="0"/>
          <w:divBdr>
            <w:top w:val="none" w:sz="0" w:space="0" w:color="auto"/>
            <w:left w:val="none" w:sz="0" w:space="0" w:color="auto"/>
            <w:bottom w:val="none" w:sz="0" w:space="0" w:color="auto"/>
            <w:right w:val="none" w:sz="0" w:space="0" w:color="auto"/>
          </w:divBdr>
        </w:div>
      </w:divsChild>
    </w:div>
    <w:div w:id="1468665392">
      <w:bodyDiv w:val="1"/>
      <w:marLeft w:val="0"/>
      <w:marRight w:val="0"/>
      <w:marTop w:val="0"/>
      <w:marBottom w:val="0"/>
      <w:divBdr>
        <w:top w:val="none" w:sz="0" w:space="0" w:color="auto"/>
        <w:left w:val="none" w:sz="0" w:space="0" w:color="auto"/>
        <w:bottom w:val="none" w:sz="0" w:space="0" w:color="auto"/>
        <w:right w:val="none" w:sz="0" w:space="0" w:color="auto"/>
      </w:divBdr>
    </w:div>
    <w:div w:id="1474910128">
      <w:bodyDiv w:val="1"/>
      <w:marLeft w:val="0"/>
      <w:marRight w:val="0"/>
      <w:marTop w:val="0"/>
      <w:marBottom w:val="0"/>
      <w:divBdr>
        <w:top w:val="none" w:sz="0" w:space="0" w:color="auto"/>
        <w:left w:val="none" w:sz="0" w:space="0" w:color="auto"/>
        <w:bottom w:val="none" w:sz="0" w:space="0" w:color="auto"/>
        <w:right w:val="none" w:sz="0" w:space="0" w:color="auto"/>
      </w:divBdr>
    </w:div>
    <w:div w:id="1488284953">
      <w:bodyDiv w:val="1"/>
      <w:marLeft w:val="0"/>
      <w:marRight w:val="0"/>
      <w:marTop w:val="0"/>
      <w:marBottom w:val="0"/>
      <w:divBdr>
        <w:top w:val="none" w:sz="0" w:space="0" w:color="auto"/>
        <w:left w:val="none" w:sz="0" w:space="0" w:color="auto"/>
        <w:bottom w:val="none" w:sz="0" w:space="0" w:color="auto"/>
        <w:right w:val="none" w:sz="0" w:space="0" w:color="auto"/>
      </w:divBdr>
    </w:div>
    <w:div w:id="1515726403">
      <w:bodyDiv w:val="1"/>
      <w:marLeft w:val="0"/>
      <w:marRight w:val="0"/>
      <w:marTop w:val="0"/>
      <w:marBottom w:val="0"/>
      <w:divBdr>
        <w:top w:val="none" w:sz="0" w:space="0" w:color="auto"/>
        <w:left w:val="none" w:sz="0" w:space="0" w:color="auto"/>
        <w:bottom w:val="none" w:sz="0" w:space="0" w:color="auto"/>
        <w:right w:val="none" w:sz="0" w:space="0" w:color="auto"/>
      </w:divBdr>
    </w:div>
    <w:div w:id="1518933236">
      <w:bodyDiv w:val="1"/>
      <w:marLeft w:val="0"/>
      <w:marRight w:val="0"/>
      <w:marTop w:val="0"/>
      <w:marBottom w:val="0"/>
      <w:divBdr>
        <w:top w:val="none" w:sz="0" w:space="0" w:color="auto"/>
        <w:left w:val="none" w:sz="0" w:space="0" w:color="auto"/>
        <w:bottom w:val="none" w:sz="0" w:space="0" w:color="auto"/>
        <w:right w:val="none" w:sz="0" w:space="0" w:color="auto"/>
      </w:divBdr>
    </w:div>
    <w:div w:id="1561866929">
      <w:bodyDiv w:val="1"/>
      <w:marLeft w:val="0"/>
      <w:marRight w:val="0"/>
      <w:marTop w:val="0"/>
      <w:marBottom w:val="0"/>
      <w:divBdr>
        <w:top w:val="none" w:sz="0" w:space="0" w:color="auto"/>
        <w:left w:val="none" w:sz="0" w:space="0" w:color="auto"/>
        <w:bottom w:val="none" w:sz="0" w:space="0" w:color="auto"/>
        <w:right w:val="none" w:sz="0" w:space="0" w:color="auto"/>
      </w:divBdr>
    </w:div>
    <w:div w:id="1571453416">
      <w:bodyDiv w:val="1"/>
      <w:marLeft w:val="0"/>
      <w:marRight w:val="0"/>
      <w:marTop w:val="0"/>
      <w:marBottom w:val="0"/>
      <w:divBdr>
        <w:top w:val="none" w:sz="0" w:space="0" w:color="auto"/>
        <w:left w:val="none" w:sz="0" w:space="0" w:color="auto"/>
        <w:bottom w:val="none" w:sz="0" w:space="0" w:color="auto"/>
        <w:right w:val="none" w:sz="0" w:space="0" w:color="auto"/>
      </w:divBdr>
    </w:div>
    <w:div w:id="1586573529">
      <w:bodyDiv w:val="1"/>
      <w:marLeft w:val="0"/>
      <w:marRight w:val="0"/>
      <w:marTop w:val="0"/>
      <w:marBottom w:val="0"/>
      <w:divBdr>
        <w:top w:val="none" w:sz="0" w:space="0" w:color="auto"/>
        <w:left w:val="none" w:sz="0" w:space="0" w:color="auto"/>
        <w:bottom w:val="none" w:sz="0" w:space="0" w:color="auto"/>
        <w:right w:val="none" w:sz="0" w:space="0" w:color="auto"/>
      </w:divBdr>
    </w:div>
    <w:div w:id="1612736817">
      <w:bodyDiv w:val="1"/>
      <w:marLeft w:val="0"/>
      <w:marRight w:val="0"/>
      <w:marTop w:val="0"/>
      <w:marBottom w:val="0"/>
      <w:divBdr>
        <w:top w:val="none" w:sz="0" w:space="0" w:color="auto"/>
        <w:left w:val="none" w:sz="0" w:space="0" w:color="auto"/>
        <w:bottom w:val="none" w:sz="0" w:space="0" w:color="auto"/>
        <w:right w:val="none" w:sz="0" w:space="0" w:color="auto"/>
      </w:divBdr>
    </w:div>
    <w:div w:id="1649094123">
      <w:bodyDiv w:val="1"/>
      <w:marLeft w:val="0"/>
      <w:marRight w:val="0"/>
      <w:marTop w:val="0"/>
      <w:marBottom w:val="0"/>
      <w:divBdr>
        <w:top w:val="none" w:sz="0" w:space="0" w:color="auto"/>
        <w:left w:val="none" w:sz="0" w:space="0" w:color="auto"/>
        <w:bottom w:val="none" w:sz="0" w:space="0" w:color="auto"/>
        <w:right w:val="none" w:sz="0" w:space="0" w:color="auto"/>
      </w:divBdr>
    </w:div>
    <w:div w:id="1650286481">
      <w:bodyDiv w:val="1"/>
      <w:marLeft w:val="0"/>
      <w:marRight w:val="0"/>
      <w:marTop w:val="0"/>
      <w:marBottom w:val="0"/>
      <w:divBdr>
        <w:top w:val="none" w:sz="0" w:space="0" w:color="auto"/>
        <w:left w:val="none" w:sz="0" w:space="0" w:color="auto"/>
        <w:bottom w:val="none" w:sz="0" w:space="0" w:color="auto"/>
        <w:right w:val="none" w:sz="0" w:space="0" w:color="auto"/>
      </w:divBdr>
    </w:div>
    <w:div w:id="1677264300">
      <w:bodyDiv w:val="1"/>
      <w:marLeft w:val="0"/>
      <w:marRight w:val="0"/>
      <w:marTop w:val="0"/>
      <w:marBottom w:val="0"/>
      <w:divBdr>
        <w:top w:val="none" w:sz="0" w:space="0" w:color="auto"/>
        <w:left w:val="none" w:sz="0" w:space="0" w:color="auto"/>
        <w:bottom w:val="none" w:sz="0" w:space="0" w:color="auto"/>
        <w:right w:val="none" w:sz="0" w:space="0" w:color="auto"/>
      </w:divBdr>
    </w:div>
    <w:div w:id="1681196270">
      <w:bodyDiv w:val="1"/>
      <w:marLeft w:val="0"/>
      <w:marRight w:val="0"/>
      <w:marTop w:val="0"/>
      <w:marBottom w:val="0"/>
      <w:divBdr>
        <w:top w:val="none" w:sz="0" w:space="0" w:color="auto"/>
        <w:left w:val="none" w:sz="0" w:space="0" w:color="auto"/>
        <w:bottom w:val="none" w:sz="0" w:space="0" w:color="auto"/>
        <w:right w:val="none" w:sz="0" w:space="0" w:color="auto"/>
      </w:divBdr>
      <w:divsChild>
        <w:div w:id="432673597">
          <w:marLeft w:val="0"/>
          <w:marRight w:val="0"/>
          <w:marTop w:val="0"/>
          <w:marBottom w:val="0"/>
          <w:divBdr>
            <w:top w:val="none" w:sz="0" w:space="0" w:color="auto"/>
            <w:left w:val="none" w:sz="0" w:space="0" w:color="auto"/>
            <w:bottom w:val="none" w:sz="0" w:space="0" w:color="auto"/>
            <w:right w:val="none" w:sz="0" w:space="0" w:color="auto"/>
          </w:divBdr>
        </w:div>
        <w:div w:id="447168602">
          <w:marLeft w:val="0"/>
          <w:marRight w:val="0"/>
          <w:marTop w:val="0"/>
          <w:marBottom w:val="0"/>
          <w:divBdr>
            <w:top w:val="none" w:sz="0" w:space="0" w:color="auto"/>
            <w:left w:val="none" w:sz="0" w:space="0" w:color="auto"/>
            <w:bottom w:val="none" w:sz="0" w:space="0" w:color="auto"/>
            <w:right w:val="none" w:sz="0" w:space="0" w:color="auto"/>
          </w:divBdr>
        </w:div>
      </w:divsChild>
    </w:div>
    <w:div w:id="1699819070">
      <w:bodyDiv w:val="1"/>
      <w:marLeft w:val="0"/>
      <w:marRight w:val="0"/>
      <w:marTop w:val="0"/>
      <w:marBottom w:val="0"/>
      <w:divBdr>
        <w:top w:val="none" w:sz="0" w:space="0" w:color="auto"/>
        <w:left w:val="none" w:sz="0" w:space="0" w:color="auto"/>
        <w:bottom w:val="none" w:sz="0" w:space="0" w:color="auto"/>
        <w:right w:val="none" w:sz="0" w:space="0" w:color="auto"/>
      </w:divBdr>
    </w:div>
    <w:div w:id="1705400588">
      <w:bodyDiv w:val="1"/>
      <w:marLeft w:val="0"/>
      <w:marRight w:val="0"/>
      <w:marTop w:val="0"/>
      <w:marBottom w:val="0"/>
      <w:divBdr>
        <w:top w:val="none" w:sz="0" w:space="0" w:color="auto"/>
        <w:left w:val="none" w:sz="0" w:space="0" w:color="auto"/>
        <w:bottom w:val="none" w:sz="0" w:space="0" w:color="auto"/>
        <w:right w:val="none" w:sz="0" w:space="0" w:color="auto"/>
      </w:divBdr>
    </w:div>
    <w:div w:id="1731343062">
      <w:bodyDiv w:val="1"/>
      <w:marLeft w:val="0"/>
      <w:marRight w:val="0"/>
      <w:marTop w:val="0"/>
      <w:marBottom w:val="0"/>
      <w:divBdr>
        <w:top w:val="none" w:sz="0" w:space="0" w:color="auto"/>
        <w:left w:val="none" w:sz="0" w:space="0" w:color="auto"/>
        <w:bottom w:val="none" w:sz="0" w:space="0" w:color="auto"/>
        <w:right w:val="none" w:sz="0" w:space="0" w:color="auto"/>
      </w:divBdr>
    </w:div>
    <w:div w:id="1741979463">
      <w:bodyDiv w:val="1"/>
      <w:marLeft w:val="0"/>
      <w:marRight w:val="0"/>
      <w:marTop w:val="0"/>
      <w:marBottom w:val="0"/>
      <w:divBdr>
        <w:top w:val="none" w:sz="0" w:space="0" w:color="auto"/>
        <w:left w:val="none" w:sz="0" w:space="0" w:color="auto"/>
        <w:bottom w:val="none" w:sz="0" w:space="0" w:color="auto"/>
        <w:right w:val="none" w:sz="0" w:space="0" w:color="auto"/>
      </w:divBdr>
    </w:div>
    <w:div w:id="1747650435">
      <w:bodyDiv w:val="1"/>
      <w:marLeft w:val="0"/>
      <w:marRight w:val="0"/>
      <w:marTop w:val="0"/>
      <w:marBottom w:val="0"/>
      <w:divBdr>
        <w:top w:val="none" w:sz="0" w:space="0" w:color="auto"/>
        <w:left w:val="none" w:sz="0" w:space="0" w:color="auto"/>
        <w:bottom w:val="none" w:sz="0" w:space="0" w:color="auto"/>
        <w:right w:val="none" w:sz="0" w:space="0" w:color="auto"/>
      </w:divBdr>
    </w:div>
    <w:div w:id="1805538750">
      <w:bodyDiv w:val="1"/>
      <w:marLeft w:val="0"/>
      <w:marRight w:val="0"/>
      <w:marTop w:val="0"/>
      <w:marBottom w:val="0"/>
      <w:divBdr>
        <w:top w:val="none" w:sz="0" w:space="0" w:color="auto"/>
        <w:left w:val="none" w:sz="0" w:space="0" w:color="auto"/>
        <w:bottom w:val="none" w:sz="0" w:space="0" w:color="auto"/>
        <w:right w:val="none" w:sz="0" w:space="0" w:color="auto"/>
      </w:divBdr>
    </w:div>
    <w:div w:id="1845238197">
      <w:bodyDiv w:val="1"/>
      <w:marLeft w:val="0"/>
      <w:marRight w:val="0"/>
      <w:marTop w:val="0"/>
      <w:marBottom w:val="0"/>
      <w:divBdr>
        <w:top w:val="none" w:sz="0" w:space="0" w:color="auto"/>
        <w:left w:val="none" w:sz="0" w:space="0" w:color="auto"/>
        <w:bottom w:val="none" w:sz="0" w:space="0" w:color="auto"/>
        <w:right w:val="none" w:sz="0" w:space="0" w:color="auto"/>
      </w:divBdr>
    </w:div>
    <w:div w:id="1863351116">
      <w:bodyDiv w:val="1"/>
      <w:marLeft w:val="0"/>
      <w:marRight w:val="0"/>
      <w:marTop w:val="0"/>
      <w:marBottom w:val="0"/>
      <w:divBdr>
        <w:top w:val="none" w:sz="0" w:space="0" w:color="auto"/>
        <w:left w:val="none" w:sz="0" w:space="0" w:color="auto"/>
        <w:bottom w:val="none" w:sz="0" w:space="0" w:color="auto"/>
        <w:right w:val="none" w:sz="0" w:space="0" w:color="auto"/>
      </w:divBdr>
    </w:div>
    <w:div w:id="1871255881">
      <w:bodyDiv w:val="1"/>
      <w:marLeft w:val="0"/>
      <w:marRight w:val="0"/>
      <w:marTop w:val="0"/>
      <w:marBottom w:val="0"/>
      <w:divBdr>
        <w:top w:val="none" w:sz="0" w:space="0" w:color="auto"/>
        <w:left w:val="none" w:sz="0" w:space="0" w:color="auto"/>
        <w:bottom w:val="none" w:sz="0" w:space="0" w:color="auto"/>
        <w:right w:val="none" w:sz="0" w:space="0" w:color="auto"/>
      </w:divBdr>
    </w:div>
    <w:div w:id="1879049060">
      <w:bodyDiv w:val="1"/>
      <w:marLeft w:val="0"/>
      <w:marRight w:val="0"/>
      <w:marTop w:val="0"/>
      <w:marBottom w:val="0"/>
      <w:divBdr>
        <w:top w:val="none" w:sz="0" w:space="0" w:color="auto"/>
        <w:left w:val="none" w:sz="0" w:space="0" w:color="auto"/>
        <w:bottom w:val="none" w:sz="0" w:space="0" w:color="auto"/>
        <w:right w:val="none" w:sz="0" w:space="0" w:color="auto"/>
      </w:divBdr>
    </w:div>
    <w:div w:id="1922524643">
      <w:bodyDiv w:val="1"/>
      <w:marLeft w:val="0"/>
      <w:marRight w:val="0"/>
      <w:marTop w:val="0"/>
      <w:marBottom w:val="0"/>
      <w:divBdr>
        <w:top w:val="none" w:sz="0" w:space="0" w:color="auto"/>
        <w:left w:val="none" w:sz="0" w:space="0" w:color="auto"/>
        <w:bottom w:val="none" w:sz="0" w:space="0" w:color="auto"/>
        <w:right w:val="none" w:sz="0" w:space="0" w:color="auto"/>
      </w:divBdr>
    </w:div>
    <w:div w:id="1923221371">
      <w:bodyDiv w:val="1"/>
      <w:marLeft w:val="0"/>
      <w:marRight w:val="0"/>
      <w:marTop w:val="0"/>
      <w:marBottom w:val="0"/>
      <w:divBdr>
        <w:top w:val="none" w:sz="0" w:space="0" w:color="auto"/>
        <w:left w:val="none" w:sz="0" w:space="0" w:color="auto"/>
        <w:bottom w:val="none" w:sz="0" w:space="0" w:color="auto"/>
        <w:right w:val="none" w:sz="0" w:space="0" w:color="auto"/>
      </w:divBdr>
    </w:div>
    <w:div w:id="1923643945">
      <w:bodyDiv w:val="1"/>
      <w:marLeft w:val="0"/>
      <w:marRight w:val="0"/>
      <w:marTop w:val="0"/>
      <w:marBottom w:val="0"/>
      <w:divBdr>
        <w:top w:val="none" w:sz="0" w:space="0" w:color="auto"/>
        <w:left w:val="none" w:sz="0" w:space="0" w:color="auto"/>
        <w:bottom w:val="none" w:sz="0" w:space="0" w:color="auto"/>
        <w:right w:val="none" w:sz="0" w:space="0" w:color="auto"/>
      </w:divBdr>
    </w:div>
    <w:div w:id="1935360997">
      <w:bodyDiv w:val="1"/>
      <w:marLeft w:val="0"/>
      <w:marRight w:val="0"/>
      <w:marTop w:val="0"/>
      <w:marBottom w:val="0"/>
      <w:divBdr>
        <w:top w:val="none" w:sz="0" w:space="0" w:color="auto"/>
        <w:left w:val="none" w:sz="0" w:space="0" w:color="auto"/>
        <w:bottom w:val="none" w:sz="0" w:space="0" w:color="auto"/>
        <w:right w:val="none" w:sz="0" w:space="0" w:color="auto"/>
      </w:divBdr>
      <w:divsChild>
        <w:div w:id="241334390">
          <w:marLeft w:val="0"/>
          <w:marRight w:val="0"/>
          <w:marTop w:val="0"/>
          <w:marBottom w:val="0"/>
          <w:divBdr>
            <w:top w:val="none" w:sz="0" w:space="0" w:color="auto"/>
            <w:left w:val="none" w:sz="0" w:space="0" w:color="auto"/>
            <w:bottom w:val="none" w:sz="0" w:space="0" w:color="auto"/>
            <w:right w:val="none" w:sz="0" w:space="0" w:color="auto"/>
          </w:divBdr>
          <w:divsChild>
            <w:div w:id="5523538">
              <w:marLeft w:val="0"/>
              <w:marRight w:val="0"/>
              <w:marTop w:val="0"/>
              <w:marBottom w:val="0"/>
              <w:divBdr>
                <w:top w:val="none" w:sz="0" w:space="0" w:color="auto"/>
                <w:left w:val="none" w:sz="0" w:space="0" w:color="auto"/>
                <w:bottom w:val="none" w:sz="0" w:space="0" w:color="auto"/>
                <w:right w:val="none" w:sz="0" w:space="0" w:color="auto"/>
              </w:divBdr>
            </w:div>
            <w:div w:id="29378863">
              <w:marLeft w:val="0"/>
              <w:marRight w:val="0"/>
              <w:marTop w:val="0"/>
              <w:marBottom w:val="0"/>
              <w:divBdr>
                <w:top w:val="none" w:sz="0" w:space="0" w:color="auto"/>
                <w:left w:val="none" w:sz="0" w:space="0" w:color="auto"/>
                <w:bottom w:val="none" w:sz="0" w:space="0" w:color="auto"/>
                <w:right w:val="none" w:sz="0" w:space="0" w:color="auto"/>
              </w:divBdr>
            </w:div>
            <w:div w:id="58014719">
              <w:marLeft w:val="0"/>
              <w:marRight w:val="0"/>
              <w:marTop w:val="0"/>
              <w:marBottom w:val="0"/>
              <w:divBdr>
                <w:top w:val="none" w:sz="0" w:space="0" w:color="auto"/>
                <w:left w:val="none" w:sz="0" w:space="0" w:color="auto"/>
                <w:bottom w:val="none" w:sz="0" w:space="0" w:color="auto"/>
                <w:right w:val="none" w:sz="0" w:space="0" w:color="auto"/>
              </w:divBdr>
            </w:div>
            <w:div w:id="68238495">
              <w:marLeft w:val="0"/>
              <w:marRight w:val="0"/>
              <w:marTop w:val="0"/>
              <w:marBottom w:val="0"/>
              <w:divBdr>
                <w:top w:val="none" w:sz="0" w:space="0" w:color="auto"/>
                <w:left w:val="none" w:sz="0" w:space="0" w:color="auto"/>
                <w:bottom w:val="none" w:sz="0" w:space="0" w:color="auto"/>
                <w:right w:val="none" w:sz="0" w:space="0" w:color="auto"/>
              </w:divBdr>
            </w:div>
            <w:div w:id="71437091">
              <w:marLeft w:val="0"/>
              <w:marRight w:val="0"/>
              <w:marTop w:val="0"/>
              <w:marBottom w:val="0"/>
              <w:divBdr>
                <w:top w:val="none" w:sz="0" w:space="0" w:color="auto"/>
                <w:left w:val="none" w:sz="0" w:space="0" w:color="auto"/>
                <w:bottom w:val="none" w:sz="0" w:space="0" w:color="auto"/>
                <w:right w:val="none" w:sz="0" w:space="0" w:color="auto"/>
              </w:divBdr>
            </w:div>
            <w:div w:id="104231342">
              <w:marLeft w:val="0"/>
              <w:marRight w:val="0"/>
              <w:marTop w:val="0"/>
              <w:marBottom w:val="0"/>
              <w:divBdr>
                <w:top w:val="none" w:sz="0" w:space="0" w:color="auto"/>
                <w:left w:val="none" w:sz="0" w:space="0" w:color="auto"/>
                <w:bottom w:val="none" w:sz="0" w:space="0" w:color="auto"/>
                <w:right w:val="none" w:sz="0" w:space="0" w:color="auto"/>
              </w:divBdr>
            </w:div>
            <w:div w:id="104231648">
              <w:marLeft w:val="0"/>
              <w:marRight w:val="0"/>
              <w:marTop w:val="0"/>
              <w:marBottom w:val="0"/>
              <w:divBdr>
                <w:top w:val="none" w:sz="0" w:space="0" w:color="auto"/>
                <w:left w:val="none" w:sz="0" w:space="0" w:color="auto"/>
                <w:bottom w:val="none" w:sz="0" w:space="0" w:color="auto"/>
                <w:right w:val="none" w:sz="0" w:space="0" w:color="auto"/>
              </w:divBdr>
            </w:div>
            <w:div w:id="192770460">
              <w:marLeft w:val="0"/>
              <w:marRight w:val="0"/>
              <w:marTop w:val="0"/>
              <w:marBottom w:val="0"/>
              <w:divBdr>
                <w:top w:val="none" w:sz="0" w:space="0" w:color="auto"/>
                <w:left w:val="none" w:sz="0" w:space="0" w:color="auto"/>
                <w:bottom w:val="none" w:sz="0" w:space="0" w:color="auto"/>
                <w:right w:val="none" w:sz="0" w:space="0" w:color="auto"/>
              </w:divBdr>
            </w:div>
            <w:div w:id="216864954">
              <w:marLeft w:val="0"/>
              <w:marRight w:val="0"/>
              <w:marTop w:val="0"/>
              <w:marBottom w:val="0"/>
              <w:divBdr>
                <w:top w:val="none" w:sz="0" w:space="0" w:color="auto"/>
                <w:left w:val="none" w:sz="0" w:space="0" w:color="auto"/>
                <w:bottom w:val="none" w:sz="0" w:space="0" w:color="auto"/>
                <w:right w:val="none" w:sz="0" w:space="0" w:color="auto"/>
              </w:divBdr>
            </w:div>
            <w:div w:id="263146771">
              <w:marLeft w:val="0"/>
              <w:marRight w:val="0"/>
              <w:marTop w:val="0"/>
              <w:marBottom w:val="0"/>
              <w:divBdr>
                <w:top w:val="none" w:sz="0" w:space="0" w:color="auto"/>
                <w:left w:val="none" w:sz="0" w:space="0" w:color="auto"/>
                <w:bottom w:val="none" w:sz="0" w:space="0" w:color="auto"/>
                <w:right w:val="none" w:sz="0" w:space="0" w:color="auto"/>
              </w:divBdr>
            </w:div>
            <w:div w:id="266621266">
              <w:marLeft w:val="0"/>
              <w:marRight w:val="0"/>
              <w:marTop w:val="0"/>
              <w:marBottom w:val="0"/>
              <w:divBdr>
                <w:top w:val="none" w:sz="0" w:space="0" w:color="auto"/>
                <w:left w:val="none" w:sz="0" w:space="0" w:color="auto"/>
                <w:bottom w:val="none" w:sz="0" w:space="0" w:color="auto"/>
                <w:right w:val="none" w:sz="0" w:space="0" w:color="auto"/>
              </w:divBdr>
            </w:div>
            <w:div w:id="306397723">
              <w:marLeft w:val="0"/>
              <w:marRight w:val="0"/>
              <w:marTop w:val="0"/>
              <w:marBottom w:val="0"/>
              <w:divBdr>
                <w:top w:val="none" w:sz="0" w:space="0" w:color="auto"/>
                <w:left w:val="none" w:sz="0" w:space="0" w:color="auto"/>
                <w:bottom w:val="none" w:sz="0" w:space="0" w:color="auto"/>
                <w:right w:val="none" w:sz="0" w:space="0" w:color="auto"/>
              </w:divBdr>
            </w:div>
            <w:div w:id="326985519">
              <w:marLeft w:val="0"/>
              <w:marRight w:val="0"/>
              <w:marTop w:val="0"/>
              <w:marBottom w:val="0"/>
              <w:divBdr>
                <w:top w:val="none" w:sz="0" w:space="0" w:color="auto"/>
                <w:left w:val="none" w:sz="0" w:space="0" w:color="auto"/>
                <w:bottom w:val="none" w:sz="0" w:space="0" w:color="auto"/>
                <w:right w:val="none" w:sz="0" w:space="0" w:color="auto"/>
              </w:divBdr>
            </w:div>
            <w:div w:id="332144411">
              <w:marLeft w:val="0"/>
              <w:marRight w:val="0"/>
              <w:marTop w:val="0"/>
              <w:marBottom w:val="0"/>
              <w:divBdr>
                <w:top w:val="none" w:sz="0" w:space="0" w:color="auto"/>
                <w:left w:val="none" w:sz="0" w:space="0" w:color="auto"/>
                <w:bottom w:val="none" w:sz="0" w:space="0" w:color="auto"/>
                <w:right w:val="none" w:sz="0" w:space="0" w:color="auto"/>
              </w:divBdr>
            </w:div>
            <w:div w:id="357241576">
              <w:marLeft w:val="0"/>
              <w:marRight w:val="0"/>
              <w:marTop w:val="0"/>
              <w:marBottom w:val="0"/>
              <w:divBdr>
                <w:top w:val="none" w:sz="0" w:space="0" w:color="auto"/>
                <w:left w:val="none" w:sz="0" w:space="0" w:color="auto"/>
                <w:bottom w:val="none" w:sz="0" w:space="0" w:color="auto"/>
                <w:right w:val="none" w:sz="0" w:space="0" w:color="auto"/>
              </w:divBdr>
            </w:div>
            <w:div w:id="378474657">
              <w:marLeft w:val="0"/>
              <w:marRight w:val="0"/>
              <w:marTop w:val="0"/>
              <w:marBottom w:val="0"/>
              <w:divBdr>
                <w:top w:val="none" w:sz="0" w:space="0" w:color="auto"/>
                <w:left w:val="none" w:sz="0" w:space="0" w:color="auto"/>
                <w:bottom w:val="none" w:sz="0" w:space="0" w:color="auto"/>
                <w:right w:val="none" w:sz="0" w:space="0" w:color="auto"/>
              </w:divBdr>
            </w:div>
            <w:div w:id="410929679">
              <w:marLeft w:val="0"/>
              <w:marRight w:val="0"/>
              <w:marTop w:val="0"/>
              <w:marBottom w:val="0"/>
              <w:divBdr>
                <w:top w:val="none" w:sz="0" w:space="0" w:color="auto"/>
                <w:left w:val="none" w:sz="0" w:space="0" w:color="auto"/>
                <w:bottom w:val="none" w:sz="0" w:space="0" w:color="auto"/>
                <w:right w:val="none" w:sz="0" w:space="0" w:color="auto"/>
              </w:divBdr>
            </w:div>
            <w:div w:id="421684152">
              <w:marLeft w:val="0"/>
              <w:marRight w:val="0"/>
              <w:marTop w:val="0"/>
              <w:marBottom w:val="0"/>
              <w:divBdr>
                <w:top w:val="none" w:sz="0" w:space="0" w:color="auto"/>
                <w:left w:val="none" w:sz="0" w:space="0" w:color="auto"/>
                <w:bottom w:val="none" w:sz="0" w:space="0" w:color="auto"/>
                <w:right w:val="none" w:sz="0" w:space="0" w:color="auto"/>
              </w:divBdr>
            </w:div>
            <w:div w:id="454637344">
              <w:marLeft w:val="0"/>
              <w:marRight w:val="0"/>
              <w:marTop w:val="0"/>
              <w:marBottom w:val="0"/>
              <w:divBdr>
                <w:top w:val="none" w:sz="0" w:space="0" w:color="auto"/>
                <w:left w:val="none" w:sz="0" w:space="0" w:color="auto"/>
                <w:bottom w:val="none" w:sz="0" w:space="0" w:color="auto"/>
                <w:right w:val="none" w:sz="0" w:space="0" w:color="auto"/>
              </w:divBdr>
            </w:div>
            <w:div w:id="468475235">
              <w:marLeft w:val="0"/>
              <w:marRight w:val="0"/>
              <w:marTop w:val="0"/>
              <w:marBottom w:val="0"/>
              <w:divBdr>
                <w:top w:val="none" w:sz="0" w:space="0" w:color="auto"/>
                <w:left w:val="none" w:sz="0" w:space="0" w:color="auto"/>
                <w:bottom w:val="none" w:sz="0" w:space="0" w:color="auto"/>
                <w:right w:val="none" w:sz="0" w:space="0" w:color="auto"/>
              </w:divBdr>
            </w:div>
            <w:div w:id="509761485">
              <w:marLeft w:val="0"/>
              <w:marRight w:val="0"/>
              <w:marTop w:val="0"/>
              <w:marBottom w:val="0"/>
              <w:divBdr>
                <w:top w:val="none" w:sz="0" w:space="0" w:color="auto"/>
                <w:left w:val="none" w:sz="0" w:space="0" w:color="auto"/>
                <w:bottom w:val="none" w:sz="0" w:space="0" w:color="auto"/>
                <w:right w:val="none" w:sz="0" w:space="0" w:color="auto"/>
              </w:divBdr>
            </w:div>
            <w:div w:id="626816552">
              <w:marLeft w:val="0"/>
              <w:marRight w:val="0"/>
              <w:marTop w:val="0"/>
              <w:marBottom w:val="0"/>
              <w:divBdr>
                <w:top w:val="none" w:sz="0" w:space="0" w:color="auto"/>
                <w:left w:val="none" w:sz="0" w:space="0" w:color="auto"/>
                <w:bottom w:val="none" w:sz="0" w:space="0" w:color="auto"/>
                <w:right w:val="none" w:sz="0" w:space="0" w:color="auto"/>
              </w:divBdr>
            </w:div>
            <w:div w:id="653222518">
              <w:marLeft w:val="0"/>
              <w:marRight w:val="0"/>
              <w:marTop w:val="0"/>
              <w:marBottom w:val="0"/>
              <w:divBdr>
                <w:top w:val="none" w:sz="0" w:space="0" w:color="auto"/>
                <w:left w:val="none" w:sz="0" w:space="0" w:color="auto"/>
                <w:bottom w:val="none" w:sz="0" w:space="0" w:color="auto"/>
                <w:right w:val="none" w:sz="0" w:space="0" w:color="auto"/>
              </w:divBdr>
            </w:div>
            <w:div w:id="653947459">
              <w:marLeft w:val="0"/>
              <w:marRight w:val="0"/>
              <w:marTop w:val="0"/>
              <w:marBottom w:val="0"/>
              <w:divBdr>
                <w:top w:val="none" w:sz="0" w:space="0" w:color="auto"/>
                <w:left w:val="none" w:sz="0" w:space="0" w:color="auto"/>
                <w:bottom w:val="none" w:sz="0" w:space="0" w:color="auto"/>
                <w:right w:val="none" w:sz="0" w:space="0" w:color="auto"/>
              </w:divBdr>
            </w:div>
            <w:div w:id="659045972">
              <w:marLeft w:val="0"/>
              <w:marRight w:val="0"/>
              <w:marTop w:val="0"/>
              <w:marBottom w:val="0"/>
              <w:divBdr>
                <w:top w:val="none" w:sz="0" w:space="0" w:color="auto"/>
                <w:left w:val="none" w:sz="0" w:space="0" w:color="auto"/>
                <w:bottom w:val="none" w:sz="0" w:space="0" w:color="auto"/>
                <w:right w:val="none" w:sz="0" w:space="0" w:color="auto"/>
              </w:divBdr>
            </w:div>
            <w:div w:id="755899079">
              <w:marLeft w:val="0"/>
              <w:marRight w:val="0"/>
              <w:marTop w:val="0"/>
              <w:marBottom w:val="0"/>
              <w:divBdr>
                <w:top w:val="none" w:sz="0" w:space="0" w:color="auto"/>
                <w:left w:val="none" w:sz="0" w:space="0" w:color="auto"/>
                <w:bottom w:val="none" w:sz="0" w:space="0" w:color="auto"/>
                <w:right w:val="none" w:sz="0" w:space="0" w:color="auto"/>
              </w:divBdr>
            </w:div>
            <w:div w:id="786897853">
              <w:marLeft w:val="0"/>
              <w:marRight w:val="0"/>
              <w:marTop w:val="0"/>
              <w:marBottom w:val="0"/>
              <w:divBdr>
                <w:top w:val="none" w:sz="0" w:space="0" w:color="auto"/>
                <w:left w:val="none" w:sz="0" w:space="0" w:color="auto"/>
                <w:bottom w:val="none" w:sz="0" w:space="0" w:color="auto"/>
                <w:right w:val="none" w:sz="0" w:space="0" w:color="auto"/>
              </w:divBdr>
            </w:div>
            <w:div w:id="796336442">
              <w:marLeft w:val="0"/>
              <w:marRight w:val="0"/>
              <w:marTop w:val="0"/>
              <w:marBottom w:val="0"/>
              <w:divBdr>
                <w:top w:val="none" w:sz="0" w:space="0" w:color="auto"/>
                <w:left w:val="none" w:sz="0" w:space="0" w:color="auto"/>
                <w:bottom w:val="none" w:sz="0" w:space="0" w:color="auto"/>
                <w:right w:val="none" w:sz="0" w:space="0" w:color="auto"/>
              </w:divBdr>
            </w:div>
            <w:div w:id="807433408">
              <w:marLeft w:val="0"/>
              <w:marRight w:val="0"/>
              <w:marTop w:val="0"/>
              <w:marBottom w:val="0"/>
              <w:divBdr>
                <w:top w:val="none" w:sz="0" w:space="0" w:color="auto"/>
                <w:left w:val="none" w:sz="0" w:space="0" w:color="auto"/>
                <w:bottom w:val="none" w:sz="0" w:space="0" w:color="auto"/>
                <w:right w:val="none" w:sz="0" w:space="0" w:color="auto"/>
              </w:divBdr>
            </w:div>
            <w:div w:id="827600512">
              <w:marLeft w:val="0"/>
              <w:marRight w:val="0"/>
              <w:marTop w:val="0"/>
              <w:marBottom w:val="0"/>
              <w:divBdr>
                <w:top w:val="none" w:sz="0" w:space="0" w:color="auto"/>
                <w:left w:val="none" w:sz="0" w:space="0" w:color="auto"/>
                <w:bottom w:val="none" w:sz="0" w:space="0" w:color="auto"/>
                <w:right w:val="none" w:sz="0" w:space="0" w:color="auto"/>
              </w:divBdr>
            </w:div>
            <w:div w:id="858548625">
              <w:marLeft w:val="0"/>
              <w:marRight w:val="0"/>
              <w:marTop w:val="0"/>
              <w:marBottom w:val="0"/>
              <w:divBdr>
                <w:top w:val="none" w:sz="0" w:space="0" w:color="auto"/>
                <w:left w:val="none" w:sz="0" w:space="0" w:color="auto"/>
                <w:bottom w:val="none" w:sz="0" w:space="0" w:color="auto"/>
                <w:right w:val="none" w:sz="0" w:space="0" w:color="auto"/>
              </w:divBdr>
            </w:div>
            <w:div w:id="861742511">
              <w:marLeft w:val="0"/>
              <w:marRight w:val="0"/>
              <w:marTop w:val="0"/>
              <w:marBottom w:val="0"/>
              <w:divBdr>
                <w:top w:val="none" w:sz="0" w:space="0" w:color="auto"/>
                <w:left w:val="none" w:sz="0" w:space="0" w:color="auto"/>
                <w:bottom w:val="none" w:sz="0" w:space="0" w:color="auto"/>
                <w:right w:val="none" w:sz="0" w:space="0" w:color="auto"/>
              </w:divBdr>
            </w:div>
            <w:div w:id="862211462">
              <w:marLeft w:val="0"/>
              <w:marRight w:val="0"/>
              <w:marTop w:val="0"/>
              <w:marBottom w:val="0"/>
              <w:divBdr>
                <w:top w:val="none" w:sz="0" w:space="0" w:color="auto"/>
                <w:left w:val="none" w:sz="0" w:space="0" w:color="auto"/>
                <w:bottom w:val="none" w:sz="0" w:space="0" w:color="auto"/>
                <w:right w:val="none" w:sz="0" w:space="0" w:color="auto"/>
              </w:divBdr>
            </w:div>
            <w:div w:id="868957133">
              <w:marLeft w:val="0"/>
              <w:marRight w:val="0"/>
              <w:marTop w:val="0"/>
              <w:marBottom w:val="0"/>
              <w:divBdr>
                <w:top w:val="none" w:sz="0" w:space="0" w:color="auto"/>
                <w:left w:val="none" w:sz="0" w:space="0" w:color="auto"/>
                <w:bottom w:val="none" w:sz="0" w:space="0" w:color="auto"/>
                <w:right w:val="none" w:sz="0" w:space="0" w:color="auto"/>
              </w:divBdr>
            </w:div>
            <w:div w:id="872887514">
              <w:marLeft w:val="0"/>
              <w:marRight w:val="0"/>
              <w:marTop w:val="0"/>
              <w:marBottom w:val="0"/>
              <w:divBdr>
                <w:top w:val="none" w:sz="0" w:space="0" w:color="auto"/>
                <w:left w:val="none" w:sz="0" w:space="0" w:color="auto"/>
                <w:bottom w:val="none" w:sz="0" w:space="0" w:color="auto"/>
                <w:right w:val="none" w:sz="0" w:space="0" w:color="auto"/>
              </w:divBdr>
            </w:div>
            <w:div w:id="893084614">
              <w:marLeft w:val="0"/>
              <w:marRight w:val="0"/>
              <w:marTop w:val="0"/>
              <w:marBottom w:val="0"/>
              <w:divBdr>
                <w:top w:val="none" w:sz="0" w:space="0" w:color="auto"/>
                <w:left w:val="none" w:sz="0" w:space="0" w:color="auto"/>
                <w:bottom w:val="none" w:sz="0" w:space="0" w:color="auto"/>
                <w:right w:val="none" w:sz="0" w:space="0" w:color="auto"/>
              </w:divBdr>
            </w:div>
            <w:div w:id="937104849">
              <w:marLeft w:val="0"/>
              <w:marRight w:val="0"/>
              <w:marTop w:val="0"/>
              <w:marBottom w:val="0"/>
              <w:divBdr>
                <w:top w:val="none" w:sz="0" w:space="0" w:color="auto"/>
                <w:left w:val="none" w:sz="0" w:space="0" w:color="auto"/>
                <w:bottom w:val="none" w:sz="0" w:space="0" w:color="auto"/>
                <w:right w:val="none" w:sz="0" w:space="0" w:color="auto"/>
              </w:divBdr>
            </w:div>
            <w:div w:id="990672034">
              <w:marLeft w:val="0"/>
              <w:marRight w:val="0"/>
              <w:marTop w:val="0"/>
              <w:marBottom w:val="0"/>
              <w:divBdr>
                <w:top w:val="none" w:sz="0" w:space="0" w:color="auto"/>
                <w:left w:val="none" w:sz="0" w:space="0" w:color="auto"/>
                <w:bottom w:val="none" w:sz="0" w:space="0" w:color="auto"/>
                <w:right w:val="none" w:sz="0" w:space="0" w:color="auto"/>
              </w:divBdr>
            </w:div>
            <w:div w:id="1028144364">
              <w:marLeft w:val="0"/>
              <w:marRight w:val="0"/>
              <w:marTop w:val="0"/>
              <w:marBottom w:val="0"/>
              <w:divBdr>
                <w:top w:val="none" w:sz="0" w:space="0" w:color="auto"/>
                <w:left w:val="none" w:sz="0" w:space="0" w:color="auto"/>
                <w:bottom w:val="none" w:sz="0" w:space="0" w:color="auto"/>
                <w:right w:val="none" w:sz="0" w:space="0" w:color="auto"/>
              </w:divBdr>
            </w:div>
            <w:div w:id="1063335999">
              <w:marLeft w:val="0"/>
              <w:marRight w:val="0"/>
              <w:marTop w:val="0"/>
              <w:marBottom w:val="0"/>
              <w:divBdr>
                <w:top w:val="none" w:sz="0" w:space="0" w:color="auto"/>
                <w:left w:val="none" w:sz="0" w:space="0" w:color="auto"/>
                <w:bottom w:val="none" w:sz="0" w:space="0" w:color="auto"/>
                <w:right w:val="none" w:sz="0" w:space="0" w:color="auto"/>
              </w:divBdr>
            </w:div>
            <w:div w:id="1090155255">
              <w:marLeft w:val="0"/>
              <w:marRight w:val="0"/>
              <w:marTop w:val="0"/>
              <w:marBottom w:val="0"/>
              <w:divBdr>
                <w:top w:val="none" w:sz="0" w:space="0" w:color="auto"/>
                <w:left w:val="none" w:sz="0" w:space="0" w:color="auto"/>
                <w:bottom w:val="none" w:sz="0" w:space="0" w:color="auto"/>
                <w:right w:val="none" w:sz="0" w:space="0" w:color="auto"/>
              </w:divBdr>
            </w:div>
            <w:div w:id="1103499501">
              <w:marLeft w:val="0"/>
              <w:marRight w:val="0"/>
              <w:marTop w:val="0"/>
              <w:marBottom w:val="0"/>
              <w:divBdr>
                <w:top w:val="none" w:sz="0" w:space="0" w:color="auto"/>
                <w:left w:val="none" w:sz="0" w:space="0" w:color="auto"/>
                <w:bottom w:val="none" w:sz="0" w:space="0" w:color="auto"/>
                <w:right w:val="none" w:sz="0" w:space="0" w:color="auto"/>
              </w:divBdr>
            </w:div>
            <w:div w:id="1104426018">
              <w:marLeft w:val="0"/>
              <w:marRight w:val="0"/>
              <w:marTop w:val="0"/>
              <w:marBottom w:val="0"/>
              <w:divBdr>
                <w:top w:val="none" w:sz="0" w:space="0" w:color="auto"/>
                <w:left w:val="none" w:sz="0" w:space="0" w:color="auto"/>
                <w:bottom w:val="none" w:sz="0" w:space="0" w:color="auto"/>
                <w:right w:val="none" w:sz="0" w:space="0" w:color="auto"/>
              </w:divBdr>
            </w:div>
            <w:div w:id="1152480037">
              <w:marLeft w:val="0"/>
              <w:marRight w:val="0"/>
              <w:marTop w:val="0"/>
              <w:marBottom w:val="0"/>
              <w:divBdr>
                <w:top w:val="none" w:sz="0" w:space="0" w:color="auto"/>
                <w:left w:val="none" w:sz="0" w:space="0" w:color="auto"/>
                <w:bottom w:val="none" w:sz="0" w:space="0" w:color="auto"/>
                <w:right w:val="none" w:sz="0" w:space="0" w:color="auto"/>
              </w:divBdr>
            </w:div>
            <w:div w:id="1154562202">
              <w:marLeft w:val="0"/>
              <w:marRight w:val="0"/>
              <w:marTop w:val="0"/>
              <w:marBottom w:val="0"/>
              <w:divBdr>
                <w:top w:val="none" w:sz="0" w:space="0" w:color="auto"/>
                <w:left w:val="none" w:sz="0" w:space="0" w:color="auto"/>
                <w:bottom w:val="none" w:sz="0" w:space="0" w:color="auto"/>
                <w:right w:val="none" w:sz="0" w:space="0" w:color="auto"/>
              </w:divBdr>
            </w:div>
            <w:div w:id="1155730194">
              <w:marLeft w:val="0"/>
              <w:marRight w:val="0"/>
              <w:marTop w:val="0"/>
              <w:marBottom w:val="0"/>
              <w:divBdr>
                <w:top w:val="none" w:sz="0" w:space="0" w:color="auto"/>
                <w:left w:val="none" w:sz="0" w:space="0" w:color="auto"/>
                <w:bottom w:val="none" w:sz="0" w:space="0" w:color="auto"/>
                <w:right w:val="none" w:sz="0" w:space="0" w:color="auto"/>
              </w:divBdr>
            </w:div>
            <w:div w:id="1250893041">
              <w:marLeft w:val="0"/>
              <w:marRight w:val="0"/>
              <w:marTop w:val="0"/>
              <w:marBottom w:val="0"/>
              <w:divBdr>
                <w:top w:val="none" w:sz="0" w:space="0" w:color="auto"/>
                <w:left w:val="none" w:sz="0" w:space="0" w:color="auto"/>
                <w:bottom w:val="none" w:sz="0" w:space="0" w:color="auto"/>
                <w:right w:val="none" w:sz="0" w:space="0" w:color="auto"/>
              </w:divBdr>
            </w:div>
            <w:div w:id="1275477841">
              <w:marLeft w:val="0"/>
              <w:marRight w:val="0"/>
              <w:marTop w:val="0"/>
              <w:marBottom w:val="0"/>
              <w:divBdr>
                <w:top w:val="none" w:sz="0" w:space="0" w:color="auto"/>
                <w:left w:val="none" w:sz="0" w:space="0" w:color="auto"/>
                <w:bottom w:val="none" w:sz="0" w:space="0" w:color="auto"/>
                <w:right w:val="none" w:sz="0" w:space="0" w:color="auto"/>
              </w:divBdr>
            </w:div>
            <w:div w:id="1295255987">
              <w:marLeft w:val="0"/>
              <w:marRight w:val="0"/>
              <w:marTop w:val="0"/>
              <w:marBottom w:val="0"/>
              <w:divBdr>
                <w:top w:val="none" w:sz="0" w:space="0" w:color="auto"/>
                <w:left w:val="none" w:sz="0" w:space="0" w:color="auto"/>
                <w:bottom w:val="none" w:sz="0" w:space="0" w:color="auto"/>
                <w:right w:val="none" w:sz="0" w:space="0" w:color="auto"/>
              </w:divBdr>
            </w:div>
            <w:div w:id="1331983879">
              <w:marLeft w:val="0"/>
              <w:marRight w:val="0"/>
              <w:marTop w:val="0"/>
              <w:marBottom w:val="0"/>
              <w:divBdr>
                <w:top w:val="none" w:sz="0" w:space="0" w:color="auto"/>
                <w:left w:val="none" w:sz="0" w:space="0" w:color="auto"/>
                <w:bottom w:val="none" w:sz="0" w:space="0" w:color="auto"/>
                <w:right w:val="none" w:sz="0" w:space="0" w:color="auto"/>
              </w:divBdr>
            </w:div>
            <w:div w:id="1395204685">
              <w:marLeft w:val="0"/>
              <w:marRight w:val="0"/>
              <w:marTop w:val="0"/>
              <w:marBottom w:val="0"/>
              <w:divBdr>
                <w:top w:val="none" w:sz="0" w:space="0" w:color="auto"/>
                <w:left w:val="none" w:sz="0" w:space="0" w:color="auto"/>
                <w:bottom w:val="none" w:sz="0" w:space="0" w:color="auto"/>
                <w:right w:val="none" w:sz="0" w:space="0" w:color="auto"/>
              </w:divBdr>
            </w:div>
            <w:div w:id="1419056925">
              <w:marLeft w:val="0"/>
              <w:marRight w:val="0"/>
              <w:marTop w:val="0"/>
              <w:marBottom w:val="0"/>
              <w:divBdr>
                <w:top w:val="none" w:sz="0" w:space="0" w:color="auto"/>
                <w:left w:val="none" w:sz="0" w:space="0" w:color="auto"/>
                <w:bottom w:val="none" w:sz="0" w:space="0" w:color="auto"/>
                <w:right w:val="none" w:sz="0" w:space="0" w:color="auto"/>
              </w:divBdr>
            </w:div>
            <w:div w:id="1533881284">
              <w:marLeft w:val="0"/>
              <w:marRight w:val="0"/>
              <w:marTop w:val="0"/>
              <w:marBottom w:val="0"/>
              <w:divBdr>
                <w:top w:val="none" w:sz="0" w:space="0" w:color="auto"/>
                <w:left w:val="none" w:sz="0" w:space="0" w:color="auto"/>
                <w:bottom w:val="none" w:sz="0" w:space="0" w:color="auto"/>
                <w:right w:val="none" w:sz="0" w:space="0" w:color="auto"/>
              </w:divBdr>
            </w:div>
            <w:div w:id="1560094960">
              <w:marLeft w:val="0"/>
              <w:marRight w:val="0"/>
              <w:marTop w:val="0"/>
              <w:marBottom w:val="0"/>
              <w:divBdr>
                <w:top w:val="none" w:sz="0" w:space="0" w:color="auto"/>
                <w:left w:val="none" w:sz="0" w:space="0" w:color="auto"/>
                <w:bottom w:val="none" w:sz="0" w:space="0" w:color="auto"/>
                <w:right w:val="none" w:sz="0" w:space="0" w:color="auto"/>
              </w:divBdr>
            </w:div>
            <w:div w:id="1575240644">
              <w:marLeft w:val="0"/>
              <w:marRight w:val="0"/>
              <w:marTop w:val="0"/>
              <w:marBottom w:val="0"/>
              <w:divBdr>
                <w:top w:val="none" w:sz="0" w:space="0" w:color="auto"/>
                <w:left w:val="none" w:sz="0" w:space="0" w:color="auto"/>
                <w:bottom w:val="none" w:sz="0" w:space="0" w:color="auto"/>
                <w:right w:val="none" w:sz="0" w:space="0" w:color="auto"/>
              </w:divBdr>
            </w:div>
            <w:div w:id="1582526457">
              <w:marLeft w:val="0"/>
              <w:marRight w:val="0"/>
              <w:marTop w:val="0"/>
              <w:marBottom w:val="0"/>
              <w:divBdr>
                <w:top w:val="none" w:sz="0" w:space="0" w:color="auto"/>
                <w:left w:val="none" w:sz="0" w:space="0" w:color="auto"/>
                <w:bottom w:val="none" w:sz="0" w:space="0" w:color="auto"/>
                <w:right w:val="none" w:sz="0" w:space="0" w:color="auto"/>
              </w:divBdr>
            </w:div>
            <w:div w:id="1637224292">
              <w:marLeft w:val="0"/>
              <w:marRight w:val="0"/>
              <w:marTop w:val="0"/>
              <w:marBottom w:val="0"/>
              <w:divBdr>
                <w:top w:val="none" w:sz="0" w:space="0" w:color="auto"/>
                <w:left w:val="none" w:sz="0" w:space="0" w:color="auto"/>
                <w:bottom w:val="none" w:sz="0" w:space="0" w:color="auto"/>
                <w:right w:val="none" w:sz="0" w:space="0" w:color="auto"/>
              </w:divBdr>
            </w:div>
            <w:div w:id="1668090776">
              <w:marLeft w:val="0"/>
              <w:marRight w:val="0"/>
              <w:marTop w:val="0"/>
              <w:marBottom w:val="0"/>
              <w:divBdr>
                <w:top w:val="none" w:sz="0" w:space="0" w:color="auto"/>
                <w:left w:val="none" w:sz="0" w:space="0" w:color="auto"/>
                <w:bottom w:val="none" w:sz="0" w:space="0" w:color="auto"/>
                <w:right w:val="none" w:sz="0" w:space="0" w:color="auto"/>
              </w:divBdr>
            </w:div>
            <w:div w:id="1749570791">
              <w:marLeft w:val="0"/>
              <w:marRight w:val="0"/>
              <w:marTop w:val="0"/>
              <w:marBottom w:val="0"/>
              <w:divBdr>
                <w:top w:val="none" w:sz="0" w:space="0" w:color="auto"/>
                <w:left w:val="none" w:sz="0" w:space="0" w:color="auto"/>
                <w:bottom w:val="none" w:sz="0" w:space="0" w:color="auto"/>
                <w:right w:val="none" w:sz="0" w:space="0" w:color="auto"/>
              </w:divBdr>
            </w:div>
            <w:div w:id="1793287356">
              <w:marLeft w:val="0"/>
              <w:marRight w:val="0"/>
              <w:marTop w:val="0"/>
              <w:marBottom w:val="0"/>
              <w:divBdr>
                <w:top w:val="none" w:sz="0" w:space="0" w:color="auto"/>
                <w:left w:val="none" w:sz="0" w:space="0" w:color="auto"/>
                <w:bottom w:val="none" w:sz="0" w:space="0" w:color="auto"/>
                <w:right w:val="none" w:sz="0" w:space="0" w:color="auto"/>
              </w:divBdr>
            </w:div>
            <w:div w:id="1864053620">
              <w:marLeft w:val="0"/>
              <w:marRight w:val="0"/>
              <w:marTop w:val="0"/>
              <w:marBottom w:val="0"/>
              <w:divBdr>
                <w:top w:val="none" w:sz="0" w:space="0" w:color="auto"/>
                <w:left w:val="none" w:sz="0" w:space="0" w:color="auto"/>
                <w:bottom w:val="none" w:sz="0" w:space="0" w:color="auto"/>
                <w:right w:val="none" w:sz="0" w:space="0" w:color="auto"/>
              </w:divBdr>
            </w:div>
            <w:div w:id="1866289248">
              <w:marLeft w:val="0"/>
              <w:marRight w:val="0"/>
              <w:marTop w:val="0"/>
              <w:marBottom w:val="0"/>
              <w:divBdr>
                <w:top w:val="none" w:sz="0" w:space="0" w:color="auto"/>
                <w:left w:val="none" w:sz="0" w:space="0" w:color="auto"/>
                <w:bottom w:val="none" w:sz="0" w:space="0" w:color="auto"/>
                <w:right w:val="none" w:sz="0" w:space="0" w:color="auto"/>
              </w:divBdr>
            </w:div>
            <w:div w:id="1882476052">
              <w:marLeft w:val="0"/>
              <w:marRight w:val="0"/>
              <w:marTop w:val="0"/>
              <w:marBottom w:val="0"/>
              <w:divBdr>
                <w:top w:val="none" w:sz="0" w:space="0" w:color="auto"/>
                <w:left w:val="none" w:sz="0" w:space="0" w:color="auto"/>
                <w:bottom w:val="none" w:sz="0" w:space="0" w:color="auto"/>
                <w:right w:val="none" w:sz="0" w:space="0" w:color="auto"/>
              </w:divBdr>
            </w:div>
            <w:div w:id="1904440866">
              <w:marLeft w:val="0"/>
              <w:marRight w:val="0"/>
              <w:marTop w:val="0"/>
              <w:marBottom w:val="0"/>
              <w:divBdr>
                <w:top w:val="none" w:sz="0" w:space="0" w:color="auto"/>
                <w:left w:val="none" w:sz="0" w:space="0" w:color="auto"/>
                <w:bottom w:val="none" w:sz="0" w:space="0" w:color="auto"/>
                <w:right w:val="none" w:sz="0" w:space="0" w:color="auto"/>
              </w:divBdr>
            </w:div>
            <w:div w:id="1943563926">
              <w:marLeft w:val="0"/>
              <w:marRight w:val="0"/>
              <w:marTop w:val="0"/>
              <w:marBottom w:val="0"/>
              <w:divBdr>
                <w:top w:val="none" w:sz="0" w:space="0" w:color="auto"/>
                <w:left w:val="none" w:sz="0" w:space="0" w:color="auto"/>
                <w:bottom w:val="none" w:sz="0" w:space="0" w:color="auto"/>
                <w:right w:val="none" w:sz="0" w:space="0" w:color="auto"/>
              </w:divBdr>
            </w:div>
            <w:div w:id="1952780864">
              <w:marLeft w:val="0"/>
              <w:marRight w:val="0"/>
              <w:marTop w:val="0"/>
              <w:marBottom w:val="0"/>
              <w:divBdr>
                <w:top w:val="none" w:sz="0" w:space="0" w:color="auto"/>
                <w:left w:val="none" w:sz="0" w:space="0" w:color="auto"/>
                <w:bottom w:val="none" w:sz="0" w:space="0" w:color="auto"/>
                <w:right w:val="none" w:sz="0" w:space="0" w:color="auto"/>
              </w:divBdr>
            </w:div>
            <w:div w:id="1958828458">
              <w:marLeft w:val="0"/>
              <w:marRight w:val="0"/>
              <w:marTop w:val="0"/>
              <w:marBottom w:val="0"/>
              <w:divBdr>
                <w:top w:val="none" w:sz="0" w:space="0" w:color="auto"/>
                <w:left w:val="none" w:sz="0" w:space="0" w:color="auto"/>
                <w:bottom w:val="none" w:sz="0" w:space="0" w:color="auto"/>
                <w:right w:val="none" w:sz="0" w:space="0" w:color="auto"/>
              </w:divBdr>
            </w:div>
            <w:div w:id="1980256234">
              <w:marLeft w:val="0"/>
              <w:marRight w:val="0"/>
              <w:marTop w:val="0"/>
              <w:marBottom w:val="0"/>
              <w:divBdr>
                <w:top w:val="none" w:sz="0" w:space="0" w:color="auto"/>
                <w:left w:val="none" w:sz="0" w:space="0" w:color="auto"/>
                <w:bottom w:val="none" w:sz="0" w:space="0" w:color="auto"/>
                <w:right w:val="none" w:sz="0" w:space="0" w:color="auto"/>
              </w:divBdr>
            </w:div>
            <w:div w:id="20940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30418">
      <w:bodyDiv w:val="1"/>
      <w:marLeft w:val="0"/>
      <w:marRight w:val="0"/>
      <w:marTop w:val="0"/>
      <w:marBottom w:val="0"/>
      <w:divBdr>
        <w:top w:val="none" w:sz="0" w:space="0" w:color="auto"/>
        <w:left w:val="none" w:sz="0" w:space="0" w:color="auto"/>
        <w:bottom w:val="none" w:sz="0" w:space="0" w:color="auto"/>
        <w:right w:val="none" w:sz="0" w:space="0" w:color="auto"/>
      </w:divBdr>
    </w:div>
    <w:div w:id="1979066853">
      <w:bodyDiv w:val="1"/>
      <w:marLeft w:val="0"/>
      <w:marRight w:val="0"/>
      <w:marTop w:val="0"/>
      <w:marBottom w:val="0"/>
      <w:divBdr>
        <w:top w:val="none" w:sz="0" w:space="0" w:color="auto"/>
        <w:left w:val="none" w:sz="0" w:space="0" w:color="auto"/>
        <w:bottom w:val="none" w:sz="0" w:space="0" w:color="auto"/>
        <w:right w:val="none" w:sz="0" w:space="0" w:color="auto"/>
      </w:divBdr>
    </w:div>
    <w:div w:id="1986542050">
      <w:bodyDiv w:val="1"/>
      <w:marLeft w:val="0"/>
      <w:marRight w:val="0"/>
      <w:marTop w:val="0"/>
      <w:marBottom w:val="0"/>
      <w:divBdr>
        <w:top w:val="none" w:sz="0" w:space="0" w:color="auto"/>
        <w:left w:val="none" w:sz="0" w:space="0" w:color="auto"/>
        <w:bottom w:val="none" w:sz="0" w:space="0" w:color="auto"/>
        <w:right w:val="none" w:sz="0" w:space="0" w:color="auto"/>
      </w:divBdr>
    </w:div>
    <w:div w:id="2002612022">
      <w:bodyDiv w:val="1"/>
      <w:marLeft w:val="0"/>
      <w:marRight w:val="0"/>
      <w:marTop w:val="0"/>
      <w:marBottom w:val="0"/>
      <w:divBdr>
        <w:top w:val="none" w:sz="0" w:space="0" w:color="auto"/>
        <w:left w:val="none" w:sz="0" w:space="0" w:color="auto"/>
        <w:bottom w:val="none" w:sz="0" w:space="0" w:color="auto"/>
        <w:right w:val="none" w:sz="0" w:space="0" w:color="auto"/>
      </w:divBdr>
    </w:div>
    <w:div w:id="2011374589">
      <w:bodyDiv w:val="1"/>
      <w:marLeft w:val="0"/>
      <w:marRight w:val="0"/>
      <w:marTop w:val="0"/>
      <w:marBottom w:val="0"/>
      <w:divBdr>
        <w:top w:val="none" w:sz="0" w:space="0" w:color="auto"/>
        <w:left w:val="none" w:sz="0" w:space="0" w:color="auto"/>
        <w:bottom w:val="none" w:sz="0" w:space="0" w:color="auto"/>
        <w:right w:val="none" w:sz="0" w:space="0" w:color="auto"/>
      </w:divBdr>
    </w:div>
    <w:div w:id="2017884739">
      <w:bodyDiv w:val="1"/>
      <w:marLeft w:val="0"/>
      <w:marRight w:val="0"/>
      <w:marTop w:val="0"/>
      <w:marBottom w:val="0"/>
      <w:divBdr>
        <w:top w:val="none" w:sz="0" w:space="0" w:color="auto"/>
        <w:left w:val="none" w:sz="0" w:space="0" w:color="auto"/>
        <w:bottom w:val="none" w:sz="0" w:space="0" w:color="auto"/>
        <w:right w:val="none" w:sz="0" w:space="0" w:color="auto"/>
      </w:divBdr>
    </w:div>
    <w:div w:id="2049983896">
      <w:bodyDiv w:val="1"/>
      <w:marLeft w:val="0"/>
      <w:marRight w:val="0"/>
      <w:marTop w:val="0"/>
      <w:marBottom w:val="0"/>
      <w:divBdr>
        <w:top w:val="none" w:sz="0" w:space="0" w:color="auto"/>
        <w:left w:val="none" w:sz="0" w:space="0" w:color="auto"/>
        <w:bottom w:val="none" w:sz="0" w:space="0" w:color="auto"/>
        <w:right w:val="none" w:sz="0" w:space="0" w:color="auto"/>
      </w:divBdr>
    </w:div>
    <w:div w:id="2066949809">
      <w:bodyDiv w:val="1"/>
      <w:marLeft w:val="0"/>
      <w:marRight w:val="0"/>
      <w:marTop w:val="0"/>
      <w:marBottom w:val="0"/>
      <w:divBdr>
        <w:top w:val="none" w:sz="0" w:space="0" w:color="auto"/>
        <w:left w:val="none" w:sz="0" w:space="0" w:color="auto"/>
        <w:bottom w:val="none" w:sz="0" w:space="0" w:color="auto"/>
        <w:right w:val="none" w:sz="0" w:space="0" w:color="auto"/>
      </w:divBdr>
    </w:div>
    <w:div w:id="2104106138">
      <w:bodyDiv w:val="1"/>
      <w:marLeft w:val="0"/>
      <w:marRight w:val="0"/>
      <w:marTop w:val="0"/>
      <w:marBottom w:val="0"/>
      <w:divBdr>
        <w:top w:val="none" w:sz="0" w:space="0" w:color="auto"/>
        <w:left w:val="none" w:sz="0" w:space="0" w:color="auto"/>
        <w:bottom w:val="none" w:sz="0" w:space="0" w:color="auto"/>
        <w:right w:val="none" w:sz="0" w:space="0" w:color="auto"/>
      </w:divBdr>
    </w:div>
    <w:div w:id="2117672702">
      <w:bodyDiv w:val="1"/>
      <w:marLeft w:val="0"/>
      <w:marRight w:val="0"/>
      <w:marTop w:val="0"/>
      <w:marBottom w:val="0"/>
      <w:divBdr>
        <w:top w:val="none" w:sz="0" w:space="0" w:color="auto"/>
        <w:left w:val="none" w:sz="0" w:space="0" w:color="auto"/>
        <w:bottom w:val="none" w:sz="0" w:space="0" w:color="auto"/>
        <w:right w:val="none" w:sz="0" w:space="0" w:color="auto"/>
      </w:divBdr>
    </w:div>
    <w:div w:id="21319752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msi.com/Business-Productivity-PC/Cubi-NUC-1MX" TargetMode="External"/><Relationship Id="rId21" Type="http://schemas.openxmlformats.org/officeDocument/2006/relationships/footer" Target="footer4.xm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hyperlink" Target="https://docs.tenable.com/Nessus.htm" TargetMode="External"/><Relationship Id="rId159" Type="http://schemas.openxmlformats.org/officeDocument/2006/relationships/theme" Target="theme/theme1.xml"/><Relationship Id="rId107" Type="http://schemas.openxmlformats.org/officeDocument/2006/relationships/hyperlink" Target="https://docs.nestjs.com/providers" TargetMode="External"/><Relationship Id="rId11" Type="http://schemas.openxmlformats.org/officeDocument/2006/relationships/image" Target="media/image1.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hyperlink" Target="https://prometheus.io/docs/" TargetMode="External"/><Relationship Id="rId149" Type="http://schemas.openxmlformats.org/officeDocument/2006/relationships/hyperlink" Target="https://vosaspseplzen-my.sharepoint.com/personal/leschkae_office_spseplzen_cz/Documents/:%20https:/docs.npmjs.com/cli/v10/configuring-npm/package-json" TargetMode="External"/><Relationship Id="rId5" Type="http://schemas.openxmlformats.org/officeDocument/2006/relationships/numbering" Target="numbering.xml"/><Relationship Id="rId95" Type="http://schemas.openxmlformats.org/officeDocument/2006/relationships/image" Target="media/image77.png"/><Relationship Id="rId160" Type="http://schemas.microsoft.com/office/2020/10/relationships/intelligence" Target="intelligence2.xml"/><Relationship Id="rId22" Type="http://schemas.openxmlformats.org/officeDocument/2006/relationships/header" Target="header4.xm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hyperlink" Target="https://www.raspberrypi.com/documentation/computers/raspberry-pi.html" TargetMode="External"/><Relationship Id="rId139" Type="http://schemas.openxmlformats.org/officeDocument/2006/relationships/hyperlink" Target="https://www.ssllabs.com/ssltest/" TargetMode="External"/><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hyperlink" Target="https://react.dev/learn/passing-data-deeply-with-context" TargetMode="External"/><Relationship Id="rId155" Type="http://schemas.openxmlformats.org/officeDocument/2006/relationships/footer" Target="footer5.xml"/><Relationship Id="rId12" Type="http://schemas.openxmlformats.org/officeDocument/2006/relationships/image" Target="media/image2.png"/><Relationship Id="rId17" Type="http://schemas.openxmlformats.org/officeDocument/2006/relationships/header" Target="header1.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hyperlink" Target="https://docs.nestjs.com/middleware" TargetMode="External"/><Relationship Id="rId124" Type="http://schemas.openxmlformats.org/officeDocument/2006/relationships/hyperlink" Target="https://docs.python.org/3/" TargetMode="External"/><Relationship Id="rId129" Type="http://schemas.openxmlformats.org/officeDocument/2006/relationships/hyperlink" Target="https://prometheus.io/docs/guides/node-exporter/" TargetMode="Externa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hyperlink" Target="https://react.dev/learn" TargetMode="External"/><Relationship Id="rId145" Type="http://schemas.openxmlformats.org/officeDocument/2006/relationships/hyperlink" Target="https://developer.mozilla.org/en-US/docs/Web/API/Window/localStorage"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hyperlink" Target="https://pve.proxmox.com/pve-docs/" TargetMode="External"/><Relationship Id="rId119" Type="http://schemas.openxmlformats.org/officeDocument/2006/relationships/hyperlink" Target="https://makerworld.com/" TargetMode="Externa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hyperlink" Target="https://containrrr.dev/watchtower/" TargetMode="External"/><Relationship Id="rId135" Type="http://schemas.openxmlformats.org/officeDocument/2006/relationships/hyperlink" Target="https://docs.termius.com/" TargetMode="External"/><Relationship Id="rId151" Type="http://schemas.openxmlformats.org/officeDocument/2006/relationships/hyperlink" Target="https://developer.mozilla.org/en-US/docs/Web/CSS/CSS_transitions/Using_CSS_transitions" TargetMode="External"/><Relationship Id="rId156" Type="http://schemas.openxmlformats.org/officeDocument/2006/relationships/header" Target="header7.xml"/><Relationship Id="rId13" Type="http://schemas.openxmlformats.org/officeDocument/2006/relationships/image" Target="media/image3.jpeg"/><Relationship Id="rId18" Type="http://schemas.openxmlformats.org/officeDocument/2006/relationships/header" Target="header2.xml"/><Relationship Id="rId39" Type="http://schemas.openxmlformats.org/officeDocument/2006/relationships/image" Target="media/image21.png"/><Relationship Id="rId109" Type="http://schemas.openxmlformats.org/officeDocument/2006/relationships/hyperlink" Target="https://docs.nestjs.com/guards"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hyperlink" Target="https://docs.nestjs.com/" TargetMode="External"/><Relationship Id="rId120" Type="http://schemas.openxmlformats.org/officeDocument/2006/relationships/hyperlink" Target="https://www.diagrams.net/doc/" TargetMode="External"/><Relationship Id="rId125" Type="http://schemas.openxmlformats.org/officeDocument/2006/relationships/hyperlink" Target="https://flask.palletsprojects.com/" TargetMode="External"/><Relationship Id="rId141" Type="http://schemas.openxmlformats.org/officeDocument/2006/relationships/hyperlink" Target="https://vitejs.dev/guide" TargetMode="External"/><Relationship Id="rId146" Type="http://schemas.openxmlformats.org/officeDocument/2006/relationships/hyperlink" Target="https://developer.mozilla.org/en-US/docs/Web/API/Intersection_Observer_API" TargetMode="External"/><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hyperlink" Target="https://docs.nestjs.com/interceptors" TargetMode="External"/><Relationship Id="rId115" Type="http://schemas.openxmlformats.org/officeDocument/2006/relationships/hyperlink" Target="https://grafana.com/docs/" TargetMode="External"/><Relationship Id="rId131" Type="http://schemas.openxmlformats.org/officeDocument/2006/relationships/hyperlink" Target="https://www.wireguard.com/%23documentation" TargetMode="External"/><Relationship Id="rId136" Type="http://schemas.openxmlformats.org/officeDocument/2006/relationships/hyperlink" Target="https://wiki.filezilla-project.org/" TargetMode="External"/><Relationship Id="rId157" Type="http://schemas.openxmlformats.org/officeDocument/2006/relationships/footer" Target="footer6.xml"/><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hyperlink" Target="https://vosaspseplzen-my.sharepoint.com/personal/leschkae_office_spseplzen_cz/Documents/:%20https:/www.sitemaps.org/protocol.html" TargetMode="External"/><Relationship Id="rId19" Type="http://schemas.openxmlformats.org/officeDocument/2006/relationships/header" Target="header3.xml"/><Relationship Id="rId14" Type="http://schemas.openxmlformats.org/officeDocument/2006/relationships/image" Target="media/image4.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hyperlink" Target="https://docs.nestjs.com/modules" TargetMode="External"/><Relationship Id="rId126" Type="http://schemas.openxmlformats.org/officeDocument/2006/relationships/hyperlink" Target="https://redis.io/docs/" TargetMode="External"/><Relationship Id="rId147" Type="http://schemas.openxmlformats.org/officeDocument/2006/relationships/hyperlink" Target="https://sonner.emilkowal.ski/" TargetMode="Externa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yperlink" Target="https://docs.docker.com/" TargetMode="External"/><Relationship Id="rId142" Type="http://schemas.openxmlformats.org/officeDocument/2006/relationships/hyperlink" Target="https://reactrouter.com/en/main/start/overview" TargetMode="External"/><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hyperlink" Target="https://docs.openmediavault.org/" TargetMode="External"/><Relationship Id="rId137" Type="http://schemas.openxmlformats.org/officeDocument/2006/relationships/hyperlink" Target="https://www.sdcard.org/downloads/formatter/" TargetMode="External"/><Relationship Id="rId158" Type="http://schemas.openxmlformats.org/officeDocument/2006/relationships/fontTable" Target="fontTable.xml"/><Relationship Id="rId20" Type="http://schemas.openxmlformats.org/officeDocument/2006/relationships/footer" Target="footer3.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www.postgresql.org/" TargetMode="External"/><Relationship Id="rId132" Type="http://schemas.openxmlformats.org/officeDocument/2006/relationships/hyperlink" Target="https://kb.wedos.com/" TargetMode="External"/><Relationship Id="rId153" Type="http://schemas.openxmlformats.org/officeDocument/2006/relationships/header" Target="header5.xml"/><Relationship Id="rId15" Type="http://schemas.openxmlformats.org/officeDocument/2006/relationships/footer" Target="footer1.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hyperlink" Target="https://docs.nestjs.com/controllers" TargetMode="External"/><Relationship Id="rId127" Type="http://schemas.openxmlformats.org/officeDocument/2006/relationships/hyperlink" Target="https://uptime.kuma.pet/" TargetMode="External"/><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https://docs.portainer.io/" TargetMode="External"/><Relationship Id="rId143" Type="http://schemas.openxmlformats.org/officeDocument/2006/relationships/hyperlink" Target="https://developer.mozilla.org/en-US/docs/Web/API/Fetch_API/Using_Fetch" TargetMode="External"/><Relationship Id="rId148" Type="http://schemas.openxmlformats.org/officeDocument/2006/relationships/hyperlink" Target="https://recharts.org/en-US/guide"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hyperlink" Target="https://www.postgresql.org/docs/" TargetMode="External"/><Relationship Id="rId133" Type="http://schemas.openxmlformats.org/officeDocument/2006/relationships/hyperlink" Target="https://developers.cloudflare.com/" TargetMode="External"/><Relationship Id="rId154" Type="http://schemas.openxmlformats.org/officeDocument/2006/relationships/header" Target="header6.xml"/><Relationship Id="rId16" Type="http://schemas.openxmlformats.org/officeDocument/2006/relationships/footer" Target="footer2.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hyperlink" Target="https://nginxproxymanager.com/guide/" TargetMode="External"/><Relationship Id="rId144" Type="http://schemas.openxmlformats.org/officeDocument/2006/relationships/hyperlink" Target="https://developer.mozilla.org/en-US/docs/Glossary/Semantics%23semantics_in_html" TargetMode="External"/><Relationship Id="rId90" Type="http://schemas.openxmlformats.org/officeDocument/2006/relationships/image" Target="media/image72.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hyperlink" Target="https://docs.alpinelinux.org/" TargetMode="External"/><Relationship Id="rId134" Type="http://schemas.openxmlformats.org/officeDocument/2006/relationships/hyperlink" Target="https://emailprofi.cz/"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oph1j2\Downloads\sablona_upravena.dotx"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9714ac47-96dc-4a18-8347-2a67c4179708"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Zástupný_text1</b:Tag>
    <b:SourceType>InternetSite</b:SourceType>
    <b:Guid>{35AE109C-944F-4439-94A9-C9C33DB37D84}</b:Guid>
    <b:RefOrder>1</b:RefOrder>
  </b:Source>
</b:Sources>
</file>

<file path=customXml/item4.xml><?xml version="1.0" encoding="utf-8"?>
<ct:contentTypeSchema xmlns:ct="http://schemas.microsoft.com/office/2006/metadata/contentType" xmlns:ma="http://schemas.microsoft.com/office/2006/metadata/properties/metaAttributes" ct:_="" ma:_="" ma:contentTypeName="Dokument" ma:contentTypeID="0x0101008F06BFA0318849458746D4074530CED4" ma:contentTypeVersion="12" ma:contentTypeDescription="Vytvoří nový dokument" ma:contentTypeScope="" ma:versionID="a77021d834efe0c7de4bc75e100c4bd4">
  <xsd:schema xmlns:xsd="http://www.w3.org/2001/XMLSchema" xmlns:xs="http://www.w3.org/2001/XMLSchema" xmlns:p="http://schemas.microsoft.com/office/2006/metadata/properties" xmlns:ns3="110051bb-4d9b-4640-b9b4-3880ccbfc6b8" xmlns:ns4="9714ac47-96dc-4a18-8347-2a67c4179708" targetNamespace="http://schemas.microsoft.com/office/2006/metadata/properties" ma:root="true" ma:fieldsID="59fdb2d5940ddba370fe1d644e6e2545" ns3:_="" ns4:_="">
    <xsd:import namespace="110051bb-4d9b-4640-b9b4-3880ccbfc6b8"/>
    <xsd:import namespace="9714ac47-96dc-4a18-8347-2a67c417970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_activity" minOccurs="0"/>
                <xsd:element ref="ns4:MediaServiceObjectDetectorVersions" minOccurs="0"/>
                <xsd:element ref="ns4:MediaServiceAutoTags" minOccurs="0"/>
                <xsd:element ref="ns4:MediaServiceOCR" minOccurs="0"/>
                <xsd:element ref="ns4:MediaServiceGenerationTime" minOccurs="0"/>
                <xsd:element ref="ns4:MediaServiceEventHashCode"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0051bb-4d9b-4640-b9b4-3880ccbfc6b8" elementFormDefault="qualified">
    <xsd:import namespace="http://schemas.microsoft.com/office/2006/documentManagement/types"/>
    <xsd:import namespace="http://schemas.microsoft.com/office/infopath/2007/PartnerControls"/>
    <xsd:element name="SharedWithUsers" ma:index="8"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dílené s podrobnostmi" ma:internalName="SharedWithDetails" ma:readOnly="true">
      <xsd:simpleType>
        <xsd:restriction base="dms:Note">
          <xsd:maxLength value="255"/>
        </xsd:restriction>
      </xsd:simpleType>
    </xsd:element>
    <xsd:element name="SharingHintHash" ma:index="10" nillable="true" ma:displayName="Hodnota hash upozornění na sdílení"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714ac47-96dc-4a18-8347-2a67c417970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ECD490E-B7EB-4310-8804-2DF49945C04F}">
  <ds:schemaRefs>
    <ds:schemaRef ds:uri="http://schemas.microsoft.com/sharepoint/v3/contenttype/forms"/>
  </ds:schemaRefs>
</ds:datastoreItem>
</file>

<file path=customXml/itemProps2.xml><?xml version="1.0" encoding="utf-8"?>
<ds:datastoreItem xmlns:ds="http://schemas.openxmlformats.org/officeDocument/2006/customXml" ds:itemID="{2D3EDB30-C6EB-4925-A5AC-1D0510056AB4}">
  <ds:schemaRefs>
    <ds:schemaRef ds:uri="http://schemas.microsoft.com/office/2006/metadata/properties"/>
    <ds:schemaRef ds:uri="http://schemas.microsoft.com/office/infopath/2007/PartnerControls"/>
    <ds:schemaRef ds:uri="9714ac47-96dc-4a18-8347-2a67c4179708"/>
  </ds:schemaRefs>
</ds:datastoreItem>
</file>

<file path=customXml/itemProps3.xml><?xml version="1.0" encoding="utf-8"?>
<ds:datastoreItem xmlns:ds="http://schemas.openxmlformats.org/officeDocument/2006/customXml" ds:itemID="{A2F54337-EC73-460F-B58E-F0A3FEBFE2F8}">
  <ds:schemaRefs>
    <ds:schemaRef ds:uri="http://schemas.openxmlformats.org/officeDocument/2006/bibliography"/>
  </ds:schemaRefs>
</ds:datastoreItem>
</file>

<file path=customXml/itemProps4.xml><?xml version="1.0" encoding="utf-8"?>
<ds:datastoreItem xmlns:ds="http://schemas.openxmlformats.org/officeDocument/2006/customXml" ds:itemID="{42670D65-1E73-4B03-896D-36858E8F9C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0051bb-4d9b-4640-b9b4-3880ccbfc6b8"/>
    <ds:schemaRef ds:uri="9714ac47-96dc-4a18-8347-2a67c41797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sablona_upravena.dotx</Template>
  <TotalTime>13</TotalTime>
  <Pages>97</Pages>
  <Words>18337</Words>
  <Characters>104526</Characters>
  <Application>Microsoft Office Word</Application>
  <DocSecurity>0</DocSecurity>
  <Lines>871</Lines>
  <Paragraphs>245</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122618</CharactersWithSpaces>
  <SharedDoc>false</SharedDoc>
  <HLinks>
    <vt:vector size="924" baseType="variant">
      <vt:variant>
        <vt:i4>1376312</vt:i4>
      </vt:variant>
      <vt:variant>
        <vt:i4>1106</vt:i4>
      </vt:variant>
      <vt:variant>
        <vt:i4>0</vt:i4>
      </vt:variant>
      <vt:variant>
        <vt:i4>5</vt:i4>
      </vt:variant>
      <vt:variant>
        <vt:lpwstr/>
      </vt:variant>
      <vt:variant>
        <vt:lpwstr>_Toc195052995</vt:lpwstr>
      </vt:variant>
      <vt:variant>
        <vt:i4>1376312</vt:i4>
      </vt:variant>
      <vt:variant>
        <vt:i4>1100</vt:i4>
      </vt:variant>
      <vt:variant>
        <vt:i4>0</vt:i4>
      </vt:variant>
      <vt:variant>
        <vt:i4>5</vt:i4>
      </vt:variant>
      <vt:variant>
        <vt:lpwstr/>
      </vt:variant>
      <vt:variant>
        <vt:lpwstr>_Toc195052994</vt:lpwstr>
      </vt:variant>
      <vt:variant>
        <vt:i4>1376312</vt:i4>
      </vt:variant>
      <vt:variant>
        <vt:i4>1094</vt:i4>
      </vt:variant>
      <vt:variant>
        <vt:i4>0</vt:i4>
      </vt:variant>
      <vt:variant>
        <vt:i4>5</vt:i4>
      </vt:variant>
      <vt:variant>
        <vt:lpwstr/>
      </vt:variant>
      <vt:variant>
        <vt:lpwstr>_Toc195052993</vt:lpwstr>
      </vt:variant>
      <vt:variant>
        <vt:i4>1376312</vt:i4>
      </vt:variant>
      <vt:variant>
        <vt:i4>1088</vt:i4>
      </vt:variant>
      <vt:variant>
        <vt:i4>0</vt:i4>
      </vt:variant>
      <vt:variant>
        <vt:i4>5</vt:i4>
      </vt:variant>
      <vt:variant>
        <vt:lpwstr/>
      </vt:variant>
      <vt:variant>
        <vt:lpwstr>_Toc195052992</vt:lpwstr>
      </vt:variant>
      <vt:variant>
        <vt:i4>1376312</vt:i4>
      </vt:variant>
      <vt:variant>
        <vt:i4>1082</vt:i4>
      </vt:variant>
      <vt:variant>
        <vt:i4>0</vt:i4>
      </vt:variant>
      <vt:variant>
        <vt:i4>5</vt:i4>
      </vt:variant>
      <vt:variant>
        <vt:lpwstr/>
      </vt:variant>
      <vt:variant>
        <vt:lpwstr>_Toc195052991</vt:lpwstr>
      </vt:variant>
      <vt:variant>
        <vt:i4>1376312</vt:i4>
      </vt:variant>
      <vt:variant>
        <vt:i4>1076</vt:i4>
      </vt:variant>
      <vt:variant>
        <vt:i4>0</vt:i4>
      </vt:variant>
      <vt:variant>
        <vt:i4>5</vt:i4>
      </vt:variant>
      <vt:variant>
        <vt:lpwstr/>
      </vt:variant>
      <vt:variant>
        <vt:lpwstr>_Toc195052990</vt:lpwstr>
      </vt:variant>
      <vt:variant>
        <vt:i4>1310776</vt:i4>
      </vt:variant>
      <vt:variant>
        <vt:i4>1070</vt:i4>
      </vt:variant>
      <vt:variant>
        <vt:i4>0</vt:i4>
      </vt:variant>
      <vt:variant>
        <vt:i4>5</vt:i4>
      </vt:variant>
      <vt:variant>
        <vt:lpwstr/>
      </vt:variant>
      <vt:variant>
        <vt:lpwstr>_Toc195052989</vt:lpwstr>
      </vt:variant>
      <vt:variant>
        <vt:i4>1310776</vt:i4>
      </vt:variant>
      <vt:variant>
        <vt:i4>1064</vt:i4>
      </vt:variant>
      <vt:variant>
        <vt:i4>0</vt:i4>
      </vt:variant>
      <vt:variant>
        <vt:i4>5</vt:i4>
      </vt:variant>
      <vt:variant>
        <vt:lpwstr/>
      </vt:variant>
      <vt:variant>
        <vt:lpwstr>_Toc195052988</vt:lpwstr>
      </vt:variant>
      <vt:variant>
        <vt:i4>1310776</vt:i4>
      </vt:variant>
      <vt:variant>
        <vt:i4>1058</vt:i4>
      </vt:variant>
      <vt:variant>
        <vt:i4>0</vt:i4>
      </vt:variant>
      <vt:variant>
        <vt:i4>5</vt:i4>
      </vt:variant>
      <vt:variant>
        <vt:lpwstr/>
      </vt:variant>
      <vt:variant>
        <vt:lpwstr>_Toc195052987</vt:lpwstr>
      </vt:variant>
      <vt:variant>
        <vt:i4>1310776</vt:i4>
      </vt:variant>
      <vt:variant>
        <vt:i4>1052</vt:i4>
      </vt:variant>
      <vt:variant>
        <vt:i4>0</vt:i4>
      </vt:variant>
      <vt:variant>
        <vt:i4>5</vt:i4>
      </vt:variant>
      <vt:variant>
        <vt:lpwstr/>
      </vt:variant>
      <vt:variant>
        <vt:lpwstr>_Toc195052986</vt:lpwstr>
      </vt:variant>
      <vt:variant>
        <vt:i4>1310776</vt:i4>
      </vt:variant>
      <vt:variant>
        <vt:i4>1046</vt:i4>
      </vt:variant>
      <vt:variant>
        <vt:i4>0</vt:i4>
      </vt:variant>
      <vt:variant>
        <vt:i4>5</vt:i4>
      </vt:variant>
      <vt:variant>
        <vt:lpwstr/>
      </vt:variant>
      <vt:variant>
        <vt:lpwstr>_Toc195052985</vt:lpwstr>
      </vt:variant>
      <vt:variant>
        <vt:i4>1310776</vt:i4>
      </vt:variant>
      <vt:variant>
        <vt:i4>1040</vt:i4>
      </vt:variant>
      <vt:variant>
        <vt:i4>0</vt:i4>
      </vt:variant>
      <vt:variant>
        <vt:i4>5</vt:i4>
      </vt:variant>
      <vt:variant>
        <vt:lpwstr/>
      </vt:variant>
      <vt:variant>
        <vt:lpwstr>_Toc195052984</vt:lpwstr>
      </vt:variant>
      <vt:variant>
        <vt:i4>1310776</vt:i4>
      </vt:variant>
      <vt:variant>
        <vt:i4>1034</vt:i4>
      </vt:variant>
      <vt:variant>
        <vt:i4>0</vt:i4>
      </vt:variant>
      <vt:variant>
        <vt:i4>5</vt:i4>
      </vt:variant>
      <vt:variant>
        <vt:lpwstr/>
      </vt:variant>
      <vt:variant>
        <vt:lpwstr>_Toc195052983</vt:lpwstr>
      </vt:variant>
      <vt:variant>
        <vt:i4>1310776</vt:i4>
      </vt:variant>
      <vt:variant>
        <vt:i4>1028</vt:i4>
      </vt:variant>
      <vt:variant>
        <vt:i4>0</vt:i4>
      </vt:variant>
      <vt:variant>
        <vt:i4>5</vt:i4>
      </vt:variant>
      <vt:variant>
        <vt:lpwstr/>
      </vt:variant>
      <vt:variant>
        <vt:lpwstr>_Toc195052982</vt:lpwstr>
      </vt:variant>
      <vt:variant>
        <vt:i4>1310776</vt:i4>
      </vt:variant>
      <vt:variant>
        <vt:i4>1022</vt:i4>
      </vt:variant>
      <vt:variant>
        <vt:i4>0</vt:i4>
      </vt:variant>
      <vt:variant>
        <vt:i4>5</vt:i4>
      </vt:variant>
      <vt:variant>
        <vt:lpwstr/>
      </vt:variant>
      <vt:variant>
        <vt:lpwstr>_Toc195052981</vt:lpwstr>
      </vt:variant>
      <vt:variant>
        <vt:i4>1310776</vt:i4>
      </vt:variant>
      <vt:variant>
        <vt:i4>1016</vt:i4>
      </vt:variant>
      <vt:variant>
        <vt:i4>0</vt:i4>
      </vt:variant>
      <vt:variant>
        <vt:i4>5</vt:i4>
      </vt:variant>
      <vt:variant>
        <vt:lpwstr/>
      </vt:variant>
      <vt:variant>
        <vt:lpwstr>_Toc195052980</vt:lpwstr>
      </vt:variant>
      <vt:variant>
        <vt:i4>1769528</vt:i4>
      </vt:variant>
      <vt:variant>
        <vt:i4>1010</vt:i4>
      </vt:variant>
      <vt:variant>
        <vt:i4>0</vt:i4>
      </vt:variant>
      <vt:variant>
        <vt:i4>5</vt:i4>
      </vt:variant>
      <vt:variant>
        <vt:lpwstr/>
      </vt:variant>
      <vt:variant>
        <vt:lpwstr>_Toc195052979</vt:lpwstr>
      </vt:variant>
      <vt:variant>
        <vt:i4>1769528</vt:i4>
      </vt:variant>
      <vt:variant>
        <vt:i4>1004</vt:i4>
      </vt:variant>
      <vt:variant>
        <vt:i4>0</vt:i4>
      </vt:variant>
      <vt:variant>
        <vt:i4>5</vt:i4>
      </vt:variant>
      <vt:variant>
        <vt:lpwstr/>
      </vt:variant>
      <vt:variant>
        <vt:lpwstr>_Toc195052978</vt:lpwstr>
      </vt:variant>
      <vt:variant>
        <vt:i4>1769528</vt:i4>
      </vt:variant>
      <vt:variant>
        <vt:i4>998</vt:i4>
      </vt:variant>
      <vt:variant>
        <vt:i4>0</vt:i4>
      </vt:variant>
      <vt:variant>
        <vt:i4>5</vt:i4>
      </vt:variant>
      <vt:variant>
        <vt:lpwstr/>
      </vt:variant>
      <vt:variant>
        <vt:lpwstr>_Toc195052977</vt:lpwstr>
      </vt:variant>
      <vt:variant>
        <vt:i4>1769528</vt:i4>
      </vt:variant>
      <vt:variant>
        <vt:i4>992</vt:i4>
      </vt:variant>
      <vt:variant>
        <vt:i4>0</vt:i4>
      </vt:variant>
      <vt:variant>
        <vt:i4>5</vt:i4>
      </vt:variant>
      <vt:variant>
        <vt:lpwstr/>
      </vt:variant>
      <vt:variant>
        <vt:lpwstr>_Toc195052976</vt:lpwstr>
      </vt:variant>
      <vt:variant>
        <vt:i4>1769528</vt:i4>
      </vt:variant>
      <vt:variant>
        <vt:i4>986</vt:i4>
      </vt:variant>
      <vt:variant>
        <vt:i4>0</vt:i4>
      </vt:variant>
      <vt:variant>
        <vt:i4>5</vt:i4>
      </vt:variant>
      <vt:variant>
        <vt:lpwstr/>
      </vt:variant>
      <vt:variant>
        <vt:lpwstr>_Toc195052975</vt:lpwstr>
      </vt:variant>
      <vt:variant>
        <vt:i4>1769528</vt:i4>
      </vt:variant>
      <vt:variant>
        <vt:i4>980</vt:i4>
      </vt:variant>
      <vt:variant>
        <vt:i4>0</vt:i4>
      </vt:variant>
      <vt:variant>
        <vt:i4>5</vt:i4>
      </vt:variant>
      <vt:variant>
        <vt:lpwstr/>
      </vt:variant>
      <vt:variant>
        <vt:lpwstr>_Toc195052974</vt:lpwstr>
      </vt:variant>
      <vt:variant>
        <vt:i4>1769528</vt:i4>
      </vt:variant>
      <vt:variant>
        <vt:i4>974</vt:i4>
      </vt:variant>
      <vt:variant>
        <vt:i4>0</vt:i4>
      </vt:variant>
      <vt:variant>
        <vt:i4>5</vt:i4>
      </vt:variant>
      <vt:variant>
        <vt:lpwstr/>
      </vt:variant>
      <vt:variant>
        <vt:lpwstr>_Toc195052973</vt:lpwstr>
      </vt:variant>
      <vt:variant>
        <vt:i4>1769528</vt:i4>
      </vt:variant>
      <vt:variant>
        <vt:i4>968</vt:i4>
      </vt:variant>
      <vt:variant>
        <vt:i4>0</vt:i4>
      </vt:variant>
      <vt:variant>
        <vt:i4>5</vt:i4>
      </vt:variant>
      <vt:variant>
        <vt:lpwstr/>
      </vt:variant>
      <vt:variant>
        <vt:lpwstr>_Toc195052972</vt:lpwstr>
      </vt:variant>
      <vt:variant>
        <vt:i4>1769528</vt:i4>
      </vt:variant>
      <vt:variant>
        <vt:i4>962</vt:i4>
      </vt:variant>
      <vt:variant>
        <vt:i4>0</vt:i4>
      </vt:variant>
      <vt:variant>
        <vt:i4>5</vt:i4>
      </vt:variant>
      <vt:variant>
        <vt:lpwstr/>
      </vt:variant>
      <vt:variant>
        <vt:lpwstr>_Toc195052971</vt:lpwstr>
      </vt:variant>
      <vt:variant>
        <vt:i4>1769528</vt:i4>
      </vt:variant>
      <vt:variant>
        <vt:i4>956</vt:i4>
      </vt:variant>
      <vt:variant>
        <vt:i4>0</vt:i4>
      </vt:variant>
      <vt:variant>
        <vt:i4>5</vt:i4>
      </vt:variant>
      <vt:variant>
        <vt:lpwstr/>
      </vt:variant>
      <vt:variant>
        <vt:lpwstr>_Toc195052970</vt:lpwstr>
      </vt:variant>
      <vt:variant>
        <vt:i4>1703992</vt:i4>
      </vt:variant>
      <vt:variant>
        <vt:i4>950</vt:i4>
      </vt:variant>
      <vt:variant>
        <vt:i4>0</vt:i4>
      </vt:variant>
      <vt:variant>
        <vt:i4>5</vt:i4>
      </vt:variant>
      <vt:variant>
        <vt:lpwstr/>
      </vt:variant>
      <vt:variant>
        <vt:lpwstr>_Toc195052969</vt:lpwstr>
      </vt:variant>
      <vt:variant>
        <vt:i4>1703992</vt:i4>
      </vt:variant>
      <vt:variant>
        <vt:i4>944</vt:i4>
      </vt:variant>
      <vt:variant>
        <vt:i4>0</vt:i4>
      </vt:variant>
      <vt:variant>
        <vt:i4>5</vt:i4>
      </vt:variant>
      <vt:variant>
        <vt:lpwstr/>
      </vt:variant>
      <vt:variant>
        <vt:lpwstr>_Toc195052968</vt:lpwstr>
      </vt:variant>
      <vt:variant>
        <vt:i4>1703992</vt:i4>
      </vt:variant>
      <vt:variant>
        <vt:i4>938</vt:i4>
      </vt:variant>
      <vt:variant>
        <vt:i4>0</vt:i4>
      </vt:variant>
      <vt:variant>
        <vt:i4>5</vt:i4>
      </vt:variant>
      <vt:variant>
        <vt:lpwstr/>
      </vt:variant>
      <vt:variant>
        <vt:lpwstr>_Toc195052967</vt:lpwstr>
      </vt:variant>
      <vt:variant>
        <vt:i4>1703992</vt:i4>
      </vt:variant>
      <vt:variant>
        <vt:i4>932</vt:i4>
      </vt:variant>
      <vt:variant>
        <vt:i4>0</vt:i4>
      </vt:variant>
      <vt:variant>
        <vt:i4>5</vt:i4>
      </vt:variant>
      <vt:variant>
        <vt:lpwstr/>
      </vt:variant>
      <vt:variant>
        <vt:lpwstr>_Toc195052966</vt:lpwstr>
      </vt:variant>
      <vt:variant>
        <vt:i4>1703992</vt:i4>
      </vt:variant>
      <vt:variant>
        <vt:i4>926</vt:i4>
      </vt:variant>
      <vt:variant>
        <vt:i4>0</vt:i4>
      </vt:variant>
      <vt:variant>
        <vt:i4>5</vt:i4>
      </vt:variant>
      <vt:variant>
        <vt:lpwstr/>
      </vt:variant>
      <vt:variant>
        <vt:lpwstr>_Toc195052965</vt:lpwstr>
      </vt:variant>
      <vt:variant>
        <vt:i4>1703992</vt:i4>
      </vt:variant>
      <vt:variant>
        <vt:i4>920</vt:i4>
      </vt:variant>
      <vt:variant>
        <vt:i4>0</vt:i4>
      </vt:variant>
      <vt:variant>
        <vt:i4>5</vt:i4>
      </vt:variant>
      <vt:variant>
        <vt:lpwstr/>
      </vt:variant>
      <vt:variant>
        <vt:lpwstr>_Toc195052964</vt:lpwstr>
      </vt:variant>
      <vt:variant>
        <vt:i4>1703992</vt:i4>
      </vt:variant>
      <vt:variant>
        <vt:i4>914</vt:i4>
      </vt:variant>
      <vt:variant>
        <vt:i4>0</vt:i4>
      </vt:variant>
      <vt:variant>
        <vt:i4>5</vt:i4>
      </vt:variant>
      <vt:variant>
        <vt:lpwstr/>
      </vt:variant>
      <vt:variant>
        <vt:lpwstr>_Toc195052963</vt:lpwstr>
      </vt:variant>
      <vt:variant>
        <vt:i4>1703992</vt:i4>
      </vt:variant>
      <vt:variant>
        <vt:i4>908</vt:i4>
      </vt:variant>
      <vt:variant>
        <vt:i4>0</vt:i4>
      </vt:variant>
      <vt:variant>
        <vt:i4>5</vt:i4>
      </vt:variant>
      <vt:variant>
        <vt:lpwstr/>
      </vt:variant>
      <vt:variant>
        <vt:lpwstr>_Toc195052962</vt:lpwstr>
      </vt:variant>
      <vt:variant>
        <vt:i4>1703992</vt:i4>
      </vt:variant>
      <vt:variant>
        <vt:i4>902</vt:i4>
      </vt:variant>
      <vt:variant>
        <vt:i4>0</vt:i4>
      </vt:variant>
      <vt:variant>
        <vt:i4>5</vt:i4>
      </vt:variant>
      <vt:variant>
        <vt:lpwstr/>
      </vt:variant>
      <vt:variant>
        <vt:lpwstr>_Toc195052961</vt:lpwstr>
      </vt:variant>
      <vt:variant>
        <vt:i4>1703992</vt:i4>
      </vt:variant>
      <vt:variant>
        <vt:i4>896</vt:i4>
      </vt:variant>
      <vt:variant>
        <vt:i4>0</vt:i4>
      </vt:variant>
      <vt:variant>
        <vt:i4>5</vt:i4>
      </vt:variant>
      <vt:variant>
        <vt:lpwstr/>
      </vt:variant>
      <vt:variant>
        <vt:lpwstr>_Toc195052960</vt:lpwstr>
      </vt:variant>
      <vt:variant>
        <vt:i4>1638456</vt:i4>
      </vt:variant>
      <vt:variant>
        <vt:i4>890</vt:i4>
      </vt:variant>
      <vt:variant>
        <vt:i4>0</vt:i4>
      </vt:variant>
      <vt:variant>
        <vt:i4>5</vt:i4>
      </vt:variant>
      <vt:variant>
        <vt:lpwstr/>
      </vt:variant>
      <vt:variant>
        <vt:lpwstr>_Toc195052959</vt:lpwstr>
      </vt:variant>
      <vt:variant>
        <vt:i4>1638456</vt:i4>
      </vt:variant>
      <vt:variant>
        <vt:i4>884</vt:i4>
      </vt:variant>
      <vt:variant>
        <vt:i4>0</vt:i4>
      </vt:variant>
      <vt:variant>
        <vt:i4>5</vt:i4>
      </vt:variant>
      <vt:variant>
        <vt:lpwstr/>
      </vt:variant>
      <vt:variant>
        <vt:lpwstr>_Toc195052958</vt:lpwstr>
      </vt:variant>
      <vt:variant>
        <vt:i4>1638456</vt:i4>
      </vt:variant>
      <vt:variant>
        <vt:i4>878</vt:i4>
      </vt:variant>
      <vt:variant>
        <vt:i4>0</vt:i4>
      </vt:variant>
      <vt:variant>
        <vt:i4>5</vt:i4>
      </vt:variant>
      <vt:variant>
        <vt:lpwstr/>
      </vt:variant>
      <vt:variant>
        <vt:lpwstr>_Toc195052957</vt:lpwstr>
      </vt:variant>
      <vt:variant>
        <vt:i4>1966175</vt:i4>
      </vt:variant>
      <vt:variant>
        <vt:i4>873</vt:i4>
      </vt:variant>
      <vt:variant>
        <vt:i4>0</vt:i4>
      </vt:variant>
      <vt:variant>
        <vt:i4>5</vt:i4>
      </vt:variant>
      <vt:variant>
        <vt:lpwstr>https://www.postgresql.org/docs/</vt:lpwstr>
      </vt:variant>
      <vt:variant>
        <vt:lpwstr/>
      </vt:variant>
      <vt:variant>
        <vt:i4>3539052</vt:i4>
      </vt:variant>
      <vt:variant>
        <vt:i4>870</vt:i4>
      </vt:variant>
      <vt:variant>
        <vt:i4>0</vt:i4>
      </vt:variant>
      <vt:variant>
        <vt:i4>5</vt:i4>
      </vt:variant>
      <vt:variant>
        <vt:lpwstr>https://www.postgresql.org/</vt:lpwstr>
      </vt:variant>
      <vt:variant>
        <vt:lpwstr/>
      </vt:variant>
      <vt:variant>
        <vt:i4>1048585</vt:i4>
      </vt:variant>
      <vt:variant>
        <vt:i4>867</vt:i4>
      </vt:variant>
      <vt:variant>
        <vt:i4>0</vt:i4>
      </vt:variant>
      <vt:variant>
        <vt:i4>5</vt:i4>
      </vt:variant>
      <vt:variant>
        <vt:lpwstr>https://docs.nestjs.com/interceptors</vt:lpwstr>
      </vt:variant>
      <vt:variant>
        <vt:lpwstr/>
      </vt:variant>
      <vt:variant>
        <vt:i4>6291559</vt:i4>
      </vt:variant>
      <vt:variant>
        <vt:i4>864</vt:i4>
      </vt:variant>
      <vt:variant>
        <vt:i4>0</vt:i4>
      </vt:variant>
      <vt:variant>
        <vt:i4>5</vt:i4>
      </vt:variant>
      <vt:variant>
        <vt:lpwstr>https://docs.nestjs.com/guards</vt:lpwstr>
      </vt:variant>
      <vt:variant>
        <vt:lpwstr/>
      </vt:variant>
      <vt:variant>
        <vt:i4>7864421</vt:i4>
      </vt:variant>
      <vt:variant>
        <vt:i4>861</vt:i4>
      </vt:variant>
      <vt:variant>
        <vt:i4>0</vt:i4>
      </vt:variant>
      <vt:variant>
        <vt:i4>5</vt:i4>
      </vt:variant>
      <vt:variant>
        <vt:lpwstr>https://docs.nestjs.com/middleware</vt:lpwstr>
      </vt:variant>
      <vt:variant>
        <vt:lpwstr/>
      </vt:variant>
      <vt:variant>
        <vt:i4>393238</vt:i4>
      </vt:variant>
      <vt:variant>
        <vt:i4>858</vt:i4>
      </vt:variant>
      <vt:variant>
        <vt:i4>0</vt:i4>
      </vt:variant>
      <vt:variant>
        <vt:i4>5</vt:i4>
      </vt:variant>
      <vt:variant>
        <vt:lpwstr>https://docs.nestjs.com/providers</vt:lpwstr>
      </vt:variant>
      <vt:variant>
        <vt:lpwstr/>
      </vt:variant>
      <vt:variant>
        <vt:i4>8257651</vt:i4>
      </vt:variant>
      <vt:variant>
        <vt:i4>855</vt:i4>
      </vt:variant>
      <vt:variant>
        <vt:i4>0</vt:i4>
      </vt:variant>
      <vt:variant>
        <vt:i4>5</vt:i4>
      </vt:variant>
      <vt:variant>
        <vt:lpwstr>https://docs.nestjs.com/controllers</vt:lpwstr>
      </vt:variant>
      <vt:variant>
        <vt:lpwstr/>
      </vt:variant>
      <vt:variant>
        <vt:i4>7012448</vt:i4>
      </vt:variant>
      <vt:variant>
        <vt:i4>852</vt:i4>
      </vt:variant>
      <vt:variant>
        <vt:i4>0</vt:i4>
      </vt:variant>
      <vt:variant>
        <vt:i4>5</vt:i4>
      </vt:variant>
      <vt:variant>
        <vt:lpwstr>https://docs.nestjs.com/modules</vt:lpwstr>
      </vt:variant>
      <vt:variant>
        <vt:lpwstr/>
      </vt:variant>
      <vt:variant>
        <vt:i4>1310725</vt:i4>
      </vt:variant>
      <vt:variant>
        <vt:i4>849</vt:i4>
      </vt:variant>
      <vt:variant>
        <vt:i4>0</vt:i4>
      </vt:variant>
      <vt:variant>
        <vt:i4>5</vt:i4>
      </vt:variant>
      <vt:variant>
        <vt:lpwstr>https://docs.nestjs.com/</vt:lpwstr>
      </vt:variant>
      <vt:variant>
        <vt:lpwstr/>
      </vt:variant>
      <vt:variant>
        <vt:i4>1179709</vt:i4>
      </vt:variant>
      <vt:variant>
        <vt:i4>632</vt:i4>
      </vt:variant>
      <vt:variant>
        <vt:i4>0</vt:i4>
      </vt:variant>
      <vt:variant>
        <vt:i4>5</vt:i4>
      </vt:variant>
      <vt:variant>
        <vt:lpwstr/>
      </vt:variant>
      <vt:variant>
        <vt:lpwstr>_Toc195206982</vt:lpwstr>
      </vt:variant>
      <vt:variant>
        <vt:i4>1179709</vt:i4>
      </vt:variant>
      <vt:variant>
        <vt:i4>626</vt:i4>
      </vt:variant>
      <vt:variant>
        <vt:i4>0</vt:i4>
      </vt:variant>
      <vt:variant>
        <vt:i4>5</vt:i4>
      </vt:variant>
      <vt:variant>
        <vt:lpwstr/>
      </vt:variant>
      <vt:variant>
        <vt:lpwstr>_Toc195206981</vt:lpwstr>
      </vt:variant>
      <vt:variant>
        <vt:i4>1179709</vt:i4>
      </vt:variant>
      <vt:variant>
        <vt:i4>620</vt:i4>
      </vt:variant>
      <vt:variant>
        <vt:i4>0</vt:i4>
      </vt:variant>
      <vt:variant>
        <vt:i4>5</vt:i4>
      </vt:variant>
      <vt:variant>
        <vt:lpwstr/>
      </vt:variant>
      <vt:variant>
        <vt:lpwstr>_Toc195206980</vt:lpwstr>
      </vt:variant>
      <vt:variant>
        <vt:i4>1900605</vt:i4>
      </vt:variant>
      <vt:variant>
        <vt:i4>614</vt:i4>
      </vt:variant>
      <vt:variant>
        <vt:i4>0</vt:i4>
      </vt:variant>
      <vt:variant>
        <vt:i4>5</vt:i4>
      </vt:variant>
      <vt:variant>
        <vt:lpwstr/>
      </vt:variant>
      <vt:variant>
        <vt:lpwstr>_Toc195206979</vt:lpwstr>
      </vt:variant>
      <vt:variant>
        <vt:i4>1900605</vt:i4>
      </vt:variant>
      <vt:variant>
        <vt:i4>608</vt:i4>
      </vt:variant>
      <vt:variant>
        <vt:i4>0</vt:i4>
      </vt:variant>
      <vt:variant>
        <vt:i4>5</vt:i4>
      </vt:variant>
      <vt:variant>
        <vt:lpwstr/>
      </vt:variant>
      <vt:variant>
        <vt:lpwstr>_Toc195206978</vt:lpwstr>
      </vt:variant>
      <vt:variant>
        <vt:i4>1900605</vt:i4>
      </vt:variant>
      <vt:variant>
        <vt:i4>602</vt:i4>
      </vt:variant>
      <vt:variant>
        <vt:i4>0</vt:i4>
      </vt:variant>
      <vt:variant>
        <vt:i4>5</vt:i4>
      </vt:variant>
      <vt:variant>
        <vt:lpwstr/>
      </vt:variant>
      <vt:variant>
        <vt:lpwstr>_Toc195206977</vt:lpwstr>
      </vt:variant>
      <vt:variant>
        <vt:i4>1900605</vt:i4>
      </vt:variant>
      <vt:variant>
        <vt:i4>596</vt:i4>
      </vt:variant>
      <vt:variant>
        <vt:i4>0</vt:i4>
      </vt:variant>
      <vt:variant>
        <vt:i4>5</vt:i4>
      </vt:variant>
      <vt:variant>
        <vt:lpwstr/>
      </vt:variant>
      <vt:variant>
        <vt:lpwstr>_Toc195206976</vt:lpwstr>
      </vt:variant>
      <vt:variant>
        <vt:i4>1900605</vt:i4>
      </vt:variant>
      <vt:variant>
        <vt:i4>590</vt:i4>
      </vt:variant>
      <vt:variant>
        <vt:i4>0</vt:i4>
      </vt:variant>
      <vt:variant>
        <vt:i4>5</vt:i4>
      </vt:variant>
      <vt:variant>
        <vt:lpwstr/>
      </vt:variant>
      <vt:variant>
        <vt:lpwstr>_Toc195206975</vt:lpwstr>
      </vt:variant>
      <vt:variant>
        <vt:i4>1900605</vt:i4>
      </vt:variant>
      <vt:variant>
        <vt:i4>584</vt:i4>
      </vt:variant>
      <vt:variant>
        <vt:i4>0</vt:i4>
      </vt:variant>
      <vt:variant>
        <vt:i4>5</vt:i4>
      </vt:variant>
      <vt:variant>
        <vt:lpwstr/>
      </vt:variant>
      <vt:variant>
        <vt:lpwstr>_Toc195206974</vt:lpwstr>
      </vt:variant>
      <vt:variant>
        <vt:i4>1900605</vt:i4>
      </vt:variant>
      <vt:variant>
        <vt:i4>578</vt:i4>
      </vt:variant>
      <vt:variant>
        <vt:i4>0</vt:i4>
      </vt:variant>
      <vt:variant>
        <vt:i4>5</vt:i4>
      </vt:variant>
      <vt:variant>
        <vt:lpwstr/>
      </vt:variant>
      <vt:variant>
        <vt:lpwstr>_Toc195206973</vt:lpwstr>
      </vt:variant>
      <vt:variant>
        <vt:i4>1900605</vt:i4>
      </vt:variant>
      <vt:variant>
        <vt:i4>572</vt:i4>
      </vt:variant>
      <vt:variant>
        <vt:i4>0</vt:i4>
      </vt:variant>
      <vt:variant>
        <vt:i4>5</vt:i4>
      </vt:variant>
      <vt:variant>
        <vt:lpwstr/>
      </vt:variant>
      <vt:variant>
        <vt:lpwstr>_Toc195206972</vt:lpwstr>
      </vt:variant>
      <vt:variant>
        <vt:i4>1900605</vt:i4>
      </vt:variant>
      <vt:variant>
        <vt:i4>566</vt:i4>
      </vt:variant>
      <vt:variant>
        <vt:i4>0</vt:i4>
      </vt:variant>
      <vt:variant>
        <vt:i4>5</vt:i4>
      </vt:variant>
      <vt:variant>
        <vt:lpwstr/>
      </vt:variant>
      <vt:variant>
        <vt:lpwstr>_Toc195206971</vt:lpwstr>
      </vt:variant>
      <vt:variant>
        <vt:i4>1900605</vt:i4>
      </vt:variant>
      <vt:variant>
        <vt:i4>560</vt:i4>
      </vt:variant>
      <vt:variant>
        <vt:i4>0</vt:i4>
      </vt:variant>
      <vt:variant>
        <vt:i4>5</vt:i4>
      </vt:variant>
      <vt:variant>
        <vt:lpwstr/>
      </vt:variant>
      <vt:variant>
        <vt:lpwstr>_Toc195206970</vt:lpwstr>
      </vt:variant>
      <vt:variant>
        <vt:i4>1835069</vt:i4>
      </vt:variant>
      <vt:variant>
        <vt:i4>554</vt:i4>
      </vt:variant>
      <vt:variant>
        <vt:i4>0</vt:i4>
      </vt:variant>
      <vt:variant>
        <vt:i4>5</vt:i4>
      </vt:variant>
      <vt:variant>
        <vt:lpwstr/>
      </vt:variant>
      <vt:variant>
        <vt:lpwstr>_Toc195206969</vt:lpwstr>
      </vt:variant>
      <vt:variant>
        <vt:i4>1835069</vt:i4>
      </vt:variant>
      <vt:variant>
        <vt:i4>548</vt:i4>
      </vt:variant>
      <vt:variant>
        <vt:i4>0</vt:i4>
      </vt:variant>
      <vt:variant>
        <vt:i4>5</vt:i4>
      </vt:variant>
      <vt:variant>
        <vt:lpwstr/>
      </vt:variant>
      <vt:variant>
        <vt:lpwstr>_Toc195206968</vt:lpwstr>
      </vt:variant>
      <vt:variant>
        <vt:i4>1835069</vt:i4>
      </vt:variant>
      <vt:variant>
        <vt:i4>542</vt:i4>
      </vt:variant>
      <vt:variant>
        <vt:i4>0</vt:i4>
      </vt:variant>
      <vt:variant>
        <vt:i4>5</vt:i4>
      </vt:variant>
      <vt:variant>
        <vt:lpwstr/>
      </vt:variant>
      <vt:variant>
        <vt:lpwstr>_Toc195206967</vt:lpwstr>
      </vt:variant>
      <vt:variant>
        <vt:i4>1835069</vt:i4>
      </vt:variant>
      <vt:variant>
        <vt:i4>536</vt:i4>
      </vt:variant>
      <vt:variant>
        <vt:i4>0</vt:i4>
      </vt:variant>
      <vt:variant>
        <vt:i4>5</vt:i4>
      </vt:variant>
      <vt:variant>
        <vt:lpwstr/>
      </vt:variant>
      <vt:variant>
        <vt:lpwstr>_Toc195206966</vt:lpwstr>
      </vt:variant>
      <vt:variant>
        <vt:i4>1835069</vt:i4>
      </vt:variant>
      <vt:variant>
        <vt:i4>530</vt:i4>
      </vt:variant>
      <vt:variant>
        <vt:i4>0</vt:i4>
      </vt:variant>
      <vt:variant>
        <vt:i4>5</vt:i4>
      </vt:variant>
      <vt:variant>
        <vt:lpwstr/>
      </vt:variant>
      <vt:variant>
        <vt:lpwstr>_Toc195206965</vt:lpwstr>
      </vt:variant>
      <vt:variant>
        <vt:i4>1835069</vt:i4>
      </vt:variant>
      <vt:variant>
        <vt:i4>524</vt:i4>
      </vt:variant>
      <vt:variant>
        <vt:i4>0</vt:i4>
      </vt:variant>
      <vt:variant>
        <vt:i4>5</vt:i4>
      </vt:variant>
      <vt:variant>
        <vt:lpwstr/>
      </vt:variant>
      <vt:variant>
        <vt:lpwstr>_Toc195206964</vt:lpwstr>
      </vt:variant>
      <vt:variant>
        <vt:i4>1835069</vt:i4>
      </vt:variant>
      <vt:variant>
        <vt:i4>518</vt:i4>
      </vt:variant>
      <vt:variant>
        <vt:i4>0</vt:i4>
      </vt:variant>
      <vt:variant>
        <vt:i4>5</vt:i4>
      </vt:variant>
      <vt:variant>
        <vt:lpwstr/>
      </vt:variant>
      <vt:variant>
        <vt:lpwstr>_Toc195206963</vt:lpwstr>
      </vt:variant>
      <vt:variant>
        <vt:i4>1835069</vt:i4>
      </vt:variant>
      <vt:variant>
        <vt:i4>512</vt:i4>
      </vt:variant>
      <vt:variant>
        <vt:i4>0</vt:i4>
      </vt:variant>
      <vt:variant>
        <vt:i4>5</vt:i4>
      </vt:variant>
      <vt:variant>
        <vt:lpwstr/>
      </vt:variant>
      <vt:variant>
        <vt:lpwstr>_Toc195206962</vt:lpwstr>
      </vt:variant>
      <vt:variant>
        <vt:i4>1835069</vt:i4>
      </vt:variant>
      <vt:variant>
        <vt:i4>506</vt:i4>
      </vt:variant>
      <vt:variant>
        <vt:i4>0</vt:i4>
      </vt:variant>
      <vt:variant>
        <vt:i4>5</vt:i4>
      </vt:variant>
      <vt:variant>
        <vt:lpwstr/>
      </vt:variant>
      <vt:variant>
        <vt:lpwstr>_Toc195206961</vt:lpwstr>
      </vt:variant>
      <vt:variant>
        <vt:i4>1835069</vt:i4>
      </vt:variant>
      <vt:variant>
        <vt:i4>500</vt:i4>
      </vt:variant>
      <vt:variant>
        <vt:i4>0</vt:i4>
      </vt:variant>
      <vt:variant>
        <vt:i4>5</vt:i4>
      </vt:variant>
      <vt:variant>
        <vt:lpwstr/>
      </vt:variant>
      <vt:variant>
        <vt:lpwstr>_Toc195206960</vt:lpwstr>
      </vt:variant>
      <vt:variant>
        <vt:i4>2031677</vt:i4>
      </vt:variant>
      <vt:variant>
        <vt:i4>494</vt:i4>
      </vt:variant>
      <vt:variant>
        <vt:i4>0</vt:i4>
      </vt:variant>
      <vt:variant>
        <vt:i4>5</vt:i4>
      </vt:variant>
      <vt:variant>
        <vt:lpwstr/>
      </vt:variant>
      <vt:variant>
        <vt:lpwstr>_Toc195206959</vt:lpwstr>
      </vt:variant>
      <vt:variant>
        <vt:i4>2031677</vt:i4>
      </vt:variant>
      <vt:variant>
        <vt:i4>488</vt:i4>
      </vt:variant>
      <vt:variant>
        <vt:i4>0</vt:i4>
      </vt:variant>
      <vt:variant>
        <vt:i4>5</vt:i4>
      </vt:variant>
      <vt:variant>
        <vt:lpwstr/>
      </vt:variant>
      <vt:variant>
        <vt:lpwstr>_Toc195206958</vt:lpwstr>
      </vt:variant>
      <vt:variant>
        <vt:i4>2031677</vt:i4>
      </vt:variant>
      <vt:variant>
        <vt:i4>482</vt:i4>
      </vt:variant>
      <vt:variant>
        <vt:i4>0</vt:i4>
      </vt:variant>
      <vt:variant>
        <vt:i4>5</vt:i4>
      </vt:variant>
      <vt:variant>
        <vt:lpwstr/>
      </vt:variant>
      <vt:variant>
        <vt:lpwstr>_Toc195206957</vt:lpwstr>
      </vt:variant>
      <vt:variant>
        <vt:i4>2031677</vt:i4>
      </vt:variant>
      <vt:variant>
        <vt:i4>476</vt:i4>
      </vt:variant>
      <vt:variant>
        <vt:i4>0</vt:i4>
      </vt:variant>
      <vt:variant>
        <vt:i4>5</vt:i4>
      </vt:variant>
      <vt:variant>
        <vt:lpwstr/>
      </vt:variant>
      <vt:variant>
        <vt:lpwstr>_Toc195206956</vt:lpwstr>
      </vt:variant>
      <vt:variant>
        <vt:i4>2031677</vt:i4>
      </vt:variant>
      <vt:variant>
        <vt:i4>470</vt:i4>
      </vt:variant>
      <vt:variant>
        <vt:i4>0</vt:i4>
      </vt:variant>
      <vt:variant>
        <vt:i4>5</vt:i4>
      </vt:variant>
      <vt:variant>
        <vt:lpwstr/>
      </vt:variant>
      <vt:variant>
        <vt:lpwstr>_Toc195206955</vt:lpwstr>
      </vt:variant>
      <vt:variant>
        <vt:i4>2031677</vt:i4>
      </vt:variant>
      <vt:variant>
        <vt:i4>464</vt:i4>
      </vt:variant>
      <vt:variant>
        <vt:i4>0</vt:i4>
      </vt:variant>
      <vt:variant>
        <vt:i4>5</vt:i4>
      </vt:variant>
      <vt:variant>
        <vt:lpwstr/>
      </vt:variant>
      <vt:variant>
        <vt:lpwstr>_Toc195206954</vt:lpwstr>
      </vt:variant>
      <vt:variant>
        <vt:i4>2031677</vt:i4>
      </vt:variant>
      <vt:variant>
        <vt:i4>458</vt:i4>
      </vt:variant>
      <vt:variant>
        <vt:i4>0</vt:i4>
      </vt:variant>
      <vt:variant>
        <vt:i4>5</vt:i4>
      </vt:variant>
      <vt:variant>
        <vt:lpwstr/>
      </vt:variant>
      <vt:variant>
        <vt:lpwstr>_Toc195206953</vt:lpwstr>
      </vt:variant>
      <vt:variant>
        <vt:i4>2031677</vt:i4>
      </vt:variant>
      <vt:variant>
        <vt:i4>452</vt:i4>
      </vt:variant>
      <vt:variant>
        <vt:i4>0</vt:i4>
      </vt:variant>
      <vt:variant>
        <vt:i4>5</vt:i4>
      </vt:variant>
      <vt:variant>
        <vt:lpwstr/>
      </vt:variant>
      <vt:variant>
        <vt:lpwstr>_Toc195206952</vt:lpwstr>
      </vt:variant>
      <vt:variant>
        <vt:i4>2031677</vt:i4>
      </vt:variant>
      <vt:variant>
        <vt:i4>446</vt:i4>
      </vt:variant>
      <vt:variant>
        <vt:i4>0</vt:i4>
      </vt:variant>
      <vt:variant>
        <vt:i4>5</vt:i4>
      </vt:variant>
      <vt:variant>
        <vt:lpwstr/>
      </vt:variant>
      <vt:variant>
        <vt:lpwstr>_Toc195206951</vt:lpwstr>
      </vt:variant>
      <vt:variant>
        <vt:i4>2031677</vt:i4>
      </vt:variant>
      <vt:variant>
        <vt:i4>440</vt:i4>
      </vt:variant>
      <vt:variant>
        <vt:i4>0</vt:i4>
      </vt:variant>
      <vt:variant>
        <vt:i4>5</vt:i4>
      </vt:variant>
      <vt:variant>
        <vt:lpwstr/>
      </vt:variant>
      <vt:variant>
        <vt:lpwstr>_Toc195206950</vt:lpwstr>
      </vt:variant>
      <vt:variant>
        <vt:i4>1966141</vt:i4>
      </vt:variant>
      <vt:variant>
        <vt:i4>434</vt:i4>
      </vt:variant>
      <vt:variant>
        <vt:i4>0</vt:i4>
      </vt:variant>
      <vt:variant>
        <vt:i4>5</vt:i4>
      </vt:variant>
      <vt:variant>
        <vt:lpwstr/>
      </vt:variant>
      <vt:variant>
        <vt:lpwstr>_Toc195206949</vt:lpwstr>
      </vt:variant>
      <vt:variant>
        <vt:i4>1966141</vt:i4>
      </vt:variant>
      <vt:variant>
        <vt:i4>428</vt:i4>
      </vt:variant>
      <vt:variant>
        <vt:i4>0</vt:i4>
      </vt:variant>
      <vt:variant>
        <vt:i4>5</vt:i4>
      </vt:variant>
      <vt:variant>
        <vt:lpwstr/>
      </vt:variant>
      <vt:variant>
        <vt:lpwstr>_Toc195206948</vt:lpwstr>
      </vt:variant>
      <vt:variant>
        <vt:i4>1966141</vt:i4>
      </vt:variant>
      <vt:variant>
        <vt:i4>422</vt:i4>
      </vt:variant>
      <vt:variant>
        <vt:i4>0</vt:i4>
      </vt:variant>
      <vt:variant>
        <vt:i4>5</vt:i4>
      </vt:variant>
      <vt:variant>
        <vt:lpwstr/>
      </vt:variant>
      <vt:variant>
        <vt:lpwstr>_Toc195206947</vt:lpwstr>
      </vt:variant>
      <vt:variant>
        <vt:i4>1966141</vt:i4>
      </vt:variant>
      <vt:variant>
        <vt:i4>416</vt:i4>
      </vt:variant>
      <vt:variant>
        <vt:i4>0</vt:i4>
      </vt:variant>
      <vt:variant>
        <vt:i4>5</vt:i4>
      </vt:variant>
      <vt:variant>
        <vt:lpwstr/>
      </vt:variant>
      <vt:variant>
        <vt:lpwstr>_Toc195206946</vt:lpwstr>
      </vt:variant>
      <vt:variant>
        <vt:i4>1966141</vt:i4>
      </vt:variant>
      <vt:variant>
        <vt:i4>410</vt:i4>
      </vt:variant>
      <vt:variant>
        <vt:i4>0</vt:i4>
      </vt:variant>
      <vt:variant>
        <vt:i4>5</vt:i4>
      </vt:variant>
      <vt:variant>
        <vt:lpwstr/>
      </vt:variant>
      <vt:variant>
        <vt:lpwstr>_Toc195206945</vt:lpwstr>
      </vt:variant>
      <vt:variant>
        <vt:i4>1966141</vt:i4>
      </vt:variant>
      <vt:variant>
        <vt:i4>404</vt:i4>
      </vt:variant>
      <vt:variant>
        <vt:i4>0</vt:i4>
      </vt:variant>
      <vt:variant>
        <vt:i4>5</vt:i4>
      </vt:variant>
      <vt:variant>
        <vt:lpwstr/>
      </vt:variant>
      <vt:variant>
        <vt:lpwstr>_Toc195206944</vt:lpwstr>
      </vt:variant>
      <vt:variant>
        <vt:i4>1966141</vt:i4>
      </vt:variant>
      <vt:variant>
        <vt:i4>398</vt:i4>
      </vt:variant>
      <vt:variant>
        <vt:i4>0</vt:i4>
      </vt:variant>
      <vt:variant>
        <vt:i4>5</vt:i4>
      </vt:variant>
      <vt:variant>
        <vt:lpwstr/>
      </vt:variant>
      <vt:variant>
        <vt:lpwstr>_Toc195206943</vt:lpwstr>
      </vt:variant>
      <vt:variant>
        <vt:i4>1966141</vt:i4>
      </vt:variant>
      <vt:variant>
        <vt:i4>392</vt:i4>
      </vt:variant>
      <vt:variant>
        <vt:i4>0</vt:i4>
      </vt:variant>
      <vt:variant>
        <vt:i4>5</vt:i4>
      </vt:variant>
      <vt:variant>
        <vt:lpwstr/>
      </vt:variant>
      <vt:variant>
        <vt:lpwstr>_Toc195206942</vt:lpwstr>
      </vt:variant>
      <vt:variant>
        <vt:i4>1966141</vt:i4>
      </vt:variant>
      <vt:variant>
        <vt:i4>386</vt:i4>
      </vt:variant>
      <vt:variant>
        <vt:i4>0</vt:i4>
      </vt:variant>
      <vt:variant>
        <vt:i4>5</vt:i4>
      </vt:variant>
      <vt:variant>
        <vt:lpwstr/>
      </vt:variant>
      <vt:variant>
        <vt:lpwstr>_Toc195206941</vt:lpwstr>
      </vt:variant>
      <vt:variant>
        <vt:i4>1966141</vt:i4>
      </vt:variant>
      <vt:variant>
        <vt:i4>380</vt:i4>
      </vt:variant>
      <vt:variant>
        <vt:i4>0</vt:i4>
      </vt:variant>
      <vt:variant>
        <vt:i4>5</vt:i4>
      </vt:variant>
      <vt:variant>
        <vt:lpwstr/>
      </vt:variant>
      <vt:variant>
        <vt:lpwstr>_Toc195206940</vt:lpwstr>
      </vt:variant>
      <vt:variant>
        <vt:i4>1638461</vt:i4>
      </vt:variant>
      <vt:variant>
        <vt:i4>374</vt:i4>
      </vt:variant>
      <vt:variant>
        <vt:i4>0</vt:i4>
      </vt:variant>
      <vt:variant>
        <vt:i4>5</vt:i4>
      </vt:variant>
      <vt:variant>
        <vt:lpwstr/>
      </vt:variant>
      <vt:variant>
        <vt:lpwstr>_Toc195206939</vt:lpwstr>
      </vt:variant>
      <vt:variant>
        <vt:i4>1638461</vt:i4>
      </vt:variant>
      <vt:variant>
        <vt:i4>368</vt:i4>
      </vt:variant>
      <vt:variant>
        <vt:i4>0</vt:i4>
      </vt:variant>
      <vt:variant>
        <vt:i4>5</vt:i4>
      </vt:variant>
      <vt:variant>
        <vt:lpwstr/>
      </vt:variant>
      <vt:variant>
        <vt:lpwstr>_Toc195206938</vt:lpwstr>
      </vt:variant>
      <vt:variant>
        <vt:i4>1638461</vt:i4>
      </vt:variant>
      <vt:variant>
        <vt:i4>362</vt:i4>
      </vt:variant>
      <vt:variant>
        <vt:i4>0</vt:i4>
      </vt:variant>
      <vt:variant>
        <vt:i4>5</vt:i4>
      </vt:variant>
      <vt:variant>
        <vt:lpwstr/>
      </vt:variant>
      <vt:variant>
        <vt:lpwstr>_Toc195206937</vt:lpwstr>
      </vt:variant>
      <vt:variant>
        <vt:i4>1638461</vt:i4>
      </vt:variant>
      <vt:variant>
        <vt:i4>356</vt:i4>
      </vt:variant>
      <vt:variant>
        <vt:i4>0</vt:i4>
      </vt:variant>
      <vt:variant>
        <vt:i4>5</vt:i4>
      </vt:variant>
      <vt:variant>
        <vt:lpwstr/>
      </vt:variant>
      <vt:variant>
        <vt:lpwstr>_Toc195206936</vt:lpwstr>
      </vt:variant>
      <vt:variant>
        <vt:i4>1638461</vt:i4>
      </vt:variant>
      <vt:variant>
        <vt:i4>350</vt:i4>
      </vt:variant>
      <vt:variant>
        <vt:i4>0</vt:i4>
      </vt:variant>
      <vt:variant>
        <vt:i4>5</vt:i4>
      </vt:variant>
      <vt:variant>
        <vt:lpwstr/>
      </vt:variant>
      <vt:variant>
        <vt:lpwstr>_Toc195206935</vt:lpwstr>
      </vt:variant>
      <vt:variant>
        <vt:i4>1638461</vt:i4>
      </vt:variant>
      <vt:variant>
        <vt:i4>344</vt:i4>
      </vt:variant>
      <vt:variant>
        <vt:i4>0</vt:i4>
      </vt:variant>
      <vt:variant>
        <vt:i4>5</vt:i4>
      </vt:variant>
      <vt:variant>
        <vt:lpwstr/>
      </vt:variant>
      <vt:variant>
        <vt:lpwstr>_Toc195206934</vt:lpwstr>
      </vt:variant>
      <vt:variant>
        <vt:i4>1638461</vt:i4>
      </vt:variant>
      <vt:variant>
        <vt:i4>338</vt:i4>
      </vt:variant>
      <vt:variant>
        <vt:i4>0</vt:i4>
      </vt:variant>
      <vt:variant>
        <vt:i4>5</vt:i4>
      </vt:variant>
      <vt:variant>
        <vt:lpwstr/>
      </vt:variant>
      <vt:variant>
        <vt:lpwstr>_Toc195206933</vt:lpwstr>
      </vt:variant>
      <vt:variant>
        <vt:i4>1638461</vt:i4>
      </vt:variant>
      <vt:variant>
        <vt:i4>332</vt:i4>
      </vt:variant>
      <vt:variant>
        <vt:i4>0</vt:i4>
      </vt:variant>
      <vt:variant>
        <vt:i4>5</vt:i4>
      </vt:variant>
      <vt:variant>
        <vt:lpwstr/>
      </vt:variant>
      <vt:variant>
        <vt:lpwstr>_Toc195206932</vt:lpwstr>
      </vt:variant>
      <vt:variant>
        <vt:i4>1638461</vt:i4>
      </vt:variant>
      <vt:variant>
        <vt:i4>326</vt:i4>
      </vt:variant>
      <vt:variant>
        <vt:i4>0</vt:i4>
      </vt:variant>
      <vt:variant>
        <vt:i4>5</vt:i4>
      </vt:variant>
      <vt:variant>
        <vt:lpwstr/>
      </vt:variant>
      <vt:variant>
        <vt:lpwstr>_Toc195206931</vt:lpwstr>
      </vt:variant>
      <vt:variant>
        <vt:i4>1638461</vt:i4>
      </vt:variant>
      <vt:variant>
        <vt:i4>320</vt:i4>
      </vt:variant>
      <vt:variant>
        <vt:i4>0</vt:i4>
      </vt:variant>
      <vt:variant>
        <vt:i4>5</vt:i4>
      </vt:variant>
      <vt:variant>
        <vt:lpwstr/>
      </vt:variant>
      <vt:variant>
        <vt:lpwstr>_Toc195206930</vt:lpwstr>
      </vt:variant>
      <vt:variant>
        <vt:i4>1572925</vt:i4>
      </vt:variant>
      <vt:variant>
        <vt:i4>314</vt:i4>
      </vt:variant>
      <vt:variant>
        <vt:i4>0</vt:i4>
      </vt:variant>
      <vt:variant>
        <vt:i4>5</vt:i4>
      </vt:variant>
      <vt:variant>
        <vt:lpwstr/>
      </vt:variant>
      <vt:variant>
        <vt:lpwstr>_Toc195206929</vt:lpwstr>
      </vt:variant>
      <vt:variant>
        <vt:i4>1572925</vt:i4>
      </vt:variant>
      <vt:variant>
        <vt:i4>308</vt:i4>
      </vt:variant>
      <vt:variant>
        <vt:i4>0</vt:i4>
      </vt:variant>
      <vt:variant>
        <vt:i4>5</vt:i4>
      </vt:variant>
      <vt:variant>
        <vt:lpwstr/>
      </vt:variant>
      <vt:variant>
        <vt:lpwstr>_Toc195206928</vt:lpwstr>
      </vt:variant>
      <vt:variant>
        <vt:i4>1572925</vt:i4>
      </vt:variant>
      <vt:variant>
        <vt:i4>302</vt:i4>
      </vt:variant>
      <vt:variant>
        <vt:i4>0</vt:i4>
      </vt:variant>
      <vt:variant>
        <vt:i4>5</vt:i4>
      </vt:variant>
      <vt:variant>
        <vt:lpwstr/>
      </vt:variant>
      <vt:variant>
        <vt:lpwstr>_Toc195206927</vt:lpwstr>
      </vt:variant>
      <vt:variant>
        <vt:i4>1572925</vt:i4>
      </vt:variant>
      <vt:variant>
        <vt:i4>296</vt:i4>
      </vt:variant>
      <vt:variant>
        <vt:i4>0</vt:i4>
      </vt:variant>
      <vt:variant>
        <vt:i4>5</vt:i4>
      </vt:variant>
      <vt:variant>
        <vt:lpwstr/>
      </vt:variant>
      <vt:variant>
        <vt:lpwstr>_Toc195206926</vt:lpwstr>
      </vt:variant>
      <vt:variant>
        <vt:i4>1572925</vt:i4>
      </vt:variant>
      <vt:variant>
        <vt:i4>290</vt:i4>
      </vt:variant>
      <vt:variant>
        <vt:i4>0</vt:i4>
      </vt:variant>
      <vt:variant>
        <vt:i4>5</vt:i4>
      </vt:variant>
      <vt:variant>
        <vt:lpwstr/>
      </vt:variant>
      <vt:variant>
        <vt:lpwstr>_Toc195206925</vt:lpwstr>
      </vt:variant>
      <vt:variant>
        <vt:i4>1572925</vt:i4>
      </vt:variant>
      <vt:variant>
        <vt:i4>284</vt:i4>
      </vt:variant>
      <vt:variant>
        <vt:i4>0</vt:i4>
      </vt:variant>
      <vt:variant>
        <vt:i4>5</vt:i4>
      </vt:variant>
      <vt:variant>
        <vt:lpwstr/>
      </vt:variant>
      <vt:variant>
        <vt:lpwstr>_Toc195206924</vt:lpwstr>
      </vt:variant>
      <vt:variant>
        <vt:i4>1572925</vt:i4>
      </vt:variant>
      <vt:variant>
        <vt:i4>278</vt:i4>
      </vt:variant>
      <vt:variant>
        <vt:i4>0</vt:i4>
      </vt:variant>
      <vt:variant>
        <vt:i4>5</vt:i4>
      </vt:variant>
      <vt:variant>
        <vt:lpwstr/>
      </vt:variant>
      <vt:variant>
        <vt:lpwstr>_Toc195206923</vt:lpwstr>
      </vt:variant>
      <vt:variant>
        <vt:i4>1572925</vt:i4>
      </vt:variant>
      <vt:variant>
        <vt:i4>272</vt:i4>
      </vt:variant>
      <vt:variant>
        <vt:i4>0</vt:i4>
      </vt:variant>
      <vt:variant>
        <vt:i4>5</vt:i4>
      </vt:variant>
      <vt:variant>
        <vt:lpwstr/>
      </vt:variant>
      <vt:variant>
        <vt:lpwstr>_Toc195206922</vt:lpwstr>
      </vt:variant>
      <vt:variant>
        <vt:i4>1572925</vt:i4>
      </vt:variant>
      <vt:variant>
        <vt:i4>266</vt:i4>
      </vt:variant>
      <vt:variant>
        <vt:i4>0</vt:i4>
      </vt:variant>
      <vt:variant>
        <vt:i4>5</vt:i4>
      </vt:variant>
      <vt:variant>
        <vt:lpwstr/>
      </vt:variant>
      <vt:variant>
        <vt:lpwstr>_Toc195206921</vt:lpwstr>
      </vt:variant>
      <vt:variant>
        <vt:i4>1572925</vt:i4>
      </vt:variant>
      <vt:variant>
        <vt:i4>260</vt:i4>
      </vt:variant>
      <vt:variant>
        <vt:i4>0</vt:i4>
      </vt:variant>
      <vt:variant>
        <vt:i4>5</vt:i4>
      </vt:variant>
      <vt:variant>
        <vt:lpwstr/>
      </vt:variant>
      <vt:variant>
        <vt:lpwstr>_Toc195206920</vt:lpwstr>
      </vt:variant>
      <vt:variant>
        <vt:i4>1769533</vt:i4>
      </vt:variant>
      <vt:variant>
        <vt:i4>254</vt:i4>
      </vt:variant>
      <vt:variant>
        <vt:i4>0</vt:i4>
      </vt:variant>
      <vt:variant>
        <vt:i4>5</vt:i4>
      </vt:variant>
      <vt:variant>
        <vt:lpwstr/>
      </vt:variant>
      <vt:variant>
        <vt:lpwstr>_Toc195206919</vt:lpwstr>
      </vt:variant>
      <vt:variant>
        <vt:i4>1769533</vt:i4>
      </vt:variant>
      <vt:variant>
        <vt:i4>248</vt:i4>
      </vt:variant>
      <vt:variant>
        <vt:i4>0</vt:i4>
      </vt:variant>
      <vt:variant>
        <vt:i4>5</vt:i4>
      </vt:variant>
      <vt:variant>
        <vt:lpwstr/>
      </vt:variant>
      <vt:variant>
        <vt:lpwstr>_Toc195206918</vt:lpwstr>
      </vt:variant>
      <vt:variant>
        <vt:i4>1769533</vt:i4>
      </vt:variant>
      <vt:variant>
        <vt:i4>242</vt:i4>
      </vt:variant>
      <vt:variant>
        <vt:i4>0</vt:i4>
      </vt:variant>
      <vt:variant>
        <vt:i4>5</vt:i4>
      </vt:variant>
      <vt:variant>
        <vt:lpwstr/>
      </vt:variant>
      <vt:variant>
        <vt:lpwstr>_Toc195206917</vt:lpwstr>
      </vt:variant>
      <vt:variant>
        <vt:i4>1769533</vt:i4>
      </vt:variant>
      <vt:variant>
        <vt:i4>236</vt:i4>
      </vt:variant>
      <vt:variant>
        <vt:i4>0</vt:i4>
      </vt:variant>
      <vt:variant>
        <vt:i4>5</vt:i4>
      </vt:variant>
      <vt:variant>
        <vt:lpwstr/>
      </vt:variant>
      <vt:variant>
        <vt:lpwstr>_Toc195206916</vt:lpwstr>
      </vt:variant>
      <vt:variant>
        <vt:i4>1769533</vt:i4>
      </vt:variant>
      <vt:variant>
        <vt:i4>230</vt:i4>
      </vt:variant>
      <vt:variant>
        <vt:i4>0</vt:i4>
      </vt:variant>
      <vt:variant>
        <vt:i4>5</vt:i4>
      </vt:variant>
      <vt:variant>
        <vt:lpwstr/>
      </vt:variant>
      <vt:variant>
        <vt:lpwstr>_Toc195206915</vt:lpwstr>
      </vt:variant>
      <vt:variant>
        <vt:i4>1769533</vt:i4>
      </vt:variant>
      <vt:variant>
        <vt:i4>224</vt:i4>
      </vt:variant>
      <vt:variant>
        <vt:i4>0</vt:i4>
      </vt:variant>
      <vt:variant>
        <vt:i4>5</vt:i4>
      </vt:variant>
      <vt:variant>
        <vt:lpwstr/>
      </vt:variant>
      <vt:variant>
        <vt:lpwstr>_Toc195206914</vt:lpwstr>
      </vt:variant>
      <vt:variant>
        <vt:i4>1769533</vt:i4>
      </vt:variant>
      <vt:variant>
        <vt:i4>218</vt:i4>
      </vt:variant>
      <vt:variant>
        <vt:i4>0</vt:i4>
      </vt:variant>
      <vt:variant>
        <vt:i4>5</vt:i4>
      </vt:variant>
      <vt:variant>
        <vt:lpwstr/>
      </vt:variant>
      <vt:variant>
        <vt:lpwstr>_Toc195206913</vt:lpwstr>
      </vt:variant>
      <vt:variant>
        <vt:i4>1769533</vt:i4>
      </vt:variant>
      <vt:variant>
        <vt:i4>212</vt:i4>
      </vt:variant>
      <vt:variant>
        <vt:i4>0</vt:i4>
      </vt:variant>
      <vt:variant>
        <vt:i4>5</vt:i4>
      </vt:variant>
      <vt:variant>
        <vt:lpwstr/>
      </vt:variant>
      <vt:variant>
        <vt:lpwstr>_Toc195206912</vt:lpwstr>
      </vt:variant>
      <vt:variant>
        <vt:i4>1769533</vt:i4>
      </vt:variant>
      <vt:variant>
        <vt:i4>206</vt:i4>
      </vt:variant>
      <vt:variant>
        <vt:i4>0</vt:i4>
      </vt:variant>
      <vt:variant>
        <vt:i4>5</vt:i4>
      </vt:variant>
      <vt:variant>
        <vt:lpwstr/>
      </vt:variant>
      <vt:variant>
        <vt:lpwstr>_Toc195206911</vt:lpwstr>
      </vt:variant>
      <vt:variant>
        <vt:i4>1769533</vt:i4>
      </vt:variant>
      <vt:variant>
        <vt:i4>200</vt:i4>
      </vt:variant>
      <vt:variant>
        <vt:i4>0</vt:i4>
      </vt:variant>
      <vt:variant>
        <vt:i4>5</vt:i4>
      </vt:variant>
      <vt:variant>
        <vt:lpwstr/>
      </vt:variant>
      <vt:variant>
        <vt:lpwstr>_Toc195206910</vt:lpwstr>
      </vt:variant>
      <vt:variant>
        <vt:i4>1703997</vt:i4>
      </vt:variant>
      <vt:variant>
        <vt:i4>194</vt:i4>
      </vt:variant>
      <vt:variant>
        <vt:i4>0</vt:i4>
      </vt:variant>
      <vt:variant>
        <vt:i4>5</vt:i4>
      </vt:variant>
      <vt:variant>
        <vt:lpwstr/>
      </vt:variant>
      <vt:variant>
        <vt:lpwstr>_Toc195206909</vt:lpwstr>
      </vt:variant>
      <vt:variant>
        <vt:i4>1703997</vt:i4>
      </vt:variant>
      <vt:variant>
        <vt:i4>188</vt:i4>
      </vt:variant>
      <vt:variant>
        <vt:i4>0</vt:i4>
      </vt:variant>
      <vt:variant>
        <vt:i4>5</vt:i4>
      </vt:variant>
      <vt:variant>
        <vt:lpwstr/>
      </vt:variant>
      <vt:variant>
        <vt:lpwstr>_Toc195206908</vt:lpwstr>
      </vt:variant>
      <vt:variant>
        <vt:i4>1703997</vt:i4>
      </vt:variant>
      <vt:variant>
        <vt:i4>182</vt:i4>
      </vt:variant>
      <vt:variant>
        <vt:i4>0</vt:i4>
      </vt:variant>
      <vt:variant>
        <vt:i4>5</vt:i4>
      </vt:variant>
      <vt:variant>
        <vt:lpwstr/>
      </vt:variant>
      <vt:variant>
        <vt:lpwstr>_Toc195206907</vt:lpwstr>
      </vt:variant>
      <vt:variant>
        <vt:i4>1703997</vt:i4>
      </vt:variant>
      <vt:variant>
        <vt:i4>176</vt:i4>
      </vt:variant>
      <vt:variant>
        <vt:i4>0</vt:i4>
      </vt:variant>
      <vt:variant>
        <vt:i4>5</vt:i4>
      </vt:variant>
      <vt:variant>
        <vt:lpwstr/>
      </vt:variant>
      <vt:variant>
        <vt:lpwstr>_Toc195206906</vt:lpwstr>
      </vt:variant>
      <vt:variant>
        <vt:i4>1703997</vt:i4>
      </vt:variant>
      <vt:variant>
        <vt:i4>170</vt:i4>
      </vt:variant>
      <vt:variant>
        <vt:i4>0</vt:i4>
      </vt:variant>
      <vt:variant>
        <vt:i4>5</vt:i4>
      </vt:variant>
      <vt:variant>
        <vt:lpwstr/>
      </vt:variant>
      <vt:variant>
        <vt:lpwstr>_Toc195206905</vt:lpwstr>
      </vt:variant>
      <vt:variant>
        <vt:i4>1703997</vt:i4>
      </vt:variant>
      <vt:variant>
        <vt:i4>164</vt:i4>
      </vt:variant>
      <vt:variant>
        <vt:i4>0</vt:i4>
      </vt:variant>
      <vt:variant>
        <vt:i4>5</vt:i4>
      </vt:variant>
      <vt:variant>
        <vt:lpwstr/>
      </vt:variant>
      <vt:variant>
        <vt:lpwstr>_Toc195206904</vt:lpwstr>
      </vt:variant>
      <vt:variant>
        <vt:i4>1703997</vt:i4>
      </vt:variant>
      <vt:variant>
        <vt:i4>158</vt:i4>
      </vt:variant>
      <vt:variant>
        <vt:i4>0</vt:i4>
      </vt:variant>
      <vt:variant>
        <vt:i4>5</vt:i4>
      </vt:variant>
      <vt:variant>
        <vt:lpwstr/>
      </vt:variant>
      <vt:variant>
        <vt:lpwstr>_Toc195206903</vt:lpwstr>
      </vt:variant>
      <vt:variant>
        <vt:i4>1703997</vt:i4>
      </vt:variant>
      <vt:variant>
        <vt:i4>152</vt:i4>
      </vt:variant>
      <vt:variant>
        <vt:i4>0</vt:i4>
      </vt:variant>
      <vt:variant>
        <vt:i4>5</vt:i4>
      </vt:variant>
      <vt:variant>
        <vt:lpwstr/>
      </vt:variant>
      <vt:variant>
        <vt:lpwstr>_Toc195206902</vt:lpwstr>
      </vt:variant>
      <vt:variant>
        <vt:i4>1703997</vt:i4>
      </vt:variant>
      <vt:variant>
        <vt:i4>146</vt:i4>
      </vt:variant>
      <vt:variant>
        <vt:i4>0</vt:i4>
      </vt:variant>
      <vt:variant>
        <vt:i4>5</vt:i4>
      </vt:variant>
      <vt:variant>
        <vt:lpwstr/>
      </vt:variant>
      <vt:variant>
        <vt:lpwstr>_Toc195206901</vt:lpwstr>
      </vt:variant>
      <vt:variant>
        <vt:i4>1703997</vt:i4>
      </vt:variant>
      <vt:variant>
        <vt:i4>140</vt:i4>
      </vt:variant>
      <vt:variant>
        <vt:i4>0</vt:i4>
      </vt:variant>
      <vt:variant>
        <vt:i4>5</vt:i4>
      </vt:variant>
      <vt:variant>
        <vt:lpwstr/>
      </vt:variant>
      <vt:variant>
        <vt:lpwstr>_Toc195206900</vt:lpwstr>
      </vt:variant>
      <vt:variant>
        <vt:i4>1245244</vt:i4>
      </vt:variant>
      <vt:variant>
        <vt:i4>134</vt:i4>
      </vt:variant>
      <vt:variant>
        <vt:i4>0</vt:i4>
      </vt:variant>
      <vt:variant>
        <vt:i4>5</vt:i4>
      </vt:variant>
      <vt:variant>
        <vt:lpwstr/>
      </vt:variant>
      <vt:variant>
        <vt:lpwstr>_Toc195206899</vt:lpwstr>
      </vt:variant>
      <vt:variant>
        <vt:i4>1245244</vt:i4>
      </vt:variant>
      <vt:variant>
        <vt:i4>128</vt:i4>
      </vt:variant>
      <vt:variant>
        <vt:i4>0</vt:i4>
      </vt:variant>
      <vt:variant>
        <vt:i4>5</vt:i4>
      </vt:variant>
      <vt:variant>
        <vt:lpwstr/>
      </vt:variant>
      <vt:variant>
        <vt:lpwstr>_Toc195206898</vt:lpwstr>
      </vt:variant>
      <vt:variant>
        <vt:i4>1245244</vt:i4>
      </vt:variant>
      <vt:variant>
        <vt:i4>122</vt:i4>
      </vt:variant>
      <vt:variant>
        <vt:i4>0</vt:i4>
      </vt:variant>
      <vt:variant>
        <vt:i4>5</vt:i4>
      </vt:variant>
      <vt:variant>
        <vt:lpwstr/>
      </vt:variant>
      <vt:variant>
        <vt:lpwstr>_Toc195206897</vt:lpwstr>
      </vt:variant>
      <vt:variant>
        <vt:i4>1245244</vt:i4>
      </vt:variant>
      <vt:variant>
        <vt:i4>116</vt:i4>
      </vt:variant>
      <vt:variant>
        <vt:i4>0</vt:i4>
      </vt:variant>
      <vt:variant>
        <vt:i4>5</vt:i4>
      </vt:variant>
      <vt:variant>
        <vt:lpwstr/>
      </vt:variant>
      <vt:variant>
        <vt:lpwstr>_Toc195206896</vt:lpwstr>
      </vt:variant>
      <vt:variant>
        <vt:i4>1245244</vt:i4>
      </vt:variant>
      <vt:variant>
        <vt:i4>110</vt:i4>
      </vt:variant>
      <vt:variant>
        <vt:i4>0</vt:i4>
      </vt:variant>
      <vt:variant>
        <vt:i4>5</vt:i4>
      </vt:variant>
      <vt:variant>
        <vt:lpwstr/>
      </vt:variant>
      <vt:variant>
        <vt:lpwstr>_Toc195206895</vt:lpwstr>
      </vt:variant>
      <vt:variant>
        <vt:i4>1245244</vt:i4>
      </vt:variant>
      <vt:variant>
        <vt:i4>104</vt:i4>
      </vt:variant>
      <vt:variant>
        <vt:i4>0</vt:i4>
      </vt:variant>
      <vt:variant>
        <vt:i4>5</vt:i4>
      </vt:variant>
      <vt:variant>
        <vt:lpwstr/>
      </vt:variant>
      <vt:variant>
        <vt:lpwstr>_Toc195206894</vt:lpwstr>
      </vt:variant>
      <vt:variant>
        <vt:i4>1245244</vt:i4>
      </vt:variant>
      <vt:variant>
        <vt:i4>98</vt:i4>
      </vt:variant>
      <vt:variant>
        <vt:i4>0</vt:i4>
      </vt:variant>
      <vt:variant>
        <vt:i4>5</vt:i4>
      </vt:variant>
      <vt:variant>
        <vt:lpwstr/>
      </vt:variant>
      <vt:variant>
        <vt:lpwstr>_Toc195206893</vt:lpwstr>
      </vt:variant>
      <vt:variant>
        <vt:i4>1245244</vt:i4>
      </vt:variant>
      <vt:variant>
        <vt:i4>92</vt:i4>
      </vt:variant>
      <vt:variant>
        <vt:i4>0</vt:i4>
      </vt:variant>
      <vt:variant>
        <vt:i4>5</vt:i4>
      </vt:variant>
      <vt:variant>
        <vt:lpwstr/>
      </vt:variant>
      <vt:variant>
        <vt:lpwstr>_Toc195206892</vt:lpwstr>
      </vt:variant>
      <vt:variant>
        <vt:i4>1245244</vt:i4>
      </vt:variant>
      <vt:variant>
        <vt:i4>86</vt:i4>
      </vt:variant>
      <vt:variant>
        <vt:i4>0</vt:i4>
      </vt:variant>
      <vt:variant>
        <vt:i4>5</vt:i4>
      </vt:variant>
      <vt:variant>
        <vt:lpwstr/>
      </vt:variant>
      <vt:variant>
        <vt:lpwstr>_Toc195206891</vt:lpwstr>
      </vt:variant>
      <vt:variant>
        <vt:i4>1245244</vt:i4>
      </vt:variant>
      <vt:variant>
        <vt:i4>80</vt:i4>
      </vt:variant>
      <vt:variant>
        <vt:i4>0</vt:i4>
      </vt:variant>
      <vt:variant>
        <vt:i4>5</vt:i4>
      </vt:variant>
      <vt:variant>
        <vt:lpwstr/>
      </vt:variant>
      <vt:variant>
        <vt:lpwstr>_Toc195206890</vt:lpwstr>
      </vt:variant>
      <vt:variant>
        <vt:i4>1179708</vt:i4>
      </vt:variant>
      <vt:variant>
        <vt:i4>74</vt:i4>
      </vt:variant>
      <vt:variant>
        <vt:i4>0</vt:i4>
      </vt:variant>
      <vt:variant>
        <vt:i4>5</vt:i4>
      </vt:variant>
      <vt:variant>
        <vt:lpwstr/>
      </vt:variant>
      <vt:variant>
        <vt:lpwstr>_Toc195206889</vt:lpwstr>
      </vt:variant>
      <vt:variant>
        <vt:i4>1179708</vt:i4>
      </vt:variant>
      <vt:variant>
        <vt:i4>68</vt:i4>
      </vt:variant>
      <vt:variant>
        <vt:i4>0</vt:i4>
      </vt:variant>
      <vt:variant>
        <vt:i4>5</vt:i4>
      </vt:variant>
      <vt:variant>
        <vt:lpwstr/>
      </vt:variant>
      <vt:variant>
        <vt:lpwstr>_Toc195206888</vt:lpwstr>
      </vt:variant>
      <vt:variant>
        <vt:i4>1179708</vt:i4>
      </vt:variant>
      <vt:variant>
        <vt:i4>62</vt:i4>
      </vt:variant>
      <vt:variant>
        <vt:i4>0</vt:i4>
      </vt:variant>
      <vt:variant>
        <vt:i4>5</vt:i4>
      </vt:variant>
      <vt:variant>
        <vt:lpwstr/>
      </vt:variant>
      <vt:variant>
        <vt:lpwstr>_Toc195206887</vt:lpwstr>
      </vt:variant>
      <vt:variant>
        <vt:i4>1179708</vt:i4>
      </vt:variant>
      <vt:variant>
        <vt:i4>56</vt:i4>
      </vt:variant>
      <vt:variant>
        <vt:i4>0</vt:i4>
      </vt:variant>
      <vt:variant>
        <vt:i4>5</vt:i4>
      </vt:variant>
      <vt:variant>
        <vt:lpwstr/>
      </vt:variant>
      <vt:variant>
        <vt:lpwstr>_Toc195206886</vt:lpwstr>
      </vt:variant>
      <vt:variant>
        <vt:i4>1179708</vt:i4>
      </vt:variant>
      <vt:variant>
        <vt:i4>50</vt:i4>
      </vt:variant>
      <vt:variant>
        <vt:i4>0</vt:i4>
      </vt:variant>
      <vt:variant>
        <vt:i4>5</vt:i4>
      </vt:variant>
      <vt:variant>
        <vt:lpwstr/>
      </vt:variant>
      <vt:variant>
        <vt:lpwstr>_Toc195206885</vt:lpwstr>
      </vt:variant>
      <vt:variant>
        <vt:i4>1179708</vt:i4>
      </vt:variant>
      <vt:variant>
        <vt:i4>44</vt:i4>
      </vt:variant>
      <vt:variant>
        <vt:i4>0</vt:i4>
      </vt:variant>
      <vt:variant>
        <vt:i4>5</vt:i4>
      </vt:variant>
      <vt:variant>
        <vt:lpwstr/>
      </vt:variant>
      <vt:variant>
        <vt:lpwstr>_Toc195206884</vt:lpwstr>
      </vt:variant>
      <vt:variant>
        <vt:i4>1179708</vt:i4>
      </vt:variant>
      <vt:variant>
        <vt:i4>38</vt:i4>
      </vt:variant>
      <vt:variant>
        <vt:i4>0</vt:i4>
      </vt:variant>
      <vt:variant>
        <vt:i4>5</vt:i4>
      </vt:variant>
      <vt:variant>
        <vt:lpwstr/>
      </vt:variant>
      <vt:variant>
        <vt:lpwstr>_Toc195206883</vt:lpwstr>
      </vt:variant>
      <vt:variant>
        <vt:i4>1179708</vt:i4>
      </vt:variant>
      <vt:variant>
        <vt:i4>32</vt:i4>
      </vt:variant>
      <vt:variant>
        <vt:i4>0</vt:i4>
      </vt:variant>
      <vt:variant>
        <vt:i4>5</vt:i4>
      </vt:variant>
      <vt:variant>
        <vt:lpwstr/>
      </vt:variant>
      <vt:variant>
        <vt:lpwstr>_Toc195206882</vt:lpwstr>
      </vt:variant>
      <vt:variant>
        <vt:i4>1179708</vt:i4>
      </vt:variant>
      <vt:variant>
        <vt:i4>26</vt:i4>
      </vt:variant>
      <vt:variant>
        <vt:i4>0</vt:i4>
      </vt:variant>
      <vt:variant>
        <vt:i4>5</vt:i4>
      </vt:variant>
      <vt:variant>
        <vt:lpwstr/>
      </vt:variant>
      <vt:variant>
        <vt:lpwstr>_Toc195206881</vt:lpwstr>
      </vt:variant>
      <vt:variant>
        <vt:i4>1179708</vt:i4>
      </vt:variant>
      <vt:variant>
        <vt:i4>20</vt:i4>
      </vt:variant>
      <vt:variant>
        <vt:i4>0</vt:i4>
      </vt:variant>
      <vt:variant>
        <vt:i4>5</vt:i4>
      </vt:variant>
      <vt:variant>
        <vt:lpwstr/>
      </vt:variant>
      <vt:variant>
        <vt:lpwstr>_Toc195206880</vt:lpwstr>
      </vt:variant>
      <vt:variant>
        <vt:i4>1900604</vt:i4>
      </vt:variant>
      <vt:variant>
        <vt:i4>14</vt:i4>
      </vt:variant>
      <vt:variant>
        <vt:i4>0</vt:i4>
      </vt:variant>
      <vt:variant>
        <vt:i4>5</vt:i4>
      </vt:variant>
      <vt:variant>
        <vt:lpwstr/>
      </vt:variant>
      <vt:variant>
        <vt:lpwstr>_Toc195206879</vt:lpwstr>
      </vt:variant>
      <vt:variant>
        <vt:i4>1900604</vt:i4>
      </vt:variant>
      <vt:variant>
        <vt:i4>8</vt:i4>
      </vt:variant>
      <vt:variant>
        <vt:i4>0</vt:i4>
      </vt:variant>
      <vt:variant>
        <vt:i4>5</vt:i4>
      </vt:variant>
      <vt:variant>
        <vt:lpwstr/>
      </vt:variant>
      <vt:variant>
        <vt:lpwstr>_Toc195206878</vt:lpwstr>
      </vt:variant>
      <vt:variant>
        <vt:i4>1900604</vt:i4>
      </vt:variant>
      <vt:variant>
        <vt:i4>2</vt:i4>
      </vt:variant>
      <vt:variant>
        <vt:i4>0</vt:i4>
      </vt:variant>
      <vt:variant>
        <vt:i4>5</vt:i4>
      </vt:variant>
      <vt:variant>
        <vt:lpwstr/>
      </vt:variant>
      <vt:variant>
        <vt:lpwstr>_Toc195206877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christoph1j2</dc:creator>
  <cp:keywords/>
  <dc:description/>
  <cp:lastModifiedBy>Ernst Christoph Leschka</cp:lastModifiedBy>
  <cp:revision>7</cp:revision>
  <cp:lastPrinted>2025-04-10T09:46:00Z</cp:lastPrinted>
  <dcterms:created xsi:type="dcterms:W3CDTF">2025-04-11T06:43:00Z</dcterms:created>
  <dcterms:modified xsi:type="dcterms:W3CDTF">2025-04-11T07:13:00Z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0x0101008F06BFA0318849458746D4074530CED4</vt:lpwstr>
  </property>
  <property fmtid="{D5CDD505-2E9C-101B-9397-08002B2CF9AE}" pid="3" name="MediaServiceImageTags">
    <vt:lpwstr/>
  </property>
</Properties>
</file>