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0B94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E4E25E" wp14:editId="5F639D9F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25C6645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5B3FDAF3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672A6659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0A37501D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D729F76" w14:textId="77777777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10EB18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5DAB6C7B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6C04BD9F" w14:textId="16358CEA" w:rsidR="004A6E35" w:rsidRPr="009313C2" w:rsidRDefault="001301A0" w:rsidP="47779BD1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bCs/>
          <w:lang w:val="en-US"/>
        </w:rPr>
      </w:pPr>
      <w:r w:rsidRPr="47779BD1">
        <w:rPr>
          <w:rFonts w:ascii="Encode Sans" w:hAnsi="Encode Sans"/>
          <w:b/>
          <w:bCs/>
        </w:rPr>
        <w:t>Žák</w:t>
      </w:r>
      <w:r w:rsidR="007F65EE" w:rsidRPr="47779BD1">
        <w:rPr>
          <w:rFonts w:ascii="Encode Sans" w:hAnsi="Encode Sans"/>
          <w:b/>
          <w:bCs/>
        </w:rPr>
        <w:t>:</w:t>
      </w:r>
      <w:r w:rsidR="00BD3C0D">
        <w:tab/>
      </w:r>
      <w:r w:rsidR="00BD3C0D">
        <w:rPr>
          <w:rFonts w:ascii="Encode Sans" w:hAnsi="Encode Sans"/>
          <w:b/>
          <w:bCs/>
        </w:rPr>
        <w:t xml:space="preserve">Ernst Christoph Leschka, </w:t>
      </w:r>
      <w:r w:rsidR="00424109">
        <w:rPr>
          <w:rFonts w:ascii="Encode Sans" w:hAnsi="Encode Sans"/>
          <w:b/>
          <w:bCs/>
        </w:rPr>
        <w:t xml:space="preserve"> Bui</w:t>
      </w:r>
      <w:r w:rsidR="00BD3C0D">
        <w:rPr>
          <w:rFonts w:ascii="Encode Sans" w:hAnsi="Encode Sans"/>
          <w:b/>
          <w:bCs/>
        </w:rPr>
        <w:t xml:space="preserve"> Dai Duong, Vojtěch </w:t>
      </w:r>
      <w:r w:rsidR="00424109">
        <w:rPr>
          <w:rFonts w:ascii="Encode Sans" w:hAnsi="Encode Sans"/>
          <w:b/>
          <w:bCs/>
        </w:rPr>
        <w:t>Šebek</w:t>
      </w:r>
    </w:p>
    <w:p w14:paraId="17AB204F" w14:textId="1334782A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785FDE">
        <w:rPr>
          <w:rFonts w:ascii="Encode Sans" w:hAnsi="Encode Sans"/>
          <w:b/>
        </w:rPr>
        <w:t>Třída:</w:t>
      </w:r>
      <w:r w:rsidRPr="00785FDE">
        <w:rPr>
          <w:rFonts w:ascii="Encode Sans" w:hAnsi="Encode Sans"/>
          <w:b/>
        </w:rPr>
        <w:tab/>
      </w:r>
      <w:r w:rsidRPr="00785FDE">
        <w:rPr>
          <w:rFonts w:ascii="Encode Sans" w:hAnsi="Encode Sans"/>
          <w:b/>
          <w:bCs/>
        </w:rPr>
        <w:t>4.</w:t>
      </w:r>
      <w:r w:rsidR="00424109">
        <w:rPr>
          <w:rFonts w:ascii="Encode Sans" w:hAnsi="Encode Sans"/>
          <w:b/>
          <w:bCs/>
        </w:rPr>
        <w:t>H</w:t>
      </w:r>
    </w:p>
    <w:p w14:paraId="3EB88CF4" w14:textId="77777777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10EB18">
        <w:rPr>
          <w:rFonts w:ascii="Encode Sans" w:hAnsi="Encode Sans"/>
          <w:b/>
          <w:bCs/>
        </w:rPr>
        <w:t>Studijní obor:</w:t>
      </w:r>
      <w:r>
        <w:tab/>
      </w:r>
      <w:r w:rsidR="00785FDE" w:rsidRPr="0010EB18">
        <w:rPr>
          <w:rFonts w:ascii="Encode Sans" w:hAnsi="Encode Sans"/>
          <w:b/>
          <w:bCs/>
        </w:rPr>
        <w:t>18-20-M/01 Informační technologie</w:t>
      </w:r>
    </w:p>
    <w:p w14:paraId="296BAA80" w14:textId="0DC2769A" w:rsidR="00EC77BE" w:rsidRDefault="007F65EE">
      <w:pPr>
        <w:pStyle w:val="Standard"/>
        <w:tabs>
          <w:tab w:val="clear" w:pos="3402"/>
          <w:tab w:val="left" w:pos="1719"/>
        </w:tabs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</w:pPr>
      <w:r w:rsidRPr="0010EB18">
        <w:rPr>
          <w:rFonts w:ascii="Encode Sans" w:hAnsi="Encode Sans"/>
          <w:b/>
          <w:bCs/>
        </w:rPr>
        <w:t>Zaměření:</w:t>
      </w:r>
      <w:r>
        <w:tab/>
      </w:r>
      <w:r w:rsidR="00EC77BE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Vývoj aplikací</w:t>
      </w:r>
      <w:r w:rsidR="00D411BD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, Počítačové sítě</w:t>
      </w:r>
    </w:p>
    <w:p w14:paraId="3502BC82" w14:textId="605A8BA6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47779BD1">
        <w:rPr>
          <w:rFonts w:ascii="Encode Sans" w:hAnsi="Encode Sans"/>
          <w:b/>
          <w:bCs/>
        </w:rPr>
        <w:t>Školní rok:</w:t>
      </w:r>
      <w:r w:rsidRPr="47779BD1">
        <w:rPr>
          <w:rFonts w:ascii="Encode Sans" w:hAnsi="Encode Sans"/>
        </w:rPr>
        <w:t xml:space="preserve"> </w:t>
      </w:r>
      <w:r>
        <w:tab/>
      </w:r>
      <w:r w:rsidR="0043137B" w:rsidRPr="47779BD1">
        <w:rPr>
          <w:rFonts w:ascii="Encode Sans" w:hAnsi="Encode Sans"/>
          <w:b/>
          <w:bCs/>
        </w:rPr>
        <w:t>202</w:t>
      </w:r>
      <w:r w:rsidR="00424109">
        <w:rPr>
          <w:rFonts w:ascii="Encode Sans" w:hAnsi="Encode Sans"/>
          <w:b/>
          <w:bCs/>
        </w:rPr>
        <w:t>4</w:t>
      </w:r>
      <w:r w:rsidR="0043137B" w:rsidRPr="47779BD1">
        <w:rPr>
          <w:rFonts w:ascii="Encode Sans" w:hAnsi="Encode Sans"/>
          <w:b/>
          <w:bCs/>
        </w:rPr>
        <w:t>–202</w:t>
      </w:r>
      <w:r w:rsidR="3F5E6D56" w:rsidRPr="47779BD1">
        <w:rPr>
          <w:rFonts w:ascii="Encode Sans" w:hAnsi="Encode Sans"/>
          <w:b/>
          <w:bCs/>
        </w:rPr>
        <w:t>5</w:t>
      </w:r>
    </w:p>
    <w:p w14:paraId="02EB378F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0E51CECD" w14:textId="4D31BC4F" w:rsidR="004A6E35" w:rsidRDefault="007F65EE" w:rsidP="47779BD1">
      <w:pPr>
        <w:pStyle w:val="Standard"/>
        <w:tabs>
          <w:tab w:val="clear" w:pos="3402"/>
          <w:tab w:val="left" w:pos="1719"/>
        </w:tabs>
        <w:ind w:left="1719" w:hanging="1719"/>
        <w:rPr>
          <w:rFonts w:ascii="Encode Sans" w:hAnsi="Encode Sans"/>
          <w:b/>
          <w:bCs/>
          <w:i/>
          <w:iCs/>
          <w:sz w:val="36"/>
          <w:szCs w:val="36"/>
        </w:rPr>
      </w:pPr>
      <w:r w:rsidRPr="47779BD1">
        <w:rPr>
          <w:rFonts w:ascii="Encode Sans" w:hAnsi="Encode Sans"/>
          <w:i/>
          <w:iCs/>
        </w:rPr>
        <w:t xml:space="preserve">Téma práce: </w:t>
      </w:r>
      <w:r>
        <w:tab/>
      </w:r>
      <w:r w:rsidRPr="47779BD1">
        <w:rPr>
          <w:rFonts w:ascii="Encode Sans" w:hAnsi="Encode Sans"/>
          <w:i/>
          <w:iCs/>
        </w:rPr>
        <w:t xml:space="preserve"> </w:t>
      </w:r>
      <w:r w:rsidR="007E5F07" w:rsidRPr="47779BD1">
        <w:rPr>
          <w:rFonts w:ascii="Encode Sans" w:hAnsi="Encode Sans"/>
          <w:b/>
          <w:bCs/>
          <w:i/>
          <w:iCs/>
          <w:sz w:val="36"/>
          <w:szCs w:val="36"/>
        </w:rPr>
        <w:t xml:space="preserve">Vývoj </w:t>
      </w:r>
      <w:r w:rsidR="00D411BD" w:rsidRPr="47779BD1">
        <w:rPr>
          <w:rFonts w:ascii="Encode Sans" w:hAnsi="Encode Sans"/>
          <w:b/>
          <w:bCs/>
          <w:i/>
          <w:iCs/>
          <w:sz w:val="36"/>
          <w:szCs w:val="36"/>
        </w:rPr>
        <w:t>webov</w:t>
      </w:r>
      <w:r w:rsidR="00EE3D0E" w:rsidRPr="47779BD1">
        <w:rPr>
          <w:rFonts w:ascii="Encode Sans" w:hAnsi="Encode Sans"/>
          <w:b/>
          <w:bCs/>
          <w:i/>
          <w:iCs/>
          <w:sz w:val="36"/>
          <w:szCs w:val="36"/>
        </w:rPr>
        <w:t xml:space="preserve">ou aplikaci </w:t>
      </w:r>
      <w:r w:rsidR="00D411BD" w:rsidRPr="47779BD1">
        <w:rPr>
          <w:rFonts w:ascii="Encode Sans" w:hAnsi="Encode Sans"/>
          <w:b/>
          <w:bCs/>
          <w:i/>
          <w:iCs/>
          <w:sz w:val="36"/>
          <w:szCs w:val="36"/>
        </w:rPr>
        <w:t xml:space="preserve">na prodej </w:t>
      </w:r>
      <w:r w:rsidR="007D4FD9">
        <w:rPr>
          <w:rFonts w:ascii="Encode Sans" w:hAnsi="Encode Sans"/>
          <w:b/>
          <w:bCs/>
          <w:i/>
          <w:iCs/>
          <w:sz w:val="36"/>
          <w:szCs w:val="36"/>
        </w:rPr>
        <w:t xml:space="preserve">tenisek </w:t>
      </w:r>
      <w:r w:rsidR="00185C81" w:rsidRPr="47779BD1">
        <w:rPr>
          <w:rFonts w:ascii="Encode Sans" w:hAnsi="Encode Sans"/>
          <w:b/>
          <w:bCs/>
          <w:i/>
          <w:iCs/>
          <w:sz w:val="36"/>
          <w:szCs w:val="36"/>
        </w:rPr>
        <w:t>„</w:t>
      </w:r>
      <w:r w:rsidR="007D4FD9">
        <w:rPr>
          <w:rFonts w:ascii="Encode Sans" w:hAnsi="Encode Sans"/>
          <w:b/>
          <w:bCs/>
          <w:i/>
          <w:iCs/>
          <w:sz w:val="36"/>
          <w:szCs w:val="36"/>
        </w:rPr>
        <w:t>L</w:t>
      </w:r>
      <w:r w:rsidR="007D4FD9" w:rsidRPr="007D4FD9">
        <w:rPr>
          <w:rFonts w:ascii="Encode Sans" w:hAnsi="Encode Sans"/>
          <w:b/>
          <w:bCs/>
          <w:i/>
          <w:iCs/>
          <w:sz w:val="36"/>
          <w:szCs w:val="36"/>
        </w:rPr>
        <w:t>aceHub</w:t>
      </w:r>
      <w:r w:rsidR="007D4FD9">
        <w:rPr>
          <w:rFonts w:ascii="Encode Sans" w:hAnsi="Encode Sans"/>
          <w:b/>
          <w:bCs/>
          <w:i/>
          <w:iCs/>
          <w:sz w:val="36"/>
          <w:szCs w:val="36"/>
        </w:rPr>
        <w:t>.cz</w:t>
      </w:r>
      <w:r w:rsidR="00185C81" w:rsidRPr="47779BD1">
        <w:rPr>
          <w:rFonts w:ascii="Encode Sans" w:hAnsi="Encode Sans"/>
          <w:b/>
          <w:bCs/>
          <w:i/>
          <w:iCs/>
          <w:sz w:val="36"/>
          <w:szCs w:val="36"/>
        </w:rPr>
        <w:t>“</w:t>
      </w:r>
    </w:p>
    <w:p w14:paraId="6A05A809" w14:textId="77777777" w:rsidR="00061DA3" w:rsidRPr="00785FDE" w:rsidRDefault="00061DA3" w:rsidP="00061DA3">
      <w:pPr>
        <w:pStyle w:val="Standard"/>
        <w:tabs>
          <w:tab w:val="clear" w:pos="3402"/>
          <w:tab w:val="left" w:pos="1719"/>
        </w:tabs>
        <w:ind w:left="1719" w:hanging="1719"/>
        <w:rPr>
          <w:rFonts w:ascii="Encode Sans" w:hAnsi="Encode Sans"/>
          <w:b/>
          <w:bCs/>
          <w:i/>
        </w:rPr>
      </w:pPr>
    </w:p>
    <w:p w14:paraId="06BCC72F" w14:textId="77777777"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0EB49209" w14:textId="63A8725B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Navrhněte a vytvořte responzivní webovou aplikaci, která bude fungovat jako platforma pro prodejce tenisek a oděvů. Uživatelé budou mít možnost nahrávat své produktové zásoby pomocí SKU kódů a velikostí jednotlivě, nebo importovat data z .xlsx souboru</w:t>
      </w:r>
      <w:r w:rsidR="002505E9">
        <w:rPr>
          <w:rFonts w:ascii="Encode Sans" w:hAnsi="Encode Sans"/>
          <w:i/>
        </w:rPr>
        <w:t xml:space="preserve"> podle vzoru</w:t>
      </w:r>
      <w:r w:rsidRPr="00A56663">
        <w:rPr>
          <w:rFonts w:ascii="Encode Sans" w:hAnsi="Encode Sans"/>
          <w:i/>
        </w:rPr>
        <w:t>.</w:t>
      </w:r>
    </w:p>
    <w:p w14:paraId="40531060" w14:textId="69DF7B22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Hlavní část – uživatelská. Uživatelé (kupující) budou mít možnost nahrát svůj nákupní seznam pomocí SKU kódů a velikostí. Platforma bude automaticky hledat shody mezi seznamem prodejců a kupujících. Po nalezení shody budou uživatelé kontaktováni přes e-mail</w:t>
      </w:r>
      <w:r>
        <w:rPr>
          <w:rFonts w:ascii="Encode Sans" w:hAnsi="Encode Sans"/>
          <w:i/>
        </w:rPr>
        <w:t>.</w:t>
      </w:r>
    </w:p>
    <w:p w14:paraId="4DA81A0D" w14:textId="6C848789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Navrhněte a vytvořte</w:t>
      </w:r>
      <w:r>
        <w:rPr>
          <w:rFonts w:ascii="Encode Sans" w:hAnsi="Encode Sans"/>
          <w:i/>
        </w:rPr>
        <w:t xml:space="preserve"> </w:t>
      </w:r>
      <w:r w:rsidRPr="00A56663">
        <w:rPr>
          <w:rFonts w:ascii="Encode Sans" w:hAnsi="Encode Sans"/>
          <w:i/>
        </w:rPr>
        <w:t>wireframe uživatelského rozhraní, které umožní snadnou správu produktů a nákupních seznamů.</w:t>
      </w:r>
    </w:p>
    <w:p w14:paraId="1CA84419" w14:textId="757E7E4B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Celý projekt bude realizován na serveru Linux Alpine. Frontend bude programován pomocí React.js a backend pomocí Nest.js</w:t>
      </w:r>
      <w:r w:rsidR="009B4060">
        <w:rPr>
          <w:rFonts w:ascii="Encode Sans" w:hAnsi="Encode Sans"/>
          <w:i/>
        </w:rPr>
        <w:t xml:space="preserve"> (Po analýze se případně mohou technologie, převážně frameworky, změnit)</w:t>
      </w:r>
      <w:r w:rsidRPr="00A56663">
        <w:rPr>
          <w:rFonts w:ascii="Encode Sans" w:hAnsi="Encode Sans"/>
          <w:i/>
        </w:rPr>
        <w:t>.</w:t>
      </w:r>
    </w:p>
    <w:p w14:paraId="7E493743" w14:textId="0AC09E0A" w:rsidR="00A56663" w:rsidRPr="00A56663" w:rsidRDefault="00A56663" w:rsidP="00A56663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Aplikace bude obsahovat:</w:t>
      </w:r>
    </w:p>
    <w:p w14:paraId="59DA10C8" w14:textId="16E095BF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 xml:space="preserve">Správu </w:t>
      </w:r>
      <w:r>
        <w:rPr>
          <w:rFonts w:ascii="Encode Sans" w:hAnsi="Encode Sans"/>
          <w:i/>
        </w:rPr>
        <w:t>prod</w:t>
      </w:r>
      <w:r w:rsidR="002505E9">
        <w:rPr>
          <w:rFonts w:ascii="Encode Sans" w:hAnsi="Encode Sans"/>
          <w:i/>
        </w:rPr>
        <w:t>ejních</w:t>
      </w:r>
      <w:r>
        <w:rPr>
          <w:rFonts w:ascii="Encode Sans" w:hAnsi="Encode Sans"/>
          <w:i/>
        </w:rPr>
        <w:t xml:space="preserve"> </w:t>
      </w:r>
      <w:r w:rsidR="002505E9">
        <w:rPr>
          <w:rFonts w:ascii="Encode Sans" w:hAnsi="Encode Sans"/>
          <w:i/>
        </w:rPr>
        <w:t xml:space="preserve">seznamů </w:t>
      </w:r>
      <w:r w:rsidRPr="00A56663">
        <w:rPr>
          <w:rFonts w:ascii="Encode Sans" w:hAnsi="Encode Sans"/>
          <w:i/>
        </w:rPr>
        <w:t xml:space="preserve">pro prodejce (nahrávání </w:t>
      </w:r>
      <w:r w:rsidR="002505E9">
        <w:rPr>
          <w:rFonts w:ascii="Encode Sans" w:hAnsi="Encode Sans"/>
          <w:i/>
        </w:rPr>
        <w:t>tenisek</w:t>
      </w:r>
      <w:r w:rsidRPr="00A56663">
        <w:rPr>
          <w:rFonts w:ascii="Encode Sans" w:hAnsi="Encode Sans"/>
          <w:i/>
        </w:rPr>
        <w:t>, velikostí)</w:t>
      </w:r>
    </w:p>
    <w:p w14:paraId="1DC2A3D9" w14:textId="264CEBF8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 xml:space="preserve">Správu nákupních seznamů pro kupující (nahrávání </w:t>
      </w:r>
      <w:r w:rsidR="002505E9">
        <w:rPr>
          <w:rFonts w:ascii="Encode Sans" w:hAnsi="Encode Sans"/>
          <w:i/>
        </w:rPr>
        <w:t>tenisek</w:t>
      </w:r>
      <w:r w:rsidRPr="00A56663">
        <w:rPr>
          <w:rFonts w:ascii="Encode Sans" w:hAnsi="Encode Sans"/>
          <w:i/>
        </w:rPr>
        <w:t>, velikostí)</w:t>
      </w:r>
    </w:p>
    <w:p w14:paraId="4F14717B" w14:textId="77777777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Automatizovaný systém pro hledání shody mezi prodejci a kupujícími</w:t>
      </w:r>
    </w:p>
    <w:p w14:paraId="5E52579E" w14:textId="77777777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E-mailové upozornění pro prodejce a kupující při nalezení shody</w:t>
      </w:r>
    </w:p>
    <w:p w14:paraId="17F843BC" w14:textId="77777777" w:rsidR="00A56663" w:rsidRPr="00A56663" w:rsidRDefault="00A56663" w:rsidP="00A56663">
      <w:pPr>
        <w:pStyle w:val="Zhlav"/>
        <w:numPr>
          <w:ilvl w:val="1"/>
          <w:numId w:val="4"/>
        </w:numPr>
        <w:rPr>
          <w:rFonts w:ascii="Encode Sans" w:hAnsi="Encode Sans"/>
          <w:i/>
        </w:rPr>
      </w:pPr>
      <w:r w:rsidRPr="00A56663">
        <w:rPr>
          <w:rFonts w:ascii="Encode Sans" w:hAnsi="Encode Sans"/>
          <w:i/>
        </w:rPr>
        <w:t>Uživatelský profil s přehledem aktivit</w:t>
      </w:r>
    </w:p>
    <w:p w14:paraId="7EC0387D" w14:textId="77777777" w:rsidR="007E3FE1" w:rsidRDefault="00061DA3" w:rsidP="007E3FE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Aplikace</w:t>
      </w:r>
      <w:r w:rsidR="007E3FE1">
        <w:rPr>
          <w:rFonts w:ascii="Encode Sans" w:hAnsi="Encode Sans"/>
          <w:i/>
        </w:rPr>
        <w:t xml:space="preserve"> bude fungovat na veřejně dostupném serveru</w:t>
      </w:r>
      <w:r w:rsidR="004771A1">
        <w:rPr>
          <w:rFonts w:ascii="Encode Sans" w:hAnsi="Encode Sans"/>
          <w:i/>
        </w:rPr>
        <w:t>.</w:t>
      </w:r>
    </w:p>
    <w:p w14:paraId="24BD920C" w14:textId="77777777" w:rsidR="004771A1" w:rsidRDefault="004771A1" w:rsidP="007E3FE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Zabezpečte server a všechny služby.</w:t>
      </w:r>
    </w:p>
    <w:p w14:paraId="5A39BBE3" w14:textId="4CFCFD88" w:rsidR="004771A1" w:rsidRDefault="004771A1" w:rsidP="004771A1">
      <w:pPr>
        <w:pStyle w:val="Zhlav"/>
        <w:numPr>
          <w:ilvl w:val="0"/>
          <w:numId w:val="4"/>
        </w:numPr>
        <w:rPr>
          <w:rFonts w:ascii="Encode Sans" w:hAnsi="Encode Sans"/>
          <w:i/>
        </w:rPr>
      </w:pPr>
      <w:r>
        <w:rPr>
          <w:rFonts w:ascii="Encode Sans" w:hAnsi="Encode Sans"/>
          <w:i/>
        </w:rPr>
        <w:t>Zrealizujte monitoring a zálohování serveru/služeb.</w:t>
      </w:r>
    </w:p>
    <w:p w14:paraId="639AFC6F" w14:textId="4BD31341" w:rsidR="00041D0F" w:rsidRDefault="00041D0F">
      <w:pPr>
        <w:rPr>
          <w:rFonts w:ascii="Encode Sans" w:hAnsi="Encode Sans"/>
          <w:i/>
        </w:rPr>
      </w:pPr>
      <w:r>
        <w:rPr>
          <w:rFonts w:ascii="Encode Sans" w:hAnsi="Encode Sans"/>
          <w:i/>
        </w:rPr>
        <w:br w:type="page"/>
      </w:r>
    </w:p>
    <w:p w14:paraId="7B9671C9" w14:textId="77777777" w:rsidR="00041D0F" w:rsidRPr="00041D0F" w:rsidRDefault="00041D0F" w:rsidP="00041D0F">
      <w:pPr>
        <w:pStyle w:val="Zhlav"/>
        <w:ind w:left="360"/>
        <w:rPr>
          <w:rFonts w:ascii="Encode Sans" w:hAnsi="Encode Sans"/>
          <w:i/>
        </w:rPr>
      </w:pPr>
    </w:p>
    <w:p w14:paraId="6B588C93" w14:textId="77777777" w:rsidR="002F7D44" w:rsidRPr="002F7D44" w:rsidRDefault="002F7D44" w:rsidP="002F7D44">
      <w:pPr>
        <w:pStyle w:val="Zhlav"/>
        <w:tabs>
          <w:tab w:val="clear" w:pos="4818"/>
        </w:tabs>
        <w:jc w:val="both"/>
        <w:rPr>
          <w:rFonts w:ascii="Encode Sans" w:hAnsi="Encode Sans"/>
          <w:i/>
        </w:rPr>
      </w:pPr>
      <w:r w:rsidRPr="002F7D44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14:paraId="41C8F396" w14:textId="77777777" w:rsidR="00CB7659" w:rsidRDefault="00CB7659" w:rsidP="002F7D44">
      <w:pPr>
        <w:pStyle w:val="Zhlav"/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</w:p>
    <w:p w14:paraId="652E9EE9" w14:textId="3A92AF16" w:rsidR="00CC2E03" w:rsidRPr="00CC2E03" w:rsidRDefault="00BD3C0D" w:rsidP="00CC2E03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>Bui Dai Duong</w:t>
      </w:r>
      <w:r w:rsidR="00B102A8">
        <w:rPr>
          <w:rFonts w:ascii="Encode Sans" w:hAnsi="Encode Sans"/>
          <w:b/>
          <w:bCs/>
          <w:i/>
        </w:rPr>
        <w:t>:</w:t>
      </w:r>
    </w:p>
    <w:p w14:paraId="6FFAA3EA" w14:textId="77777777" w:rsidR="00962E7F" w:rsidRDefault="00815BFE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 w:rsidRPr="00962E7F">
        <w:rPr>
          <w:rFonts w:ascii="Encode Sans" w:hAnsi="Encode Sans"/>
          <w:i/>
          <w:iCs/>
        </w:rPr>
        <w:t xml:space="preserve">Proveďte </w:t>
      </w:r>
      <w:r w:rsidR="00993557" w:rsidRPr="00962E7F">
        <w:rPr>
          <w:rFonts w:ascii="Encode Sans" w:hAnsi="Encode Sans"/>
          <w:i/>
          <w:iCs/>
        </w:rPr>
        <w:t>dokumentaci</w:t>
      </w:r>
      <w:r w:rsidR="00490185">
        <w:rPr>
          <w:rFonts w:ascii="Encode Sans" w:hAnsi="Encode Sans"/>
          <w:i/>
          <w:iCs/>
        </w:rPr>
        <w:t>.</w:t>
      </w:r>
    </w:p>
    <w:p w14:paraId="2A2652ED" w14:textId="77777777" w:rsidR="00CC2E03" w:rsidRDefault="00CC2E03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Navrhněte uživatelské rozhraní, wireframe</w:t>
      </w:r>
      <w:r w:rsidR="001A280C">
        <w:rPr>
          <w:rFonts w:ascii="Encode Sans" w:hAnsi="Encode Sans"/>
          <w:i/>
          <w:iCs/>
        </w:rPr>
        <w:t>, logo webové stránky</w:t>
      </w:r>
    </w:p>
    <w:p w14:paraId="54F0B653" w14:textId="0BC3CAAD" w:rsidR="001A280C" w:rsidRDefault="001A280C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Implementujte responzivní a přehledný frontend pro uživatele</w:t>
      </w:r>
    </w:p>
    <w:p w14:paraId="3A82D3B8" w14:textId="31BECAC2" w:rsidR="001A280C" w:rsidRDefault="001A280C" w:rsidP="001A280C">
      <w:pPr>
        <w:pStyle w:val="Odstavecseseznamem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n</w:t>
      </w:r>
      <w:r w:rsidRPr="001A280C">
        <w:rPr>
          <w:rFonts w:ascii="Encode Sans" w:hAnsi="Encode Sans"/>
          <w:i/>
          <w:iCs/>
        </w:rPr>
        <w:t xml:space="preserve">ávod na nákup a </w:t>
      </w:r>
      <w:r w:rsidR="002505E9">
        <w:rPr>
          <w:rFonts w:ascii="Encode Sans" w:hAnsi="Encode Sans"/>
          <w:i/>
          <w:iCs/>
        </w:rPr>
        <w:t>prodej tenisek</w:t>
      </w:r>
    </w:p>
    <w:p w14:paraId="72A3D3EC" w14:textId="6B5984D8" w:rsidR="00750A75" w:rsidRPr="00A35D39" w:rsidRDefault="00BC1245" w:rsidP="00750A75">
      <w:pPr>
        <w:pStyle w:val="Odstavecseseznamem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Optimalizace SEO</w:t>
      </w:r>
    </w:p>
    <w:p w14:paraId="526FA96A" w14:textId="674C414F" w:rsidR="002505E9" w:rsidRPr="002505E9" w:rsidRDefault="00BD3C0D" w:rsidP="002505E9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>
        <w:rPr>
          <w:rFonts w:ascii="Encode Sans" w:hAnsi="Encode Sans"/>
          <w:b/>
          <w:bCs/>
          <w:i/>
        </w:rPr>
        <w:t>Ernst Christoph</w:t>
      </w:r>
      <w:r w:rsidR="00CC2E03">
        <w:rPr>
          <w:rFonts w:ascii="Encode Sans" w:hAnsi="Encode Sans"/>
          <w:b/>
          <w:bCs/>
          <w:i/>
        </w:rPr>
        <w:t xml:space="preserve"> </w:t>
      </w:r>
      <w:r>
        <w:rPr>
          <w:rFonts w:ascii="Encode Sans" w:hAnsi="Encode Sans"/>
          <w:b/>
          <w:bCs/>
          <w:i/>
        </w:rPr>
        <w:t>Leschka</w:t>
      </w:r>
      <w:r w:rsidR="001A280C">
        <w:rPr>
          <w:rFonts w:ascii="Encode Sans" w:hAnsi="Encode Sans"/>
          <w:b/>
          <w:bCs/>
          <w:i/>
        </w:rPr>
        <w:t>:</w:t>
      </w:r>
    </w:p>
    <w:p w14:paraId="54E060B5" w14:textId="3C93C4C3" w:rsidR="002F6718" w:rsidRPr="002F6718" w:rsidRDefault="002F6718" w:rsidP="002F6718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dokumentaci.</w:t>
      </w:r>
    </w:p>
    <w:p w14:paraId="379F49AB" w14:textId="196BBA8D" w:rsidR="001A280C" w:rsidRDefault="001A280C" w:rsidP="00FE2B3A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veškerý backend stránky.</w:t>
      </w:r>
    </w:p>
    <w:p w14:paraId="462FE74E" w14:textId="77777777" w:rsidR="002F6718" w:rsidRDefault="001A280C" w:rsidP="002F6718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Vytvořte a použijte pro stránku unit testy.</w:t>
      </w:r>
    </w:p>
    <w:p w14:paraId="310F3E1A" w14:textId="2C5B509A" w:rsidR="0019247C" w:rsidRPr="002F6718" w:rsidRDefault="002505E9" w:rsidP="002F6718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 w:rsidRPr="002F6718">
        <w:rPr>
          <w:rFonts w:ascii="Encode Sans" w:hAnsi="Encode Sans"/>
          <w:i/>
          <w:iCs/>
        </w:rPr>
        <w:t>Vytvořte vhodný DB mode</w:t>
      </w:r>
      <w:r w:rsidR="0019247C" w:rsidRPr="002F6718">
        <w:rPr>
          <w:rFonts w:ascii="Encode Sans" w:hAnsi="Encode Sans"/>
          <w:i/>
          <w:iCs/>
        </w:rPr>
        <w:t>l</w:t>
      </w:r>
    </w:p>
    <w:p w14:paraId="120068BC" w14:textId="5A858CD1" w:rsidR="0019247C" w:rsidRPr="0019247C" w:rsidRDefault="0019247C" w:rsidP="0019247C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DBMS - PostGRE</w:t>
      </w:r>
    </w:p>
    <w:p w14:paraId="16292E1E" w14:textId="6E5F8AAA" w:rsidR="00CB7659" w:rsidRPr="00CB7659" w:rsidRDefault="00BD3C0D" w:rsidP="00076E1E">
      <w:pPr>
        <w:pStyle w:val="Standard"/>
        <w:numPr>
          <w:ilvl w:val="0"/>
          <w:numId w:val="5"/>
        </w:numPr>
        <w:rPr>
          <w:rFonts w:ascii="Encode Sans" w:hAnsi="Encode Sans"/>
          <w:b/>
          <w:bCs/>
          <w:i/>
          <w:iCs/>
        </w:rPr>
      </w:pPr>
      <w:r>
        <w:rPr>
          <w:rFonts w:ascii="Encode Sans" w:hAnsi="Encode Sans"/>
          <w:b/>
          <w:bCs/>
          <w:i/>
          <w:iCs/>
        </w:rPr>
        <w:t>Vojtěch Šebek</w:t>
      </w:r>
      <w:r w:rsidR="00CC2E03">
        <w:rPr>
          <w:rFonts w:ascii="Encode Sans" w:hAnsi="Encode Sans"/>
          <w:b/>
          <w:bCs/>
          <w:i/>
          <w:iCs/>
        </w:rPr>
        <w:t>:</w:t>
      </w:r>
    </w:p>
    <w:p w14:paraId="6B531D7D" w14:textId="655E675B" w:rsidR="002F6718" w:rsidRDefault="002F6718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dokumentaci.</w:t>
      </w:r>
    </w:p>
    <w:p w14:paraId="67E187C0" w14:textId="36C9807D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Zvolte a nainstalujte veřejně dostupný server</w:t>
      </w:r>
    </w:p>
    <w:p w14:paraId="369324B5" w14:textId="77777777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instalaci a správu webových služeb dle potřeb ostatních členů v týmu</w:t>
      </w:r>
    </w:p>
    <w:p w14:paraId="2F7205D3" w14:textId="77777777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Proveďte zabezpečení serveru a všech služeb + ověření(pentesty, aj.)</w:t>
      </w:r>
    </w:p>
    <w:p w14:paraId="50D71805" w14:textId="77777777" w:rsidR="001A280C" w:rsidRDefault="001A280C" w:rsidP="00363C66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Monitoring serveru/služeb</w:t>
      </w:r>
    </w:p>
    <w:p w14:paraId="2F47B4F0" w14:textId="13816077" w:rsidR="00363C66" w:rsidRPr="002F6718" w:rsidRDefault="001A280C" w:rsidP="002F6718">
      <w:pPr>
        <w:pStyle w:val="Standard"/>
        <w:numPr>
          <w:ilvl w:val="0"/>
          <w:numId w:val="7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Zálohování serveru/služeb</w:t>
      </w:r>
    </w:p>
    <w:p w14:paraId="0D0B940D" w14:textId="77777777" w:rsidR="00FE2B3A" w:rsidRPr="00363C66" w:rsidRDefault="00FE2B3A" w:rsidP="00FE2B3A">
      <w:pPr>
        <w:pStyle w:val="Standard"/>
        <w:rPr>
          <w:rFonts w:ascii="Encode Sans" w:hAnsi="Encode Sans"/>
          <w:i/>
          <w:iCs/>
        </w:rPr>
      </w:pPr>
    </w:p>
    <w:p w14:paraId="0E27B00A" w14:textId="77777777" w:rsidR="00363C66" w:rsidRDefault="00363C66">
      <w:pPr>
        <w:pStyle w:val="Standard"/>
        <w:rPr>
          <w:rFonts w:ascii="Encode Sans" w:hAnsi="Encode Sans"/>
          <w:b/>
          <w:bCs/>
          <w:i/>
        </w:rPr>
      </w:pPr>
    </w:p>
    <w:p w14:paraId="31D5207B" w14:textId="149EF0F4" w:rsidR="004A6E35" w:rsidRPr="006B0571" w:rsidRDefault="007F65EE">
      <w:pPr>
        <w:pStyle w:val="Standard"/>
        <w:rPr>
          <w:rFonts w:ascii="Encode Sans" w:hAnsi="Encode Sans"/>
          <w:i/>
        </w:rPr>
      </w:pPr>
      <w:r w:rsidRPr="006B0571">
        <w:rPr>
          <w:rFonts w:ascii="Encode Sans" w:hAnsi="Encode Sans"/>
          <w:b/>
          <w:bCs/>
          <w:i/>
        </w:rPr>
        <w:t>Požadavek na počet vyhotovení maturitní práce:</w:t>
      </w:r>
      <w:r w:rsidRPr="006B0571">
        <w:rPr>
          <w:rFonts w:ascii="Encode Sans" w:hAnsi="Encode Sans"/>
          <w:i/>
        </w:rPr>
        <w:t xml:space="preserve"> </w:t>
      </w:r>
      <w:r w:rsidRPr="006B0571">
        <w:rPr>
          <w:rFonts w:ascii="Encode Sans" w:hAnsi="Encode Sans"/>
          <w:i/>
        </w:rPr>
        <w:tab/>
      </w:r>
      <w:r w:rsidR="00BD3C0D">
        <w:rPr>
          <w:rFonts w:ascii="Encode Sans" w:hAnsi="Encode Sans"/>
          <w:i/>
        </w:rPr>
        <w:t>2</w:t>
      </w:r>
      <w:r w:rsidRPr="006B0571">
        <w:rPr>
          <w:rFonts w:ascii="Encode Sans" w:hAnsi="Encode Sans"/>
          <w:i/>
        </w:rPr>
        <w:t xml:space="preserve"> výtisk</w:t>
      </w:r>
      <w:r w:rsidR="00BD3C0D">
        <w:rPr>
          <w:rFonts w:ascii="Encode Sans" w:hAnsi="Encode Sans"/>
          <w:i/>
        </w:rPr>
        <w:t>y</w:t>
      </w:r>
      <w:r w:rsidR="00160463">
        <w:rPr>
          <w:rFonts w:ascii="Encode Sans" w:hAnsi="Encode Sans"/>
          <w:i/>
        </w:rPr>
        <w:t xml:space="preserve"> každý žák</w:t>
      </w:r>
    </w:p>
    <w:p w14:paraId="60061E4C" w14:textId="77777777" w:rsidR="004A6E35" w:rsidRPr="006B0571" w:rsidRDefault="004A6E35">
      <w:pPr>
        <w:pStyle w:val="Standard"/>
        <w:rPr>
          <w:rFonts w:ascii="Encode Sans" w:hAnsi="Encode Sans"/>
          <w:i/>
        </w:rPr>
      </w:pPr>
    </w:p>
    <w:p w14:paraId="2CB32F8F" w14:textId="45066428" w:rsidR="00663952" w:rsidRDefault="007F65EE" w:rsidP="0AB475C5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  <w:iCs/>
        </w:rPr>
      </w:pPr>
      <w:r w:rsidRPr="0AB475C5">
        <w:rPr>
          <w:rFonts w:ascii="Encode Sans" w:hAnsi="Encode Sans"/>
          <w:i/>
          <w:iCs/>
        </w:rPr>
        <w:t>Termín odevzdání:</w:t>
      </w:r>
      <w:r>
        <w:tab/>
      </w:r>
      <w:r w:rsidR="00BD3C0D">
        <w:rPr>
          <w:rFonts w:ascii="Encode Sans" w:hAnsi="Encode Sans"/>
          <w:b/>
          <w:bCs/>
          <w:i/>
          <w:iCs/>
        </w:rPr>
        <w:t>18</w:t>
      </w:r>
      <w:r w:rsidR="00A41564" w:rsidRPr="0AB475C5">
        <w:rPr>
          <w:rFonts w:ascii="Encode Sans" w:hAnsi="Encode Sans"/>
          <w:b/>
          <w:bCs/>
          <w:i/>
          <w:iCs/>
        </w:rPr>
        <w:t>.</w:t>
      </w:r>
      <w:r w:rsidRPr="0AB475C5">
        <w:rPr>
          <w:rFonts w:ascii="Encode Sans" w:hAnsi="Encode Sans"/>
          <w:b/>
          <w:bCs/>
          <w:i/>
          <w:iCs/>
        </w:rPr>
        <w:t xml:space="preserve"> </w:t>
      </w:r>
      <w:r w:rsidR="00BD3C0D">
        <w:rPr>
          <w:rFonts w:ascii="Encode Sans" w:hAnsi="Encode Sans"/>
          <w:b/>
          <w:bCs/>
          <w:i/>
          <w:iCs/>
        </w:rPr>
        <w:t>dubna</w:t>
      </w:r>
      <w:r w:rsidRPr="0AB475C5">
        <w:rPr>
          <w:rFonts w:ascii="Encode Sans" w:hAnsi="Encode Sans"/>
          <w:b/>
          <w:bCs/>
          <w:i/>
          <w:iCs/>
        </w:rPr>
        <w:t xml:space="preserve"> 20</w:t>
      </w:r>
      <w:r w:rsidR="00086ED9" w:rsidRPr="0AB475C5">
        <w:rPr>
          <w:rFonts w:ascii="Encode Sans" w:hAnsi="Encode Sans"/>
          <w:b/>
          <w:bCs/>
          <w:i/>
          <w:iCs/>
        </w:rPr>
        <w:t>2</w:t>
      </w:r>
      <w:r w:rsidR="00BD3C0D">
        <w:rPr>
          <w:rFonts w:ascii="Encode Sans" w:hAnsi="Encode Sans"/>
          <w:b/>
          <w:bCs/>
          <w:i/>
          <w:iCs/>
        </w:rPr>
        <w:t>5</w:t>
      </w:r>
    </w:p>
    <w:p w14:paraId="5398B107" w14:textId="726F5660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="00270170">
        <w:rPr>
          <w:rFonts w:ascii="Encode Sans" w:hAnsi="Encode Sans"/>
          <w:b/>
          <w:i/>
        </w:rPr>
        <w:t>45</w:t>
      </w:r>
      <w:r w:rsidRPr="00663952">
        <w:rPr>
          <w:rFonts w:ascii="Encode Sans" w:hAnsi="Encode Sans"/>
          <w:b/>
          <w:i/>
        </w:rPr>
        <w:t xml:space="preserve"> minut</w:t>
      </w:r>
      <w:r w:rsidR="00160463">
        <w:rPr>
          <w:rFonts w:ascii="Encode Sans" w:hAnsi="Encode Sans"/>
          <w:b/>
          <w:i/>
        </w:rPr>
        <w:t xml:space="preserve"> (</w:t>
      </w:r>
      <w:r w:rsidR="00BD3C0D">
        <w:rPr>
          <w:rFonts w:ascii="Encode Sans" w:hAnsi="Encode Sans"/>
          <w:b/>
          <w:i/>
        </w:rPr>
        <w:t>15 minut</w:t>
      </w:r>
      <w:r w:rsidR="00160463">
        <w:rPr>
          <w:rFonts w:ascii="Encode Sans" w:hAnsi="Encode Sans"/>
          <w:b/>
          <w:i/>
        </w:rPr>
        <w:t>/žáka)</w:t>
      </w:r>
    </w:p>
    <w:p w14:paraId="121B3776" w14:textId="08DCD726" w:rsidR="004A6E35" w:rsidRPr="00CE3BCA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="00BD3C0D">
        <w:rPr>
          <w:rFonts w:ascii="Encode Sans" w:hAnsi="Encode Sans"/>
          <w:b/>
        </w:rPr>
        <w:t xml:space="preserve">Oldřich Kaucký </w:t>
      </w:r>
    </w:p>
    <w:p w14:paraId="44EAFD9C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4B94D5A5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1FC4DAC3" w14:textId="77777777" w:rsidR="004A6E35" w:rsidRPr="006B0571" w:rsidRDefault="007F65EE" w:rsidP="00815BF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6B0571"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 w:rsidRPr="00160463">
        <w:rPr>
          <w:rFonts w:ascii="Encode Sans" w:hAnsi="Encode Sans"/>
        </w:rPr>
        <w:t>VTT</w:t>
      </w:r>
      <w:r w:rsidR="00785FDE" w:rsidRPr="00160463">
        <w:rPr>
          <w:rFonts w:ascii="Encode Sans" w:hAnsi="Encode Sans"/>
        </w:rPr>
        <w:t xml:space="preserve"> </w:t>
      </w:r>
      <w:r w:rsidRPr="006B0571">
        <w:rPr>
          <w:rFonts w:ascii="Encode Sans" w:hAnsi="Encode Sans"/>
        </w:rPr>
        <w:t>a schváleno ředitel</w:t>
      </w:r>
      <w:r w:rsidR="0061752E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3DEEC669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1B895F99" w14:textId="2E6E7AA3" w:rsidR="004A6E35" w:rsidRPr="006B0571" w:rsidRDefault="007F65EE">
      <w:pPr>
        <w:pStyle w:val="Zpat"/>
        <w:tabs>
          <w:tab w:val="clear" w:pos="4818"/>
          <w:tab w:val="center" w:pos="7395"/>
        </w:tabs>
        <w:rPr>
          <w:rFonts w:ascii="Encode Sans" w:hAnsi="Encode Sans"/>
        </w:rPr>
      </w:pPr>
      <w:r w:rsidRPr="0AB475C5">
        <w:rPr>
          <w:rFonts w:ascii="Encode Sans" w:hAnsi="Encode Sans"/>
        </w:rPr>
        <w:t xml:space="preserve">V Plzni dne: </w:t>
      </w:r>
      <w:r w:rsidR="009B4060">
        <w:rPr>
          <w:rFonts w:ascii="Encode Sans" w:hAnsi="Encode Sans"/>
        </w:rPr>
        <w:t>27</w:t>
      </w:r>
      <w:r w:rsidRPr="0AB475C5">
        <w:rPr>
          <w:rFonts w:ascii="Encode Sans" w:hAnsi="Encode Sans"/>
        </w:rPr>
        <w:t xml:space="preserve">. </w:t>
      </w:r>
      <w:r w:rsidR="009B4060">
        <w:rPr>
          <w:rFonts w:ascii="Encode Sans" w:hAnsi="Encode Sans"/>
        </w:rPr>
        <w:t>září</w:t>
      </w:r>
      <w:r w:rsidRPr="0AB475C5">
        <w:rPr>
          <w:rFonts w:ascii="Encode Sans" w:hAnsi="Encode Sans"/>
        </w:rPr>
        <w:t xml:space="preserve"> 20</w:t>
      </w:r>
      <w:r w:rsidR="001F0A6E">
        <w:rPr>
          <w:rFonts w:ascii="Encode Sans" w:hAnsi="Encode Sans"/>
        </w:rPr>
        <w:t>2</w:t>
      </w:r>
      <w:r w:rsidR="009B4060">
        <w:rPr>
          <w:rFonts w:ascii="Encode Sans" w:hAnsi="Encode Sans"/>
        </w:rPr>
        <w:t>4</w:t>
      </w:r>
      <w:r>
        <w:tab/>
      </w:r>
      <w:r w:rsidR="0061752E">
        <w:rPr>
          <w:rFonts w:ascii="Encode Sans" w:hAnsi="Encode Sans"/>
        </w:rPr>
        <w:t>Mgr. Jan Syřínek</w:t>
      </w:r>
      <w:r w:rsidRPr="0AB475C5">
        <w:rPr>
          <w:rFonts w:ascii="Encode Sans" w:hAnsi="Encode Sans"/>
        </w:rPr>
        <w:t xml:space="preserve">, </w:t>
      </w:r>
      <w:r w:rsidR="00983CB1" w:rsidRPr="0AB475C5">
        <w:rPr>
          <w:rFonts w:ascii="Encode Sans" w:hAnsi="Encode Sans"/>
        </w:rPr>
        <w:t>v.r.</w:t>
      </w:r>
    </w:p>
    <w:p w14:paraId="3556AB01" w14:textId="77777777" w:rsidR="004A6E35" w:rsidRPr="006B0571" w:rsidRDefault="007F65EE">
      <w:pPr>
        <w:pStyle w:val="Zpat"/>
        <w:tabs>
          <w:tab w:val="clear" w:pos="4818"/>
          <w:tab w:val="center" w:pos="7395"/>
        </w:tabs>
        <w:spacing w:line="360" w:lineRule="auto"/>
        <w:jc w:val="both"/>
        <w:rPr>
          <w:rFonts w:ascii="Encode Sans" w:hAnsi="Encode Sans"/>
          <w:i/>
        </w:rPr>
      </w:pPr>
      <w:r w:rsidRPr="006B0571">
        <w:rPr>
          <w:rFonts w:ascii="Encode Sans" w:hAnsi="Encode Sans"/>
          <w:i/>
        </w:rPr>
        <w:tab/>
        <w:t>ředitel školy</w:t>
      </w:r>
    </w:p>
    <w:sectPr w:rsidR="004A6E35" w:rsidRPr="006B0571" w:rsidSect="004F024B">
      <w:pgSz w:w="11905" w:h="16837"/>
      <w:pgMar w:top="681" w:right="779" w:bottom="28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D5939" w14:textId="77777777" w:rsidR="001C530B" w:rsidRDefault="001C530B">
      <w:r>
        <w:separator/>
      </w:r>
    </w:p>
  </w:endnote>
  <w:endnote w:type="continuationSeparator" w:id="0">
    <w:p w14:paraId="1BC56F51" w14:textId="77777777" w:rsidR="001C530B" w:rsidRDefault="001C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BD15A" w14:textId="77777777" w:rsidR="001C530B" w:rsidRDefault="001C530B">
      <w:r>
        <w:rPr>
          <w:color w:val="000000"/>
        </w:rPr>
        <w:ptab w:relativeTo="margin" w:alignment="center" w:leader="none"/>
      </w:r>
    </w:p>
  </w:footnote>
  <w:footnote w:type="continuationSeparator" w:id="0">
    <w:p w14:paraId="37B1AB28" w14:textId="77777777" w:rsidR="001C530B" w:rsidRDefault="001C5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117"/>
    <w:multiLevelType w:val="hybridMultilevel"/>
    <w:tmpl w:val="841ED4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2C32BE"/>
    <w:multiLevelType w:val="hybridMultilevel"/>
    <w:tmpl w:val="ADA2D2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171"/>
    <w:multiLevelType w:val="hybridMultilevel"/>
    <w:tmpl w:val="427A93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67EC"/>
    <w:multiLevelType w:val="hybridMultilevel"/>
    <w:tmpl w:val="232477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9A1FCE"/>
    <w:multiLevelType w:val="hybridMultilevel"/>
    <w:tmpl w:val="8104E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37E94"/>
    <w:multiLevelType w:val="hybridMultilevel"/>
    <w:tmpl w:val="9036D19C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116A9D"/>
    <w:multiLevelType w:val="hybridMultilevel"/>
    <w:tmpl w:val="2D625F36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4860AF1"/>
    <w:multiLevelType w:val="hybridMultilevel"/>
    <w:tmpl w:val="4342B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CC96C8F"/>
    <w:multiLevelType w:val="hybridMultilevel"/>
    <w:tmpl w:val="D66C7C7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15847">
    <w:abstractNumId w:val="2"/>
  </w:num>
  <w:num w:numId="2" w16cid:durableId="1549608500">
    <w:abstractNumId w:val="10"/>
  </w:num>
  <w:num w:numId="3" w16cid:durableId="681667730">
    <w:abstractNumId w:val="1"/>
  </w:num>
  <w:num w:numId="4" w16cid:durableId="1646930973">
    <w:abstractNumId w:val="8"/>
  </w:num>
  <w:num w:numId="5" w16cid:durableId="1031151458">
    <w:abstractNumId w:val="4"/>
  </w:num>
  <w:num w:numId="6" w16cid:durableId="1255434787">
    <w:abstractNumId w:val="7"/>
  </w:num>
  <w:num w:numId="7" w16cid:durableId="567888529">
    <w:abstractNumId w:val="6"/>
  </w:num>
  <w:num w:numId="8" w16cid:durableId="650521446">
    <w:abstractNumId w:val="0"/>
  </w:num>
  <w:num w:numId="9" w16cid:durableId="1826779725">
    <w:abstractNumId w:val="3"/>
  </w:num>
  <w:num w:numId="10" w16cid:durableId="795877618">
    <w:abstractNumId w:val="5"/>
  </w:num>
  <w:num w:numId="11" w16cid:durableId="2034260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BD"/>
    <w:rsid w:val="00014B7B"/>
    <w:rsid w:val="00025D3B"/>
    <w:rsid w:val="0003232E"/>
    <w:rsid w:val="00036E2A"/>
    <w:rsid w:val="00041D0F"/>
    <w:rsid w:val="00052C7E"/>
    <w:rsid w:val="00061DA3"/>
    <w:rsid w:val="00064E67"/>
    <w:rsid w:val="00067825"/>
    <w:rsid w:val="00076E1E"/>
    <w:rsid w:val="00086ED9"/>
    <w:rsid w:val="000C2657"/>
    <w:rsid w:val="001025E1"/>
    <w:rsid w:val="0010EB18"/>
    <w:rsid w:val="001301A0"/>
    <w:rsid w:val="00133730"/>
    <w:rsid w:val="001555D1"/>
    <w:rsid w:val="00160463"/>
    <w:rsid w:val="001612A3"/>
    <w:rsid w:val="00185C81"/>
    <w:rsid w:val="00186B49"/>
    <w:rsid w:val="001913F9"/>
    <w:rsid w:val="00191863"/>
    <w:rsid w:val="0019247C"/>
    <w:rsid w:val="00192DB6"/>
    <w:rsid w:val="001937E6"/>
    <w:rsid w:val="001A0FD8"/>
    <w:rsid w:val="001A280C"/>
    <w:rsid w:val="001A53D2"/>
    <w:rsid w:val="001B436E"/>
    <w:rsid w:val="001C530B"/>
    <w:rsid w:val="001E5D09"/>
    <w:rsid w:val="001F0A6E"/>
    <w:rsid w:val="0020276F"/>
    <w:rsid w:val="00203E8E"/>
    <w:rsid w:val="00206C06"/>
    <w:rsid w:val="0021040D"/>
    <w:rsid w:val="002179E7"/>
    <w:rsid w:val="00222C15"/>
    <w:rsid w:val="00230109"/>
    <w:rsid w:val="00234812"/>
    <w:rsid w:val="0023666E"/>
    <w:rsid w:val="002505E9"/>
    <w:rsid w:val="00270170"/>
    <w:rsid w:val="00275484"/>
    <w:rsid w:val="002A2D93"/>
    <w:rsid w:val="002D19ED"/>
    <w:rsid w:val="002E665B"/>
    <w:rsid w:val="002F33FA"/>
    <w:rsid w:val="002F6718"/>
    <w:rsid w:val="002F7D44"/>
    <w:rsid w:val="003135DD"/>
    <w:rsid w:val="0033253C"/>
    <w:rsid w:val="003349EE"/>
    <w:rsid w:val="00337788"/>
    <w:rsid w:val="003401B3"/>
    <w:rsid w:val="00363C66"/>
    <w:rsid w:val="003712C5"/>
    <w:rsid w:val="00387831"/>
    <w:rsid w:val="003B313B"/>
    <w:rsid w:val="003B5E26"/>
    <w:rsid w:val="003B6A8B"/>
    <w:rsid w:val="003B70AA"/>
    <w:rsid w:val="003C270B"/>
    <w:rsid w:val="003C6919"/>
    <w:rsid w:val="003E35D7"/>
    <w:rsid w:val="003F7AFB"/>
    <w:rsid w:val="003F7BD4"/>
    <w:rsid w:val="00410BA9"/>
    <w:rsid w:val="00413C5D"/>
    <w:rsid w:val="00416985"/>
    <w:rsid w:val="00424109"/>
    <w:rsid w:val="0043137B"/>
    <w:rsid w:val="00433A20"/>
    <w:rsid w:val="00436023"/>
    <w:rsid w:val="004516AE"/>
    <w:rsid w:val="004771A1"/>
    <w:rsid w:val="00485BC8"/>
    <w:rsid w:val="00490185"/>
    <w:rsid w:val="00495346"/>
    <w:rsid w:val="00497A36"/>
    <w:rsid w:val="004A6E35"/>
    <w:rsid w:val="004E738E"/>
    <w:rsid w:val="004F024B"/>
    <w:rsid w:val="004F5848"/>
    <w:rsid w:val="00516FC2"/>
    <w:rsid w:val="0054337B"/>
    <w:rsid w:val="00565340"/>
    <w:rsid w:val="00576FC2"/>
    <w:rsid w:val="0058766C"/>
    <w:rsid w:val="00591C96"/>
    <w:rsid w:val="005A09F7"/>
    <w:rsid w:val="005B7027"/>
    <w:rsid w:val="005D56BF"/>
    <w:rsid w:val="005F7046"/>
    <w:rsid w:val="006128BB"/>
    <w:rsid w:val="0061752E"/>
    <w:rsid w:val="00631EDE"/>
    <w:rsid w:val="006331D1"/>
    <w:rsid w:val="00634693"/>
    <w:rsid w:val="00663952"/>
    <w:rsid w:val="006812DD"/>
    <w:rsid w:val="006B0571"/>
    <w:rsid w:val="006B3290"/>
    <w:rsid w:val="006B71DF"/>
    <w:rsid w:val="006F6707"/>
    <w:rsid w:val="007020FA"/>
    <w:rsid w:val="00750A75"/>
    <w:rsid w:val="00785FDE"/>
    <w:rsid w:val="007879D5"/>
    <w:rsid w:val="007A3854"/>
    <w:rsid w:val="007B1A3C"/>
    <w:rsid w:val="007D4FD9"/>
    <w:rsid w:val="007D6310"/>
    <w:rsid w:val="007E3FE1"/>
    <w:rsid w:val="007E5F07"/>
    <w:rsid w:val="007E600D"/>
    <w:rsid w:val="007E6083"/>
    <w:rsid w:val="007F1523"/>
    <w:rsid w:val="007F1F9C"/>
    <w:rsid w:val="007F21CF"/>
    <w:rsid w:val="007F65EE"/>
    <w:rsid w:val="00815BFE"/>
    <w:rsid w:val="008239A5"/>
    <w:rsid w:val="00844D48"/>
    <w:rsid w:val="008456F2"/>
    <w:rsid w:val="00874862"/>
    <w:rsid w:val="008A04C0"/>
    <w:rsid w:val="008A2FA1"/>
    <w:rsid w:val="008A4F36"/>
    <w:rsid w:val="008C1A8F"/>
    <w:rsid w:val="008C3231"/>
    <w:rsid w:val="008E2BF4"/>
    <w:rsid w:val="008F3A54"/>
    <w:rsid w:val="008F4B04"/>
    <w:rsid w:val="00901930"/>
    <w:rsid w:val="0092787F"/>
    <w:rsid w:val="009313C2"/>
    <w:rsid w:val="0093550E"/>
    <w:rsid w:val="00945309"/>
    <w:rsid w:val="00945A30"/>
    <w:rsid w:val="00962E7F"/>
    <w:rsid w:val="00971AD0"/>
    <w:rsid w:val="00980C69"/>
    <w:rsid w:val="00983CB1"/>
    <w:rsid w:val="00993557"/>
    <w:rsid w:val="00997871"/>
    <w:rsid w:val="009B4060"/>
    <w:rsid w:val="009C3D6D"/>
    <w:rsid w:val="009C4F5A"/>
    <w:rsid w:val="009C7888"/>
    <w:rsid w:val="009E42B8"/>
    <w:rsid w:val="009F0294"/>
    <w:rsid w:val="00A22771"/>
    <w:rsid w:val="00A26145"/>
    <w:rsid w:val="00A31946"/>
    <w:rsid w:val="00A35D39"/>
    <w:rsid w:val="00A41564"/>
    <w:rsid w:val="00A42F19"/>
    <w:rsid w:val="00A44766"/>
    <w:rsid w:val="00A56142"/>
    <w:rsid w:val="00A56663"/>
    <w:rsid w:val="00A64716"/>
    <w:rsid w:val="00A73BB4"/>
    <w:rsid w:val="00A81457"/>
    <w:rsid w:val="00A95BA4"/>
    <w:rsid w:val="00A95C53"/>
    <w:rsid w:val="00A96548"/>
    <w:rsid w:val="00AB69B6"/>
    <w:rsid w:val="00AC53EB"/>
    <w:rsid w:val="00AD05FF"/>
    <w:rsid w:val="00AD7323"/>
    <w:rsid w:val="00B102A8"/>
    <w:rsid w:val="00B14B61"/>
    <w:rsid w:val="00B20800"/>
    <w:rsid w:val="00B23520"/>
    <w:rsid w:val="00B44F73"/>
    <w:rsid w:val="00B54543"/>
    <w:rsid w:val="00B60E19"/>
    <w:rsid w:val="00B97904"/>
    <w:rsid w:val="00BC1245"/>
    <w:rsid w:val="00BD3C0D"/>
    <w:rsid w:val="00BD6EEA"/>
    <w:rsid w:val="00BD71C1"/>
    <w:rsid w:val="00C04C98"/>
    <w:rsid w:val="00C1735B"/>
    <w:rsid w:val="00C207AB"/>
    <w:rsid w:val="00C24B0A"/>
    <w:rsid w:val="00C36D78"/>
    <w:rsid w:val="00C42C62"/>
    <w:rsid w:val="00C47263"/>
    <w:rsid w:val="00C536A9"/>
    <w:rsid w:val="00C557A3"/>
    <w:rsid w:val="00C62869"/>
    <w:rsid w:val="00C65236"/>
    <w:rsid w:val="00C76B9A"/>
    <w:rsid w:val="00C9587A"/>
    <w:rsid w:val="00CB10D1"/>
    <w:rsid w:val="00CB7659"/>
    <w:rsid w:val="00CC1BF0"/>
    <w:rsid w:val="00CC2E03"/>
    <w:rsid w:val="00CC3E13"/>
    <w:rsid w:val="00CC6E65"/>
    <w:rsid w:val="00CD4047"/>
    <w:rsid w:val="00CE3BCA"/>
    <w:rsid w:val="00D0605D"/>
    <w:rsid w:val="00D34E99"/>
    <w:rsid w:val="00D35781"/>
    <w:rsid w:val="00D411BD"/>
    <w:rsid w:val="00D47081"/>
    <w:rsid w:val="00D51AF7"/>
    <w:rsid w:val="00D6528D"/>
    <w:rsid w:val="00DA5810"/>
    <w:rsid w:val="00DC5B83"/>
    <w:rsid w:val="00DE4041"/>
    <w:rsid w:val="00DE701E"/>
    <w:rsid w:val="00E070FD"/>
    <w:rsid w:val="00E1141D"/>
    <w:rsid w:val="00E1444F"/>
    <w:rsid w:val="00E20A75"/>
    <w:rsid w:val="00E3242C"/>
    <w:rsid w:val="00E359F1"/>
    <w:rsid w:val="00E45E7C"/>
    <w:rsid w:val="00E52A4C"/>
    <w:rsid w:val="00E54983"/>
    <w:rsid w:val="00E62317"/>
    <w:rsid w:val="00E63F0D"/>
    <w:rsid w:val="00E805C9"/>
    <w:rsid w:val="00E8754D"/>
    <w:rsid w:val="00E9055B"/>
    <w:rsid w:val="00E90CA2"/>
    <w:rsid w:val="00E94AAE"/>
    <w:rsid w:val="00EC77BE"/>
    <w:rsid w:val="00EE3D0E"/>
    <w:rsid w:val="00EF3142"/>
    <w:rsid w:val="00F0741F"/>
    <w:rsid w:val="00F33FB6"/>
    <w:rsid w:val="00F450FB"/>
    <w:rsid w:val="00F51B7F"/>
    <w:rsid w:val="00F616A0"/>
    <w:rsid w:val="00F70FF9"/>
    <w:rsid w:val="00F97DFF"/>
    <w:rsid w:val="00FA0045"/>
    <w:rsid w:val="00FA101D"/>
    <w:rsid w:val="00FB0E5D"/>
    <w:rsid w:val="00FE2B3A"/>
    <w:rsid w:val="00FF4F62"/>
    <w:rsid w:val="035C6611"/>
    <w:rsid w:val="06262B4B"/>
    <w:rsid w:val="099B69F2"/>
    <w:rsid w:val="09A8261E"/>
    <w:rsid w:val="0AB475C5"/>
    <w:rsid w:val="1D4D07F2"/>
    <w:rsid w:val="2A7F8EB3"/>
    <w:rsid w:val="2D1E2CB8"/>
    <w:rsid w:val="3F3BBF2E"/>
    <w:rsid w:val="3F5E6D56"/>
    <w:rsid w:val="3F7A24CB"/>
    <w:rsid w:val="4486E1A7"/>
    <w:rsid w:val="45417567"/>
    <w:rsid w:val="47779BD1"/>
    <w:rsid w:val="4B99874A"/>
    <w:rsid w:val="4FBFDDCD"/>
    <w:rsid w:val="5CF65AAC"/>
    <w:rsid w:val="792DCFBF"/>
    <w:rsid w:val="7E75457A"/>
    <w:rsid w:val="7E8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C822"/>
  <w15:docId w15:val="{CDA485BD-4B93-40B3-BC3B-C7283DA9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styleId="Hypertextovodkaz">
    <w:name w:val="Hyperlink"/>
    <w:basedOn w:val="Standardnpsmoodstavce"/>
    <w:uiPriority w:val="99"/>
    <w:unhideWhenUsed/>
    <w:rsid w:val="00815BF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5BFE"/>
    <w:rPr>
      <w:color w:val="605E5C"/>
      <w:shd w:val="clear" w:color="auto" w:fill="E1DFDD"/>
    </w:rPr>
  </w:style>
  <w:style w:type="character" w:customStyle="1" w:styleId="normaltextrun">
    <w:name w:val="normaltextrun"/>
    <w:basedOn w:val="Standardnpsmoodstavce"/>
    <w:rsid w:val="00EC77BE"/>
  </w:style>
  <w:style w:type="paragraph" w:styleId="Odstavecseseznamem">
    <w:name w:val="List Paragraph"/>
    <w:basedOn w:val="Normln"/>
    <w:uiPriority w:val="34"/>
    <w:qFormat/>
    <w:rsid w:val="001A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\Downloads\Maturitn&#237;%20projekt%20zad&#225;n&#237;%20VZOR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AADEF8EBE0834899AB07235B388E79" ma:contentTypeVersion="13" ma:contentTypeDescription="Vytvoří nový dokument" ma:contentTypeScope="" ma:versionID="e849e49692f131cfa18254fe67abba5e">
  <xsd:schema xmlns:xsd="http://www.w3.org/2001/XMLSchema" xmlns:xs="http://www.w3.org/2001/XMLSchema" xmlns:p="http://schemas.microsoft.com/office/2006/metadata/properties" xmlns:ns2="e8452746-8a5f-4c1b-bcfd-c76e2eb5cbe6" xmlns:ns3="e47eb638-56ed-457b-8703-6dc78ffdfae4" targetNamespace="http://schemas.microsoft.com/office/2006/metadata/properties" ma:root="true" ma:fieldsID="39fe5ce76428ced5f04dd4d56e23c119" ns2:_="" ns3:_="">
    <xsd:import namespace="e8452746-8a5f-4c1b-bcfd-c76e2eb5cbe6"/>
    <xsd:import namespace="e47eb638-56ed-457b-8703-6dc78ffdfa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2746-8a5f-4c1b-bcfd-c76e2eb5cb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0944162-f900-4447-8272-4a07e45be042}" ma:internalName="TaxCatchAll" ma:showField="CatchAllData" ma:web="e8452746-8a5f-4c1b-bcfd-c76e2eb5c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eb638-56ed-457b-8703-6dc78ffdf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7eb638-56ed-457b-8703-6dc78ffdfae4">
      <Terms xmlns="http://schemas.microsoft.com/office/infopath/2007/PartnerControls"/>
    </lcf76f155ced4ddcb4097134ff3c332f>
    <TaxCatchAll xmlns="e8452746-8a5f-4c1b-bcfd-c76e2eb5cbe6" xsi:nil="true"/>
  </documentManagement>
</p:properties>
</file>

<file path=customXml/itemProps1.xml><?xml version="1.0" encoding="utf-8"?>
<ds:datastoreItem xmlns:ds="http://schemas.openxmlformats.org/officeDocument/2006/customXml" ds:itemID="{E94A15C6-37F6-4FFC-9B2E-ADBBA3FBB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52746-8a5f-4c1b-bcfd-c76e2eb5cbe6"/>
    <ds:schemaRef ds:uri="e47eb638-56ed-457b-8703-6dc78ffdf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E3646-2B60-41AB-A64B-E67A2590C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AD04A-3CD2-4BC2-B301-B4C5843CC1BF}">
  <ds:schemaRefs>
    <ds:schemaRef ds:uri="http://schemas.microsoft.com/office/2006/metadata/properties"/>
    <ds:schemaRef ds:uri="http://schemas.microsoft.com/office/infopath/2007/PartnerControls"/>
    <ds:schemaRef ds:uri="e47eb638-56ed-457b-8703-6dc78ffdfae4"/>
    <ds:schemaRef ds:uri="e8452746-8a5f-4c1b-bcfd-c76e2eb5cb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Maturitní projekt zadání VZOR</Template>
  <TotalTime>85</TotalTime>
  <Pages>2</Pages>
  <Words>396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Dai Duong Bui</cp:lastModifiedBy>
  <cp:revision>18</cp:revision>
  <cp:lastPrinted>2021-10-23T16:37:00Z</cp:lastPrinted>
  <dcterms:created xsi:type="dcterms:W3CDTF">2022-09-23T06:10:00Z</dcterms:created>
  <dcterms:modified xsi:type="dcterms:W3CDTF">2024-09-27T08:17:00Z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0x0101004B04D543718AD44AB4741924FBA5FB82</vt:lpwstr>
  </property>
</Properties>
</file>